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6D45" w:rsidRPr="003A114A" w:rsidRDefault="005C6D45" w:rsidP="00194CBE">
      <w:pPr>
        <w:pStyle w:val="affffff4"/>
        <w:ind w:left="0"/>
        <w:rPr>
          <w:i w:val="0"/>
          <w:noProof/>
        </w:rPr>
      </w:pPr>
    </w:p>
    <w:p w:rsidR="005C6D45" w:rsidRPr="00614B44" w:rsidRDefault="001117BE" w:rsidP="00941206">
      <w:pPr>
        <w:pStyle w:val="1"/>
        <w:numPr>
          <w:ilvl w:val="0"/>
          <w:numId w:val="41"/>
        </w:numPr>
        <w:rPr>
          <w:rFonts w:eastAsia="宋体" w:hAnsi="宋体"/>
          <w:noProof/>
        </w:rPr>
      </w:pPr>
      <w:r>
        <w:rPr>
          <w:rFonts w:eastAsia="宋体" w:hAnsi="宋体" w:hint="eastAsia"/>
          <w:noProof/>
        </w:rPr>
        <w:t>内存模型</w:t>
      </w:r>
    </w:p>
    <w:p w:rsidR="00B8388A" w:rsidRDefault="00B8388A" w:rsidP="00A22CBF">
      <w:pPr>
        <w:pStyle w:val="21"/>
        <w:numPr>
          <w:ilvl w:val="1"/>
          <w:numId w:val="44"/>
        </w:numPr>
        <w:rPr>
          <w:rFonts w:eastAsia="宋体" w:hAnsi="宋体"/>
        </w:rPr>
      </w:pPr>
      <w:r w:rsidRPr="0031138F">
        <w:rPr>
          <w:rFonts w:eastAsia="宋体" w:hAnsi="宋体" w:hint="eastAsia"/>
        </w:rPr>
        <w:t>jvm概念</w:t>
      </w:r>
    </w:p>
    <w:p w:rsidR="00F23778" w:rsidRDefault="00F23778" w:rsidP="00F23778">
      <w:pPr>
        <w:rPr>
          <w:rFonts w:hint="eastAsia"/>
        </w:rPr>
      </w:pPr>
      <w:r>
        <w:rPr>
          <w:rFonts w:hint="eastAsia"/>
        </w:rPr>
        <w:t>在大数据领域中，有很多开源框架（</w:t>
      </w:r>
      <w:r>
        <w:t>Hadoop、Spark、Storm）等都是基于 JVM 运行，可见 JVM 在大数据领域扮演的重要角色，所以在了解 Flink 内存时，我们需要先了解一下 JVM 。</w:t>
      </w:r>
    </w:p>
    <w:p w:rsidR="00A22CBF" w:rsidRDefault="00F23778" w:rsidP="00F23778">
      <w:r>
        <w:t>JVM 是可运行 Java 代码的假想计算机 ，包括程序计数器、Java 虚拟机</w:t>
      </w:r>
      <w:proofErr w:type="gramStart"/>
      <w:r>
        <w:t>栈</w:t>
      </w:r>
      <w:proofErr w:type="gramEnd"/>
      <w:r>
        <w:t>、本地方法</w:t>
      </w:r>
      <w:proofErr w:type="gramStart"/>
      <w:r>
        <w:t>栈</w:t>
      </w:r>
      <w:proofErr w:type="gramEnd"/>
      <w:r>
        <w:t>、Java 堆 和方法区。JVM 是运行在操作系统之上的，它与硬件没有直接的交互。</w:t>
      </w:r>
    </w:p>
    <w:p w:rsidR="00F23778" w:rsidRPr="00A22CBF" w:rsidRDefault="00F23778" w:rsidP="00F23778">
      <w:pPr>
        <w:rPr>
          <w:rFonts w:hint="eastAsia"/>
        </w:rPr>
      </w:pPr>
    </w:p>
    <w:p w:rsidR="00B2426C" w:rsidRDefault="00B2426C" w:rsidP="00B2426C">
      <w:pPr>
        <w:pStyle w:val="31"/>
      </w:pPr>
      <w:r>
        <w:rPr>
          <w:rFonts w:hint="eastAsia"/>
        </w:rPr>
        <w:t>1</w:t>
      </w:r>
      <w:r>
        <w:t xml:space="preserve">.1.1 </w:t>
      </w:r>
      <w:r>
        <w:rPr>
          <w:rFonts w:hint="eastAsia"/>
        </w:rPr>
        <w:t>jvm数据运行区</w:t>
      </w:r>
    </w:p>
    <w:p w:rsidR="00B2426C" w:rsidRDefault="00977564" w:rsidP="00B2426C">
      <w:r w:rsidRPr="00977564">
        <w:t>Java 虚拟机在执行 Java 程序的过程中会把它在主存中管理的内存部分划分成多个区域，每个区域存放不同类型的数据。如下图所示：</w:t>
      </w:r>
    </w:p>
    <w:p w:rsidR="00977564" w:rsidRDefault="00394AC4" w:rsidP="00B2426C">
      <w:r>
        <w:rPr>
          <w:noProof/>
        </w:rPr>
        <w:drawing>
          <wp:inline distT="0" distB="0" distL="0" distR="0" wp14:anchorId="3BC0E1CA" wp14:editId="4BD9C5A7">
            <wp:extent cx="5731510" cy="33108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10890"/>
                    </a:xfrm>
                    <a:prstGeom prst="rect">
                      <a:avLst/>
                    </a:prstGeom>
                  </pic:spPr>
                </pic:pic>
              </a:graphicData>
            </a:graphic>
          </wp:inline>
        </w:drawing>
      </w:r>
    </w:p>
    <w:p w:rsidR="007E1578" w:rsidRDefault="007E1578" w:rsidP="007E1578">
      <w:pPr>
        <w:rPr>
          <w:rFonts w:hint="eastAsia"/>
        </w:rPr>
      </w:pPr>
      <w:r>
        <w:t>1.程序计数器：是一个数据结构，用于保存当前正常执行的程序的内存地址。Java 虚拟机的多线程就是通过线程轮流切换并分配处理器时间来实现的，为了线程切换后能恢复到正确的位置，每条线程都需要一个独立的程序计数器，互不影响，该区域线程私有。</w:t>
      </w:r>
    </w:p>
    <w:p w:rsidR="007E1578" w:rsidRDefault="007E1578" w:rsidP="007E1578">
      <w:pPr>
        <w:rPr>
          <w:rFonts w:hint="eastAsia"/>
        </w:rPr>
      </w:pPr>
      <w:r>
        <w:t>2.Java 虚拟机</w:t>
      </w:r>
      <w:proofErr w:type="gramStart"/>
      <w:r>
        <w:t>栈</w:t>
      </w:r>
      <w:proofErr w:type="gramEnd"/>
      <w:r>
        <w:t>：与线程生命周期相同，用于存储局部变量表，操作</w:t>
      </w:r>
      <w:proofErr w:type="gramStart"/>
      <w:r>
        <w:t>栈</w:t>
      </w:r>
      <w:proofErr w:type="gramEnd"/>
      <w:r>
        <w:t>，方法返回值。局部变量表放着基本数据类型，还有对象的引用，该区域线程私有。</w:t>
      </w:r>
    </w:p>
    <w:p w:rsidR="007E1578" w:rsidRDefault="007E1578" w:rsidP="007E1578">
      <w:pPr>
        <w:rPr>
          <w:rFonts w:hint="eastAsia"/>
        </w:rPr>
      </w:pPr>
      <w:r>
        <w:t>3.本地方法</w:t>
      </w:r>
      <w:proofErr w:type="gramStart"/>
      <w:r>
        <w:t>栈</w:t>
      </w:r>
      <w:proofErr w:type="gramEnd"/>
      <w:r>
        <w:t>：跟虚拟机</w:t>
      </w:r>
      <w:proofErr w:type="gramStart"/>
      <w:r>
        <w:t>栈</w:t>
      </w:r>
      <w:proofErr w:type="gramEnd"/>
      <w:r>
        <w:t>很像，不过它是为虚拟机使用到的 Native 方法服务,该区域线程私有。</w:t>
      </w:r>
    </w:p>
    <w:p w:rsidR="007E1578" w:rsidRDefault="007E1578" w:rsidP="007E1578">
      <w:pPr>
        <w:rPr>
          <w:rFonts w:hint="eastAsia"/>
        </w:rPr>
      </w:pPr>
      <w:r>
        <w:t>4.方法区：储存虚拟机加载的类信息，常量，静态变量，编译后的代码，该区域线程共享。</w:t>
      </w:r>
    </w:p>
    <w:p w:rsidR="00394AC4" w:rsidRDefault="007E1578" w:rsidP="007E1578">
      <w:r>
        <w:lastRenderedPageBreak/>
        <w:t>5.Java 堆：存放所有对象的实例。这一块区域在 Java 虚拟机启动的时候被创建，该区域被所有线程所共享，同时也是垃圾收集器的主要工作区域，因此这一部分区域除了被叫 堆内内存以外，也被叫做 GC 堆（Garbage Collected Heap）。</w:t>
      </w:r>
    </w:p>
    <w:p w:rsidR="007E1578" w:rsidRPr="00B2426C" w:rsidRDefault="007E1578" w:rsidP="007E1578">
      <w:pPr>
        <w:rPr>
          <w:rFonts w:hint="eastAsia"/>
        </w:rPr>
      </w:pPr>
    </w:p>
    <w:p w:rsidR="009978FE" w:rsidRDefault="009978FE">
      <w:pPr>
        <w:pStyle w:val="31"/>
      </w:pPr>
      <w:r>
        <w:rPr>
          <w:rFonts w:hint="eastAsia"/>
        </w:rPr>
        <w:t>1</w:t>
      </w:r>
      <w:r>
        <w:t xml:space="preserve">.1.2 </w:t>
      </w:r>
      <w:r w:rsidR="00E618BB">
        <w:rPr>
          <w:rFonts w:hint="eastAsia"/>
        </w:rPr>
        <w:t>堆内内存</w:t>
      </w:r>
      <w:r w:rsidR="00B174AD">
        <w:rPr>
          <w:rFonts w:hint="eastAsia"/>
        </w:rPr>
        <w:t>（on</w:t>
      </w:r>
      <w:r w:rsidR="00B174AD">
        <w:t>-heap memory</w:t>
      </w:r>
      <w:r w:rsidR="00B174AD">
        <w:rPr>
          <w:rFonts w:hint="eastAsia"/>
        </w:rPr>
        <w:t>）</w:t>
      </w:r>
    </w:p>
    <w:p w:rsidR="00381237" w:rsidRDefault="00FB6C33" w:rsidP="00381237">
      <w:r w:rsidRPr="00FB6C33">
        <w:rPr>
          <w:rFonts w:hint="eastAsia"/>
        </w:rPr>
        <w:t>堆内内存是</w:t>
      </w:r>
      <w:r w:rsidRPr="00FB6C33">
        <w:t xml:space="preserve"> Java 垃圾收集器的主要工作区域，为了提高垃圾回收的效率，在堆内内存的内部又划分出了新生代、老年代。在新生代内存中又按照 8:1:1 的比例划分出了 Eden、Survivor1、Survivor2 三个区域。</w:t>
      </w:r>
    </w:p>
    <w:p w:rsidR="0068175D" w:rsidRDefault="0068175D" w:rsidP="0068175D">
      <w:r>
        <w:t>1. 新生代：新生代有一个 Eden 区和两个 Survivor 区，首先将对象放入 Eden 区，如果空间不足就向 Survivor1 区上放，触发一次 minor GC ，如果仍然放不下就将存活的对象放入 Survivor2 区中，然后清空 Eden 和 Survivor1 区的内存。在某次 GC 过程中，如果发现仍然又放不下的对象，就将这些对象放入老年代内存里去。</w:t>
      </w:r>
    </w:p>
    <w:p w:rsidR="00FB6C33" w:rsidRDefault="0068175D" w:rsidP="0068175D">
      <w:r>
        <w:t>2. 老年代：</w:t>
      </w:r>
      <w:proofErr w:type="gramStart"/>
      <w:r>
        <w:t>大对象</w:t>
      </w:r>
      <w:proofErr w:type="gramEnd"/>
      <w:r>
        <w:t>以及长期存活的对象直接进入老年代。</w:t>
      </w:r>
    </w:p>
    <w:p w:rsidR="006E5122" w:rsidRPr="00381237" w:rsidRDefault="006E5122" w:rsidP="0068175D">
      <w:pPr>
        <w:rPr>
          <w:rFonts w:hint="eastAsia"/>
        </w:rPr>
      </w:pPr>
    </w:p>
    <w:p w:rsidR="00A27B85" w:rsidRDefault="00A27B85">
      <w:pPr>
        <w:pStyle w:val="31"/>
      </w:pPr>
      <w:r>
        <w:rPr>
          <w:rFonts w:hint="eastAsia"/>
        </w:rPr>
        <w:t>1</w:t>
      </w:r>
      <w:r>
        <w:t>.1.3 gc</w:t>
      </w:r>
      <w:r>
        <w:rPr>
          <w:rFonts w:hint="eastAsia"/>
        </w:rPr>
        <w:t>算法</w:t>
      </w:r>
    </w:p>
    <w:p w:rsidR="005C2D25" w:rsidRDefault="00E90758" w:rsidP="005C2D25">
      <w:r w:rsidRPr="00E90758">
        <w:rPr>
          <w:rFonts w:hint="eastAsia"/>
        </w:rPr>
        <w:t>由于堆内内存处理是编程人员容易出现问题的地方，忘记或者错误的内存回收会导致程序或系统的不稳定甚至崩溃，</w:t>
      </w:r>
      <w:r w:rsidRPr="00E90758">
        <w:t>Java 就提供 GC 功能自动监测对象是否超过作用域从而达到自动回收内存的目的。</w:t>
      </w:r>
    </w:p>
    <w:p w:rsidR="00E90758" w:rsidRDefault="00C170CF" w:rsidP="005C2D25">
      <w:r w:rsidRPr="00C170CF">
        <w:rPr>
          <w:rFonts w:hint="eastAsia"/>
        </w:rPr>
        <w:t>关于堆内存和永久区的垃圾回收，</w:t>
      </w:r>
      <w:r w:rsidRPr="00C170CF">
        <w:t>Java 提供的 GC 算法包含：引用计数法，标记-清除算法，复制算法，标记-压缩算法，分代收集算法</w:t>
      </w:r>
    </w:p>
    <w:p w:rsidR="00EB509F" w:rsidRDefault="00EB509F" w:rsidP="00EB509F">
      <w:pPr>
        <w:rPr>
          <w:rFonts w:hint="eastAsia"/>
        </w:rPr>
      </w:pPr>
      <w:r>
        <w:t>1. 引用计数法(Reference Counting)：引用计数器的实现很简单，对于一个对象 A，只要有任何一个对象引用了 A，则 A 的引用计数器就加 1，当引用失效时，引用计数器就减 1。只要对象 A 的引用计数器的值为 0，</w:t>
      </w:r>
      <w:proofErr w:type="gramStart"/>
      <w:r>
        <w:t>则对象</w:t>
      </w:r>
      <w:proofErr w:type="gramEnd"/>
      <w:r>
        <w:t xml:space="preserve"> A 就不可能再被使用。</w:t>
      </w:r>
    </w:p>
    <w:p w:rsidR="00EB509F" w:rsidRDefault="00EB509F" w:rsidP="00EB509F">
      <w:pPr>
        <w:rPr>
          <w:rFonts w:hint="eastAsia"/>
        </w:rPr>
      </w:pPr>
      <w:r>
        <w:rPr>
          <w:rFonts w:hint="eastAsia"/>
        </w:rPr>
        <w:t>缺点：</w:t>
      </w:r>
      <w:r>
        <w:t>1. 无法处理循环</w:t>
      </w:r>
      <w:proofErr w:type="gramStart"/>
      <w:r>
        <w:t>引用问</w:t>
      </w:r>
      <w:proofErr w:type="gramEnd"/>
      <w:r>
        <w:t>情况，会造成内存泄漏。   2.对系统性能产生影响。</w:t>
      </w:r>
    </w:p>
    <w:p w:rsidR="00EB509F" w:rsidRPr="006C2DA8" w:rsidRDefault="00EB509F" w:rsidP="00EB509F">
      <w:pPr>
        <w:rPr>
          <w:rFonts w:hint="eastAsia"/>
        </w:rPr>
      </w:pPr>
      <w:r>
        <w:t>2. 标记-清除算法(Mark-Sweep)：将垃圾回收分为两个阶段：标记阶段和清除阶段，首先标记出所有需要回收的对象，在标记完成后统一回收所有被标记的对象。</w:t>
      </w:r>
    </w:p>
    <w:p w:rsidR="00EB509F" w:rsidRDefault="00EB509F" w:rsidP="00EB509F">
      <w:pPr>
        <w:rPr>
          <w:rFonts w:hint="eastAsia"/>
        </w:rPr>
      </w:pPr>
      <w:r>
        <w:rPr>
          <w:rFonts w:hint="eastAsia"/>
        </w:rPr>
        <w:t>缺点：</w:t>
      </w:r>
      <w:r>
        <w:t>1. 效率问题，2. 空间问题。标记清除之后会产生大量不连续的内存碎片，空间碎片太多会导致以后程序在运行过程中需要分配较大对象时，无法找到足够的连续内存而提前触发另一次垃圾收集动作。</w:t>
      </w:r>
    </w:p>
    <w:p w:rsidR="00EB509F" w:rsidRDefault="00EB509F" w:rsidP="00EB509F">
      <w:r>
        <w:t xml:space="preserve">3.  复制算法(Copy)：将可用内存按容量划分为大小相等的两块，每次只试用其中的一块，当这一块内存用完时，将存活的对象复制到另外一块内存上面，然后清除使用内存中的所有对象。  适用于初生代。 </w:t>
      </w:r>
    </w:p>
    <w:p w:rsidR="00EB509F" w:rsidRDefault="00EB509F" w:rsidP="00EB509F">
      <w:r>
        <w:t>4.  标记整理算法(Mark-Compact)：首先标记出所有需要回收的对象，然后让所有存活的对象都向一端移动，然后</w:t>
      </w:r>
      <w:proofErr w:type="gramStart"/>
      <w:r>
        <w:t>清理掉端边界</w:t>
      </w:r>
      <w:proofErr w:type="gramEnd"/>
      <w:r>
        <w:t xml:space="preserve">以外的内存。 适用于老年代 </w:t>
      </w:r>
    </w:p>
    <w:p w:rsidR="00C170CF" w:rsidRDefault="00EB509F" w:rsidP="00EB509F">
      <w:pPr>
        <w:rPr>
          <w:rFonts w:hint="eastAsia"/>
        </w:rPr>
      </w:pPr>
      <w:r>
        <w:t>5.  分代收集算法：初生</w:t>
      </w:r>
      <w:proofErr w:type="gramStart"/>
      <w:r>
        <w:t>代使用</w:t>
      </w:r>
      <w:proofErr w:type="gramEnd"/>
      <w:r>
        <w:t>复制算法，老年代使用标记压缩算法。</w:t>
      </w:r>
    </w:p>
    <w:p w:rsidR="005C2D25" w:rsidRPr="00EB509F" w:rsidRDefault="005C2D25" w:rsidP="005C2D25">
      <w:pPr>
        <w:rPr>
          <w:rFonts w:hint="eastAsia"/>
        </w:rPr>
      </w:pPr>
    </w:p>
    <w:p w:rsidR="005C2D25" w:rsidRDefault="005C2D25">
      <w:pPr>
        <w:pStyle w:val="31"/>
      </w:pPr>
      <w:r>
        <w:rPr>
          <w:rFonts w:hint="eastAsia"/>
        </w:rPr>
        <w:lastRenderedPageBreak/>
        <w:t>1</w:t>
      </w:r>
      <w:r>
        <w:t xml:space="preserve">.1.4 </w:t>
      </w:r>
      <w:r>
        <w:rPr>
          <w:rFonts w:hint="eastAsia"/>
        </w:rPr>
        <w:t>堆外内存</w:t>
      </w:r>
      <w:r w:rsidR="004C7820">
        <w:rPr>
          <w:rFonts w:hint="eastAsia"/>
        </w:rPr>
        <w:t>（off</w:t>
      </w:r>
      <w:r w:rsidR="004C7820">
        <w:t>-heap memory</w:t>
      </w:r>
      <w:r w:rsidR="004C7820">
        <w:rPr>
          <w:rFonts w:hint="eastAsia"/>
        </w:rPr>
        <w:t>）</w:t>
      </w:r>
    </w:p>
    <w:p w:rsidR="003E2B53" w:rsidRDefault="008D75DD" w:rsidP="003E2B53">
      <w:r w:rsidRPr="008D75DD">
        <w:rPr>
          <w:rFonts w:hint="eastAsia"/>
        </w:rPr>
        <w:t>虽然</w:t>
      </w:r>
      <w:r w:rsidRPr="008D75DD">
        <w:t xml:space="preserve"> Java 提供了多种算法进行垃圾回收，但仍然无法彻底解决堆内内存过大带来的长时间的 GC 停顿的问题，以及操作系统对堆内内存不可知的问题。</w:t>
      </w:r>
    </w:p>
    <w:p w:rsidR="00E71021" w:rsidRDefault="00E71021" w:rsidP="00E71021">
      <w:pPr>
        <w:rPr>
          <w:rFonts w:hint="eastAsia"/>
        </w:rPr>
      </w:pPr>
      <w:r>
        <w:rPr>
          <w:rFonts w:hint="eastAsia"/>
        </w:rPr>
        <w:t>基于上述问题，</w:t>
      </w:r>
      <w:r>
        <w:t>Java 虚拟机开辟出了堆外内存（off-heap memory）。堆外内存意味着把一些对象的实例分配在 Java 虚拟机堆内内存以外的内存区域，这些内存直接受操作系统（而不是虚拟机）管理。这样做的结果就是能保持一个较小的堆，以减少垃圾收集对应用的影响。同时因为这部分区域直接受操作系统的管理，别的进程和设备（例如 GPU ）可以直接通过操作系统对其进行访问，减少了从虚拟机中复制内存数据的过程。</w:t>
      </w:r>
    </w:p>
    <w:p w:rsidR="008D75DD" w:rsidRDefault="00E71021" w:rsidP="00E71021">
      <w:r>
        <w:t>Java 在 NIO 包中提供了 ByteBuffer 类，使用下面的方式，可以直接开辟指定大小的堆外内存，如下图为创建 128M 堆外内存。</w:t>
      </w:r>
    </w:p>
    <w:p w:rsidR="006F1DD1" w:rsidRDefault="006F1DD1" w:rsidP="00E71021">
      <w:r>
        <w:rPr>
          <w:noProof/>
        </w:rPr>
        <w:drawing>
          <wp:inline distT="0" distB="0" distL="0" distR="0" wp14:anchorId="38F34A39" wp14:editId="0C235BDC">
            <wp:extent cx="5731510" cy="16027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02740"/>
                    </a:xfrm>
                    <a:prstGeom prst="rect">
                      <a:avLst/>
                    </a:prstGeom>
                  </pic:spPr>
                </pic:pic>
              </a:graphicData>
            </a:graphic>
          </wp:inline>
        </w:drawing>
      </w:r>
    </w:p>
    <w:p w:rsidR="005B72B0" w:rsidRDefault="005B72B0" w:rsidP="005B72B0">
      <w:pPr>
        <w:rPr>
          <w:rFonts w:hint="eastAsia"/>
        </w:rPr>
      </w:pPr>
      <w:r>
        <w:rPr>
          <w:rFonts w:hint="eastAsia"/>
        </w:rPr>
        <w:t>优点</w:t>
      </w:r>
      <w:r>
        <w:t xml:space="preserve"> ：</w:t>
      </w:r>
    </w:p>
    <w:p w:rsidR="005B72B0" w:rsidRDefault="005B72B0" w:rsidP="005B72B0">
      <w:r>
        <w:t>1. 可以很方便的自主开辟很大的内存空间，对大内存的伸缩性很好；</w:t>
      </w:r>
    </w:p>
    <w:p w:rsidR="005B72B0" w:rsidRDefault="005B72B0" w:rsidP="005B72B0">
      <w:r>
        <w:t>2. 减少垃圾回收带来的系统停顿时间；</w:t>
      </w:r>
    </w:p>
    <w:p w:rsidR="005B72B0" w:rsidRDefault="005B72B0" w:rsidP="005B72B0">
      <w:r>
        <w:t>3. 直接受操作系统控制，可以直接被其他进程和设备访问，减少了原本从虚拟机复制的过程；</w:t>
      </w:r>
    </w:p>
    <w:p w:rsidR="005B72B0" w:rsidRDefault="005B72B0" w:rsidP="005B72B0">
      <w:pPr>
        <w:rPr>
          <w:rFonts w:hint="eastAsia"/>
        </w:rPr>
      </w:pPr>
      <w:r>
        <w:t>4. 特别适合那些分配次数少，读写操作很频繁的场景。</w:t>
      </w:r>
    </w:p>
    <w:p w:rsidR="005B72B0" w:rsidRDefault="005B72B0" w:rsidP="005B72B0">
      <w:pPr>
        <w:rPr>
          <w:rFonts w:hint="eastAsia"/>
        </w:rPr>
      </w:pPr>
      <w:r>
        <w:rPr>
          <w:rFonts w:hint="eastAsia"/>
        </w:rPr>
        <w:t>缺点</w:t>
      </w:r>
      <w:r>
        <w:t xml:space="preserve"> ：</w:t>
      </w:r>
    </w:p>
    <w:p w:rsidR="005B72B0" w:rsidRDefault="005B72B0" w:rsidP="005B72B0">
      <w:r>
        <w:t>1. 容易出现内存泄漏，并且很难排查；</w:t>
      </w:r>
    </w:p>
    <w:p w:rsidR="006F1DD1" w:rsidRDefault="005B72B0" w:rsidP="005B72B0">
      <w:r>
        <w:t>2. 堆外内存的数据结构不直观，当存储结构复杂的对象时，会浪费大量的时间对其进行串行化。</w:t>
      </w:r>
    </w:p>
    <w:p w:rsidR="005B72B0" w:rsidRDefault="005B72B0" w:rsidP="005B72B0">
      <w:pPr>
        <w:rPr>
          <w:rFonts w:hint="eastAsia"/>
        </w:rPr>
      </w:pPr>
    </w:p>
    <w:p w:rsidR="00E71021" w:rsidRPr="003E2B53" w:rsidRDefault="00E71021" w:rsidP="00E71021">
      <w:pPr>
        <w:rPr>
          <w:rFonts w:hint="eastAsia"/>
        </w:rPr>
      </w:pPr>
    </w:p>
    <w:p w:rsidR="004406EC" w:rsidRDefault="004406EC">
      <w:pPr>
        <w:pStyle w:val="31"/>
      </w:pPr>
      <w:r>
        <w:rPr>
          <w:rFonts w:hint="eastAsia"/>
        </w:rPr>
        <w:t>1</w:t>
      </w:r>
      <w:r>
        <w:t xml:space="preserve">.1.5 </w:t>
      </w:r>
      <w:r>
        <w:rPr>
          <w:rFonts w:hint="eastAsia"/>
        </w:rPr>
        <w:t>堆内和堆外内存的关系</w:t>
      </w:r>
    </w:p>
    <w:p w:rsidR="004406EC" w:rsidRDefault="00C02A95" w:rsidP="004406EC">
      <w:r w:rsidRPr="00C02A95">
        <w:rPr>
          <w:rFonts w:hint="eastAsia"/>
        </w:rPr>
        <w:t>虽然堆外内存本身不受垃圾回收算法的管辖，但是因为其是由</w:t>
      </w:r>
      <w:r w:rsidRPr="00C02A95">
        <w:t xml:space="preserve"> ByteBuffer 所创造出来的，因此这个 buffer 自身作为一个实例化的对象，其自身的信息（例如堆外内存在主存中的起始地址等信息）必须存储在堆内内存中，具体情况如下图所示。</w:t>
      </w:r>
    </w:p>
    <w:p w:rsidR="00C02A95" w:rsidRDefault="00F84F48" w:rsidP="004406EC">
      <w:r>
        <w:rPr>
          <w:noProof/>
        </w:rPr>
        <w:lastRenderedPageBreak/>
        <w:drawing>
          <wp:inline distT="0" distB="0" distL="0" distR="0" wp14:anchorId="733A16FB" wp14:editId="03BF48D3">
            <wp:extent cx="5731510" cy="21336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33600"/>
                    </a:xfrm>
                    <a:prstGeom prst="rect">
                      <a:avLst/>
                    </a:prstGeom>
                  </pic:spPr>
                </pic:pic>
              </a:graphicData>
            </a:graphic>
          </wp:inline>
        </w:drawing>
      </w:r>
    </w:p>
    <w:p w:rsidR="00F84F48" w:rsidRPr="004406EC" w:rsidRDefault="00F84F48" w:rsidP="004406EC">
      <w:pPr>
        <w:rPr>
          <w:rFonts w:hint="eastAsia"/>
        </w:rPr>
      </w:pPr>
    </w:p>
    <w:p w:rsidR="001418E8" w:rsidRDefault="001418E8">
      <w:pPr>
        <w:pStyle w:val="31"/>
      </w:pPr>
      <w:r>
        <w:rPr>
          <w:rFonts w:hint="eastAsia"/>
        </w:rPr>
        <w:t>1</w:t>
      </w:r>
      <w:r>
        <w:t xml:space="preserve">.1.6 </w:t>
      </w:r>
      <w:r>
        <w:rPr>
          <w:rFonts w:hint="eastAsia"/>
        </w:rPr>
        <w:t>jvm内存管理缺陷</w:t>
      </w:r>
    </w:p>
    <w:p w:rsidR="001418E8" w:rsidRDefault="00F84F48" w:rsidP="001418E8">
      <w:r w:rsidRPr="00F84F48">
        <w:rPr>
          <w:rFonts w:hint="eastAsia"/>
        </w:rPr>
        <w:t>由于在</w:t>
      </w:r>
      <w:r w:rsidRPr="00F84F48">
        <w:t xml:space="preserve"> JVM 内存中存储大量的数据 （包括缓存和高效处理）时，JVM 内存会面临很多问题，包括如下：</w:t>
      </w:r>
    </w:p>
    <w:p w:rsidR="00784DB1" w:rsidRDefault="00784DB1" w:rsidP="00784DB1">
      <w:r>
        <w:t xml:space="preserve">1.  Java 对象存储密度低。Java 的对象在内存中存储包含 3 </w:t>
      </w:r>
      <w:proofErr w:type="gramStart"/>
      <w:r>
        <w:t>个</w:t>
      </w:r>
      <w:proofErr w:type="gramEnd"/>
      <w:r>
        <w:t xml:space="preserve">主要部分：对象头、实例 数据、对齐填充部分。例如，一个只包含 boolean 属性的对象占 16byte：对象头占 8byte， boolean 属性占 1byte，为了对齐达到 8 的倍数额外占 7byte。而实际上只需要一个 bit（1/8 字节）就够了。 </w:t>
      </w:r>
    </w:p>
    <w:p w:rsidR="00784DB1" w:rsidRDefault="00784DB1" w:rsidP="00784DB1">
      <w:r>
        <w:t xml:space="preserve">2.  Full GC 会极大地影响性能。尤其是为了处理更大数据而开了很大内存空间的 JVM 来说，GC 会达到秒级甚至分钟级。 </w:t>
      </w:r>
    </w:p>
    <w:p w:rsidR="00784DB1" w:rsidRDefault="00784DB1" w:rsidP="00784DB1">
      <w:r>
        <w:t xml:space="preserve">3.  OOM 问题影响稳定性。OutOfMemoryError 是分布式计算框架经常会遇到的问题， 当 JVM 中所有对象大小超过分配给 JVM 的内存大小时，就会发生 OutOfMemoryError 错误， 导致 JVM 崩溃，分布式框架的健壮性和性能都会受到影响。 </w:t>
      </w:r>
    </w:p>
    <w:p w:rsidR="00F84F48" w:rsidRDefault="00784DB1" w:rsidP="00784DB1">
      <w:r>
        <w:t>4.  缓存未命中问题。CPU 进行计算的时候，是从 CPU 缓存中获取数据。现代体系的 CPU 会有多级缓存，而加载的时候是以 Cache Line 为单位加载。如果能够将对象连续存储， 这样就会大大降低 Cache Miss。使得 CPU 集中处理业务，而不是空转。</w:t>
      </w:r>
    </w:p>
    <w:p w:rsidR="00B00DD4" w:rsidRPr="001418E8" w:rsidRDefault="00B00DD4" w:rsidP="00784DB1">
      <w:pPr>
        <w:rPr>
          <w:rFonts w:hint="eastAsia"/>
        </w:rPr>
      </w:pPr>
    </w:p>
    <w:p w:rsidR="00BA04C5" w:rsidRDefault="00BA04C5" w:rsidP="00C37F4A">
      <w:pPr>
        <w:pStyle w:val="21"/>
        <w:numPr>
          <w:ilvl w:val="1"/>
          <w:numId w:val="44"/>
        </w:numPr>
        <w:rPr>
          <w:rFonts w:eastAsia="宋体" w:hAnsi="宋体"/>
        </w:rPr>
      </w:pPr>
      <w:r w:rsidRPr="00BA04C5">
        <w:rPr>
          <w:rFonts w:eastAsia="宋体" w:hAnsi="宋体" w:hint="eastAsia"/>
        </w:rPr>
        <w:t>flink内存管理</w:t>
      </w:r>
    </w:p>
    <w:p w:rsidR="00CA6169" w:rsidRDefault="00CA6169" w:rsidP="00CA6169">
      <w:pPr>
        <w:rPr>
          <w:rFonts w:hint="eastAsia"/>
        </w:rPr>
      </w:pPr>
      <w:r>
        <w:rPr>
          <w:rFonts w:hint="eastAsia"/>
        </w:rPr>
        <w:t>基于</w:t>
      </w:r>
      <w:r>
        <w:t xml:space="preserve"> JVM 内存存在一些问题，并且在大数据场景下，无法在内存中存储海量数据，计算效率无法提高。Flink 社区采用自主内存管理设计。</w:t>
      </w:r>
    </w:p>
    <w:p w:rsidR="00C37F4A" w:rsidRDefault="00CA6169" w:rsidP="00CA6169">
      <w:r>
        <w:t>Flink 并不是将大量对象存在堆内存上，而是将对象都序列化到一个预分配的内存块上， 这个内存块叫做 MemorySegment，它代表了一段固定长度的内存（默认大小为 32KB），也是 Flink 中最小的内存分配单元，并且提供了非常高效的读写方法，很多运算可以直接操作 二进制数据，不需要反序列化即可执行。每条记录都会以序列化的形式存储在一个或多个 MemorySegment 中。如果需要处理的数据多于可以保存在内存中的数据，Flink 的运算符会将部分数据溢出到磁盘。</w:t>
      </w:r>
    </w:p>
    <w:p w:rsidR="00CA6169" w:rsidRPr="00C37F4A" w:rsidRDefault="00CA6169" w:rsidP="00CA6169">
      <w:pPr>
        <w:rPr>
          <w:rFonts w:hint="eastAsia"/>
        </w:rPr>
      </w:pPr>
    </w:p>
    <w:p w:rsidR="00CA7D9D" w:rsidRDefault="00CA7D9D" w:rsidP="00CA7D9D">
      <w:pPr>
        <w:pStyle w:val="31"/>
      </w:pPr>
      <w:r>
        <w:rPr>
          <w:rFonts w:hint="eastAsia"/>
        </w:rPr>
        <w:lastRenderedPageBreak/>
        <w:t>1</w:t>
      </w:r>
      <w:r>
        <w:t xml:space="preserve">.2.1 </w:t>
      </w:r>
      <w:r w:rsidR="00DE7839">
        <w:rPr>
          <w:rFonts w:hint="eastAsia"/>
        </w:rPr>
        <w:t>flink内存模型</w:t>
      </w:r>
    </w:p>
    <w:p w:rsidR="00DE7839" w:rsidRDefault="00E01A4E" w:rsidP="00DE7839">
      <w:r w:rsidRPr="00E01A4E">
        <w:t>Flink 总体内存类图如下：</w:t>
      </w:r>
    </w:p>
    <w:p w:rsidR="00E01A4E" w:rsidRDefault="0003597A" w:rsidP="00DE7839">
      <w:pPr>
        <w:rPr>
          <w:rFonts w:hint="eastAsia"/>
        </w:rPr>
      </w:pPr>
      <w:r>
        <w:rPr>
          <w:noProof/>
        </w:rPr>
        <w:drawing>
          <wp:inline distT="0" distB="0" distL="0" distR="0" wp14:anchorId="600FBA6E" wp14:editId="5EC1F6C0">
            <wp:extent cx="4263462" cy="1708030"/>
            <wp:effectExtent l="0" t="0" r="381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4348" cy="1724410"/>
                    </a:xfrm>
                    <a:prstGeom prst="rect">
                      <a:avLst/>
                    </a:prstGeom>
                  </pic:spPr>
                </pic:pic>
              </a:graphicData>
            </a:graphic>
          </wp:inline>
        </w:drawing>
      </w:r>
    </w:p>
    <w:p w:rsidR="00DE7839" w:rsidRDefault="000D22FC" w:rsidP="00DE7839">
      <w:r w:rsidRPr="000D22FC">
        <w:rPr>
          <w:rFonts w:hint="eastAsia"/>
        </w:rPr>
        <w:t>主要包含</w:t>
      </w:r>
      <w:r w:rsidRPr="000D22FC">
        <w:t xml:space="preserve"> JobManager 内存模型和 TaskManager 内存模型。</w:t>
      </w:r>
    </w:p>
    <w:p w:rsidR="000D22FC" w:rsidRPr="00DE7839" w:rsidRDefault="000D22FC" w:rsidP="00DE7839">
      <w:pPr>
        <w:rPr>
          <w:rFonts w:hint="eastAsia"/>
        </w:rPr>
      </w:pPr>
    </w:p>
    <w:p w:rsidR="008F0152" w:rsidRDefault="008F0152">
      <w:pPr>
        <w:pStyle w:val="31"/>
      </w:pPr>
      <w:r>
        <w:rPr>
          <w:rFonts w:hint="eastAsia"/>
        </w:rPr>
        <w:t>1</w:t>
      </w:r>
      <w:r>
        <w:t xml:space="preserve">.2.2 </w:t>
      </w:r>
      <w:r w:rsidR="0018587F">
        <w:rPr>
          <w:rFonts w:hint="eastAsia"/>
        </w:rPr>
        <w:t>job</w:t>
      </w:r>
      <w:r w:rsidR="0018587F">
        <w:t>manager</w:t>
      </w:r>
      <w:r w:rsidR="0018587F">
        <w:rPr>
          <w:rFonts w:hint="eastAsia"/>
        </w:rPr>
        <w:t>内存模型</w:t>
      </w:r>
    </w:p>
    <w:p w:rsidR="0060042C" w:rsidRDefault="00340A74" w:rsidP="0060042C">
      <w:r w:rsidRPr="00340A74">
        <w:rPr>
          <w:rFonts w:hint="eastAsia"/>
        </w:rPr>
        <w:t>配置</w:t>
      </w:r>
      <w:r w:rsidRPr="00340A74">
        <w:t>JobManager的总进程内存</w:t>
      </w:r>
    </w:p>
    <w:p w:rsidR="00B55593" w:rsidRDefault="00B55593" w:rsidP="00B55593">
      <w:pPr>
        <w:shd w:val="clear" w:color="auto" w:fill="A6A6A6" w:themeFill="background1" w:themeFillShade="A6"/>
        <w:spacing w:before="20" w:line="20" w:lineRule="atLeast"/>
        <w:rPr>
          <w:rFonts w:hint="eastAsia"/>
        </w:rPr>
      </w:pPr>
      <w:r>
        <w:t>#Flink1.10 版本</w:t>
      </w:r>
    </w:p>
    <w:p w:rsidR="00B55593" w:rsidRDefault="00B55593" w:rsidP="00B55593">
      <w:pPr>
        <w:shd w:val="clear" w:color="auto" w:fill="A6A6A6" w:themeFill="background1" w:themeFillShade="A6"/>
        <w:spacing w:before="20" w:line="20" w:lineRule="atLeast"/>
        <w:rPr>
          <w:rFonts w:hint="eastAsia"/>
        </w:rPr>
      </w:pPr>
      <w:r>
        <w:t>#The h</w:t>
      </w:r>
      <w:r>
        <w:t>eap size for the JobManager JVM</w:t>
      </w:r>
    </w:p>
    <w:p w:rsidR="00B55593" w:rsidRDefault="00B55593" w:rsidP="00B55593">
      <w:pPr>
        <w:shd w:val="clear" w:color="auto" w:fill="A6A6A6" w:themeFill="background1" w:themeFillShade="A6"/>
        <w:spacing w:before="20" w:line="20" w:lineRule="atLeast"/>
        <w:rPr>
          <w:rFonts w:hint="eastAsia"/>
        </w:rPr>
      </w:pPr>
      <w:proofErr w:type="gramStart"/>
      <w:r>
        <w:t>jobmanager.heap</w:t>
      </w:r>
      <w:proofErr w:type="gramEnd"/>
      <w:r>
        <w:t>.size:</w:t>
      </w:r>
      <w:r>
        <w:t>1024m</w:t>
      </w:r>
    </w:p>
    <w:p w:rsidR="00B55593" w:rsidRDefault="00B55593" w:rsidP="00B55593">
      <w:pPr>
        <w:shd w:val="clear" w:color="auto" w:fill="A6A6A6" w:themeFill="background1" w:themeFillShade="A6"/>
        <w:spacing w:before="20" w:line="20" w:lineRule="atLeast"/>
        <w:rPr>
          <w:rFonts w:hint="eastAsia"/>
        </w:rPr>
      </w:pPr>
      <w:r>
        <w:t># Flink1.11 版本及以后</w:t>
      </w:r>
    </w:p>
    <w:p w:rsidR="00B55593" w:rsidRDefault="00B55593" w:rsidP="00B55593">
      <w:pPr>
        <w:shd w:val="clear" w:color="auto" w:fill="A6A6A6" w:themeFill="background1" w:themeFillShade="A6"/>
        <w:spacing w:before="20" w:line="20" w:lineRule="atLeast"/>
      </w:pPr>
      <w:r>
        <w:t># JobManager 总进程内存</w:t>
      </w:r>
    </w:p>
    <w:p w:rsidR="00B55593" w:rsidRDefault="00B55593" w:rsidP="00B55593">
      <w:pPr>
        <w:shd w:val="clear" w:color="auto" w:fill="A6A6A6" w:themeFill="background1" w:themeFillShade="A6"/>
        <w:spacing w:before="20" w:line="20" w:lineRule="atLeast"/>
        <w:rPr>
          <w:rFonts w:hint="eastAsia"/>
        </w:rPr>
      </w:pPr>
      <w:proofErr w:type="gramStart"/>
      <w:r>
        <w:t>jobma</w:t>
      </w:r>
      <w:r>
        <w:t>nager.memory</w:t>
      </w:r>
      <w:proofErr w:type="gramEnd"/>
      <w:r>
        <w:t>.process.size:4096m</w:t>
      </w:r>
    </w:p>
    <w:p w:rsidR="00B55593" w:rsidRDefault="00B55593" w:rsidP="00B55593">
      <w:pPr>
        <w:shd w:val="clear" w:color="auto" w:fill="A6A6A6" w:themeFill="background1" w:themeFillShade="A6"/>
        <w:spacing w:before="20" w:line="20" w:lineRule="atLeast"/>
      </w:pPr>
      <w:r>
        <w:t># 作业管理器的 JVM 堆内存大小</w:t>
      </w:r>
    </w:p>
    <w:p w:rsidR="00B55593" w:rsidRDefault="00B55593" w:rsidP="00B55593">
      <w:pPr>
        <w:shd w:val="clear" w:color="auto" w:fill="A6A6A6" w:themeFill="background1" w:themeFillShade="A6"/>
        <w:spacing w:before="20" w:line="20" w:lineRule="atLeast"/>
        <w:rPr>
          <w:rFonts w:hint="eastAsia"/>
        </w:rPr>
      </w:pPr>
      <w:r>
        <w:t>jobmanager.memory.heap.size：</w:t>
      </w:r>
      <w:r>
        <w:t>2048m</w:t>
      </w:r>
    </w:p>
    <w:p w:rsidR="00B55593" w:rsidRDefault="00B55593" w:rsidP="00B55593">
      <w:pPr>
        <w:shd w:val="clear" w:color="auto" w:fill="A6A6A6" w:themeFill="background1" w:themeFillShade="A6"/>
        <w:spacing w:before="20" w:line="20" w:lineRule="atLeast"/>
        <w:rPr>
          <w:rFonts w:hint="eastAsia"/>
        </w:rPr>
      </w:pPr>
      <w:r>
        <w:t># 作业管理器的堆外内存大小。此选项涵盖所有堆外内存使用。</w:t>
      </w:r>
    </w:p>
    <w:p w:rsidR="00340A74" w:rsidRDefault="00B55593" w:rsidP="00B55593">
      <w:pPr>
        <w:shd w:val="clear" w:color="auto" w:fill="A6A6A6" w:themeFill="background1" w:themeFillShade="A6"/>
        <w:spacing w:before="20" w:line="20" w:lineRule="atLeast"/>
        <w:rPr>
          <w:rFonts w:hint="eastAsia"/>
        </w:rPr>
      </w:pPr>
      <w:r>
        <w:t>jobmanager.memory.off-heap.size：1536m</w:t>
      </w:r>
    </w:p>
    <w:p w:rsidR="0060042C" w:rsidRPr="0060042C" w:rsidRDefault="0060042C" w:rsidP="0060042C">
      <w:pPr>
        <w:rPr>
          <w:rFonts w:hint="eastAsia"/>
        </w:rPr>
      </w:pPr>
    </w:p>
    <w:p w:rsidR="00941805" w:rsidRDefault="00941805">
      <w:pPr>
        <w:pStyle w:val="31"/>
      </w:pPr>
      <w:r>
        <w:rPr>
          <w:rFonts w:hint="eastAsia"/>
        </w:rPr>
        <w:t>1</w:t>
      </w:r>
      <w:r>
        <w:t xml:space="preserve">.2.3 </w:t>
      </w:r>
      <w:r w:rsidR="00772A91">
        <w:rPr>
          <w:rFonts w:hint="eastAsia"/>
        </w:rPr>
        <w:t>task</w:t>
      </w:r>
      <w:r w:rsidR="00772A91">
        <w:t>manager</w:t>
      </w:r>
      <w:r w:rsidR="00772A91">
        <w:rPr>
          <w:rFonts w:hint="eastAsia"/>
        </w:rPr>
        <w:t>内存模型</w:t>
      </w:r>
    </w:p>
    <w:p w:rsidR="00440262" w:rsidRDefault="00A80EF1" w:rsidP="00440262">
      <w:r>
        <w:t>1</w:t>
      </w:r>
      <w:r>
        <w:rPr>
          <w:rFonts w:hint="eastAsia"/>
        </w:rPr>
        <w:t>）</w:t>
      </w:r>
      <w:r w:rsidR="003646AA" w:rsidRPr="003646AA">
        <w:t>TaskManager 进程内存模型如下图所示：</w:t>
      </w:r>
    </w:p>
    <w:p w:rsidR="003646AA" w:rsidRDefault="00167F2D" w:rsidP="00440262">
      <w:r>
        <w:rPr>
          <w:noProof/>
        </w:rPr>
        <w:lastRenderedPageBreak/>
        <w:drawing>
          <wp:inline distT="0" distB="0" distL="0" distR="0" wp14:anchorId="678A680E" wp14:editId="3DCBB39D">
            <wp:extent cx="5731510" cy="4192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92905"/>
                    </a:xfrm>
                    <a:prstGeom prst="rect">
                      <a:avLst/>
                    </a:prstGeom>
                  </pic:spPr>
                </pic:pic>
              </a:graphicData>
            </a:graphic>
          </wp:inline>
        </w:drawing>
      </w:r>
    </w:p>
    <w:p w:rsidR="002C22C0" w:rsidRDefault="002C22C0" w:rsidP="002C22C0">
      <w:pPr>
        <w:rPr>
          <w:rFonts w:hint="eastAsia"/>
        </w:rPr>
      </w:pPr>
      <w:r>
        <w:t># TaskManager 进程内存配置：</w:t>
      </w:r>
    </w:p>
    <w:p w:rsidR="00167F2D" w:rsidRDefault="002C22C0" w:rsidP="002C22C0">
      <w:proofErr w:type="gramStart"/>
      <w:r>
        <w:t>taskmanager.memory</w:t>
      </w:r>
      <w:proofErr w:type="gramEnd"/>
      <w:r>
        <w:t>.process.size:2048m</w:t>
      </w:r>
    </w:p>
    <w:p w:rsidR="002C22C0" w:rsidRDefault="00357DAB" w:rsidP="002C22C0">
      <w:r>
        <w:rPr>
          <w:rFonts w:hint="eastAsia"/>
        </w:rPr>
        <w:t>2）</w:t>
      </w:r>
      <w:r w:rsidRPr="00357DAB">
        <w:t xml:space="preserve">TaskManager 进程内存由 3 部分组成：Flink 内存 + JVM </w:t>
      </w:r>
      <w:proofErr w:type="gramStart"/>
      <w:r w:rsidRPr="00357DAB">
        <w:t>元空间</w:t>
      </w:r>
      <w:proofErr w:type="gramEnd"/>
      <w:r w:rsidRPr="00357DAB">
        <w:t xml:space="preserve"> + JVM 执行开销</w:t>
      </w:r>
    </w:p>
    <w:p w:rsidR="005C4F4C" w:rsidRDefault="005C4F4C" w:rsidP="005C4F4C">
      <w:pPr>
        <w:shd w:val="clear" w:color="auto" w:fill="A6A6A6" w:themeFill="background1" w:themeFillShade="A6"/>
        <w:spacing w:before="20" w:line="20" w:lineRule="atLeast"/>
        <w:rPr>
          <w:rFonts w:hint="eastAsia"/>
        </w:rPr>
      </w:pPr>
      <w:r>
        <w:t xml:space="preserve"># JVM metaspace:JVM </w:t>
      </w:r>
      <w:proofErr w:type="gramStart"/>
      <w:r>
        <w:t>元空间</w:t>
      </w:r>
      <w:proofErr w:type="gramEnd"/>
      <w:r>
        <w:t>配置：默认</w:t>
      </w:r>
      <w:r>
        <w:t>256m</w:t>
      </w:r>
    </w:p>
    <w:p w:rsidR="005C4F4C" w:rsidRDefault="005C4F4C" w:rsidP="005C4F4C">
      <w:pPr>
        <w:shd w:val="clear" w:color="auto" w:fill="A6A6A6" w:themeFill="background1" w:themeFillShade="A6"/>
        <w:spacing w:before="20" w:line="20" w:lineRule="atLeast"/>
        <w:rPr>
          <w:rFonts w:hint="eastAsia"/>
        </w:rPr>
      </w:pPr>
      <w:r>
        <w:t>taskmanager.m</w:t>
      </w:r>
      <w:r>
        <w:t>emory.jvm-</w:t>
      </w:r>
      <w:proofErr w:type="gramStart"/>
      <w:r>
        <w:t>metaspace.size</w:t>
      </w:r>
      <w:proofErr w:type="gramEnd"/>
      <w:r>
        <w:t>: 256mb</w:t>
      </w:r>
    </w:p>
    <w:p w:rsidR="005C4F4C" w:rsidRDefault="005C4F4C" w:rsidP="005C4F4C">
      <w:pPr>
        <w:shd w:val="clear" w:color="auto" w:fill="A6A6A6" w:themeFill="background1" w:themeFillShade="A6"/>
        <w:spacing w:before="20" w:line="20" w:lineRule="atLeast"/>
        <w:rPr>
          <w:rFonts w:hint="eastAsia"/>
        </w:rPr>
      </w:pPr>
      <w:r>
        <w:t># JVM over-head 执行开销:JVM 执行时自身所需要的内容，包括线程堆栈、IO、编译 缓存等所使用的内存。</w:t>
      </w:r>
    </w:p>
    <w:p w:rsidR="005C4F4C" w:rsidRDefault="005C4F4C" w:rsidP="005C4F4C">
      <w:pPr>
        <w:shd w:val="clear" w:color="auto" w:fill="A6A6A6" w:themeFill="background1" w:themeFillShade="A6"/>
        <w:spacing w:before="20" w:line="20" w:lineRule="atLeast"/>
      </w:pPr>
      <w:r>
        <w:t>taskmanager.memory.jvm-</w:t>
      </w:r>
      <w:proofErr w:type="gramStart"/>
      <w:r>
        <w:t>overhead.fraction</w:t>
      </w:r>
      <w:proofErr w:type="gramEnd"/>
      <w:r>
        <w:t xml:space="preserve">: 0.1 </w:t>
      </w:r>
    </w:p>
    <w:p w:rsidR="005C4F4C" w:rsidRDefault="005C4F4C" w:rsidP="005C4F4C">
      <w:pPr>
        <w:shd w:val="clear" w:color="auto" w:fill="A6A6A6" w:themeFill="background1" w:themeFillShade="A6"/>
        <w:spacing w:before="20" w:line="20" w:lineRule="atLeast"/>
      </w:pPr>
      <w:r>
        <w:t xml:space="preserve">taskmanager.memory.jvm-overhead.min: 192m </w:t>
      </w:r>
    </w:p>
    <w:p w:rsidR="00357DAB" w:rsidRDefault="005C4F4C" w:rsidP="005C4F4C">
      <w:pPr>
        <w:shd w:val="clear" w:color="auto" w:fill="A6A6A6" w:themeFill="background1" w:themeFillShade="A6"/>
        <w:spacing w:before="20" w:line="20" w:lineRule="atLeast"/>
      </w:pPr>
      <w:r>
        <w:t>taskmanager.memory.jvm-overhead.max: 1gb</w:t>
      </w:r>
    </w:p>
    <w:p w:rsidR="005C4F4C" w:rsidRDefault="002813AD" w:rsidP="005C4F4C">
      <w:r>
        <w:rPr>
          <w:rFonts w:hint="eastAsia"/>
        </w:rPr>
        <w:t>3）</w:t>
      </w:r>
      <w:r w:rsidR="00841BFE" w:rsidRPr="00841BFE">
        <w:t>Flink 内存由 4 部分组成，分别为：框架内存，Task 内存，网络内存，托管内存</w:t>
      </w:r>
    </w:p>
    <w:p w:rsidR="00841BFE" w:rsidRDefault="00DA03B5" w:rsidP="005C4F4C">
      <w:r w:rsidRPr="00DA03B5">
        <w:rPr>
          <w:rFonts w:hint="eastAsia"/>
        </w:rPr>
        <w:t>框架内存</w:t>
      </w:r>
      <w:r w:rsidRPr="00DA03B5">
        <w:t>: Flink 框架，即 TaskManager 本身所占用的内存，不计入 Slot 的资源中。</w:t>
      </w:r>
    </w:p>
    <w:p w:rsidR="00DA03B5" w:rsidRDefault="00DA03B5" w:rsidP="00DA03B5">
      <w:pPr>
        <w:shd w:val="clear" w:color="auto" w:fill="A6A6A6" w:themeFill="background1" w:themeFillShade="A6"/>
        <w:spacing w:before="20" w:line="0" w:lineRule="atLeast"/>
      </w:pPr>
      <w:r>
        <w:rPr>
          <w:rFonts w:hint="eastAsia"/>
        </w:rPr>
        <w:t>堆内</w:t>
      </w:r>
      <w:r>
        <w:t>: 默认 128M</w:t>
      </w:r>
    </w:p>
    <w:p w:rsidR="00DA03B5" w:rsidRDefault="00DA03B5" w:rsidP="00DA03B5">
      <w:pPr>
        <w:shd w:val="clear" w:color="auto" w:fill="A6A6A6" w:themeFill="background1" w:themeFillShade="A6"/>
        <w:spacing w:before="20" w:line="0" w:lineRule="atLeast"/>
        <w:rPr>
          <w:rFonts w:hint="eastAsia"/>
        </w:rPr>
      </w:pPr>
      <w:proofErr w:type="gramStart"/>
      <w:r>
        <w:t>taskmanager.mem</w:t>
      </w:r>
      <w:r>
        <w:t>ory</w:t>
      </w:r>
      <w:proofErr w:type="gramEnd"/>
      <w:r>
        <w:t xml:space="preserve">.framework.heap.size : 128m </w:t>
      </w:r>
    </w:p>
    <w:p w:rsidR="00DA03B5" w:rsidRDefault="00DA03B5" w:rsidP="00DA03B5">
      <w:pPr>
        <w:shd w:val="clear" w:color="auto" w:fill="A6A6A6" w:themeFill="background1" w:themeFillShade="A6"/>
        <w:spacing w:before="20" w:line="0" w:lineRule="atLeast"/>
      </w:pPr>
      <w:r>
        <w:rPr>
          <w:rFonts w:hint="eastAsia"/>
        </w:rPr>
        <w:t>堆外</w:t>
      </w:r>
      <w:r>
        <w:t>: 默认 128M</w:t>
      </w:r>
    </w:p>
    <w:p w:rsidR="00DA03B5" w:rsidRDefault="00DA03B5" w:rsidP="00DA03B5">
      <w:pPr>
        <w:shd w:val="clear" w:color="auto" w:fill="A6A6A6" w:themeFill="background1" w:themeFillShade="A6"/>
        <w:spacing w:before="20" w:line="0" w:lineRule="atLeast"/>
      </w:pPr>
      <w:r>
        <w:t>taskmanager.memory.framework.off-</w:t>
      </w:r>
      <w:proofErr w:type="gramStart"/>
      <w:r>
        <w:t>heap.size</w:t>
      </w:r>
      <w:proofErr w:type="gramEnd"/>
      <w:r>
        <w:t>: 128m</w:t>
      </w:r>
    </w:p>
    <w:p w:rsidR="00DA03B5" w:rsidRDefault="00390325" w:rsidP="00DA03B5">
      <w:r w:rsidRPr="00390325">
        <w:t>Task 内存:Task 执行用户代码时所使用的内存</w:t>
      </w:r>
    </w:p>
    <w:p w:rsidR="00D7360F" w:rsidRDefault="00D7360F" w:rsidP="00D7360F">
      <w:pPr>
        <w:shd w:val="clear" w:color="auto" w:fill="A6A6A6" w:themeFill="background1" w:themeFillShade="A6"/>
        <w:spacing w:before="20" w:line="0" w:lineRule="atLeast"/>
        <w:rPr>
          <w:rFonts w:hint="eastAsia"/>
        </w:rPr>
      </w:pPr>
      <w:r>
        <w:rPr>
          <w:rFonts w:hint="eastAsia"/>
        </w:rPr>
        <w:t>堆内</w:t>
      </w:r>
      <w:r>
        <w:t>: 由 Flink 内存扣除掉其他部分的内存得到。</w:t>
      </w:r>
    </w:p>
    <w:p w:rsidR="00D7360F" w:rsidRDefault="00D7360F" w:rsidP="00D7360F">
      <w:pPr>
        <w:shd w:val="clear" w:color="auto" w:fill="A6A6A6" w:themeFill="background1" w:themeFillShade="A6"/>
        <w:spacing w:before="20" w:line="0" w:lineRule="atLeast"/>
        <w:rPr>
          <w:rFonts w:hint="eastAsia"/>
        </w:rPr>
      </w:pPr>
      <w:r>
        <w:t>taskmanager.memory.task.heap.size，默认 none</w:t>
      </w:r>
    </w:p>
    <w:p w:rsidR="00D7360F" w:rsidRDefault="00D7360F" w:rsidP="00D7360F">
      <w:pPr>
        <w:shd w:val="clear" w:color="auto" w:fill="A6A6A6" w:themeFill="background1" w:themeFillShade="A6"/>
        <w:spacing w:before="20" w:line="0" w:lineRule="atLeast"/>
        <w:rPr>
          <w:rFonts w:hint="eastAsia"/>
        </w:rPr>
      </w:pPr>
      <w:r>
        <w:rPr>
          <w:rFonts w:hint="eastAsia"/>
        </w:rPr>
        <w:t>堆外</w:t>
      </w:r>
      <w:r>
        <w:t>: 默认为 0，表示不使用堆外内存</w:t>
      </w:r>
    </w:p>
    <w:p w:rsidR="00390325" w:rsidRDefault="00D7360F" w:rsidP="00D7360F">
      <w:pPr>
        <w:shd w:val="clear" w:color="auto" w:fill="A6A6A6" w:themeFill="background1" w:themeFillShade="A6"/>
        <w:spacing w:before="20" w:line="0" w:lineRule="atLeast"/>
        <w:rPr>
          <w:rFonts w:hint="eastAsia"/>
        </w:rPr>
      </w:pPr>
      <w:r>
        <w:lastRenderedPageBreak/>
        <w:t>taskmanager.memory.task.off-heap.size，默认 0</w:t>
      </w:r>
    </w:p>
    <w:p w:rsidR="00D7360F" w:rsidRDefault="00042D73" w:rsidP="00D7360F">
      <w:r w:rsidRPr="00042D73">
        <w:rPr>
          <w:rFonts w:hint="eastAsia"/>
        </w:rPr>
        <w:t>网络内存：网络数据交换所使用的堆外内存大小，如网络数据交换缓冲区</w:t>
      </w:r>
    </w:p>
    <w:p w:rsidR="00181EFC" w:rsidRDefault="00181EFC" w:rsidP="00181EFC">
      <w:pPr>
        <w:shd w:val="clear" w:color="auto" w:fill="A6A6A6" w:themeFill="background1" w:themeFillShade="A6"/>
        <w:spacing w:before="20" w:line="0" w:lineRule="atLeast"/>
      </w:pPr>
      <w:r>
        <w:rPr>
          <w:rFonts w:hint="eastAsia"/>
        </w:rPr>
        <w:t>堆外</w:t>
      </w:r>
      <w:r>
        <w:t>:默认 0.1,最小默认 64M，最大默认 1G</w:t>
      </w:r>
    </w:p>
    <w:p w:rsidR="00181EFC" w:rsidRDefault="00181EFC" w:rsidP="00181EFC">
      <w:pPr>
        <w:shd w:val="clear" w:color="auto" w:fill="A6A6A6" w:themeFill="background1" w:themeFillShade="A6"/>
        <w:spacing w:before="20" w:line="0" w:lineRule="atLeast"/>
        <w:rPr>
          <w:rFonts w:hint="eastAsia"/>
        </w:rPr>
      </w:pPr>
      <w:proofErr w:type="gramStart"/>
      <w:r>
        <w:t>taskmanag</w:t>
      </w:r>
      <w:r>
        <w:t>er.memory</w:t>
      </w:r>
      <w:proofErr w:type="gramEnd"/>
      <w:r>
        <w:t>.network.fraction: 0.1</w:t>
      </w:r>
    </w:p>
    <w:p w:rsidR="00181EFC" w:rsidRDefault="00181EFC" w:rsidP="00181EFC">
      <w:pPr>
        <w:shd w:val="clear" w:color="auto" w:fill="A6A6A6" w:themeFill="background1" w:themeFillShade="A6"/>
        <w:spacing w:before="20" w:line="0" w:lineRule="atLeast"/>
        <w:rPr>
          <w:rFonts w:hint="eastAsia"/>
        </w:rPr>
      </w:pPr>
      <w:r>
        <w:t>task</w:t>
      </w:r>
      <w:r>
        <w:t>manager.memory.network.min: 64m</w:t>
      </w:r>
    </w:p>
    <w:p w:rsidR="00042D73" w:rsidRDefault="00181EFC" w:rsidP="00181EFC">
      <w:pPr>
        <w:shd w:val="clear" w:color="auto" w:fill="A6A6A6" w:themeFill="background1" w:themeFillShade="A6"/>
        <w:spacing w:before="20" w:line="0" w:lineRule="atLeast"/>
      </w:pPr>
      <w:r>
        <w:t>taskmanager.memory.network.max: 1g</w:t>
      </w:r>
    </w:p>
    <w:p w:rsidR="00181EFC" w:rsidRDefault="004E7EC2" w:rsidP="00181EFC">
      <w:r w:rsidRPr="004E7EC2">
        <w:rPr>
          <w:rFonts w:hint="eastAsia"/>
        </w:rPr>
        <w:t>托管内存，用于</w:t>
      </w:r>
      <w:r w:rsidRPr="004E7EC2">
        <w:t xml:space="preserve"> RocksDB State Backend 的本地内存和批的排序、哈希表、缓存中间结果。</w:t>
      </w:r>
    </w:p>
    <w:p w:rsidR="006E2277" w:rsidRDefault="006E2277" w:rsidP="006E2277">
      <w:pPr>
        <w:shd w:val="clear" w:color="auto" w:fill="A6A6A6" w:themeFill="background1" w:themeFillShade="A6"/>
        <w:spacing w:before="20" w:line="0" w:lineRule="atLeast"/>
      </w:pPr>
      <w:r>
        <w:rPr>
          <w:rFonts w:hint="eastAsia"/>
        </w:rPr>
        <w:t>堆外</w:t>
      </w:r>
      <w:r>
        <w:t>: 默认比例 0.4，大小 默认 none</w:t>
      </w:r>
    </w:p>
    <w:p w:rsidR="006E2277" w:rsidRDefault="006E2277" w:rsidP="006E2277">
      <w:pPr>
        <w:shd w:val="clear" w:color="auto" w:fill="A6A6A6" w:themeFill="background1" w:themeFillShade="A6"/>
        <w:spacing w:before="20" w:line="0" w:lineRule="atLeast"/>
        <w:rPr>
          <w:rFonts w:hint="eastAsia"/>
        </w:rPr>
      </w:pPr>
      <w:r>
        <w:t>taskmanager.memory.managed.fraction，默认</w:t>
      </w:r>
      <w:r>
        <w:t xml:space="preserve"> 0.4</w:t>
      </w:r>
    </w:p>
    <w:p w:rsidR="004E7EC2" w:rsidRDefault="006E2277" w:rsidP="006E2277">
      <w:pPr>
        <w:shd w:val="clear" w:color="auto" w:fill="A6A6A6" w:themeFill="background1" w:themeFillShade="A6"/>
        <w:spacing w:before="20" w:line="0" w:lineRule="atLeast"/>
        <w:rPr>
          <w:rFonts w:hint="eastAsia"/>
        </w:rPr>
      </w:pPr>
      <w:proofErr w:type="gramStart"/>
      <w:r>
        <w:t>taskmanager.memory</w:t>
      </w:r>
      <w:proofErr w:type="gramEnd"/>
      <w:r>
        <w:t>.managed.size</w:t>
      </w:r>
    </w:p>
    <w:p w:rsidR="006E2277" w:rsidRPr="00440262" w:rsidRDefault="006E2277" w:rsidP="006E2277">
      <w:pPr>
        <w:rPr>
          <w:rFonts w:hint="eastAsia"/>
        </w:rPr>
      </w:pPr>
    </w:p>
    <w:p w:rsidR="00440262" w:rsidRDefault="00440262">
      <w:pPr>
        <w:pStyle w:val="31"/>
      </w:pPr>
      <w:r>
        <w:rPr>
          <w:rFonts w:hint="eastAsia"/>
        </w:rPr>
        <w:t>1</w:t>
      </w:r>
      <w:r>
        <w:t xml:space="preserve">.2.4 </w:t>
      </w:r>
      <w:r>
        <w:rPr>
          <w:rFonts w:hint="eastAsia"/>
        </w:rPr>
        <w:t>案例讲解</w:t>
      </w:r>
    </w:p>
    <w:p w:rsidR="000B663B" w:rsidRDefault="000B663B" w:rsidP="000B663B">
      <w:pPr>
        <w:rPr>
          <w:rFonts w:hint="eastAsia"/>
        </w:rPr>
      </w:pPr>
      <w:r>
        <w:rPr>
          <w:rFonts w:hint="eastAsia"/>
        </w:rPr>
        <w:t>以</w:t>
      </w:r>
      <w:r>
        <w:t xml:space="preserve">xx数据平台的资源配置为例。设置 1 </w:t>
      </w:r>
      <w:proofErr w:type="gramStart"/>
      <w:r>
        <w:t>个</w:t>
      </w:r>
      <w:proofErr w:type="gramEnd"/>
      <w:r>
        <w:t xml:space="preserve"> TM 的内存为</w:t>
      </w:r>
      <w:r>
        <w:t xml:space="preserve"> 4096M</w:t>
      </w:r>
    </w:p>
    <w:p w:rsidR="000B663B" w:rsidRDefault="000B663B" w:rsidP="000B663B">
      <w:pPr>
        <w:rPr>
          <w:rFonts w:hint="eastAsia"/>
        </w:rPr>
      </w:pPr>
      <w:r>
        <w:rPr>
          <w:rFonts w:hint="eastAsia"/>
        </w:rPr>
        <w:t>所以，</w:t>
      </w:r>
      <w:r>
        <w:t>Flink TaskManager 进程内存为</w:t>
      </w:r>
      <w:r>
        <w:t xml:space="preserve"> 4 G,</w:t>
      </w:r>
    </w:p>
    <w:p w:rsidR="000B663B" w:rsidRDefault="000B663B" w:rsidP="000B663B">
      <w:pPr>
        <w:rPr>
          <w:rFonts w:hint="eastAsia"/>
        </w:rPr>
      </w:pPr>
      <w:proofErr w:type="gramStart"/>
      <w:r>
        <w:t>taskman</w:t>
      </w:r>
      <w:r>
        <w:t>ager.memory</w:t>
      </w:r>
      <w:proofErr w:type="gramEnd"/>
      <w:r>
        <w:t>.process.size: 4096m</w:t>
      </w:r>
    </w:p>
    <w:p w:rsidR="000B663B" w:rsidRDefault="000B663B" w:rsidP="000B663B">
      <w:pPr>
        <w:rPr>
          <w:rFonts w:hint="eastAsia"/>
        </w:rPr>
      </w:pPr>
      <w:r>
        <w:t>(1) JVM 元空间</w:t>
      </w:r>
    </w:p>
    <w:p w:rsidR="000B663B" w:rsidRDefault="000B663B" w:rsidP="000B663B">
      <w:pPr>
        <w:rPr>
          <w:rFonts w:hint="eastAsia"/>
        </w:rPr>
      </w:pPr>
      <w:r>
        <w:t xml:space="preserve">JVM </w:t>
      </w:r>
      <w:proofErr w:type="gramStart"/>
      <w:r>
        <w:t>元空间</w:t>
      </w:r>
      <w:proofErr w:type="gramEnd"/>
      <w:r>
        <w:t xml:space="preserve"> = 256m</w:t>
      </w:r>
    </w:p>
    <w:p w:rsidR="000B663B" w:rsidRDefault="000B663B" w:rsidP="000B663B">
      <w:pPr>
        <w:rPr>
          <w:rFonts w:hint="eastAsia"/>
        </w:rPr>
      </w:pPr>
      <w:r>
        <w:t>(2) JVM 执行开销</w:t>
      </w:r>
    </w:p>
    <w:p w:rsidR="000B663B" w:rsidRDefault="000B663B" w:rsidP="000B663B">
      <w:pPr>
        <w:rPr>
          <w:rFonts w:hint="eastAsia"/>
        </w:rPr>
      </w:pPr>
      <w:r>
        <w:t>4g*0.1 = 409.6m，在[192m,1g]之间，最终结果</w:t>
      </w:r>
      <w:r>
        <w:t xml:space="preserve"> 409.6m</w:t>
      </w:r>
    </w:p>
    <w:p w:rsidR="000B663B" w:rsidRDefault="000B663B" w:rsidP="000B663B">
      <w:pPr>
        <w:rPr>
          <w:rFonts w:hint="eastAsia"/>
        </w:rPr>
      </w:pPr>
      <w:r>
        <w:t>Flink 内存</w:t>
      </w:r>
      <w:r>
        <w:t xml:space="preserve"> = 4g-256m-409.6m=3430.4m</w:t>
      </w:r>
    </w:p>
    <w:p w:rsidR="000B663B" w:rsidRDefault="000B663B" w:rsidP="000B663B">
      <w:pPr>
        <w:rPr>
          <w:rFonts w:hint="eastAsia"/>
        </w:rPr>
      </w:pPr>
      <w:r>
        <w:t>(3) 网络内存</w:t>
      </w:r>
    </w:p>
    <w:p w:rsidR="000B663B" w:rsidRDefault="000B663B" w:rsidP="000B663B">
      <w:pPr>
        <w:rPr>
          <w:rFonts w:hint="eastAsia"/>
        </w:rPr>
      </w:pPr>
      <w:r>
        <w:rPr>
          <w:rFonts w:hint="eastAsia"/>
        </w:rPr>
        <w:t>网络内存</w:t>
      </w:r>
      <w:r>
        <w:t xml:space="preserve"> = 3430.4m * 0.1 = 343.04m</w:t>
      </w:r>
    </w:p>
    <w:p w:rsidR="000B663B" w:rsidRDefault="000B663B" w:rsidP="000B663B">
      <w:pPr>
        <w:rPr>
          <w:rFonts w:hint="eastAsia"/>
        </w:rPr>
      </w:pPr>
      <w:r>
        <w:t>(4) 托管内存</w:t>
      </w:r>
    </w:p>
    <w:p w:rsidR="000B663B" w:rsidRDefault="000B663B" w:rsidP="000B663B">
      <w:pPr>
        <w:rPr>
          <w:rFonts w:hint="eastAsia"/>
        </w:rPr>
      </w:pPr>
      <w:r>
        <w:rPr>
          <w:rFonts w:hint="eastAsia"/>
        </w:rPr>
        <w:t>托管内存</w:t>
      </w:r>
      <w:r>
        <w:t xml:space="preserve"> = 3430.4m * 0.4 = 1372.16m</w:t>
      </w:r>
    </w:p>
    <w:p w:rsidR="000B663B" w:rsidRDefault="000B663B" w:rsidP="000B663B">
      <w:pPr>
        <w:rPr>
          <w:rFonts w:hint="eastAsia"/>
        </w:rPr>
      </w:pPr>
      <w:r>
        <w:t>(5) 框架内存</w:t>
      </w:r>
    </w:p>
    <w:p w:rsidR="000B663B" w:rsidRDefault="000B663B" w:rsidP="000B663B">
      <w:pPr>
        <w:rPr>
          <w:rFonts w:hint="eastAsia"/>
        </w:rPr>
      </w:pPr>
      <w:r>
        <w:rPr>
          <w:rFonts w:hint="eastAsia"/>
        </w:rPr>
        <w:t>框架内存，堆内和堆外都是</w:t>
      </w:r>
      <w:r>
        <w:t xml:space="preserve"> 128m</w:t>
      </w:r>
    </w:p>
    <w:p w:rsidR="000B663B" w:rsidRDefault="000B663B" w:rsidP="000B663B">
      <w:pPr>
        <w:rPr>
          <w:rFonts w:hint="eastAsia"/>
        </w:rPr>
      </w:pPr>
      <w:r>
        <w:t>(6) Task 堆内内存</w:t>
      </w:r>
    </w:p>
    <w:p w:rsidR="000B663B" w:rsidRDefault="000B663B" w:rsidP="000B663B">
      <w:pPr>
        <w:rPr>
          <w:rFonts w:hint="eastAsia"/>
        </w:rPr>
      </w:pPr>
      <w:r>
        <w:t>Task 堆内内存 = 3430.4m-128m-128m-343.04m-1372.16m=145</w:t>
      </w:r>
      <w:r>
        <w:t>9.2m</w:t>
      </w:r>
    </w:p>
    <w:p w:rsidR="000B663B" w:rsidRDefault="000B663B" w:rsidP="000B663B">
      <w:r>
        <w:rPr>
          <w:rFonts w:hint="eastAsia"/>
        </w:rPr>
        <w:t>经过上述计算，最终</w:t>
      </w:r>
      <w:r>
        <w:t xml:space="preserve"> Task 的内存为 1459 M</w:t>
      </w:r>
    </w:p>
    <w:p w:rsidR="00EA600F" w:rsidRPr="000B663B" w:rsidRDefault="00EA600F" w:rsidP="00EA600F">
      <w:pPr>
        <w:rPr>
          <w:rFonts w:hint="eastAsia"/>
        </w:rPr>
      </w:pPr>
    </w:p>
    <w:p w:rsidR="007623F6" w:rsidRPr="007623F6" w:rsidRDefault="00F052AC" w:rsidP="007623F6">
      <w:pPr>
        <w:pStyle w:val="1"/>
        <w:rPr>
          <w:rFonts w:eastAsia="宋体" w:hAnsi="宋体" w:hint="eastAsia"/>
        </w:rPr>
      </w:pPr>
      <w:r w:rsidRPr="00F052AC">
        <w:rPr>
          <w:rFonts w:eastAsia="宋体" w:hAnsi="宋体" w:hint="eastAsia"/>
        </w:rPr>
        <w:lastRenderedPageBreak/>
        <w:t>二、监控指标</w:t>
      </w:r>
    </w:p>
    <w:p w:rsidR="007623F6" w:rsidRDefault="007623F6" w:rsidP="007623F6">
      <w:r w:rsidRPr="007623F6">
        <w:rPr>
          <w:rFonts w:hint="eastAsia"/>
        </w:rPr>
        <w:t>为了保证一个任务的正常运行，同时在任务出现故障如反压、数据延迟、</w:t>
      </w:r>
      <w:r w:rsidRPr="007623F6">
        <w:t>GC 过长、checkpoint 频繁失败等情况下，及时监控到任务的情况并做出调整，云</w:t>
      </w:r>
      <w:proofErr w:type="gramStart"/>
      <w:r w:rsidRPr="007623F6">
        <w:t>村数据</w:t>
      </w:r>
      <w:proofErr w:type="gramEnd"/>
      <w:r w:rsidRPr="007623F6">
        <w:t>平台集成了非常完善的监控指标，下面将为大家一一讲解这些指标的用途及查看方式。</w:t>
      </w:r>
    </w:p>
    <w:p w:rsidR="000C5B64" w:rsidRPr="007623F6" w:rsidRDefault="000C5B64" w:rsidP="007623F6">
      <w:pPr>
        <w:rPr>
          <w:rFonts w:hint="eastAsia"/>
        </w:rPr>
      </w:pPr>
    </w:p>
    <w:p w:rsidR="00C31B81" w:rsidRDefault="00C31B81" w:rsidP="00C31B81">
      <w:pPr>
        <w:pStyle w:val="21"/>
        <w:rPr>
          <w:rFonts w:eastAsia="宋体" w:hAnsi="宋体"/>
        </w:rPr>
      </w:pPr>
      <w:r w:rsidRPr="0067183D">
        <w:rPr>
          <w:rFonts w:eastAsia="宋体" w:hAnsi="宋体" w:hint="eastAsia"/>
        </w:rPr>
        <w:t>2</w:t>
      </w:r>
      <w:r w:rsidRPr="0067183D">
        <w:rPr>
          <w:rFonts w:eastAsia="宋体" w:hAnsi="宋体"/>
        </w:rPr>
        <w:t xml:space="preserve">.1 </w:t>
      </w:r>
      <w:r w:rsidR="0067183D" w:rsidRPr="0067183D">
        <w:rPr>
          <w:rFonts w:eastAsia="宋体" w:hAnsi="宋体" w:hint="eastAsia"/>
        </w:rPr>
        <w:t>延迟指标</w:t>
      </w:r>
    </w:p>
    <w:p w:rsidR="00E073DB" w:rsidRDefault="00E073DB" w:rsidP="00E073DB">
      <w:pPr>
        <w:rPr>
          <w:rFonts w:hint="eastAsia"/>
        </w:rPr>
      </w:pPr>
      <w:r>
        <w:rPr>
          <w:rFonts w:hint="eastAsia"/>
        </w:rPr>
        <w:t>数据滞留延迟</w:t>
      </w:r>
      <w:r>
        <w:t xml:space="preserve"> = sloth 处理时间</w:t>
      </w:r>
      <w:r>
        <w:t xml:space="preserve"> - kafka timestamp.</w:t>
      </w:r>
    </w:p>
    <w:p w:rsidR="00E073DB" w:rsidRDefault="00E073DB" w:rsidP="00E073DB">
      <w:pPr>
        <w:rPr>
          <w:rFonts w:hint="eastAsia"/>
        </w:rPr>
      </w:pPr>
      <w:r>
        <w:rPr>
          <w:rFonts w:hint="eastAsia"/>
        </w:rPr>
        <w:t>用户自定义延迟</w:t>
      </w:r>
      <w:r>
        <w:t xml:space="preserve"> = sloth 处理时间 - 用户自定义延迟字段</w:t>
      </w:r>
    </w:p>
    <w:p w:rsidR="00005C4B" w:rsidRDefault="00E073DB" w:rsidP="00E073DB">
      <w:r>
        <w:rPr>
          <w:rFonts w:hint="eastAsia"/>
        </w:rPr>
        <w:t>该延迟指标用来记录数据的延迟程度，正常情况下，延迟在</w:t>
      </w:r>
      <w:r>
        <w:t>ms 或者 s属于正常情况。</w:t>
      </w:r>
    </w:p>
    <w:p w:rsidR="00E073DB" w:rsidRDefault="005D64C1" w:rsidP="00E073DB">
      <w:r>
        <w:rPr>
          <w:noProof/>
        </w:rPr>
        <w:drawing>
          <wp:inline distT="0" distB="0" distL="0" distR="0" wp14:anchorId="46FFC3EE" wp14:editId="13548A1E">
            <wp:extent cx="5731510" cy="2559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59685"/>
                    </a:xfrm>
                    <a:prstGeom prst="rect">
                      <a:avLst/>
                    </a:prstGeom>
                  </pic:spPr>
                </pic:pic>
              </a:graphicData>
            </a:graphic>
          </wp:inline>
        </w:drawing>
      </w:r>
    </w:p>
    <w:p w:rsidR="005D64C1" w:rsidRPr="00005C4B" w:rsidRDefault="005D64C1" w:rsidP="00E073DB">
      <w:pPr>
        <w:rPr>
          <w:rFonts w:hint="eastAsia"/>
        </w:rPr>
      </w:pPr>
    </w:p>
    <w:p w:rsidR="00005C4B" w:rsidRDefault="00005C4B">
      <w:pPr>
        <w:pStyle w:val="21"/>
        <w:rPr>
          <w:rFonts w:eastAsia="宋体" w:hAnsi="宋体"/>
        </w:rPr>
      </w:pPr>
      <w:r w:rsidRPr="00005C4B">
        <w:rPr>
          <w:rFonts w:eastAsia="宋体" w:hAnsi="宋体" w:hint="eastAsia"/>
        </w:rPr>
        <w:t>2</w:t>
      </w:r>
      <w:r w:rsidRPr="00005C4B">
        <w:rPr>
          <w:rFonts w:eastAsia="宋体" w:hAnsi="宋体"/>
        </w:rPr>
        <w:t xml:space="preserve">.2 </w:t>
      </w:r>
      <w:r w:rsidRPr="00005C4B">
        <w:rPr>
          <w:rFonts w:eastAsia="宋体" w:hAnsi="宋体" w:hint="eastAsia"/>
        </w:rPr>
        <w:t>数据滞留量</w:t>
      </w:r>
    </w:p>
    <w:p w:rsidR="00362CB0" w:rsidRDefault="00362CB0" w:rsidP="00362CB0">
      <w:pPr>
        <w:rPr>
          <w:rFonts w:hint="eastAsia"/>
        </w:rPr>
      </w:pPr>
      <w:r>
        <w:rPr>
          <w:rFonts w:hint="eastAsia"/>
        </w:rPr>
        <w:t>数据滞留量</w:t>
      </w:r>
      <w:r>
        <w:t xml:space="preserve"> = 10s 内某 1s 所有并发 kafka consumer 中的 lag 的最大值</w:t>
      </w:r>
      <w:r>
        <w:t>.</w:t>
      </w:r>
    </w:p>
    <w:p w:rsidR="00DF2274" w:rsidRDefault="00362CB0" w:rsidP="00362CB0">
      <w:r>
        <w:rPr>
          <w:rFonts w:hint="eastAsia"/>
        </w:rPr>
        <w:t>数据滞留量一般与延迟指标结合来看，</w:t>
      </w:r>
      <w:r>
        <w:t xml:space="preserve"> 延迟时间越长，滞留量越大，在流量高峰期，需要时刻关注着两个指标，避免因滞留</w:t>
      </w:r>
      <w:proofErr w:type="gramStart"/>
      <w:r>
        <w:t>量造成</w:t>
      </w:r>
      <w:proofErr w:type="gramEnd"/>
      <w:r>
        <w:t>业务延迟。</w:t>
      </w:r>
    </w:p>
    <w:p w:rsidR="00362CB0" w:rsidRDefault="00D82A4F" w:rsidP="00362CB0">
      <w:r>
        <w:rPr>
          <w:noProof/>
        </w:rPr>
        <w:lastRenderedPageBreak/>
        <w:drawing>
          <wp:inline distT="0" distB="0" distL="0" distR="0" wp14:anchorId="3F14C531" wp14:editId="23E86734">
            <wp:extent cx="5731510" cy="24206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20620"/>
                    </a:xfrm>
                    <a:prstGeom prst="rect">
                      <a:avLst/>
                    </a:prstGeom>
                  </pic:spPr>
                </pic:pic>
              </a:graphicData>
            </a:graphic>
          </wp:inline>
        </w:drawing>
      </w:r>
    </w:p>
    <w:p w:rsidR="00D82A4F" w:rsidRPr="00362CB0" w:rsidRDefault="00D82A4F" w:rsidP="00362CB0">
      <w:pPr>
        <w:rPr>
          <w:rFonts w:hint="eastAsia"/>
        </w:rPr>
      </w:pPr>
    </w:p>
    <w:p w:rsidR="00DF2274" w:rsidRDefault="00DF2274">
      <w:pPr>
        <w:pStyle w:val="21"/>
        <w:rPr>
          <w:rFonts w:eastAsia="宋体" w:hAnsi="宋体"/>
        </w:rPr>
      </w:pPr>
      <w:r w:rsidRPr="00234AB4">
        <w:rPr>
          <w:rFonts w:eastAsia="宋体" w:hAnsi="宋体" w:hint="eastAsia"/>
        </w:rPr>
        <w:t>2</w:t>
      </w:r>
      <w:r w:rsidRPr="00234AB4">
        <w:rPr>
          <w:rFonts w:eastAsia="宋体" w:hAnsi="宋体"/>
        </w:rPr>
        <w:t xml:space="preserve">.3 </w:t>
      </w:r>
      <w:r w:rsidR="00234AB4" w:rsidRPr="00234AB4">
        <w:rPr>
          <w:rFonts w:eastAsia="宋体" w:hAnsi="宋体" w:hint="eastAsia"/>
        </w:rPr>
        <w:t>输入QPS</w:t>
      </w:r>
    </w:p>
    <w:p w:rsidR="00946489" w:rsidRDefault="00946489" w:rsidP="00946489">
      <w:pPr>
        <w:rPr>
          <w:rFonts w:hint="eastAsia"/>
        </w:rPr>
      </w:pPr>
      <w:r>
        <w:rPr>
          <w:rFonts w:hint="eastAsia"/>
        </w:rPr>
        <w:t>输入</w:t>
      </w:r>
      <w:r>
        <w:t xml:space="preserve"> QPS = 每秒进入 source 的数据条数。</w:t>
      </w:r>
    </w:p>
    <w:p w:rsidR="00946489" w:rsidRDefault="00946489" w:rsidP="00946489">
      <w:pPr>
        <w:rPr>
          <w:rFonts w:hint="eastAsia"/>
        </w:rPr>
      </w:pPr>
      <w:r>
        <w:rPr>
          <w:rFonts w:hint="eastAsia"/>
        </w:rPr>
        <w:t>计算逻辑：</w:t>
      </w:r>
      <w:r>
        <w:t xml:space="preserve"> 10s 内某 1s 所有并发输入算子的 QPS 总和。</w:t>
      </w:r>
    </w:p>
    <w:p w:rsidR="00056BC6" w:rsidRDefault="00946489" w:rsidP="00946489">
      <w:r>
        <w:rPr>
          <w:rFonts w:hint="eastAsia"/>
        </w:rPr>
        <w:t>输入</w:t>
      </w:r>
      <w:r>
        <w:t xml:space="preserve"> QPS = 输入流量/单个消息体， QPS 还可以通过输入总流量 除以 单个消息体的大小得到结果。</w:t>
      </w:r>
    </w:p>
    <w:p w:rsidR="00946489" w:rsidRDefault="00E553CF" w:rsidP="00946489">
      <w:r>
        <w:rPr>
          <w:noProof/>
        </w:rPr>
        <w:drawing>
          <wp:inline distT="0" distB="0" distL="0" distR="0" wp14:anchorId="415288F5" wp14:editId="63F01CA1">
            <wp:extent cx="5731510" cy="267779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77795"/>
                    </a:xfrm>
                    <a:prstGeom prst="rect">
                      <a:avLst/>
                    </a:prstGeom>
                  </pic:spPr>
                </pic:pic>
              </a:graphicData>
            </a:graphic>
          </wp:inline>
        </w:drawing>
      </w:r>
    </w:p>
    <w:p w:rsidR="00E553CF" w:rsidRPr="00946489" w:rsidRDefault="00E553CF" w:rsidP="00946489">
      <w:pPr>
        <w:rPr>
          <w:rFonts w:hint="eastAsia"/>
        </w:rPr>
      </w:pPr>
    </w:p>
    <w:p w:rsidR="00056BC6" w:rsidRDefault="00056BC6">
      <w:pPr>
        <w:pStyle w:val="21"/>
        <w:rPr>
          <w:rFonts w:eastAsia="宋体" w:hAnsi="宋体"/>
        </w:rPr>
      </w:pPr>
      <w:r w:rsidRPr="00056BC6">
        <w:rPr>
          <w:rFonts w:eastAsia="宋体" w:hAnsi="宋体" w:hint="eastAsia"/>
        </w:rPr>
        <w:t>2</w:t>
      </w:r>
      <w:r w:rsidRPr="00056BC6">
        <w:rPr>
          <w:rFonts w:eastAsia="宋体" w:hAnsi="宋体"/>
        </w:rPr>
        <w:t xml:space="preserve">.4 </w:t>
      </w:r>
      <w:r w:rsidRPr="00056BC6">
        <w:rPr>
          <w:rFonts w:eastAsia="宋体" w:hAnsi="宋体" w:hint="eastAsia"/>
        </w:rPr>
        <w:t>输出QPS</w:t>
      </w:r>
    </w:p>
    <w:p w:rsidR="000A704F" w:rsidRDefault="000A704F" w:rsidP="000A704F">
      <w:pPr>
        <w:rPr>
          <w:rFonts w:hint="eastAsia"/>
        </w:rPr>
      </w:pPr>
      <w:r>
        <w:rPr>
          <w:rFonts w:hint="eastAsia"/>
        </w:rPr>
        <w:t>输出</w:t>
      </w:r>
      <w:r>
        <w:t xml:space="preserve"> QPS = 每秒写入 sink 的数据条数</w:t>
      </w:r>
    </w:p>
    <w:p w:rsidR="000A704F" w:rsidRDefault="000A704F" w:rsidP="00C54322">
      <w:r>
        <w:rPr>
          <w:rFonts w:hint="eastAsia"/>
        </w:rPr>
        <w:t>计算逻辑：</w:t>
      </w:r>
      <w:r>
        <w:t xml:space="preserve"> 10s 内某 1s 所有并发的输出算子 QPS 总和。</w:t>
      </w:r>
    </w:p>
    <w:p w:rsidR="00AF1065" w:rsidRDefault="00D90A4C" w:rsidP="00C54322">
      <w:r>
        <w:rPr>
          <w:noProof/>
        </w:rPr>
        <w:lastRenderedPageBreak/>
        <w:drawing>
          <wp:inline distT="0" distB="0" distL="0" distR="0" wp14:anchorId="029B3073" wp14:editId="21B2098D">
            <wp:extent cx="5731510" cy="26492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49220"/>
                    </a:xfrm>
                    <a:prstGeom prst="rect">
                      <a:avLst/>
                    </a:prstGeom>
                  </pic:spPr>
                </pic:pic>
              </a:graphicData>
            </a:graphic>
          </wp:inline>
        </w:drawing>
      </w:r>
    </w:p>
    <w:p w:rsidR="00D90A4C" w:rsidRPr="00034408" w:rsidRDefault="00D90A4C" w:rsidP="00C54322">
      <w:pPr>
        <w:rPr>
          <w:rFonts w:hint="eastAsia"/>
        </w:rPr>
      </w:pPr>
    </w:p>
    <w:p w:rsidR="00350F2F" w:rsidRDefault="00350F2F">
      <w:pPr>
        <w:pStyle w:val="21"/>
        <w:rPr>
          <w:rFonts w:eastAsia="宋体" w:hAnsi="宋体"/>
        </w:rPr>
      </w:pPr>
      <w:r w:rsidRPr="00350F2F">
        <w:rPr>
          <w:rFonts w:eastAsia="宋体" w:hAnsi="宋体" w:hint="eastAsia"/>
        </w:rPr>
        <w:t>2</w:t>
      </w:r>
      <w:r w:rsidRPr="00350F2F">
        <w:rPr>
          <w:rFonts w:eastAsia="宋体" w:hAnsi="宋体"/>
        </w:rPr>
        <w:t xml:space="preserve">.5 </w:t>
      </w:r>
      <w:r w:rsidRPr="00350F2F">
        <w:rPr>
          <w:rFonts w:eastAsia="宋体" w:hAnsi="宋体" w:hint="eastAsia"/>
        </w:rPr>
        <w:t>业务监控指标</w:t>
      </w:r>
    </w:p>
    <w:p w:rsidR="00B220B2" w:rsidRDefault="00B220B2" w:rsidP="00B220B2">
      <w:pPr>
        <w:rPr>
          <w:rFonts w:hint="eastAsia"/>
        </w:rPr>
      </w:pPr>
      <w:r>
        <w:rPr>
          <w:rFonts w:hint="eastAsia"/>
        </w:rPr>
        <w:t>该业务监控指标是通过</w:t>
      </w:r>
      <w:r>
        <w:t xml:space="preserve"> Flink Metric 监控指标来进行计算得到的结果值。</w:t>
      </w:r>
    </w:p>
    <w:p w:rsidR="00350F2F" w:rsidRDefault="00B220B2" w:rsidP="00B220B2">
      <w:r>
        <w:rPr>
          <w:rFonts w:hint="eastAsia"/>
        </w:rPr>
        <w:t>其中</w:t>
      </w:r>
      <w:r>
        <w:t xml:space="preserve"> Flink Metrics 包含四大指标，分别为：Counter、Gauge、Meter、Histogram</w:t>
      </w:r>
    </w:p>
    <w:p w:rsidR="00B220B2" w:rsidRDefault="00DD35B3" w:rsidP="00B220B2">
      <w:r>
        <w:rPr>
          <w:noProof/>
        </w:rPr>
        <w:drawing>
          <wp:inline distT="0" distB="0" distL="0" distR="0" wp14:anchorId="7AA6FEAB" wp14:editId="76450BE9">
            <wp:extent cx="5731510" cy="23774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77440"/>
                    </a:xfrm>
                    <a:prstGeom prst="rect">
                      <a:avLst/>
                    </a:prstGeom>
                  </pic:spPr>
                </pic:pic>
              </a:graphicData>
            </a:graphic>
          </wp:inline>
        </w:drawing>
      </w:r>
    </w:p>
    <w:p w:rsidR="006F21DA" w:rsidRDefault="006F21DA" w:rsidP="006F21DA">
      <w:r>
        <w:t>1. Count ：主要用于统计一个 指标的总量。</w:t>
      </w:r>
    </w:p>
    <w:p w:rsidR="006F21DA" w:rsidRDefault="006F21DA" w:rsidP="006F21DA">
      <w:r>
        <w:t>2. Gauge ：用于反映一个指标的瞬时值。</w:t>
      </w:r>
    </w:p>
    <w:p w:rsidR="006F21DA" w:rsidRDefault="006F21DA" w:rsidP="006F21DA">
      <w:r>
        <w:t>3. Meter :   用来记录一个指标在某个时间段内的平均值。</w:t>
      </w:r>
    </w:p>
    <w:p w:rsidR="00DD35B3" w:rsidRDefault="006F21DA" w:rsidP="006F21DA">
      <w:r>
        <w:t>4. Histogram:  用于统计一些数据的分布</w:t>
      </w:r>
    </w:p>
    <w:p w:rsidR="006F21DA" w:rsidRDefault="00A72E20" w:rsidP="006F21DA">
      <w:r w:rsidRPr="00A72E20">
        <w:rPr>
          <w:rFonts w:hint="eastAsia"/>
        </w:rPr>
        <w:t>下列指标为平台根据上述</w:t>
      </w:r>
      <w:r w:rsidRPr="00A72E20">
        <w:t xml:space="preserve"> 四个指标计算的一些结果值</w:t>
      </w:r>
      <w:r>
        <w:rPr>
          <w:rFonts w:hint="eastAsia"/>
        </w:rPr>
        <w:t>：</w:t>
      </w:r>
    </w:p>
    <w:p w:rsidR="00D95697" w:rsidRDefault="00D95697" w:rsidP="00D95697">
      <w:pPr>
        <w:shd w:val="clear" w:color="auto" w:fill="A6A6A6" w:themeFill="background1" w:themeFillShade="A6"/>
        <w:spacing w:before="20" w:line="0" w:lineRule="atLeast"/>
        <w:rPr>
          <w:rFonts w:hint="eastAsia"/>
        </w:rPr>
      </w:pPr>
      <w:r>
        <w:t>Max_$MetricName：自定义指标的最大值。</w:t>
      </w:r>
    </w:p>
    <w:p w:rsidR="00D95697" w:rsidRDefault="00D95697" w:rsidP="00D95697">
      <w:pPr>
        <w:shd w:val="clear" w:color="auto" w:fill="A6A6A6" w:themeFill="background1" w:themeFillShade="A6"/>
        <w:spacing w:before="20" w:line="0" w:lineRule="atLeast"/>
      </w:pPr>
      <w:r>
        <w:t>Sum_$MetricName：自定义指标的</w:t>
      </w:r>
      <w:proofErr w:type="gramStart"/>
      <w:r>
        <w:t>和</w:t>
      </w:r>
      <w:proofErr w:type="gramEnd"/>
      <w:r>
        <w:t>。</w:t>
      </w:r>
    </w:p>
    <w:p w:rsidR="00D95697" w:rsidRDefault="00D95697" w:rsidP="00D95697">
      <w:pPr>
        <w:shd w:val="clear" w:color="auto" w:fill="A6A6A6" w:themeFill="background1" w:themeFillShade="A6"/>
        <w:spacing w:before="20" w:line="0" w:lineRule="atLeast"/>
      </w:pPr>
    </w:p>
    <w:p w:rsidR="00D95697" w:rsidRDefault="00D95697" w:rsidP="00D95697">
      <w:pPr>
        <w:shd w:val="clear" w:color="auto" w:fill="A6A6A6" w:themeFill="background1" w:themeFillShade="A6"/>
        <w:spacing w:before="20" w:line="0" w:lineRule="atLeast"/>
        <w:rPr>
          <w:rFonts w:hint="eastAsia"/>
        </w:rPr>
      </w:pPr>
      <w:r>
        <w:t>Gauge_$MetricName:max：自定义Gauge指标的最大值。</w:t>
      </w:r>
    </w:p>
    <w:p w:rsidR="00D95697" w:rsidRDefault="00D95697" w:rsidP="00D95697">
      <w:pPr>
        <w:shd w:val="clear" w:color="auto" w:fill="A6A6A6" w:themeFill="background1" w:themeFillShade="A6"/>
        <w:spacing w:before="20" w:line="0" w:lineRule="atLeast"/>
        <w:rPr>
          <w:rFonts w:hint="eastAsia"/>
        </w:rPr>
      </w:pPr>
      <w:r>
        <w:lastRenderedPageBreak/>
        <w:t>Counter/Meter/Histogram指标$MetricName：sum：自定义Counter/Meter/Histogram指标的</w:t>
      </w:r>
      <w:proofErr w:type="gramStart"/>
      <w:r>
        <w:t>和</w:t>
      </w:r>
      <w:proofErr w:type="gramEnd"/>
      <w:r>
        <w:t>。</w:t>
      </w:r>
    </w:p>
    <w:p w:rsidR="00D95697" w:rsidRDefault="00D95697" w:rsidP="00D95697">
      <w:pPr>
        <w:shd w:val="clear" w:color="auto" w:fill="A6A6A6" w:themeFill="background1" w:themeFillShade="A6"/>
        <w:spacing w:before="20" w:line="0" w:lineRule="atLeast"/>
        <w:rPr>
          <w:rFonts w:hint="eastAsia"/>
        </w:rPr>
      </w:pPr>
      <w:r>
        <w:t>Meter:$MetricName:sum(rate)：自定义Meter指标的速率</w:t>
      </w:r>
      <w:proofErr w:type="gramStart"/>
      <w:r>
        <w:t>和</w:t>
      </w:r>
      <w:proofErr w:type="gramEnd"/>
      <w:r>
        <w:t>。</w:t>
      </w:r>
    </w:p>
    <w:p w:rsidR="00D95697" w:rsidRDefault="00D95697" w:rsidP="00D95697">
      <w:pPr>
        <w:shd w:val="clear" w:color="auto" w:fill="A6A6A6" w:themeFill="background1" w:themeFillShade="A6"/>
        <w:spacing w:before="20" w:line="0" w:lineRule="atLeast"/>
        <w:rPr>
          <w:rFonts w:hint="eastAsia"/>
        </w:rPr>
      </w:pPr>
      <w:r>
        <w:t>Histogram指标:$MetricName:平均值：自定义Histogram指标的平均值。</w:t>
      </w:r>
    </w:p>
    <w:p w:rsidR="00D95697" w:rsidRDefault="00D95697" w:rsidP="00D95697">
      <w:pPr>
        <w:shd w:val="clear" w:color="auto" w:fill="A6A6A6" w:themeFill="background1" w:themeFillShade="A6"/>
        <w:spacing w:before="20" w:line="0" w:lineRule="atLeast"/>
        <w:rPr>
          <w:rFonts w:hint="eastAsia"/>
        </w:rPr>
      </w:pPr>
      <w:r>
        <w:t>Histogram指标:$MetricName:最小值：自定义Histogram指标的最小值。</w:t>
      </w:r>
    </w:p>
    <w:p w:rsidR="00A72E20" w:rsidRDefault="00D95697" w:rsidP="00D95697">
      <w:pPr>
        <w:shd w:val="clear" w:color="auto" w:fill="A6A6A6" w:themeFill="background1" w:themeFillShade="A6"/>
        <w:spacing w:before="20" w:line="0" w:lineRule="atLeast"/>
      </w:pPr>
      <w:r>
        <w:t>Histogram指标:$MetricName:最大值：自定义Histogram指标的最大值</w:t>
      </w:r>
      <w:r>
        <w:rPr>
          <w:rFonts w:hint="eastAsia"/>
        </w:rPr>
        <w:t>。</w:t>
      </w:r>
    </w:p>
    <w:p w:rsidR="00D95697" w:rsidRPr="00350F2F" w:rsidRDefault="00D95697" w:rsidP="00D95697">
      <w:pPr>
        <w:rPr>
          <w:rFonts w:hint="eastAsia"/>
        </w:rPr>
      </w:pPr>
    </w:p>
    <w:p w:rsidR="00791518" w:rsidRDefault="00791518">
      <w:pPr>
        <w:pStyle w:val="21"/>
        <w:rPr>
          <w:rFonts w:eastAsia="宋体" w:hAnsi="宋体"/>
        </w:rPr>
      </w:pPr>
      <w:r w:rsidRPr="00721C7C">
        <w:rPr>
          <w:rFonts w:eastAsia="宋体" w:hAnsi="宋体" w:hint="eastAsia"/>
        </w:rPr>
        <w:t>2</w:t>
      </w:r>
      <w:r w:rsidRPr="00721C7C">
        <w:rPr>
          <w:rFonts w:eastAsia="宋体" w:hAnsi="宋体"/>
        </w:rPr>
        <w:t xml:space="preserve">.6 </w:t>
      </w:r>
      <w:r w:rsidR="00721C7C" w:rsidRPr="00721C7C">
        <w:rPr>
          <w:rFonts w:eastAsia="宋体" w:hAnsi="宋体" w:hint="eastAsia"/>
        </w:rPr>
        <w:t>failover次数</w:t>
      </w:r>
    </w:p>
    <w:p w:rsidR="00721C7C" w:rsidRDefault="00752F66" w:rsidP="00721C7C">
      <w:r w:rsidRPr="00752F66">
        <w:rPr>
          <w:rFonts w:hint="eastAsia"/>
        </w:rPr>
        <w:t>该指标统计值为：任务启动后，失败的总次数，如果失败次数一直在增加，证明任务运行不正常，需要及时排查问题。</w:t>
      </w:r>
    </w:p>
    <w:p w:rsidR="00752F66" w:rsidRPr="00721C7C" w:rsidRDefault="008219B8" w:rsidP="00721C7C">
      <w:pPr>
        <w:rPr>
          <w:rFonts w:hint="eastAsia"/>
        </w:rPr>
      </w:pPr>
      <w:r>
        <w:rPr>
          <w:noProof/>
        </w:rPr>
        <w:drawing>
          <wp:inline distT="0" distB="0" distL="0" distR="0" wp14:anchorId="427085EE" wp14:editId="64D8034D">
            <wp:extent cx="5731510" cy="13652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65250"/>
                    </a:xfrm>
                    <a:prstGeom prst="rect">
                      <a:avLst/>
                    </a:prstGeom>
                  </pic:spPr>
                </pic:pic>
              </a:graphicData>
            </a:graphic>
          </wp:inline>
        </w:drawing>
      </w:r>
    </w:p>
    <w:p w:rsidR="007F1350" w:rsidRDefault="007F1350">
      <w:pPr>
        <w:pStyle w:val="21"/>
        <w:rPr>
          <w:rFonts w:eastAsia="宋体" w:hAnsi="宋体"/>
        </w:rPr>
      </w:pPr>
      <w:r w:rsidRPr="00D6771C">
        <w:rPr>
          <w:rFonts w:eastAsia="宋体" w:hAnsi="宋体" w:hint="eastAsia"/>
        </w:rPr>
        <w:t>2</w:t>
      </w:r>
      <w:r w:rsidRPr="00D6771C">
        <w:rPr>
          <w:rFonts w:eastAsia="宋体" w:hAnsi="宋体"/>
        </w:rPr>
        <w:t xml:space="preserve">.7 </w:t>
      </w:r>
      <w:r w:rsidR="00D6771C" w:rsidRPr="00D6771C">
        <w:rPr>
          <w:rFonts w:eastAsia="宋体" w:hAnsi="宋体" w:hint="eastAsia"/>
        </w:rPr>
        <w:t>check</w:t>
      </w:r>
      <w:r w:rsidR="00D6771C" w:rsidRPr="00D6771C">
        <w:rPr>
          <w:rFonts w:eastAsia="宋体" w:hAnsi="宋体"/>
        </w:rPr>
        <w:t>point</w:t>
      </w:r>
      <w:r w:rsidR="00D6771C" w:rsidRPr="00D6771C">
        <w:rPr>
          <w:rFonts w:eastAsia="宋体" w:hAnsi="宋体" w:hint="eastAsia"/>
        </w:rPr>
        <w:t>大小</w:t>
      </w:r>
    </w:p>
    <w:p w:rsidR="003F7B94" w:rsidRDefault="003F7B94" w:rsidP="003F7B94">
      <w:pPr>
        <w:rPr>
          <w:rFonts w:hint="eastAsia"/>
        </w:rPr>
      </w:pPr>
      <w:r>
        <w:rPr>
          <w:rFonts w:hint="eastAsia"/>
        </w:rPr>
        <w:t>该指标统计的是：最后一次执行</w:t>
      </w:r>
      <w:r>
        <w:t xml:space="preserve"> checkpoint 所生成的 size 大小, 该 checkpoint 大小代表的是 所有 TM 中生成的 state 的总和。</w:t>
      </w:r>
    </w:p>
    <w:p w:rsidR="00D6771C" w:rsidRDefault="003F7B94" w:rsidP="00D6771C">
      <w:pPr>
        <w:rPr>
          <w:rFonts w:hint="eastAsia"/>
        </w:rPr>
      </w:pPr>
      <w:r>
        <w:rPr>
          <w:rFonts w:hint="eastAsia"/>
        </w:rPr>
        <w:t>如下图所示：在</w:t>
      </w:r>
      <w:r>
        <w:t xml:space="preserve"> 10点 49 分，checkpoint state 大小为</w:t>
      </w:r>
      <w:r>
        <w:t xml:space="preserve"> 10.21G</w:t>
      </w:r>
    </w:p>
    <w:p w:rsidR="003F7B94" w:rsidRDefault="003F7B94" w:rsidP="00D6771C">
      <w:r>
        <w:rPr>
          <w:noProof/>
        </w:rPr>
        <w:drawing>
          <wp:inline distT="0" distB="0" distL="0" distR="0" wp14:anchorId="7B1B9618" wp14:editId="068C6D06">
            <wp:extent cx="5731510" cy="22078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07895"/>
                    </a:xfrm>
                    <a:prstGeom prst="rect">
                      <a:avLst/>
                    </a:prstGeom>
                  </pic:spPr>
                </pic:pic>
              </a:graphicData>
            </a:graphic>
          </wp:inline>
        </w:drawing>
      </w:r>
    </w:p>
    <w:p w:rsidR="003F7B94" w:rsidRDefault="00A11FEA" w:rsidP="00D6771C">
      <w:r w:rsidRPr="00A11FEA">
        <w:rPr>
          <w:rFonts w:hint="eastAsia"/>
        </w:rPr>
        <w:t>查看任务运行时，实际生成的</w:t>
      </w:r>
      <w:r w:rsidRPr="00A11FEA">
        <w:t xml:space="preserve"> state size 为 9.62G, 其中多余的部分为</w:t>
      </w:r>
      <w:r>
        <w:rPr>
          <w:rFonts w:hint="eastAsia"/>
        </w:rPr>
        <w:t>:</w:t>
      </w:r>
    </w:p>
    <w:p w:rsidR="00A11FEA" w:rsidRPr="00D6771C" w:rsidRDefault="008219B8" w:rsidP="00D6771C">
      <w:pPr>
        <w:rPr>
          <w:rFonts w:hint="eastAsia"/>
        </w:rPr>
      </w:pPr>
      <w:r>
        <w:rPr>
          <w:noProof/>
        </w:rPr>
        <w:lastRenderedPageBreak/>
        <w:drawing>
          <wp:inline distT="0" distB="0" distL="0" distR="0" wp14:anchorId="5CC68171" wp14:editId="345499E2">
            <wp:extent cx="5731510" cy="30714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1495"/>
                    </a:xfrm>
                    <a:prstGeom prst="rect">
                      <a:avLst/>
                    </a:prstGeom>
                  </pic:spPr>
                </pic:pic>
              </a:graphicData>
            </a:graphic>
          </wp:inline>
        </w:drawing>
      </w:r>
    </w:p>
    <w:p w:rsidR="00B47944" w:rsidRDefault="00B47944">
      <w:pPr>
        <w:pStyle w:val="21"/>
        <w:rPr>
          <w:rFonts w:eastAsia="宋体" w:hAnsi="宋体"/>
        </w:rPr>
      </w:pPr>
      <w:r w:rsidRPr="00B47944">
        <w:rPr>
          <w:rFonts w:eastAsia="宋体" w:hAnsi="宋体" w:hint="eastAsia"/>
        </w:rPr>
        <w:t>2</w:t>
      </w:r>
      <w:r w:rsidRPr="00B47944">
        <w:rPr>
          <w:rFonts w:eastAsia="宋体" w:hAnsi="宋体"/>
        </w:rPr>
        <w:t xml:space="preserve">.8 </w:t>
      </w:r>
      <w:r w:rsidRPr="00B47944">
        <w:rPr>
          <w:rFonts w:eastAsia="宋体" w:hAnsi="宋体" w:hint="eastAsia"/>
        </w:rPr>
        <w:t>task</w:t>
      </w:r>
      <w:r w:rsidRPr="00B47944">
        <w:rPr>
          <w:rFonts w:eastAsia="宋体" w:hAnsi="宋体"/>
        </w:rPr>
        <w:t xml:space="preserve">manager </w:t>
      </w:r>
      <w:r w:rsidRPr="00B47944">
        <w:rPr>
          <w:rFonts w:eastAsia="宋体" w:hAnsi="宋体" w:hint="eastAsia"/>
        </w:rPr>
        <w:t>CPU负载</w:t>
      </w:r>
    </w:p>
    <w:p w:rsidR="005A572A" w:rsidRDefault="005A572A" w:rsidP="005A572A">
      <w:pPr>
        <w:rPr>
          <w:rFonts w:hint="eastAsia"/>
        </w:rPr>
      </w:pPr>
      <w:r>
        <w:rPr>
          <w:rFonts w:hint="eastAsia"/>
        </w:rPr>
        <w:t>该指标统计的是</w:t>
      </w:r>
      <w:r>
        <w:t xml:space="preserve"> TaskManager CPU 的 Load 值。</w:t>
      </w:r>
    </w:p>
    <w:p w:rsidR="005A572A" w:rsidRDefault="005A572A" w:rsidP="005A572A">
      <w:pPr>
        <w:rPr>
          <w:rFonts w:hint="eastAsia"/>
        </w:rPr>
      </w:pPr>
      <w:r>
        <w:t>CPU 负载定义：在单个时间点使用或等待使用一个内核的进程数。</w:t>
      </w:r>
    </w:p>
    <w:p w:rsidR="00B47944" w:rsidRDefault="005A572A" w:rsidP="005A572A">
      <w:r>
        <w:t>Load 值一般在 0.7 以下属于正常范围</w:t>
      </w:r>
      <w:r>
        <w:rPr>
          <w:rFonts w:hint="eastAsia"/>
        </w:rPr>
        <w:t>。</w:t>
      </w:r>
    </w:p>
    <w:p w:rsidR="001B795B" w:rsidRPr="00B47944" w:rsidRDefault="008219B8" w:rsidP="005A572A">
      <w:pPr>
        <w:rPr>
          <w:rFonts w:hint="eastAsia"/>
        </w:rPr>
      </w:pPr>
      <w:r>
        <w:rPr>
          <w:noProof/>
        </w:rPr>
        <w:drawing>
          <wp:inline distT="0" distB="0" distL="0" distR="0" wp14:anchorId="799B223A" wp14:editId="1D69D6BF">
            <wp:extent cx="5731510" cy="27609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0980"/>
                    </a:xfrm>
                    <a:prstGeom prst="rect">
                      <a:avLst/>
                    </a:prstGeom>
                  </pic:spPr>
                </pic:pic>
              </a:graphicData>
            </a:graphic>
          </wp:inline>
        </w:drawing>
      </w:r>
    </w:p>
    <w:p w:rsidR="008F5100" w:rsidRDefault="008F5100">
      <w:pPr>
        <w:pStyle w:val="21"/>
        <w:rPr>
          <w:rFonts w:eastAsia="宋体" w:hAnsi="宋体"/>
        </w:rPr>
      </w:pPr>
      <w:r w:rsidRPr="008F5100">
        <w:rPr>
          <w:rFonts w:eastAsia="宋体" w:hAnsi="宋体"/>
        </w:rPr>
        <w:t xml:space="preserve">2.9 </w:t>
      </w:r>
      <w:r w:rsidRPr="008F5100">
        <w:rPr>
          <w:rFonts w:eastAsia="宋体" w:hAnsi="宋体" w:hint="eastAsia"/>
        </w:rPr>
        <w:t>task</w:t>
      </w:r>
      <w:r w:rsidRPr="008F5100">
        <w:rPr>
          <w:rFonts w:eastAsia="宋体" w:hAnsi="宋体"/>
        </w:rPr>
        <w:t>manager Heap</w:t>
      </w:r>
      <w:r w:rsidRPr="008F5100">
        <w:rPr>
          <w:rFonts w:eastAsia="宋体" w:hAnsi="宋体" w:hint="eastAsia"/>
        </w:rPr>
        <w:t>内存用量</w:t>
      </w:r>
    </w:p>
    <w:p w:rsidR="00037236" w:rsidRDefault="00037236" w:rsidP="00037236">
      <w:r>
        <w:rPr>
          <w:rFonts w:hint="eastAsia"/>
        </w:rPr>
        <w:t>该指标包含：</w:t>
      </w:r>
      <w:r>
        <w:t>Heap.Max : 最大可用的 Heap 内存量，</w:t>
      </w:r>
    </w:p>
    <w:p w:rsidR="00037236" w:rsidRDefault="00037236" w:rsidP="00037236">
      <w:pPr>
        <w:rPr>
          <w:rFonts w:hint="eastAsia"/>
        </w:rPr>
      </w:pPr>
      <w:r>
        <w:t>Heap.Used: 目前使用的 Heap 内存量</w:t>
      </w:r>
    </w:p>
    <w:p w:rsidR="00037236" w:rsidRDefault="00037236" w:rsidP="00037236">
      <w:pPr>
        <w:rPr>
          <w:rFonts w:hint="eastAsia"/>
        </w:rPr>
      </w:pPr>
      <w:r>
        <w:rPr>
          <w:rFonts w:hint="eastAsia"/>
        </w:rPr>
        <w:t>由于</w:t>
      </w:r>
      <w:r>
        <w:t xml:space="preserve"> Flink 框架内存为 TaskManager 本身所占用的内存，不计入 Slot 的资源中。所以</w:t>
      </w:r>
    </w:p>
    <w:p w:rsidR="008F5100" w:rsidRDefault="00037236" w:rsidP="00037236">
      <w:r>
        <w:t>TaskManager Heap 内存 = Flink 内存 - 框架内存</w:t>
      </w:r>
    </w:p>
    <w:p w:rsidR="00037236" w:rsidRDefault="00055B78" w:rsidP="00037236">
      <w:r>
        <w:rPr>
          <w:noProof/>
        </w:rPr>
        <w:lastRenderedPageBreak/>
        <w:drawing>
          <wp:inline distT="0" distB="0" distL="0" distR="0" wp14:anchorId="1CBC0DBF" wp14:editId="63F6132F">
            <wp:extent cx="4238095" cy="6704762"/>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095" cy="6704762"/>
                    </a:xfrm>
                    <a:prstGeom prst="rect">
                      <a:avLst/>
                    </a:prstGeom>
                  </pic:spPr>
                </pic:pic>
              </a:graphicData>
            </a:graphic>
          </wp:inline>
        </w:drawing>
      </w:r>
    </w:p>
    <w:p w:rsidR="00055B78" w:rsidRDefault="00306370" w:rsidP="00037236">
      <w:r w:rsidRPr="00306370">
        <w:rPr>
          <w:rFonts w:hint="eastAsia"/>
        </w:rPr>
        <w:t>如下图所示：</w:t>
      </w:r>
      <w:r w:rsidRPr="00306370">
        <w:t xml:space="preserve">1 </w:t>
      </w:r>
      <w:proofErr w:type="gramStart"/>
      <w:r w:rsidRPr="00306370">
        <w:t>个</w:t>
      </w:r>
      <w:proofErr w:type="gramEnd"/>
      <w:r w:rsidRPr="00306370">
        <w:t xml:space="preserve"> TaskManager Heap 内存用量：Max：3.142G。具体计算方式看 1.2.4 案例讲解</w:t>
      </w:r>
    </w:p>
    <w:p w:rsidR="00306370" w:rsidRDefault="002A1391" w:rsidP="00037236">
      <w:r>
        <w:rPr>
          <w:noProof/>
        </w:rPr>
        <w:lastRenderedPageBreak/>
        <w:drawing>
          <wp:inline distT="0" distB="0" distL="0" distR="0" wp14:anchorId="7D56CF6A" wp14:editId="03729CBE">
            <wp:extent cx="5731510" cy="16630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63065"/>
                    </a:xfrm>
                    <a:prstGeom prst="rect">
                      <a:avLst/>
                    </a:prstGeom>
                  </pic:spPr>
                </pic:pic>
              </a:graphicData>
            </a:graphic>
          </wp:inline>
        </w:drawing>
      </w:r>
    </w:p>
    <w:p w:rsidR="009C2ACF" w:rsidRDefault="009C2ACF" w:rsidP="00037236">
      <w:r w:rsidRPr="009C2ACF">
        <w:rPr>
          <w:rFonts w:hint="eastAsia"/>
        </w:rPr>
        <w:t>该</w:t>
      </w:r>
      <w:r w:rsidRPr="009C2ACF">
        <w:t xml:space="preserve"> 3.142G 对应 Flink 任务中的值如下：</w:t>
      </w:r>
    </w:p>
    <w:p w:rsidR="009C2ACF" w:rsidRDefault="006D4D9D" w:rsidP="00037236">
      <w:r>
        <w:rPr>
          <w:noProof/>
        </w:rPr>
        <w:drawing>
          <wp:inline distT="0" distB="0" distL="0" distR="0" wp14:anchorId="2B9F0100" wp14:editId="2010AD65">
            <wp:extent cx="5731510" cy="23342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34260"/>
                    </a:xfrm>
                    <a:prstGeom prst="rect">
                      <a:avLst/>
                    </a:prstGeom>
                  </pic:spPr>
                </pic:pic>
              </a:graphicData>
            </a:graphic>
          </wp:inline>
        </w:drawing>
      </w:r>
    </w:p>
    <w:p w:rsidR="00B0790A" w:rsidRPr="008F5100" w:rsidRDefault="00B0790A" w:rsidP="00037236">
      <w:pPr>
        <w:rPr>
          <w:rFonts w:hint="eastAsia"/>
        </w:rPr>
      </w:pPr>
    </w:p>
    <w:p w:rsidR="00BF7196" w:rsidRDefault="00BF7196">
      <w:pPr>
        <w:pStyle w:val="21"/>
        <w:rPr>
          <w:rFonts w:eastAsia="宋体" w:hAnsi="宋体"/>
        </w:rPr>
      </w:pPr>
      <w:r w:rsidRPr="00BF7196">
        <w:rPr>
          <w:rFonts w:eastAsia="宋体" w:hAnsi="宋体"/>
        </w:rPr>
        <w:t xml:space="preserve">2.10 </w:t>
      </w:r>
      <w:r w:rsidRPr="00BF7196">
        <w:rPr>
          <w:rFonts w:eastAsia="宋体" w:hAnsi="宋体" w:hint="eastAsia"/>
        </w:rPr>
        <w:t>task</w:t>
      </w:r>
      <w:r w:rsidRPr="00BF7196">
        <w:rPr>
          <w:rFonts w:eastAsia="宋体" w:hAnsi="宋体"/>
        </w:rPr>
        <w:t>manager Direct</w:t>
      </w:r>
      <w:r w:rsidRPr="00BF7196">
        <w:rPr>
          <w:rFonts w:eastAsia="宋体" w:hAnsi="宋体" w:hint="eastAsia"/>
        </w:rPr>
        <w:t>内存用量</w:t>
      </w:r>
    </w:p>
    <w:p w:rsidR="00BA4071" w:rsidRDefault="00BA4071" w:rsidP="00BA4071">
      <w:pPr>
        <w:rPr>
          <w:rFonts w:hint="eastAsia"/>
        </w:rPr>
      </w:pPr>
      <w:r>
        <w:rPr>
          <w:rFonts w:hint="eastAsia"/>
        </w:rPr>
        <w:t>该指标统计的是：</w:t>
      </w:r>
      <w:r>
        <w:t>10s 内某 1s 的 1个 tm 的 direct 内存的使用量的平局值。</w:t>
      </w:r>
    </w:p>
    <w:p w:rsidR="00BF7196" w:rsidRDefault="00BA4071" w:rsidP="00BA4071">
      <w:r>
        <w:t>TaskManager Direct 内存用量 = 网络内存 + Task 堆外内存。</w:t>
      </w:r>
    </w:p>
    <w:p w:rsidR="002A1391" w:rsidRDefault="002A1391" w:rsidP="00BA4071">
      <w:pPr>
        <w:rPr>
          <w:rFonts w:hint="eastAsia"/>
        </w:rPr>
      </w:pPr>
      <w:r>
        <w:rPr>
          <w:noProof/>
        </w:rPr>
        <w:drawing>
          <wp:inline distT="0" distB="0" distL="0" distR="0" wp14:anchorId="0F5595A4" wp14:editId="11F231B9">
            <wp:extent cx="3257143" cy="2647619"/>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7143" cy="2647619"/>
                    </a:xfrm>
                    <a:prstGeom prst="rect">
                      <a:avLst/>
                    </a:prstGeom>
                  </pic:spPr>
                </pic:pic>
              </a:graphicData>
            </a:graphic>
          </wp:inline>
        </w:drawing>
      </w:r>
    </w:p>
    <w:p w:rsidR="00BA4071" w:rsidRDefault="009B7114" w:rsidP="00BA4071">
      <w:r w:rsidRPr="009B7114">
        <w:rPr>
          <w:rFonts w:hint="eastAsia"/>
        </w:rPr>
        <w:t>如下图所示：</w:t>
      </w:r>
      <w:r w:rsidRPr="009B7114">
        <w:t xml:space="preserve"> TaskManager Direct 内存用量为：1.02G</w:t>
      </w:r>
    </w:p>
    <w:p w:rsidR="0077493F" w:rsidRDefault="00414E98" w:rsidP="00BA4071">
      <w:r>
        <w:rPr>
          <w:noProof/>
        </w:rPr>
        <w:lastRenderedPageBreak/>
        <w:drawing>
          <wp:inline distT="0" distB="0" distL="0" distR="0" wp14:anchorId="0ED5AC61" wp14:editId="508CC789">
            <wp:extent cx="5731510" cy="2484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4120"/>
                    </a:xfrm>
                    <a:prstGeom prst="rect">
                      <a:avLst/>
                    </a:prstGeom>
                  </pic:spPr>
                </pic:pic>
              </a:graphicData>
            </a:graphic>
          </wp:inline>
        </w:drawing>
      </w:r>
    </w:p>
    <w:p w:rsidR="00414E98" w:rsidRDefault="00595BE2" w:rsidP="00BA4071">
      <w:r w:rsidRPr="00595BE2">
        <w:rPr>
          <w:rFonts w:hint="eastAsia"/>
        </w:rPr>
        <w:t>对应</w:t>
      </w:r>
      <w:r w:rsidRPr="00595BE2">
        <w:t xml:space="preserve"> Flink 任务中的值如下：</w:t>
      </w:r>
    </w:p>
    <w:p w:rsidR="00595BE2" w:rsidRDefault="00210C80" w:rsidP="00BA4071">
      <w:r>
        <w:rPr>
          <w:noProof/>
        </w:rPr>
        <w:drawing>
          <wp:inline distT="0" distB="0" distL="0" distR="0" wp14:anchorId="2D348E2D" wp14:editId="370B53EC">
            <wp:extent cx="5731510" cy="10534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53465"/>
                    </a:xfrm>
                    <a:prstGeom prst="rect">
                      <a:avLst/>
                    </a:prstGeom>
                  </pic:spPr>
                </pic:pic>
              </a:graphicData>
            </a:graphic>
          </wp:inline>
        </w:drawing>
      </w:r>
    </w:p>
    <w:p w:rsidR="00210C80" w:rsidRPr="00BF7196" w:rsidRDefault="00210C80" w:rsidP="00BA4071">
      <w:pPr>
        <w:rPr>
          <w:rFonts w:hint="eastAsia"/>
        </w:rPr>
      </w:pPr>
    </w:p>
    <w:p w:rsidR="000F1CA7" w:rsidRDefault="000F1CA7">
      <w:pPr>
        <w:pStyle w:val="21"/>
      </w:pPr>
      <w:r>
        <w:rPr>
          <w:rFonts w:hint="eastAsia"/>
        </w:rPr>
        <w:t>2</w:t>
      </w:r>
      <w:r>
        <w:t xml:space="preserve">.11 </w:t>
      </w:r>
      <w:r>
        <w:rPr>
          <w:rFonts w:hint="eastAsia"/>
        </w:rPr>
        <w:t>TM</w:t>
      </w:r>
      <w:r>
        <w:t xml:space="preserve"> GC Time</w:t>
      </w:r>
    </w:p>
    <w:p w:rsidR="00444634" w:rsidRDefault="00444634" w:rsidP="00444634">
      <w:pPr>
        <w:rPr>
          <w:rFonts w:hint="eastAsia"/>
        </w:rPr>
      </w:pPr>
      <w:r>
        <w:t>TM GC Time = 当前 10s 的某 1s 和上一个 10s 的某 1s 垃圾收集总时间的差值。</w:t>
      </w:r>
    </w:p>
    <w:p w:rsidR="000F1CA7" w:rsidRDefault="00444634" w:rsidP="00444634">
      <w:r>
        <w:t>TM GC 时间一般保持在 200ms 以内属于正常范围</w:t>
      </w:r>
      <w:r w:rsidR="006753B2">
        <w:rPr>
          <w:rFonts w:hint="eastAsia"/>
        </w:rPr>
        <w:t>。</w:t>
      </w:r>
    </w:p>
    <w:p w:rsidR="00444634" w:rsidRDefault="002D0B9A" w:rsidP="00444634">
      <w:r>
        <w:rPr>
          <w:noProof/>
        </w:rPr>
        <w:drawing>
          <wp:inline distT="0" distB="0" distL="0" distR="0" wp14:anchorId="7A5F693C" wp14:editId="1EA56B21">
            <wp:extent cx="5731510" cy="21196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19630"/>
                    </a:xfrm>
                    <a:prstGeom prst="rect">
                      <a:avLst/>
                    </a:prstGeom>
                  </pic:spPr>
                </pic:pic>
              </a:graphicData>
            </a:graphic>
          </wp:inline>
        </w:drawing>
      </w:r>
    </w:p>
    <w:p w:rsidR="002D0B9A" w:rsidRPr="000F1CA7" w:rsidRDefault="002D0B9A" w:rsidP="00444634">
      <w:pPr>
        <w:rPr>
          <w:rFonts w:hint="eastAsia"/>
        </w:rPr>
      </w:pPr>
    </w:p>
    <w:p w:rsidR="005E0A69" w:rsidRDefault="005E0A69">
      <w:pPr>
        <w:pStyle w:val="21"/>
      </w:pPr>
      <w:r>
        <w:rPr>
          <w:rFonts w:hint="eastAsia"/>
        </w:rPr>
        <w:t>2</w:t>
      </w:r>
      <w:r>
        <w:t xml:space="preserve">.12 </w:t>
      </w:r>
      <w:r>
        <w:rPr>
          <w:rFonts w:hint="eastAsia"/>
        </w:rPr>
        <w:t>In</w:t>
      </w:r>
      <w:r>
        <w:t>PoolUsage</w:t>
      </w:r>
    </w:p>
    <w:p w:rsidR="005E0A69" w:rsidRDefault="00C64814" w:rsidP="005E0A69">
      <w:r w:rsidRPr="00C64814">
        <w:rPr>
          <w:rFonts w:hint="eastAsia"/>
        </w:rPr>
        <w:t>当前算子的输入</w:t>
      </w:r>
      <w:r w:rsidRPr="00C64814">
        <w:t xml:space="preserve"> buffer 使用量。当这个值接近 1 的时候，说明这个算子有反压。 计算逻辑：10s 内某 1s 任务所有并发的输入 buffer 使用量的平均值</w:t>
      </w:r>
      <w:r>
        <w:rPr>
          <w:rFonts w:hint="eastAsia"/>
        </w:rPr>
        <w:t>。</w:t>
      </w:r>
    </w:p>
    <w:p w:rsidR="00C64814" w:rsidRDefault="0003044A" w:rsidP="005E0A69">
      <w:r>
        <w:rPr>
          <w:noProof/>
        </w:rPr>
        <w:lastRenderedPageBreak/>
        <w:drawing>
          <wp:inline distT="0" distB="0" distL="0" distR="0" wp14:anchorId="79EFBF30" wp14:editId="4FE9BD6B">
            <wp:extent cx="5731510" cy="22853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85365"/>
                    </a:xfrm>
                    <a:prstGeom prst="rect">
                      <a:avLst/>
                    </a:prstGeom>
                  </pic:spPr>
                </pic:pic>
              </a:graphicData>
            </a:graphic>
          </wp:inline>
        </w:drawing>
      </w:r>
    </w:p>
    <w:p w:rsidR="0003044A" w:rsidRPr="005E0A69" w:rsidRDefault="0003044A" w:rsidP="005E0A69">
      <w:pPr>
        <w:rPr>
          <w:rFonts w:hint="eastAsia"/>
        </w:rPr>
      </w:pPr>
    </w:p>
    <w:p w:rsidR="00FB553A" w:rsidRDefault="00FB553A">
      <w:pPr>
        <w:pStyle w:val="21"/>
      </w:pPr>
      <w:r>
        <w:rPr>
          <w:rFonts w:hint="eastAsia"/>
        </w:rPr>
        <w:t>2</w:t>
      </w:r>
      <w:r>
        <w:t>.13 OutPoolUsage</w:t>
      </w:r>
    </w:p>
    <w:p w:rsidR="00FB553A" w:rsidRDefault="006B7AB2" w:rsidP="00FB553A">
      <w:r w:rsidRPr="006B7AB2">
        <w:rPr>
          <w:rFonts w:hint="eastAsia"/>
        </w:rPr>
        <w:t>当前算子的输出</w:t>
      </w:r>
      <w:r w:rsidRPr="006B7AB2">
        <w:t xml:space="preserve"> buffer 使用量。当这个值接近 1 的时候，说明这个算子有反压。 计算逻辑：10s 内某 1s 任务所有并发的输出 buffer 使用量的平均值</w:t>
      </w:r>
      <w:r>
        <w:rPr>
          <w:rFonts w:hint="eastAsia"/>
        </w:rPr>
        <w:t>。</w:t>
      </w:r>
    </w:p>
    <w:p w:rsidR="006B7AB2" w:rsidRDefault="00B941BF" w:rsidP="00FB553A">
      <w:r>
        <w:rPr>
          <w:noProof/>
        </w:rPr>
        <w:drawing>
          <wp:inline distT="0" distB="0" distL="0" distR="0" wp14:anchorId="56822105" wp14:editId="0FB04AEE">
            <wp:extent cx="5731510" cy="22910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91080"/>
                    </a:xfrm>
                    <a:prstGeom prst="rect">
                      <a:avLst/>
                    </a:prstGeom>
                  </pic:spPr>
                </pic:pic>
              </a:graphicData>
            </a:graphic>
          </wp:inline>
        </w:drawing>
      </w:r>
    </w:p>
    <w:p w:rsidR="00B941BF" w:rsidRDefault="00D12CA8" w:rsidP="00FB553A">
      <w:r w:rsidRPr="00D12CA8">
        <w:t>Metrics 分析反压的思路：如果一个 Subtask 的发送端 Buffer 占用率很高，则表明它被下游反压限速了；如果一个 Subtask 的接受端 Buffer 占用率很高，则表明它将反压传导至上游。</w:t>
      </w:r>
    </w:p>
    <w:p w:rsidR="00D12CA8" w:rsidRDefault="00E207E1" w:rsidP="00FB553A">
      <w:r>
        <w:rPr>
          <w:noProof/>
        </w:rPr>
        <w:drawing>
          <wp:inline distT="0" distB="0" distL="0" distR="0" wp14:anchorId="440357CF" wp14:editId="6325C950">
            <wp:extent cx="5731510" cy="10941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94105"/>
                    </a:xfrm>
                    <a:prstGeom prst="rect">
                      <a:avLst/>
                    </a:prstGeom>
                  </pic:spPr>
                </pic:pic>
              </a:graphicData>
            </a:graphic>
          </wp:inline>
        </w:drawing>
      </w:r>
    </w:p>
    <w:p w:rsidR="00E207E1" w:rsidRDefault="00E207E1" w:rsidP="00FB553A">
      <w:r>
        <w:rPr>
          <w:noProof/>
        </w:rPr>
        <w:lastRenderedPageBreak/>
        <w:drawing>
          <wp:inline distT="0" distB="0" distL="0" distR="0" wp14:anchorId="76B00CFD" wp14:editId="6B0D1388">
            <wp:extent cx="5731510" cy="20631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63115"/>
                    </a:xfrm>
                    <a:prstGeom prst="rect">
                      <a:avLst/>
                    </a:prstGeom>
                  </pic:spPr>
                </pic:pic>
              </a:graphicData>
            </a:graphic>
          </wp:inline>
        </w:drawing>
      </w:r>
    </w:p>
    <w:p w:rsidR="00E207E1" w:rsidRDefault="00784B1F" w:rsidP="00FB553A">
      <w:r w:rsidRPr="00784B1F">
        <w:rPr>
          <w:rFonts w:hint="eastAsia"/>
        </w:rPr>
        <w:t>解释：</w:t>
      </w:r>
    </w:p>
    <w:p w:rsidR="00784B1F" w:rsidRDefault="00071A94" w:rsidP="00FB553A">
      <w:r w:rsidRPr="00071A94">
        <w:t>outPoolUsage</w:t>
      </w:r>
    </w:p>
    <w:p w:rsidR="00071A94" w:rsidRPr="00255945" w:rsidRDefault="00E40848" w:rsidP="00255945">
      <w:pPr>
        <w:pBdr>
          <w:left w:val="single" w:sz="12" w:space="4" w:color="BFBFBF" w:themeColor="background1" w:themeShade="BF"/>
        </w:pBdr>
        <w:rPr>
          <w:color w:val="A6A6A6" w:themeColor="background1" w:themeShade="A6"/>
        </w:rPr>
      </w:pPr>
      <w:r w:rsidRPr="00255945">
        <w:rPr>
          <w:rFonts w:hint="eastAsia"/>
          <w:color w:val="A6A6A6" w:themeColor="background1" w:themeShade="A6"/>
        </w:rPr>
        <w:t>这个指标代表的是当前</w:t>
      </w:r>
      <w:r w:rsidRPr="00255945">
        <w:rPr>
          <w:color w:val="A6A6A6" w:themeColor="background1" w:themeShade="A6"/>
        </w:rPr>
        <w:t xml:space="preserve"> Task 的数据发送速率，当一个 Task 的 outPoolUsage 很高，则代表着数据发送速度很快。但是当一个 Task 的 outPoolUsage 很低，那么就需要特别注意，有可能是下游的处理速度很低导致的，也有可能当前节点就是反压节点，导致数据处理速度很慢。</w:t>
      </w:r>
    </w:p>
    <w:p w:rsidR="009E42D3" w:rsidRDefault="009E42D3" w:rsidP="00FB553A">
      <w:r w:rsidRPr="009E42D3">
        <w:t>inPoolUsage</w:t>
      </w:r>
    </w:p>
    <w:p w:rsidR="00345928" w:rsidRPr="00345928" w:rsidRDefault="00345928" w:rsidP="00345928">
      <w:pPr>
        <w:pBdr>
          <w:left w:val="single" w:sz="12" w:space="4" w:color="BFBFBF" w:themeColor="background1" w:themeShade="BF"/>
        </w:pBdr>
        <w:rPr>
          <w:rFonts w:hint="eastAsia"/>
          <w:color w:val="A6A6A6" w:themeColor="background1" w:themeShade="A6"/>
        </w:rPr>
      </w:pPr>
      <w:r w:rsidRPr="00345928">
        <w:rPr>
          <w:color w:val="A6A6A6" w:themeColor="background1" w:themeShade="A6"/>
        </w:rPr>
        <w:t>inPoolUsage 表示当前 Task 的数据接收速率，通常会和 outPoolUsage 配合使用；如果一个节点的 inPoolUsage 很高而 outPoolUsage 很低，则这个节点很有可能就是反压节点。</w:t>
      </w:r>
    </w:p>
    <w:p w:rsidR="009E42D3" w:rsidRPr="00345928" w:rsidRDefault="00345928" w:rsidP="00345928">
      <w:pPr>
        <w:pBdr>
          <w:left w:val="single" w:sz="12" w:space="4" w:color="BFBFBF" w:themeColor="background1" w:themeShade="BF"/>
        </w:pBdr>
        <w:rPr>
          <w:color w:val="A6A6A6" w:themeColor="background1" w:themeShade="A6"/>
        </w:rPr>
      </w:pPr>
      <w:r w:rsidRPr="00345928">
        <w:rPr>
          <w:color w:val="A6A6A6" w:themeColor="background1" w:themeShade="A6"/>
        </w:rPr>
        <w:t>outPoolUsage 和 inPoolUsage 同为低表明当前 Subtask 是正常的，同为高分别表明当前 Subtask 被下游反压。</w:t>
      </w:r>
    </w:p>
    <w:p w:rsidR="00345928" w:rsidRDefault="00345928" w:rsidP="00345928">
      <w:pPr>
        <w:rPr>
          <w:rFonts w:hint="eastAsia"/>
        </w:rPr>
      </w:pPr>
      <w:r>
        <w:rPr>
          <w:rFonts w:hint="eastAsia"/>
        </w:rPr>
        <w:t>（</w:t>
      </w:r>
      <w:r>
        <w:t>1）当一个 subtask A算子的 outPoolUsage buffer 占用率很高，同时下游的 subTask B 算子 InPoolUsage 很低，则 A算子为反压源头。</w:t>
      </w:r>
    </w:p>
    <w:p w:rsidR="00345928" w:rsidRDefault="00345928" w:rsidP="00345928">
      <w:pPr>
        <w:rPr>
          <w:rFonts w:hint="eastAsia"/>
        </w:rPr>
      </w:pPr>
      <w:r>
        <w:rPr>
          <w:rFonts w:hint="eastAsia"/>
        </w:rPr>
        <w:t>（</w:t>
      </w:r>
      <w:r>
        <w:t>2）当一个 subtask A算子的 outPoolUsage buffer 占用率很高，同时下游的 subTask B 算子 InPoolUsage 也很高，则 B 算子为反压源头。</w:t>
      </w:r>
    </w:p>
    <w:p w:rsidR="00345928" w:rsidRDefault="00345928" w:rsidP="00345928">
      <w:r>
        <w:t>floatingBuffersUsage 和 exclusiveBuffersUsage</w:t>
      </w:r>
    </w:p>
    <w:p w:rsidR="00345928" w:rsidRPr="00786584" w:rsidRDefault="00786584" w:rsidP="00786584">
      <w:pPr>
        <w:pBdr>
          <w:left w:val="single" w:sz="12" w:space="4" w:color="BFBFBF" w:themeColor="background1" w:themeShade="BF"/>
        </w:pBdr>
        <w:rPr>
          <w:color w:val="A6A6A6" w:themeColor="background1" w:themeShade="A6"/>
        </w:rPr>
      </w:pPr>
      <w:r w:rsidRPr="00786584">
        <w:rPr>
          <w:color w:val="A6A6A6" w:themeColor="background1" w:themeShade="A6"/>
        </w:rPr>
        <w:t>floatingBuffersUsage 表示处理节点缓冲池的使用率；exclusiveBuffersUsage 表示数据输入通道缓冲池的使用率。</w:t>
      </w:r>
    </w:p>
    <w:p w:rsidR="00786584" w:rsidRPr="00FB553A" w:rsidRDefault="00786584" w:rsidP="00345928">
      <w:pPr>
        <w:rPr>
          <w:rFonts w:hint="eastAsia"/>
        </w:rPr>
      </w:pPr>
    </w:p>
    <w:p w:rsidR="00904FAC" w:rsidRPr="00904FAC" w:rsidRDefault="00904FAC">
      <w:pPr>
        <w:pStyle w:val="1"/>
        <w:rPr>
          <w:rFonts w:eastAsia="宋体" w:hAnsi="宋体"/>
        </w:rPr>
      </w:pPr>
      <w:r w:rsidRPr="00904FAC">
        <w:rPr>
          <w:rFonts w:eastAsia="宋体" w:hAnsi="宋体" w:hint="eastAsia"/>
        </w:rPr>
        <w:t>三、Flink资源调优</w:t>
      </w:r>
    </w:p>
    <w:p w:rsidR="00C60C9E" w:rsidRDefault="00C60C9E" w:rsidP="00C60C9E">
      <w:pPr>
        <w:pStyle w:val="21"/>
        <w:rPr>
          <w:rFonts w:eastAsia="宋体" w:hAnsi="宋体"/>
        </w:rPr>
      </w:pPr>
      <w:r w:rsidRPr="00C60C9E">
        <w:rPr>
          <w:rFonts w:eastAsia="宋体" w:hAnsi="宋体" w:hint="eastAsia"/>
        </w:rPr>
        <w:t>3</w:t>
      </w:r>
      <w:r w:rsidRPr="00C60C9E">
        <w:rPr>
          <w:rFonts w:eastAsia="宋体" w:hAnsi="宋体"/>
        </w:rPr>
        <w:t xml:space="preserve">.1 </w:t>
      </w:r>
      <w:r w:rsidRPr="00C60C9E">
        <w:rPr>
          <w:rFonts w:eastAsia="宋体" w:hAnsi="宋体" w:hint="eastAsia"/>
        </w:rPr>
        <w:t>flink运行模式</w:t>
      </w:r>
    </w:p>
    <w:p w:rsidR="00EA71E6" w:rsidRDefault="00EA71E6" w:rsidP="00EA71E6">
      <w:pPr>
        <w:rPr>
          <w:rFonts w:hint="eastAsia"/>
        </w:rPr>
      </w:pPr>
      <w:r>
        <w:t>p在xx数据平台，Flink 提交任务的方式为 Per-job 模式。</w:t>
      </w:r>
    </w:p>
    <w:p w:rsidR="00EA71E6" w:rsidRDefault="00EA71E6" w:rsidP="00EA71E6">
      <w:pPr>
        <w:rPr>
          <w:rFonts w:hint="eastAsia"/>
        </w:rPr>
      </w:pPr>
      <w:r>
        <w:t>per-job 模式：每个作业单独启动集群，隔离性好，JM 负载均衡，main 方法在客户端执行。在 per-job 模式下，每个 Job 都有一个 JobManager，每个 TaskManager 只有单个 Job。</w:t>
      </w:r>
    </w:p>
    <w:p w:rsidR="00C60C9E" w:rsidRDefault="00EA71E6" w:rsidP="00EA71E6">
      <w:r>
        <w:rPr>
          <w:rFonts w:hint="eastAsia"/>
        </w:rPr>
        <w:lastRenderedPageBreak/>
        <w:t>该模式的一个特点是：一个任务会对应一个</w:t>
      </w:r>
      <w:r>
        <w:t xml:space="preserve"> Job，每提交一个作业会根据自身的情况，都会单独向 yarn 申请资源，直到作业执行完成，一个作业的失败与否并不会影响下一个作业的正常提交和运行。独享 Dispatcher 和 ResourceManager，按需接受资源申请;适合规模大长时间运行的作业。 如下图所示：</w:t>
      </w:r>
    </w:p>
    <w:p w:rsidR="00EA71E6" w:rsidRPr="00C60C9E" w:rsidRDefault="00EA71E6" w:rsidP="00EA71E6">
      <w:pPr>
        <w:rPr>
          <w:rFonts w:hint="eastAsia"/>
        </w:rPr>
      </w:pPr>
    </w:p>
    <w:p w:rsidR="007C52D0" w:rsidRDefault="007C52D0">
      <w:pPr>
        <w:pStyle w:val="21"/>
        <w:rPr>
          <w:rFonts w:eastAsia="宋体" w:hAnsi="宋体"/>
        </w:rPr>
      </w:pPr>
      <w:r w:rsidRPr="007C52D0">
        <w:rPr>
          <w:rFonts w:eastAsia="宋体" w:hAnsi="宋体" w:hint="eastAsia"/>
        </w:rPr>
        <w:t>3</w:t>
      </w:r>
      <w:r w:rsidRPr="007C52D0">
        <w:rPr>
          <w:rFonts w:eastAsia="宋体" w:hAnsi="宋体"/>
        </w:rPr>
        <w:t xml:space="preserve">.2 </w:t>
      </w:r>
      <w:r w:rsidRPr="007C52D0">
        <w:rPr>
          <w:rFonts w:eastAsia="宋体" w:hAnsi="宋体" w:hint="eastAsia"/>
        </w:rPr>
        <w:t>并行度、V</w:t>
      </w:r>
      <w:r w:rsidRPr="007C52D0">
        <w:rPr>
          <w:rFonts w:eastAsia="宋体" w:hAnsi="宋体"/>
        </w:rPr>
        <w:t>core</w:t>
      </w:r>
      <w:r w:rsidRPr="007C52D0">
        <w:rPr>
          <w:rFonts w:eastAsia="宋体" w:hAnsi="宋体" w:hint="eastAsia"/>
        </w:rPr>
        <w:t>、V</w:t>
      </w:r>
      <w:r w:rsidRPr="007C52D0">
        <w:rPr>
          <w:rFonts w:eastAsia="宋体" w:hAnsi="宋体"/>
        </w:rPr>
        <w:t>mem</w:t>
      </w:r>
      <w:r w:rsidRPr="007C52D0">
        <w:rPr>
          <w:rFonts w:eastAsia="宋体" w:hAnsi="宋体" w:hint="eastAsia"/>
        </w:rPr>
        <w:t>计算公式</w:t>
      </w:r>
    </w:p>
    <w:p w:rsidR="00D07351" w:rsidRDefault="00D07351" w:rsidP="00D07351">
      <w:pPr>
        <w:rPr>
          <w:rFonts w:hint="eastAsia"/>
        </w:rPr>
      </w:pPr>
      <w:r>
        <w:rPr>
          <w:rFonts w:hint="eastAsia"/>
        </w:rPr>
        <w:t>并行度计算公式</w:t>
      </w:r>
      <w:r>
        <w:t xml:space="preserve"> = 总 QPS / 单并行度的处理能力</w:t>
      </w:r>
    </w:p>
    <w:p w:rsidR="00D07351" w:rsidRDefault="00D07351" w:rsidP="00D07351">
      <w:pPr>
        <w:rPr>
          <w:rFonts w:hint="eastAsia"/>
        </w:rPr>
      </w:pPr>
      <w:r>
        <w:rPr>
          <w:rFonts w:hint="eastAsia"/>
        </w:rPr>
        <w:t>由于使用的是</w:t>
      </w:r>
      <w:r>
        <w:t xml:space="preserve"> Per-job 模式，所以 vcore 和 vmem 计算公式如下：</w:t>
      </w:r>
    </w:p>
    <w:p w:rsidR="00D07351" w:rsidRDefault="00D07351" w:rsidP="00D07351">
      <w:pPr>
        <w:rPr>
          <w:rFonts w:hint="eastAsia"/>
        </w:rPr>
      </w:pPr>
      <w:r>
        <w:rPr>
          <w:rFonts w:hint="eastAsia"/>
        </w:rPr>
        <w:t>任务资源</w:t>
      </w:r>
      <w:r>
        <w:t xml:space="preserve"> Vcoce  = （并行度 / 单个 TM 中 SLOT数） x yarn.contain.vcore 数 + JM 核数</w:t>
      </w:r>
    </w:p>
    <w:p w:rsidR="00D07351" w:rsidRPr="00417244" w:rsidRDefault="00D07351" w:rsidP="00D07351">
      <w:pPr>
        <w:rPr>
          <w:rFonts w:hint="eastAsia"/>
        </w:rPr>
      </w:pPr>
      <w:r>
        <w:rPr>
          <w:rFonts w:hint="eastAsia"/>
        </w:rPr>
        <w:t>任务资源</w:t>
      </w:r>
      <w:r>
        <w:t xml:space="preserve"> Vmem 计算公式 = 并行度 / 单个 TM 中 SLOT 数 x 单个 TM 内存 +  单个 JM 内存</w:t>
      </w:r>
    </w:p>
    <w:p w:rsidR="00D07351" w:rsidRPr="00417244" w:rsidRDefault="00D07351" w:rsidP="00D07351">
      <w:pPr>
        <w:rPr>
          <w:rFonts w:hint="eastAsia"/>
        </w:rPr>
      </w:pPr>
      <w:r>
        <w:t>Yarn 的容量</w:t>
      </w:r>
      <w:proofErr w:type="gramStart"/>
      <w:r>
        <w:t>调度器</w:t>
      </w:r>
      <w:proofErr w:type="gramEnd"/>
      <w:r>
        <w:t>默认情况下是使用</w:t>
      </w:r>
      <w:r>
        <w:t>“</w:t>
      </w:r>
      <w:r>
        <w:t>DefaultResourceCalculator</w:t>
      </w:r>
      <w:r>
        <w:t>”</w:t>
      </w:r>
      <w:r>
        <w:t>分配策略，只根据内存调度资源，所以在 Yarn 的资源管理页面上看到每个容器的 vcore 个数还是 1。</w:t>
      </w:r>
    </w:p>
    <w:p w:rsidR="00D07351" w:rsidRDefault="00D07351" w:rsidP="00D07351">
      <w:pPr>
        <w:rPr>
          <w:rFonts w:hint="eastAsia"/>
        </w:rPr>
      </w:pPr>
      <w:r>
        <w:rPr>
          <w:rFonts w:hint="eastAsia"/>
        </w:rPr>
        <w:t>所以</w:t>
      </w:r>
      <w:r>
        <w:t xml:space="preserve"> yarn.contain.vocre 默认为</w:t>
      </w:r>
      <w:r w:rsidR="00417244">
        <w:t xml:space="preserve"> 1</w:t>
      </w:r>
    </w:p>
    <w:p w:rsidR="009E3251" w:rsidRDefault="00D07351" w:rsidP="00D07351">
      <w:r>
        <w:rPr>
          <w:rFonts w:hint="eastAsia"/>
        </w:rPr>
        <w:t>当修改策略为</w:t>
      </w:r>
      <w:r>
        <w:t xml:space="preserve"> DominantResourceCalculator，该资源计算器在计算资源的时候会综合考虑 cpu 和内存的情况。在 capacity-scheduler.xml 中修改属性:</w:t>
      </w:r>
    </w:p>
    <w:p w:rsidR="00C612B0" w:rsidRDefault="00C612B0" w:rsidP="00C612B0">
      <w:pPr>
        <w:shd w:val="clear" w:color="auto" w:fill="A6A6A6" w:themeFill="background1" w:themeFillShade="A6"/>
        <w:spacing w:before="20" w:line="0" w:lineRule="atLeast"/>
      </w:pPr>
      <w:r>
        <w:t>&lt;property&gt;</w:t>
      </w:r>
    </w:p>
    <w:p w:rsidR="00C612B0" w:rsidRDefault="00C612B0" w:rsidP="00C612B0">
      <w:pPr>
        <w:shd w:val="clear" w:color="auto" w:fill="A6A6A6" w:themeFill="background1" w:themeFillShade="A6"/>
        <w:spacing w:before="20" w:line="0" w:lineRule="atLeast"/>
      </w:pPr>
      <w:r>
        <w:t>&lt;name&gt;</w:t>
      </w:r>
      <w:proofErr w:type="gramStart"/>
      <w:r>
        <w:t>yarn.scheduler</w:t>
      </w:r>
      <w:proofErr w:type="gramEnd"/>
      <w:r>
        <w:t>.capacity.resource-calculator&lt;/name&gt;</w:t>
      </w:r>
    </w:p>
    <w:p w:rsidR="00C612B0" w:rsidRDefault="00C612B0" w:rsidP="00C612B0">
      <w:pPr>
        <w:shd w:val="clear" w:color="auto" w:fill="A6A6A6" w:themeFill="background1" w:themeFillShade="A6"/>
        <w:spacing w:before="20" w:line="0" w:lineRule="atLeast"/>
      </w:pPr>
      <w:proofErr w:type="gramStart"/>
      <w:r>
        <w:t>&lt;!--</w:t>
      </w:r>
      <w:proofErr w:type="gramEnd"/>
      <w:r>
        <w:t xml:space="preserve"> &lt;value&gt;org.apache.hadoop.yarn.util.resource.DefaultResourceCalculator&lt;/value&gt; --&gt; </w:t>
      </w:r>
    </w:p>
    <w:p w:rsidR="00C612B0" w:rsidRDefault="00C612B0" w:rsidP="00C612B0">
      <w:pPr>
        <w:shd w:val="clear" w:color="auto" w:fill="A6A6A6" w:themeFill="background1" w:themeFillShade="A6"/>
        <w:spacing w:before="20" w:line="0" w:lineRule="atLeast"/>
      </w:pPr>
      <w:r>
        <w:t>&lt;value&gt;</w:t>
      </w:r>
      <w:proofErr w:type="gramStart"/>
      <w:r>
        <w:t>org.apache</w:t>
      </w:r>
      <w:proofErr w:type="gramEnd"/>
      <w:r>
        <w:t>.hadoop.yarn.util.resource.DominantResourceCalculator&lt;/value&gt;</w:t>
      </w:r>
    </w:p>
    <w:p w:rsidR="00D07351" w:rsidRDefault="00C612B0" w:rsidP="00C612B0">
      <w:pPr>
        <w:shd w:val="clear" w:color="auto" w:fill="A6A6A6" w:themeFill="background1" w:themeFillShade="A6"/>
        <w:spacing w:before="20" w:line="0" w:lineRule="atLeast"/>
      </w:pPr>
      <w:r>
        <w:t>&lt;/property&gt;</w:t>
      </w:r>
    </w:p>
    <w:p w:rsidR="00C612B0" w:rsidRDefault="009079A6" w:rsidP="00C612B0">
      <w:r w:rsidRPr="009079A6">
        <w:rPr>
          <w:rFonts w:hint="eastAsia"/>
        </w:rPr>
        <w:t>当上述修改后</w:t>
      </w:r>
      <w:r w:rsidRPr="009079A6">
        <w:t xml:space="preserve"> 当通过 jar 包提交时，设置 -Dyarn.containers.vcores=2 时，每个容器的 vcore 个数就变成 2 了。</w:t>
      </w:r>
    </w:p>
    <w:p w:rsidR="00BA306D" w:rsidRDefault="00BA306D" w:rsidP="00BA306D">
      <w:pPr>
        <w:rPr>
          <w:rFonts w:hint="eastAsia"/>
        </w:rPr>
      </w:pPr>
      <w:r>
        <w:rPr>
          <w:rFonts w:hint="eastAsia"/>
        </w:rPr>
        <w:t>举例说明：</w:t>
      </w:r>
    </w:p>
    <w:p w:rsidR="00BA306D" w:rsidRDefault="00BA306D" w:rsidP="00BA306D">
      <w:r>
        <w:rPr>
          <w:rFonts w:hint="eastAsia"/>
        </w:rPr>
        <w:t>如下图所示：</w:t>
      </w:r>
      <w:r>
        <w:t xml:space="preserve"> 运行中使用的</w:t>
      </w:r>
    </w:p>
    <w:p w:rsidR="00BA306D" w:rsidRDefault="00BA306D" w:rsidP="00BA306D">
      <w:r>
        <w:t>vcore = 101G,</w:t>
      </w:r>
    </w:p>
    <w:p w:rsidR="00BA306D" w:rsidRDefault="00BA306D" w:rsidP="00BA306D">
      <w:r>
        <w:t>vmem = 202G,</w:t>
      </w:r>
    </w:p>
    <w:p w:rsidR="00BA306D" w:rsidRDefault="00BA306D" w:rsidP="00BA306D">
      <w:r>
        <w:rPr>
          <w:rFonts w:hint="eastAsia"/>
        </w:rPr>
        <w:t>并发</w:t>
      </w:r>
      <w:r>
        <w:t xml:space="preserve"> = 100,</w:t>
      </w:r>
    </w:p>
    <w:p w:rsidR="00BA306D" w:rsidRDefault="00BA306D" w:rsidP="00BA306D">
      <w:r>
        <w:t>slot = 1,</w:t>
      </w:r>
    </w:p>
    <w:p w:rsidR="00BA306D" w:rsidRDefault="00BA306D" w:rsidP="00BA306D">
      <w:r>
        <w:t>TM 内存 = 2048M,</w:t>
      </w:r>
    </w:p>
    <w:p w:rsidR="00BA306D" w:rsidRDefault="00BA306D" w:rsidP="00BA306D">
      <w:r>
        <w:t>JM 内存 = 2048M</w:t>
      </w:r>
    </w:p>
    <w:p w:rsidR="00BA306D" w:rsidRDefault="00BA306D" w:rsidP="00BA306D">
      <w:pPr>
        <w:rPr>
          <w:rFonts w:hint="eastAsia"/>
        </w:rPr>
      </w:pPr>
      <w:r>
        <w:t>yarn.contain.vcore = 1(默认)</w:t>
      </w:r>
    </w:p>
    <w:p w:rsidR="00BA306D" w:rsidRDefault="00BA306D" w:rsidP="00BA306D">
      <w:pPr>
        <w:rPr>
          <w:rFonts w:hint="eastAsia"/>
        </w:rPr>
      </w:pPr>
      <w:r>
        <w:t>vcore = 100 / 1 x 1 + 1 = 101</w:t>
      </w:r>
    </w:p>
    <w:p w:rsidR="009079A6" w:rsidRDefault="00BA306D" w:rsidP="00BA306D">
      <w:r>
        <w:lastRenderedPageBreak/>
        <w:t>vmem = 100/1 x2048M + 2048M = 202G</w:t>
      </w:r>
    </w:p>
    <w:p w:rsidR="00BA306D" w:rsidRDefault="009C6B96" w:rsidP="00BA306D">
      <w:r>
        <w:rPr>
          <w:noProof/>
        </w:rPr>
        <w:drawing>
          <wp:inline distT="0" distB="0" distL="0" distR="0" wp14:anchorId="36589614" wp14:editId="3915C763">
            <wp:extent cx="5731510" cy="462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23435"/>
                    </a:xfrm>
                    <a:prstGeom prst="rect">
                      <a:avLst/>
                    </a:prstGeom>
                  </pic:spPr>
                </pic:pic>
              </a:graphicData>
            </a:graphic>
          </wp:inline>
        </w:drawing>
      </w:r>
    </w:p>
    <w:p w:rsidR="009C6B96" w:rsidRPr="00417244" w:rsidRDefault="009C6B96" w:rsidP="00BA306D">
      <w:pPr>
        <w:rPr>
          <w:rFonts w:hint="eastAsia"/>
        </w:rPr>
      </w:pPr>
    </w:p>
    <w:p w:rsidR="009E3251" w:rsidRDefault="004A1324">
      <w:pPr>
        <w:pStyle w:val="21"/>
        <w:rPr>
          <w:rFonts w:eastAsia="宋体" w:hAnsi="宋体"/>
        </w:rPr>
      </w:pPr>
      <w:r w:rsidRPr="004A1324">
        <w:rPr>
          <w:rFonts w:eastAsia="宋体" w:hAnsi="宋体" w:hint="eastAsia"/>
        </w:rPr>
        <w:t>3</w:t>
      </w:r>
      <w:r w:rsidRPr="004A1324">
        <w:rPr>
          <w:rFonts w:eastAsia="宋体" w:hAnsi="宋体"/>
        </w:rPr>
        <w:t xml:space="preserve">.3 </w:t>
      </w:r>
      <w:r w:rsidRPr="004A1324">
        <w:rPr>
          <w:rFonts w:eastAsia="宋体" w:hAnsi="宋体" w:hint="eastAsia"/>
        </w:rPr>
        <w:t>并行度、Vcore、V</w:t>
      </w:r>
      <w:r w:rsidRPr="004A1324">
        <w:rPr>
          <w:rFonts w:eastAsia="宋体" w:hAnsi="宋体"/>
        </w:rPr>
        <w:t>mem</w:t>
      </w:r>
      <w:r w:rsidRPr="004A1324">
        <w:rPr>
          <w:rFonts w:eastAsia="宋体" w:hAnsi="宋体" w:hint="eastAsia"/>
        </w:rPr>
        <w:t>调优</w:t>
      </w:r>
    </w:p>
    <w:p w:rsidR="000B5A1C" w:rsidRDefault="000B5A1C" w:rsidP="000B5A1C">
      <w:pPr>
        <w:rPr>
          <w:rFonts w:hint="eastAsia"/>
        </w:rPr>
      </w:pPr>
      <w:r>
        <w:rPr>
          <w:rFonts w:hint="eastAsia"/>
        </w:rPr>
        <w:t>调优案例</w:t>
      </w:r>
      <w:r>
        <w:t>1：</w:t>
      </w:r>
    </w:p>
    <w:p w:rsidR="000B5A1C" w:rsidRDefault="000B5A1C" w:rsidP="000B5A1C">
      <w:pPr>
        <w:rPr>
          <w:rFonts w:hint="eastAsia"/>
        </w:rPr>
      </w:pPr>
      <w:r>
        <w:rPr>
          <w:rFonts w:hint="eastAsia"/>
        </w:rPr>
        <w:t>该任务在写入</w:t>
      </w:r>
      <w:r>
        <w:t xml:space="preserve"> kafka 时，由于没有评估数据量的大小，同时没有查看监控情况，直接配置了一个 600 的并发，导致资源浪费及其严重，最后在通过监控查看后，将 600 的并发改成 1 ，任务正常运行，同时监控正常。</w:t>
      </w:r>
    </w:p>
    <w:p w:rsidR="004A1324" w:rsidRDefault="000B5A1C" w:rsidP="000B5A1C">
      <w:r>
        <w:rPr>
          <w:rFonts w:hint="eastAsia"/>
        </w:rPr>
        <w:t>任务</w:t>
      </w:r>
      <w:proofErr w:type="gramStart"/>
      <w:r>
        <w:rPr>
          <w:rFonts w:hint="eastAsia"/>
        </w:rPr>
        <w:t>调优前监控</w:t>
      </w:r>
      <w:proofErr w:type="gramEnd"/>
      <w:r>
        <w:rPr>
          <w:rFonts w:hint="eastAsia"/>
        </w:rPr>
        <w:t>情况：并行度</w:t>
      </w:r>
      <w:r>
        <w:t xml:space="preserve"> 600，输入 QPS 不超过 200，输出不超过 200，同时运行任务中无复杂操作，没有窗口，聚合等算子</w:t>
      </w:r>
      <w:r>
        <w:rPr>
          <w:rFonts w:hint="eastAsia"/>
        </w:rPr>
        <w:t>。</w:t>
      </w:r>
    </w:p>
    <w:p w:rsidR="000B5A1C" w:rsidRDefault="00A73DE9" w:rsidP="000B5A1C">
      <w:r>
        <w:rPr>
          <w:noProof/>
        </w:rPr>
        <w:lastRenderedPageBreak/>
        <w:drawing>
          <wp:inline distT="0" distB="0" distL="0" distR="0" wp14:anchorId="62388EED" wp14:editId="19B4273D">
            <wp:extent cx="5731510" cy="221297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12975"/>
                    </a:xfrm>
                    <a:prstGeom prst="rect">
                      <a:avLst/>
                    </a:prstGeom>
                  </pic:spPr>
                </pic:pic>
              </a:graphicData>
            </a:graphic>
          </wp:inline>
        </w:drawing>
      </w:r>
    </w:p>
    <w:p w:rsidR="00A73DE9" w:rsidRDefault="00A73DE9" w:rsidP="000B5A1C"/>
    <w:p w:rsidR="00017EBC" w:rsidRDefault="00017EBC" w:rsidP="000B5A1C">
      <w:r>
        <w:rPr>
          <w:noProof/>
        </w:rPr>
        <w:drawing>
          <wp:inline distT="0" distB="0" distL="0" distR="0" wp14:anchorId="189890BD" wp14:editId="285B22BF">
            <wp:extent cx="5731510" cy="16427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42745"/>
                    </a:xfrm>
                    <a:prstGeom prst="rect">
                      <a:avLst/>
                    </a:prstGeom>
                  </pic:spPr>
                </pic:pic>
              </a:graphicData>
            </a:graphic>
          </wp:inline>
        </w:drawing>
      </w:r>
    </w:p>
    <w:p w:rsidR="00017EBC" w:rsidRDefault="00E85702" w:rsidP="000B5A1C">
      <w:r w:rsidRPr="00E85702">
        <w:rPr>
          <w:rFonts w:hint="eastAsia"/>
        </w:rPr>
        <w:t>任务</w:t>
      </w:r>
      <w:proofErr w:type="gramStart"/>
      <w:r w:rsidRPr="00E85702">
        <w:rPr>
          <w:rFonts w:hint="eastAsia"/>
        </w:rPr>
        <w:t>调优后监控</w:t>
      </w:r>
      <w:proofErr w:type="gramEnd"/>
      <w:r w:rsidRPr="00E85702">
        <w:rPr>
          <w:rFonts w:hint="eastAsia"/>
        </w:rPr>
        <w:t>情况：并行度从</w:t>
      </w:r>
      <w:r w:rsidRPr="00E85702">
        <w:t xml:space="preserve"> 600 调整为 1，总体 vcore 从 601 降到 2，vmem 从 901G 降到 2G，GC 保持在50ms 以内，outPoolUsage buffer 使用率 0.1以下，任务运行正常，监控正常</w:t>
      </w:r>
      <w:r>
        <w:rPr>
          <w:rFonts w:hint="eastAsia"/>
        </w:rPr>
        <w:t>。</w:t>
      </w:r>
    </w:p>
    <w:p w:rsidR="00E85702" w:rsidRDefault="0094688B" w:rsidP="000B5A1C">
      <w:r>
        <w:rPr>
          <w:noProof/>
        </w:rPr>
        <w:drawing>
          <wp:inline distT="0" distB="0" distL="0" distR="0" wp14:anchorId="63844AA3" wp14:editId="408E9609">
            <wp:extent cx="5731510" cy="21221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22170"/>
                    </a:xfrm>
                    <a:prstGeom prst="rect">
                      <a:avLst/>
                    </a:prstGeom>
                  </pic:spPr>
                </pic:pic>
              </a:graphicData>
            </a:graphic>
          </wp:inline>
        </w:drawing>
      </w:r>
    </w:p>
    <w:p w:rsidR="0094688B" w:rsidRDefault="0094688B" w:rsidP="000B5A1C"/>
    <w:p w:rsidR="00C1651C" w:rsidRDefault="00B4443A" w:rsidP="000B5A1C">
      <w:r>
        <w:rPr>
          <w:noProof/>
        </w:rPr>
        <w:lastRenderedPageBreak/>
        <w:drawing>
          <wp:inline distT="0" distB="0" distL="0" distR="0" wp14:anchorId="4F45F171" wp14:editId="764FB19B">
            <wp:extent cx="5731510" cy="31337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33725"/>
                    </a:xfrm>
                    <a:prstGeom prst="rect">
                      <a:avLst/>
                    </a:prstGeom>
                  </pic:spPr>
                </pic:pic>
              </a:graphicData>
            </a:graphic>
          </wp:inline>
        </w:drawing>
      </w:r>
    </w:p>
    <w:p w:rsidR="00B4443A" w:rsidRDefault="00B4443A" w:rsidP="000B5A1C"/>
    <w:p w:rsidR="00B4443A" w:rsidRDefault="00A83587" w:rsidP="000B5A1C">
      <w:r>
        <w:rPr>
          <w:noProof/>
        </w:rPr>
        <w:drawing>
          <wp:inline distT="0" distB="0" distL="0" distR="0" wp14:anchorId="46645CCA" wp14:editId="6F122DEC">
            <wp:extent cx="5731510" cy="32473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47390"/>
                    </a:xfrm>
                    <a:prstGeom prst="rect">
                      <a:avLst/>
                    </a:prstGeom>
                  </pic:spPr>
                </pic:pic>
              </a:graphicData>
            </a:graphic>
          </wp:inline>
        </w:drawing>
      </w:r>
    </w:p>
    <w:p w:rsidR="00A83587" w:rsidRDefault="00A83587" w:rsidP="000B5A1C"/>
    <w:p w:rsidR="009242A5" w:rsidRDefault="005160C3" w:rsidP="000B5A1C">
      <w:r w:rsidRPr="005160C3">
        <w:rPr>
          <w:rFonts w:hint="eastAsia"/>
        </w:rPr>
        <w:t>调优案例</w:t>
      </w:r>
      <w:r w:rsidRPr="005160C3">
        <w:t>2：</w:t>
      </w:r>
    </w:p>
    <w:p w:rsidR="005160C3" w:rsidRDefault="00A770EF" w:rsidP="000B5A1C">
      <w:r w:rsidRPr="00A770EF">
        <w:rPr>
          <w:rFonts w:hint="eastAsia"/>
        </w:rPr>
        <w:t>如下图所示：该任务延迟开始在</w:t>
      </w:r>
      <w:r w:rsidRPr="00A770EF">
        <w:t xml:space="preserve"> 30 min，输入 QPS 约 250k 左右，并行度设置为 120 并发</w:t>
      </w:r>
    </w:p>
    <w:p w:rsidR="00A770EF" w:rsidRDefault="00524E54" w:rsidP="000B5A1C">
      <w:r>
        <w:rPr>
          <w:noProof/>
        </w:rPr>
        <w:lastRenderedPageBreak/>
        <w:drawing>
          <wp:inline distT="0" distB="0" distL="0" distR="0" wp14:anchorId="2A049D43" wp14:editId="10CF1B37">
            <wp:extent cx="5731510" cy="28854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85440"/>
                    </a:xfrm>
                    <a:prstGeom prst="rect">
                      <a:avLst/>
                    </a:prstGeom>
                  </pic:spPr>
                </pic:pic>
              </a:graphicData>
            </a:graphic>
          </wp:inline>
        </w:drawing>
      </w:r>
    </w:p>
    <w:p w:rsidR="00524E54" w:rsidRDefault="00F215FD" w:rsidP="000B5A1C">
      <w:r w:rsidRPr="00F215FD">
        <w:rPr>
          <w:rFonts w:hint="eastAsia"/>
        </w:rPr>
        <w:t>任务运行情况：</w:t>
      </w:r>
    </w:p>
    <w:p w:rsidR="00F215FD" w:rsidRDefault="005D7D55" w:rsidP="000B5A1C">
      <w:r>
        <w:rPr>
          <w:noProof/>
        </w:rPr>
        <w:drawing>
          <wp:inline distT="0" distB="0" distL="0" distR="0" wp14:anchorId="10F3E6B4" wp14:editId="347954B4">
            <wp:extent cx="5731510" cy="158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89405"/>
                    </a:xfrm>
                    <a:prstGeom prst="rect">
                      <a:avLst/>
                    </a:prstGeom>
                  </pic:spPr>
                </pic:pic>
              </a:graphicData>
            </a:graphic>
          </wp:inline>
        </w:drawing>
      </w:r>
    </w:p>
    <w:p w:rsidR="005D7D55" w:rsidRDefault="00D87C17" w:rsidP="000B5A1C">
      <w:r w:rsidRPr="00D87C17">
        <w:rPr>
          <w:rFonts w:hint="eastAsia"/>
        </w:rPr>
        <w:t>根据上述监控分析，目前延迟达到</w:t>
      </w:r>
      <w:r w:rsidRPr="00D87C17">
        <w:t xml:space="preserve"> 30 分钟，同时数据滞留量达到 800k 左右。同时任务运行中指存在一个算子。一般数据量滞留严重存在几个原因：</w:t>
      </w:r>
    </w:p>
    <w:p w:rsidR="00FC650B" w:rsidRDefault="00FC650B" w:rsidP="00FC650B">
      <w:r>
        <w:t>1. 并行度设置过小，导致数据消费不及时。</w:t>
      </w:r>
    </w:p>
    <w:p w:rsidR="00FC650B" w:rsidRDefault="00FC650B" w:rsidP="00FC650B">
      <w:r>
        <w:t>2. kafka 分区设置过小，在数据流量突然增大时，消费端速率跟不上生产端速率，从而造成数据量滞留。</w:t>
      </w:r>
    </w:p>
    <w:p w:rsidR="00D87C17" w:rsidRDefault="00FC650B" w:rsidP="00FC650B">
      <w:r>
        <w:t>3. 机器资源负载过高。需要检查机器的资源使用情况，像 CPU、网络、磁盘 I/O 等。</w:t>
      </w:r>
    </w:p>
    <w:p w:rsidR="00FC650B" w:rsidRDefault="008B37C6" w:rsidP="00FC650B">
      <w:r w:rsidRPr="008B37C6">
        <w:rPr>
          <w:rFonts w:hint="eastAsia"/>
        </w:rPr>
        <w:t>资源调优如下：</w:t>
      </w:r>
    </w:p>
    <w:p w:rsidR="007C7C95" w:rsidRDefault="007C7C95" w:rsidP="007C7C95">
      <w:pPr>
        <w:rPr>
          <w:rFonts w:hint="eastAsia"/>
        </w:rPr>
      </w:pPr>
      <w:r>
        <w:t>1. 增大并行度至 300。</w:t>
      </w:r>
    </w:p>
    <w:p w:rsidR="007C7C95" w:rsidRDefault="007C7C95" w:rsidP="007C7C95">
      <w:pPr>
        <w:rPr>
          <w:rFonts w:hint="eastAsia"/>
        </w:rPr>
      </w:pPr>
      <w:r>
        <w:rPr>
          <w:rFonts w:hint="eastAsia"/>
        </w:rPr>
        <w:t>当将并行度调整到</w:t>
      </w:r>
      <w:r>
        <w:t xml:space="preserve"> 300 后，按理说延迟有降低，但观察监控后，发现并没有改善。可见延迟并不在计算上。</w:t>
      </w:r>
    </w:p>
    <w:p w:rsidR="008B37C6" w:rsidRDefault="007C7C95" w:rsidP="007C7C95">
      <w:r>
        <w:t>2. 查看 topic 流量及分区数。</w:t>
      </w:r>
    </w:p>
    <w:p w:rsidR="007C7C95" w:rsidRDefault="00E8737F" w:rsidP="007C7C95">
      <w:r>
        <w:rPr>
          <w:noProof/>
        </w:rPr>
        <w:lastRenderedPageBreak/>
        <w:drawing>
          <wp:inline distT="0" distB="0" distL="0" distR="0" wp14:anchorId="430A34D8" wp14:editId="210BD9A9">
            <wp:extent cx="5731510" cy="33642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64230"/>
                    </a:xfrm>
                    <a:prstGeom prst="rect">
                      <a:avLst/>
                    </a:prstGeom>
                  </pic:spPr>
                </pic:pic>
              </a:graphicData>
            </a:graphic>
          </wp:inline>
        </w:drawing>
      </w:r>
    </w:p>
    <w:p w:rsidR="0053267C" w:rsidRDefault="0053267C" w:rsidP="0053267C">
      <w:pPr>
        <w:rPr>
          <w:rFonts w:hint="eastAsia"/>
        </w:rPr>
      </w:pPr>
      <w:r>
        <w:rPr>
          <w:rFonts w:hint="eastAsia"/>
        </w:rPr>
        <w:t>通过查看对应的消费组，发现</w:t>
      </w:r>
      <w:r>
        <w:t xml:space="preserve"> lag 值很大，高峰时段 21M/s 的流量只有 5 </w:t>
      </w:r>
      <w:proofErr w:type="gramStart"/>
      <w:r>
        <w:t>个</w:t>
      </w:r>
      <w:proofErr w:type="gramEnd"/>
      <w:r>
        <w:t>分区。由上述信息可以得到结果。</w:t>
      </w:r>
    </w:p>
    <w:p w:rsidR="00E8737F" w:rsidRDefault="0053267C" w:rsidP="0053267C">
      <w:r>
        <w:t>kafka 分区</w:t>
      </w:r>
      <w:proofErr w:type="gramStart"/>
      <w:r>
        <w:t>数设置</w:t>
      </w:r>
      <w:proofErr w:type="gramEnd"/>
      <w:r>
        <w:t xml:space="preserve">过少，导致流量突然增加时，生产端速率远远大于消费端速率，lag 值越来越大，这样无论怎样增加 FLink source 端并行度，最终只有 5 </w:t>
      </w:r>
      <w:proofErr w:type="gramStart"/>
      <w:r>
        <w:t>个</w:t>
      </w:r>
      <w:proofErr w:type="gramEnd"/>
      <w:r>
        <w:t>线程去消费资源。数据会一直积压。所以需要增大 kafka 分区数。</w:t>
      </w:r>
    </w:p>
    <w:p w:rsidR="0053267C" w:rsidRPr="004A1324" w:rsidRDefault="0053267C" w:rsidP="0053267C">
      <w:pPr>
        <w:rPr>
          <w:rFonts w:hint="eastAsia"/>
        </w:rPr>
      </w:pPr>
    </w:p>
    <w:p w:rsidR="00906E79" w:rsidRPr="00906E79" w:rsidRDefault="00906E79">
      <w:pPr>
        <w:pStyle w:val="1"/>
        <w:rPr>
          <w:rFonts w:eastAsia="宋体" w:hAnsi="宋体"/>
        </w:rPr>
      </w:pPr>
      <w:r w:rsidRPr="00906E79">
        <w:rPr>
          <w:rFonts w:eastAsia="宋体" w:hAnsi="宋体" w:hint="eastAsia"/>
        </w:rPr>
        <w:t>四、check</w:t>
      </w:r>
      <w:r w:rsidRPr="00906E79">
        <w:rPr>
          <w:rFonts w:eastAsia="宋体" w:hAnsi="宋体"/>
        </w:rPr>
        <w:t>point</w:t>
      </w:r>
      <w:r w:rsidRPr="00906E79">
        <w:rPr>
          <w:rFonts w:eastAsia="宋体" w:hAnsi="宋体" w:hint="eastAsia"/>
        </w:rPr>
        <w:t>调优</w:t>
      </w:r>
    </w:p>
    <w:p w:rsidR="003636FD" w:rsidRDefault="003636FD" w:rsidP="003636FD">
      <w:pPr>
        <w:pStyle w:val="21"/>
        <w:rPr>
          <w:rFonts w:eastAsia="宋体" w:hAnsi="宋体"/>
        </w:rPr>
      </w:pPr>
      <w:r w:rsidRPr="003636FD">
        <w:rPr>
          <w:rFonts w:eastAsia="宋体" w:hAnsi="宋体" w:hint="eastAsia"/>
        </w:rPr>
        <w:t>4</w:t>
      </w:r>
      <w:r w:rsidRPr="003636FD">
        <w:rPr>
          <w:rFonts w:eastAsia="宋体" w:hAnsi="宋体"/>
        </w:rPr>
        <w:t xml:space="preserve">.1 </w:t>
      </w:r>
      <w:r w:rsidRPr="003636FD">
        <w:rPr>
          <w:rFonts w:eastAsia="宋体" w:hAnsi="宋体" w:hint="eastAsia"/>
        </w:rPr>
        <w:t>checkpoint参数</w:t>
      </w:r>
    </w:p>
    <w:p w:rsidR="000B3C02" w:rsidRDefault="007E7B40" w:rsidP="000B3C02">
      <w:r w:rsidRPr="007E7B40">
        <w:rPr>
          <w:rFonts w:hint="eastAsia"/>
        </w:rPr>
        <w:t>在云村任务平台运行</w:t>
      </w:r>
      <w:proofErr w:type="gramStart"/>
      <w:r w:rsidRPr="007E7B40">
        <w:rPr>
          <w:rFonts w:hint="eastAsia"/>
        </w:rPr>
        <w:t>流任务</w:t>
      </w:r>
      <w:proofErr w:type="gramEnd"/>
      <w:r w:rsidRPr="007E7B40">
        <w:rPr>
          <w:rFonts w:hint="eastAsia"/>
        </w:rPr>
        <w:t>时，会涉及到一个是否开启</w:t>
      </w:r>
      <w:r w:rsidRPr="007E7B40">
        <w:t xml:space="preserve"> checkpoint 按钮。当选择开启后，会让你配置 checkpoint 的一些参数。</w:t>
      </w:r>
    </w:p>
    <w:p w:rsidR="007E7B40" w:rsidRDefault="007159E4" w:rsidP="000B3C02">
      <w:r>
        <w:rPr>
          <w:noProof/>
        </w:rPr>
        <w:drawing>
          <wp:inline distT="0" distB="0" distL="0" distR="0" wp14:anchorId="5DA648EF" wp14:editId="1C0994AA">
            <wp:extent cx="5731510" cy="1240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40155"/>
                    </a:xfrm>
                    <a:prstGeom prst="rect">
                      <a:avLst/>
                    </a:prstGeom>
                  </pic:spPr>
                </pic:pic>
              </a:graphicData>
            </a:graphic>
          </wp:inline>
        </w:drawing>
      </w:r>
    </w:p>
    <w:p w:rsidR="005B4E1D" w:rsidRDefault="005B4E1D" w:rsidP="005B4E1D">
      <w:r>
        <w:rPr>
          <w:rFonts w:hint="eastAsia"/>
        </w:rPr>
        <w:t>一般情况下，我们的</w:t>
      </w:r>
      <w:r>
        <w:t xml:space="preserve"> Checkpoint 时间间隔可以设置为分钟级别(1 ~5 分钟)，因为当 checkpoint 设置间隔时间特别短的话，比如 10 s,而状态后端选择的 HDFS ，在每次写 HDFS 时，会产生很多小文件。</w:t>
      </w:r>
    </w:p>
    <w:p w:rsidR="005B4E1D" w:rsidRDefault="005B4E1D" w:rsidP="005B4E1D"/>
    <w:p w:rsidR="005B4E1D" w:rsidRDefault="005B4E1D" w:rsidP="005B4E1D">
      <w:r>
        <w:lastRenderedPageBreak/>
        <w:t>1. checkpoint 间隔：1-5 min</w:t>
      </w:r>
    </w:p>
    <w:p w:rsidR="005B4E1D" w:rsidRDefault="005B4E1D" w:rsidP="005B4E1D">
      <w:r>
        <w:t>2. checkpoint 模式：包含 Exactly-Once，At Least Once ，Exactly-Once 可以保证数据精准处理一次，不丢失，不重复。 At-Least-Once: 数据最少处理一次，不会丢失，但有可能会重复。</w:t>
      </w:r>
    </w:p>
    <w:p w:rsidR="005B4E1D" w:rsidRDefault="005B4E1D" w:rsidP="005B4E1D">
      <w:r>
        <w:t>3. checkPoint 超时时间：对于 状态很大的任务每次 Checkpoint 访问 HDFS 比较耗时，可以设置为 5~15 分钟一次 Checkpoint。</w:t>
      </w:r>
    </w:p>
    <w:p w:rsidR="007159E4" w:rsidRDefault="005B4E1D" w:rsidP="005B4E1D">
      <w:r>
        <w:t>4. 状态存储介质：包含 rocksdb 和 HDFS 。</w:t>
      </w:r>
    </w:p>
    <w:p w:rsidR="005B4E1D" w:rsidRDefault="000A0007" w:rsidP="005B4E1D">
      <w:r w:rsidRPr="000A0007">
        <w:rPr>
          <w:rFonts w:hint="eastAsia"/>
        </w:rPr>
        <w:t>如下图所示：</w:t>
      </w:r>
      <w:r w:rsidRPr="000A0007">
        <w:t>HDFS 状态后端底层依赖于 HeapKeyedStateBackend，RocksDB 底层依赖于 RocksDBStateBackend。</w:t>
      </w:r>
    </w:p>
    <w:p w:rsidR="000A0007" w:rsidRDefault="00E21032" w:rsidP="005B4E1D">
      <w:r>
        <w:rPr>
          <w:noProof/>
        </w:rPr>
        <w:drawing>
          <wp:inline distT="0" distB="0" distL="0" distR="0" wp14:anchorId="1F8F0795" wp14:editId="2B954C2B">
            <wp:extent cx="5731510" cy="3349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49625"/>
                    </a:xfrm>
                    <a:prstGeom prst="rect">
                      <a:avLst/>
                    </a:prstGeom>
                  </pic:spPr>
                </pic:pic>
              </a:graphicData>
            </a:graphic>
          </wp:inline>
        </w:drawing>
      </w:r>
    </w:p>
    <w:p w:rsidR="00657C56" w:rsidRDefault="00657C56" w:rsidP="00657C56">
      <w:pPr>
        <w:rPr>
          <w:rFonts w:hint="eastAsia"/>
        </w:rPr>
      </w:pPr>
      <w:r>
        <w:t>1 当选择文件型 StateBackend 如 HDFS ： 在运行时，会将生成的 State 数据全部保存在 TaskManager 的内存中， 执行检查点的时候，会把 State 的快照数据保存到配置的 HDFS 中。</w:t>
      </w:r>
    </w:p>
    <w:p w:rsidR="00657C56" w:rsidRDefault="00657C56" w:rsidP="00657C56">
      <w:pPr>
        <w:rPr>
          <w:rFonts w:hint="eastAsia"/>
        </w:rPr>
      </w:pPr>
      <w:r>
        <w:rPr>
          <w:rFonts w:hint="eastAsia"/>
        </w:rPr>
        <w:t>适用场景：</w:t>
      </w:r>
    </w:p>
    <w:p w:rsidR="00657C56" w:rsidRPr="000D7787" w:rsidRDefault="00657C56" w:rsidP="00657C56">
      <w:pPr>
        <w:rPr>
          <w:rFonts w:hint="eastAsia"/>
        </w:rPr>
      </w:pPr>
      <w:r>
        <w:t>FSStateBackend 适用于处理大状态、长窗口、或者大键</w:t>
      </w:r>
      <w:proofErr w:type="gramStart"/>
      <w:r>
        <w:t>值状态</w:t>
      </w:r>
      <w:proofErr w:type="gramEnd"/>
      <w:r>
        <w:t xml:space="preserve">的有状态处理任 </w:t>
      </w:r>
      <w:proofErr w:type="gramStart"/>
      <w:r>
        <w:t>务</w:t>
      </w:r>
      <w:proofErr w:type="gramEnd"/>
      <w:r>
        <w:t>。</w:t>
      </w:r>
    </w:p>
    <w:p w:rsidR="00657C56" w:rsidRDefault="00657C56" w:rsidP="00657C56">
      <w:pPr>
        <w:rPr>
          <w:rFonts w:hint="eastAsia"/>
        </w:rPr>
      </w:pPr>
      <w:r>
        <w:rPr>
          <w:rFonts w:hint="eastAsia"/>
        </w:rPr>
        <w:t>注意点</w:t>
      </w:r>
      <w:r w:rsidR="000D7787">
        <w:t xml:space="preserve"> :</w:t>
      </w:r>
    </w:p>
    <w:p w:rsidR="00657C56" w:rsidRDefault="00657C56" w:rsidP="00657C56">
      <w:r>
        <w:t xml:space="preserve">1.  State 数据首先被存在 TaskManager 的内存中。 </w:t>
      </w:r>
    </w:p>
    <w:p w:rsidR="00657C56" w:rsidRDefault="00657C56" w:rsidP="00657C56">
      <w:r>
        <w:t xml:space="preserve">2.  State 大小不能超过 TM 内存。 </w:t>
      </w:r>
    </w:p>
    <w:p w:rsidR="00657C56" w:rsidRDefault="00657C56" w:rsidP="00657C56">
      <w:pPr>
        <w:rPr>
          <w:rFonts w:hint="eastAsia"/>
        </w:rPr>
      </w:pPr>
      <w:r>
        <w:t>3.  TM 异步将 State 数据写入外部存储。</w:t>
      </w:r>
      <w:r w:rsidR="000D7787">
        <w:t xml:space="preserve"> </w:t>
      </w:r>
    </w:p>
    <w:p w:rsidR="00657C56" w:rsidRDefault="00657C56" w:rsidP="00657C56">
      <w:r>
        <w:t>2 当选择 RocksDBStateBackend，在运行时：RocksDBStateBackend 使用嵌入式的本地数据库 RocksDB 将流计算数据状态存储在本地磁盘中，不会受限于 TaskManager 的内存大小，在执行检查点的时候， 再将整个 RocksDB 中保存的 State 数据全量或者增量持久化到配置的文件系统中，</w:t>
      </w:r>
    </w:p>
    <w:p w:rsidR="00646A05" w:rsidRDefault="00646A05" w:rsidP="00646A05">
      <w:pPr>
        <w:rPr>
          <w:rFonts w:hint="eastAsia"/>
        </w:rPr>
      </w:pPr>
      <w:r>
        <w:rPr>
          <w:rFonts w:hint="eastAsia"/>
        </w:rPr>
        <w:lastRenderedPageBreak/>
        <w:t>缺点</w:t>
      </w:r>
      <w:r w:rsidR="000D7787">
        <w:t>:</w:t>
      </w:r>
    </w:p>
    <w:p w:rsidR="00646A05" w:rsidRPr="000D7787" w:rsidRDefault="00646A05" w:rsidP="00646A05">
      <w:pPr>
        <w:rPr>
          <w:rFonts w:hint="eastAsia"/>
        </w:rPr>
      </w:pPr>
      <w:r>
        <w:t>RocksDBStateBackend 相比基于内存的 StateBackend，访问 State 的成本高很多，可能导致数据流的吞吐量剧烈下降，甚至可能降低为原来的 1/10。</w:t>
      </w:r>
    </w:p>
    <w:p w:rsidR="00646A05" w:rsidRDefault="00646A05" w:rsidP="00646A05">
      <w:pPr>
        <w:rPr>
          <w:rFonts w:hint="eastAsia"/>
        </w:rPr>
      </w:pPr>
      <w:r>
        <w:rPr>
          <w:rFonts w:hint="eastAsia"/>
        </w:rPr>
        <w:t>适用场景</w:t>
      </w:r>
    </w:p>
    <w:p w:rsidR="00646A05" w:rsidRPr="000D7787" w:rsidRDefault="00646A05" w:rsidP="00646A05">
      <w:pPr>
        <w:rPr>
          <w:rFonts w:hint="eastAsia"/>
        </w:rPr>
      </w:pPr>
      <w:r>
        <w:t>1)最适合用于处理大状态、长窗口，或大键</w:t>
      </w:r>
      <w:proofErr w:type="gramStart"/>
      <w:r>
        <w:t>值状态</w:t>
      </w:r>
      <w:proofErr w:type="gramEnd"/>
      <w:r>
        <w:t>的有状态处理任务。</w:t>
      </w:r>
    </w:p>
    <w:p w:rsidR="00646A05" w:rsidRPr="000D7787" w:rsidRDefault="00646A05" w:rsidP="00646A05">
      <w:pPr>
        <w:rPr>
          <w:rFonts w:hint="eastAsia"/>
        </w:rPr>
      </w:pPr>
      <w:r>
        <w:t>2)RocksDBStateBackend 非常适合用于高可用方案。</w:t>
      </w:r>
    </w:p>
    <w:p w:rsidR="00646A05" w:rsidRDefault="00646A05" w:rsidP="00646A05">
      <w:pPr>
        <w:rPr>
          <w:rFonts w:hint="eastAsia"/>
        </w:rPr>
      </w:pPr>
      <w:r>
        <w:t xml:space="preserve">3. RocksDBStateBackend 是目前唯一支持增量检查点的后端。 增量检查点非常 适用于超 </w:t>
      </w:r>
      <w:proofErr w:type="gramStart"/>
      <w:r>
        <w:t>大状态</w:t>
      </w:r>
      <w:proofErr w:type="gramEnd"/>
      <w:r>
        <w:t>的场景。</w:t>
      </w:r>
    </w:p>
    <w:p w:rsidR="00646A05" w:rsidRDefault="00646A05" w:rsidP="00646A05">
      <w:pPr>
        <w:rPr>
          <w:rFonts w:hint="eastAsia"/>
        </w:rPr>
      </w:pPr>
      <w:r>
        <w:rPr>
          <w:rFonts w:hint="eastAsia"/>
        </w:rPr>
        <w:t>注意点</w:t>
      </w:r>
    </w:p>
    <w:p w:rsidR="00646A05" w:rsidRPr="000D7787" w:rsidRDefault="00646A05" w:rsidP="00646A05">
      <w:pPr>
        <w:rPr>
          <w:rFonts w:hint="eastAsia"/>
        </w:rPr>
      </w:pPr>
      <w:r>
        <w:t>1)总 State 大小仅限于磁盘大小，不受内存限制</w:t>
      </w:r>
    </w:p>
    <w:p w:rsidR="00646A05" w:rsidRDefault="00646A05" w:rsidP="00646A05">
      <w:pPr>
        <w:rPr>
          <w:rFonts w:hint="eastAsia"/>
        </w:rPr>
      </w:pPr>
      <w:r>
        <w:t>2)RocksDBStateBackend 也需要配置外部文件系统，集中保存 State 。</w:t>
      </w:r>
    </w:p>
    <w:p w:rsidR="00646A05" w:rsidRDefault="00646A05" w:rsidP="00646A05">
      <w:pPr>
        <w:rPr>
          <w:rFonts w:hint="eastAsia"/>
        </w:rPr>
      </w:pPr>
      <w:r>
        <w:t>3)RocksDB 的 JNI API 基于 byte 数组，单 key 和单 Value 的大小不能超过 8 字节。</w:t>
      </w:r>
    </w:p>
    <w:p w:rsidR="00E21032" w:rsidRDefault="00646A05" w:rsidP="00646A05">
      <w:r>
        <w:t>4)对于使用具有合并操作状态的应用程序，如 ListState ，随着时间可能会累积 到超过 2*31 次方字节大小，这将会导致在接下来的查询中失败。</w:t>
      </w:r>
    </w:p>
    <w:p w:rsidR="00646A05" w:rsidRPr="000D7787" w:rsidRDefault="00646A05" w:rsidP="00646A05">
      <w:pPr>
        <w:rPr>
          <w:rFonts w:hint="eastAsia"/>
        </w:rPr>
      </w:pPr>
    </w:p>
    <w:p w:rsidR="000B3C02" w:rsidRDefault="008C3FDF">
      <w:pPr>
        <w:pStyle w:val="21"/>
        <w:rPr>
          <w:rFonts w:eastAsia="宋体" w:hAnsi="宋体"/>
        </w:rPr>
      </w:pPr>
      <w:r w:rsidRPr="008C3FDF">
        <w:rPr>
          <w:rFonts w:eastAsia="宋体" w:hAnsi="宋体" w:hint="eastAsia"/>
        </w:rPr>
        <w:t>4</w:t>
      </w:r>
      <w:r w:rsidRPr="008C3FDF">
        <w:rPr>
          <w:rFonts w:eastAsia="宋体" w:hAnsi="宋体"/>
        </w:rPr>
        <w:t xml:space="preserve">.2 </w:t>
      </w:r>
      <w:r w:rsidRPr="008C3FDF">
        <w:rPr>
          <w:rFonts w:eastAsia="宋体" w:hAnsi="宋体" w:hint="eastAsia"/>
        </w:rPr>
        <w:t>check</w:t>
      </w:r>
      <w:r w:rsidRPr="008C3FDF">
        <w:rPr>
          <w:rFonts w:eastAsia="宋体" w:hAnsi="宋体"/>
        </w:rPr>
        <w:t>point</w:t>
      </w:r>
      <w:r w:rsidRPr="008C3FDF">
        <w:rPr>
          <w:rFonts w:eastAsia="宋体" w:hAnsi="宋体" w:hint="eastAsia"/>
        </w:rPr>
        <w:t>调优案例</w:t>
      </w:r>
    </w:p>
    <w:p w:rsidR="008C3FDF" w:rsidRPr="00BA3CD0" w:rsidRDefault="0030773A" w:rsidP="008C3FDF">
      <w:pPr>
        <w:rPr>
          <w:b/>
        </w:rPr>
      </w:pPr>
      <w:r w:rsidRPr="00BA3CD0">
        <w:rPr>
          <w:rFonts w:hint="eastAsia"/>
          <w:b/>
        </w:rPr>
        <w:t>调优案例：</w:t>
      </w:r>
    </w:p>
    <w:p w:rsidR="0030773A" w:rsidRDefault="00903564" w:rsidP="008C3FDF">
      <w:r w:rsidRPr="00903564">
        <w:rPr>
          <w:rFonts w:hint="eastAsia"/>
        </w:rPr>
        <w:t>在上述任务中，如下图所示：因为</w:t>
      </w:r>
      <w:r w:rsidRPr="00903564">
        <w:t xml:space="preserve"> checkpoint 每次的持续时间接近 10 分钟，并且 checkpoint 的大小已经达到了 6 G，所以在任务运行时，需要对 checkpoint 的超时时间和间隔时间要设大一些。</w:t>
      </w:r>
    </w:p>
    <w:p w:rsidR="00903564" w:rsidRDefault="00467AFA" w:rsidP="008C3FDF">
      <w:r>
        <w:rPr>
          <w:noProof/>
        </w:rPr>
        <w:drawing>
          <wp:inline distT="0" distB="0" distL="0" distR="0" wp14:anchorId="7B10B76B" wp14:editId="6C06A724">
            <wp:extent cx="5731510" cy="11220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22045"/>
                    </a:xfrm>
                    <a:prstGeom prst="rect">
                      <a:avLst/>
                    </a:prstGeom>
                  </pic:spPr>
                </pic:pic>
              </a:graphicData>
            </a:graphic>
          </wp:inline>
        </w:drawing>
      </w:r>
    </w:p>
    <w:p w:rsidR="009C55A3" w:rsidRDefault="009C55A3" w:rsidP="009C55A3">
      <w:pPr>
        <w:rPr>
          <w:rFonts w:hint="eastAsia"/>
        </w:rPr>
      </w:pPr>
      <w:r>
        <w:rPr>
          <w:rFonts w:hint="eastAsia"/>
        </w:rPr>
        <w:t>由于操作人员设置超时时间过小，导致运行的任务出现如下错误：超出检查点可容忍的故障阈值。</w:t>
      </w:r>
    </w:p>
    <w:p w:rsidR="00467AFA" w:rsidRDefault="009C55A3" w:rsidP="009C55A3">
      <w:r>
        <w:rPr>
          <w:rFonts w:hint="eastAsia"/>
        </w:rPr>
        <w:t>报错信息：</w:t>
      </w:r>
      <w:proofErr w:type="gramStart"/>
      <w:r>
        <w:t>org.apache</w:t>
      </w:r>
      <w:proofErr w:type="gramEnd"/>
      <w:r>
        <w:t>.flink.util.FlinkRuntimeException: Exceeded checkpoint tolerable failure threshold.</w:t>
      </w:r>
    </w:p>
    <w:p w:rsidR="009C55A3" w:rsidRDefault="00BA0F59" w:rsidP="009C55A3">
      <w:r>
        <w:rPr>
          <w:noProof/>
        </w:rPr>
        <w:lastRenderedPageBreak/>
        <w:drawing>
          <wp:inline distT="0" distB="0" distL="0" distR="0" wp14:anchorId="091C121D" wp14:editId="7124951F">
            <wp:extent cx="5731510" cy="17513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51330"/>
                    </a:xfrm>
                    <a:prstGeom prst="rect">
                      <a:avLst/>
                    </a:prstGeom>
                  </pic:spPr>
                </pic:pic>
              </a:graphicData>
            </a:graphic>
          </wp:inline>
        </w:drawing>
      </w:r>
    </w:p>
    <w:p w:rsidR="00BA0F59" w:rsidRDefault="0077409A" w:rsidP="009C55A3">
      <w:r w:rsidRPr="0077409A">
        <w:rPr>
          <w:rFonts w:hint="eastAsia"/>
        </w:rPr>
        <w:t>所以要想任务正常运行，需要重新调整</w:t>
      </w:r>
      <w:r w:rsidRPr="0077409A">
        <w:t xml:space="preserve"> checkpoint 参数。将 checkpoint 间隔时间调整到 2分钟，超时时间调整到 15 分钟。</w:t>
      </w:r>
    </w:p>
    <w:p w:rsidR="0077409A" w:rsidRDefault="00413EA3" w:rsidP="009C55A3">
      <w:r>
        <w:rPr>
          <w:noProof/>
        </w:rPr>
        <w:drawing>
          <wp:inline distT="0" distB="0" distL="0" distR="0" wp14:anchorId="6687205D" wp14:editId="73C771D3">
            <wp:extent cx="5731510" cy="23749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74900"/>
                    </a:xfrm>
                    <a:prstGeom prst="rect">
                      <a:avLst/>
                    </a:prstGeom>
                  </pic:spPr>
                </pic:pic>
              </a:graphicData>
            </a:graphic>
          </wp:inline>
        </w:drawing>
      </w:r>
    </w:p>
    <w:p w:rsidR="00413EA3" w:rsidRPr="008C3FDF" w:rsidRDefault="00413EA3" w:rsidP="009C55A3">
      <w:pPr>
        <w:rPr>
          <w:rFonts w:hint="eastAsia"/>
        </w:rPr>
      </w:pPr>
    </w:p>
    <w:p w:rsidR="00076DC1" w:rsidRPr="00076DC1" w:rsidRDefault="00076DC1">
      <w:pPr>
        <w:pStyle w:val="1"/>
        <w:rPr>
          <w:rFonts w:eastAsia="宋体" w:hAnsi="宋体"/>
        </w:rPr>
      </w:pPr>
      <w:r w:rsidRPr="00076DC1">
        <w:rPr>
          <w:rFonts w:eastAsia="宋体" w:hAnsi="宋体" w:hint="eastAsia"/>
        </w:rPr>
        <w:t>五、flink反压调优</w:t>
      </w:r>
    </w:p>
    <w:p w:rsidR="00A3013D" w:rsidRDefault="00A3013D" w:rsidP="00A3013D">
      <w:pPr>
        <w:pStyle w:val="21"/>
        <w:rPr>
          <w:rFonts w:eastAsia="宋体" w:hAnsi="宋体"/>
        </w:rPr>
      </w:pPr>
      <w:r w:rsidRPr="00A3013D">
        <w:rPr>
          <w:rFonts w:eastAsia="宋体" w:hAnsi="宋体" w:hint="eastAsia"/>
        </w:rPr>
        <w:t>5</w:t>
      </w:r>
      <w:r w:rsidRPr="00A3013D">
        <w:rPr>
          <w:rFonts w:eastAsia="宋体" w:hAnsi="宋体"/>
        </w:rPr>
        <w:t xml:space="preserve">.1 </w:t>
      </w:r>
      <w:r w:rsidRPr="00A3013D">
        <w:rPr>
          <w:rFonts w:eastAsia="宋体" w:hAnsi="宋体" w:hint="eastAsia"/>
        </w:rPr>
        <w:t>反压的概念</w:t>
      </w:r>
    </w:p>
    <w:p w:rsidR="002A692B" w:rsidRDefault="002A692B" w:rsidP="002A692B">
      <w:pPr>
        <w:rPr>
          <w:rFonts w:hint="eastAsia"/>
        </w:rPr>
      </w:pPr>
      <w:r>
        <w:rPr>
          <w:rFonts w:hint="eastAsia"/>
        </w:rPr>
        <w:t>反压：在实时数据处理中，数据管道某个节点上游产生数据的速度大于该节点处理数据速度的一种现象。</w:t>
      </w:r>
    </w:p>
    <w:p w:rsidR="003B03AB" w:rsidRDefault="002A692B" w:rsidP="002A692B">
      <w:r>
        <w:rPr>
          <w:rFonts w:hint="eastAsia"/>
        </w:rPr>
        <w:t>反压会从该节点向上游传递，一直到数据源，并降低数据源的摄入速度。如下图：</w:t>
      </w:r>
    </w:p>
    <w:p w:rsidR="002A692B" w:rsidRDefault="00C94534" w:rsidP="002A692B">
      <w:r>
        <w:rPr>
          <w:noProof/>
        </w:rPr>
        <w:drawing>
          <wp:inline distT="0" distB="0" distL="0" distR="0" wp14:anchorId="34D6A780" wp14:editId="222AF374">
            <wp:extent cx="5731510" cy="10941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94105"/>
                    </a:xfrm>
                    <a:prstGeom prst="rect">
                      <a:avLst/>
                    </a:prstGeom>
                  </pic:spPr>
                </pic:pic>
              </a:graphicData>
            </a:graphic>
          </wp:inline>
        </w:drawing>
      </w:r>
    </w:p>
    <w:p w:rsidR="00D74230" w:rsidRDefault="00D74230" w:rsidP="00D74230">
      <w:r>
        <w:rPr>
          <w:rFonts w:hint="eastAsia"/>
        </w:rPr>
        <w:t>反压产生的原因有很多：</w:t>
      </w:r>
    </w:p>
    <w:p w:rsidR="00D74230" w:rsidRDefault="00D74230" w:rsidP="00D74230"/>
    <w:p w:rsidR="00D74230" w:rsidRDefault="00D74230" w:rsidP="00D74230">
      <w:r>
        <w:lastRenderedPageBreak/>
        <w:t xml:space="preserve">1.  短时间的负载高峰导致系统接收数据的速率远高于它处理数据的速率。 </w:t>
      </w:r>
    </w:p>
    <w:p w:rsidR="00D74230" w:rsidRDefault="00D74230" w:rsidP="00D74230">
      <w:r>
        <w:t xml:space="preserve">2.  GC 停顿导致流入的数据快速堆积，短时间数据积压造成反压。 </w:t>
      </w:r>
    </w:p>
    <w:p w:rsidR="00C94534" w:rsidRDefault="00D74230" w:rsidP="00D74230">
      <w:r>
        <w:t>3.  checkpoint 本身都可能造成反压</w:t>
      </w:r>
      <w:r>
        <w:rPr>
          <w:rFonts w:hint="eastAsia"/>
        </w:rPr>
        <w:t>。</w:t>
      </w:r>
    </w:p>
    <w:p w:rsidR="00D74230" w:rsidRPr="003B03AB" w:rsidRDefault="00D74230" w:rsidP="00D74230">
      <w:pPr>
        <w:rPr>
          <w:rFonts w:hint="eastAsia"/>
        </w:rPr>
      </w:pPr>
    </w:p>
    <w:p w:rsidR="00C629EF" w:rsidRDefault="00C629EF">
      <w:pPr>
        <w:pStyle w:val="21"/>
        <w:rPr>
          <w:rFonts w:eastAsia="宋体" w:hAnsi="宋体"/>
        </w:rPr>
      </w:pPr>
      <w:r w:rsidRPr="00C629EF">
        <w:rPr>
          <w:rFonts w:eastAsia="宋体" w:hAnsi="宋体" w:hint="eastAsia"/>
        </w:rPr>
        <w:t>5</w:t>
      </w:r>
      <w:r w:rsidRPr="00C629EF">
        <w:rPr>
          <w:rFonts w:eastAsia="宋体" w:hAnsi="宋体"/>
        </w:rPr>
        <w:t xml:space="preserve">.2 </w:t>
      </w:r>
      <w:r w:rsidRPr="00C629EF">
        <w:rPr>
          <w:rFonts w:eastAsia="宋体" w:hAnsi="宋体" w:hint="eastAsia"/>
        </w:rPr>
        <w:t>反压的影响</w:t>
      </w:r>
    </w:p>
    <w:p w:rsidR="00F02A75" w:rsidRDefault="006D6144" w:rsidP="00F02A75">
      <w:r w:rsidRPr="006D6144">
        <w:rPr>
          <w:rFonts w:hint="eastAsia"/>
        </w:rPr>
        <w:t>如果反压长时间持续，有以下影响：</w:t>
      </w:r>
    </w:p>
    <w:p w:rsidR="00DC6B7E" w:rsidRDefault="00DC6B7E" w:rsidP="00DC6B7E">
      <w:r>
        <w:t xml:space="preserve">1. 影响 checkpoint 时长: barrier 不会越过普通数据，数据处理被阻塞也会导致 checkpoint barrier 流经整个数据管道的时长变长，导致 checkpoint 总体时间(End to End Duration)变长。 </w:t>
      </w:r>
    </w:p>
    <w:p w:rsidR="00DC6B7E" w:rsidRDefault="00DC6B7E" w:rsidP="00DC6B7E">
      <w:r>
        <w:t xml:space="preserve">2.  影响 state 大小: barrier 对齐时，接受到较快的输入管道的 barrier 后，它后面数 </w:t>
      </w:r>
      <w:proofErr w:type="gramStart"/>
      <w:r>
        <w:t>据会被</w:t>
      </w:r>
      <w:proofErr w:type="gramEnd"/>
      <w:r>
        <w:t xml:space="preserve">缓存起来但不处理，直到较慢的输入管道的 barrier 也到达，这些被缓存的数据会 被放到 state 里面，导致 checkpoint 变大。 </w:t>
      </w:r>
    </w:p>
    <w:p w:rsidR="00DC6B7E" w:rsidRDefault="00DC6B7E" w:rsidP="00DC6B7E"/>
    <w:p w:rsidR="006D6144" w:rsidRDefault="00DC6B7E" w:rsidP="00DC6B7E">
      <w:r>
        <w:rPr>
          <w:rFonts w:hint="eastAsia"/>
        </w:rPr>
        <w:t>这两个影响对于生产环境的作业来说是十分危险的，因为</w:t>
      </w:r>
      <w:r>
        <w:t xml:space="preserve"> checkpoint 是保证数据一致性的关键，checkpoint 时间变长有可能导致 checkpoint 超时失败，而 state 大小同样 可能拖慢 checkpoint 甚至导致 OOM (使用 Heap-based StateBackend)或者物理内存使用超出容器资源(使用 RocksDBStateBackend)的稳定性问题。</w:t>
      </w:r>
    </w:p>
    <w:p w:rsidR="00DC6B7E" w:rsidRPr="00F02A75" w:rsidRDefault="00DC6B7E" w:rsidP="00DC6B7E">
      <w:pPr>
        <w:rPr>
          <w:rFonts w:hint="eastAsia"/>
        </w:rPr>
      </w:pPr>
    </w:p>
    <w:p w:rsidR="003A4C4B" w:rsidRDefault="003A4C4B">
      <w:pPr>
        <w:pStyle w:val="21"/>
        <w:rPr>
          <w:rFonts w:eastAsia="宋体" w:hAnsi="宋体"/>
        </w:rPr>
      </w:pPr>
      <w:r w:rsidRPr="003A4C4B">
        <w:rPr>
          <w:rFonts w:eastAsia="宋体" w:hAnsi="宋体" w:hint="eastAsia"/>
        </w:rPr>
        <w:t>5</w:t>
      </w:r>
      <w:r w:rsidRPr="003A4C4B">
        <w:rPr>
          <w:rFonts w:eastAsia="宋体" w:hAnsi="宋体"/>
        </w:rPr>
        <w:t xml:space="preserve">.3 </w:t>
      </w:r>
      <w:r w:rsidRPr="003A4C4B">
        <w:rPr>
          <w:rFonts w:eastAsia="宋体" w:hAnsi="宋体" w:hint="eastAsia"/>
        </w:rPr>
        <w:t>反压的分析</w:t>
      </w:r>
    </w:p>
    <w:p w:rsidR="000E0C41" w:rsidRDefault="000E0C41" w:rsidP="000E0C41">
      <w:pPr>
        <w:rPr>
          <w:rFonts w:hint="eastAsia"/>
        </w:rPr>
      </w:pPr>
      <w:r>
        <w:rPr>
          <w:rFonts w:hint="eastAsia"/>
        </w:rPr>
        <w:t>出现反压时，先找到反压的源头，具体分析方法，请看第二章节</w:t>
      </w:r>
      <w:r>
        <w:t xml:space="preserve"> inPoolUsage、OutPoolUsage 章节介绍。</w:t>
      </w:r>
    </w:p>
    <w:p w:rsidR="003A4C4B" w:rsidRDefault="000E0C41" w:rsidP="000E0C41">
      <w:r>
        <w:rPr>
          <w:rFonts w:hint="eastAsia"/>
        </w:rPr>
        <w:t>下面列出了一些从基本到复杂的原因。也要注意到，反压也可能是短暂的，比如，短时负载过大，检查点生成或者任务重启时处理积压的数据等，都会造成反压，但这些场景通常可以忽略。另外需要注意的是，分析和解决反压问题的过程也会受瓶颈本身非连续性的影响。</w:t>
      </w:r>
    </w:p>
    <w:p w:rsidR="000E0C41" w:rsidRPr="003A4C4B" w:rsidRDefault="000E0C41" w:rsidP="000E0C41">
      <w:pPr>
        <w:rPr>
          <w:rFonts w:hint="eastAsia"/>
        </w:rPr>
      </w:pPr>
    </w:p>
    <w:p w:rsidR="002B1756" w:rsidRDefault="002B1756" w:rsidP="002B1756">
      <w:pPr>
        <w:pStyle w:val="31"/>
      </w:pPr>
      <w:r>
        <w:rPr>
          <w:rFonts w:hint="eastAsia"/>
        </w:rPr>
        <w:t>5</w:t>
      </w:r>
      <w:r>
        <w:t xml:space="preserve">.3.1 </w:t>
      </w:r>
      <w:r w:rsidR="00410990" w:rsidRPr="00410990">
        <w:rPr>
          <w:rFonts w:hint="eastAsia"/>
        </w:rPr>
        <w:t>系统资源</w:t>
      </w:r>
    </w:p>
    <w:p w:rsidR="00760EFC" w:rsidRDefault="00760EFC" w:rsidP="00760EFC">
      <w:pPr>
        <w:rPr>
          <w:rFonts w:hint="eastAsia"/>
        </w:rPr>
      </w:pPr>
      <w:r>
        <w:rPr>
          <w:rFonts w:hint="eastAsia"/>
        </w:rPr>
        <w:t>首先，需要检查机器的资源使用情况，像</w:t>
      </w:r>
      <w:r>
        <w:t xml:space="preserve"> CPU、网络、磁盘 I/O 等。如果一些资源负载过高，就可以进行下面的处理：</w:t>
      </w:r>
    </w:p>
    <w:p w:rsidR="00760EFC" w:rsidRDefault="00760EFC" w:rsidP="00760EFC">
      <w:r>
        <w:t>1、尝试优化代码；</w:t>
      </w:r>
    </w:p>
    <w:p w:rsidR="00760EFC" w:rsidRDefault="00760EFC" w:rsidP="00760EFC">
      <w:r>
        <w:t>2、针对特定资源对 Flink 进行调优；</w:t>
      </w:r>
    </w:p>
    <w:p w:rsidR="00410990" w:rsidRDefault="00760EFC" w:rsidP="00760EFC">
      <w:r>
        <w:t>3、增加并发或者增加机器；</w:t>
      </w:r>
    </w:p>
    <w:p w:rsidR="00760EFC" w:rsidRPr="00410990" w:rsidRDefault="00760EFC" w:rsidP="00760EFC">
      <w:pPr>
        <w:rPr>
          <w:rFonts w:hint="eastAsia"/>
        </w:rPr>
      </w:pPr>
    </w:p>
    <w:p w:rsidR="0033708F" w:rsidRDefault="0033708F">
      <w:pPr>
        <w:pStyle w:val="31"/>
      </w:pPr>
      <w:r>
        <w:rPr>
          <w:rFonts w:hint="eastAsia"/>
        </w:rPr>
        <w:t>5</w:t>
      </w:r>
      <w:r>
        <w:t xml:space="preserve">.3.2 </w:t>
      </w:r>
      <w:r w:rsidR="00240681" w:rsidRPr="00240681">
        <w:rPr>
          <w:rFonts w:hint="eastAsia"/>
        </w:rPr>
        <w:t>垃圾回收</w:t>
      </w:r>
    </w:p>
    <w:p w:rsidR="00240681" w:rsidRDefault="00992445" w:rsidP="00240681">
      <w:r w:rsidRPr="00992445">
        <w:rPr>
          <w:rFonts w:hint="eastAsia"/>
        </w:rPr>
        <w:t>性能问题常常源自过长的</w:t>
      </w:r>
      <w:r w:rsidRPr="00992445">
        <w:t xml:space="preserve"> GC 时长。这种情况下可以通过打印 GC 日志，或者使用一些内存/GC分析工具来定位问题。</w:t>
      </w:r>
    </w:p>
    <w:p w:rsidR="00992445" w:rsidRPr="00240681" w:rsidRDefault="00992445" w:rsidP="00240681">
      <w:pPr>
        <w:rPr>
          <w:rFonts w:hint="eastAsia"/>
        </w:rPr>
      </w:pPr>
    </w:p>
    <w:p w:rsidR="00B7571D" w:rsidRDefault="00B7571D">
      <w:pPr>
        <w:pStyle w:val="31"/>
      </w:pPr>
      <w:r>
        <w:rPr>
          <w:rFonts w:hint="eastAsia"/>
        </w:rPr>
        <w:t>5</w:t>
      </w:r>
      <w:r>
        <w:t xml:space="preserve">.3.3 </w:t>
      </w:r>
      <w:r w:rsidR="00A32309" w:rsidRPr="00A32309">
        <w:t>CPU/线程瓶颈</w:t>
      </w:r>
    </w:p>
    <w:p w:rsidR="00A32309" w:rsidRDefault="005B6304" w:rsidP="00A32309">
      <w:r w:rsidRPr="005B6304">
        <w:rPr>
          <w:rFonts w:hint="eastAsia"/>
        </w:rPr>
        <w:t>有时候，如果一个或者一些线程造成</w:t>
      </w:r>
      <w:r w:rsidRPr="005B6304">
        <w:t xml:space="preserve"> CPU 瓶颈，而此时，整个机器的 CPU 使用率还相对较低，这种 CPU 瓶颈不容易发现。比如，如果一个 48 核的 CPU，有一个线程成为瓶颈，这时 CPU 的使用率只有2%。这种情况下可以考虑使用代码分析工具来定位热点线程。</w:t>
      </w:r>
    </w:p>
    <w:p w:rsidR="005B6304" w:rsidRPr="00A32309" w:rsidRDefault="005B6304" w:rsidP="00A32309">
      <w:pPr>
        <w:rPr>
          <w:rFonts w:hint="eastAsia"/>
        </w:rPr>
      </w:pPr>
    </w:p>
    <w:p w:rsidR="009C1694" w:rsidRDefault="009C1694">
      <w:pPr>
        <w:pStyle w:val="31"/>
      </w:pPr>
      <w:r>
        <w:rPr>
          <w:rFonts w:hint="eastAsia"/>
        </w:rPr>
        <w:t>5</w:t>
      </w:r>
      <w:r>
        <w:t xml:space="preserve">.3.4 </w:t>
      </w:r>
      <w:r w:rsidR="00E42064" w:rsidRPr="00E42064">
        <w:rPr>
          <w:rFonts w:hint="eastAsia"/>
        </w:rPr>
        <w:t>线程争用</w:t>
      </w:r>
    </w:p>
    <w:p w:rsidR="00E42064" w:rsidRDefault="00A021A8" w:rsidP="00E42064">
      <w:r w:rsidRPr="00A021A8">
        <w:rPr>
          <w:rFonts w:hint="eastAsia"/>
        </w:rPr>
        <w:t>跟上面</w:t>
      </w:r>
      <w:r w:rsidRPr="00A021A8">
        <w:t xml:space="preserve"> CPU/线程 瓶颈问题类似，</w:t>
      </w:r>
      <w:proofErr w:type="gramStart"/>
      <w:r w:rsidRPr="00A021A8">
        <w:t>一</w:t>
      </w:r>
      <w:proofErr w:type="gramEnd"/>
      <w:r w:rsidRPr="00A021A8">
        <w:t>个子任务可能由于对共享资源的高线程争用成为瓶颈。同样的，CPU 分析工具对于探查这类问题也很有用。</w:t>
      </w:r>
    </w:p>
    <w:p w:rsidR="00A021A8" w:rsidRPr="00E42064" w:rsidRDefault="00A021A8" w:rsidP="00E42064">
      <w:pPr>
        <w:rPr>
          <w:rFonts w:hint="eastAsia"/>
        </w:rPr>
      </w:pPr>
    </w:p>
    <w:p w:rsidR="00EF09A8" w:rsidRDefault="00EF09A8">
      <w:pPr>
        <w:pStyle w:val="31"/>
      </w:pPr>
      <w:r>
        <w:rPr>
          <w:rFonts w:hint="eastAsia"/>
        </w:rPr>
        <w:t>5</w:t>
      </w:r>
      <w:r>
        <w:t xml:space="preserve">.3.5 </w:t>
      </w:r>
      <w:r w:rsidR="000F6DBD" w:rsidRPr="000F6DBD">
        <w:rPr>
          <w:rFonts w:hint="eastAsia"/>
        </w:rPr>
        <w:t>负载不均</w:t>
      </w:r>
    </w:p>
    <w:p w:rsidR="00DF4072" w:rsidRDefault="00DF4072" w:rsidP="00DF4072">
      <w:pPr>
        <w:rPr>
          <w:rFonts w:hint="eastAsia"/>
        </w:rPr>
      </w:pPr>
      <w:r>
        <w:rPr>
          <w:rFonts w:hint="eastAsia"/>
        </w:rPr>
        <w:t>如果瓶颈是数据倾斜造成的，可以尝试删除倾斜数据，或者通过改变数据分区策略将造成数据的</w:t>
      </w:r>
      <w:r>
        <w:t>key 值拆分，或者也可以进行本地聚合/预聚合。</w:t>
      </w:r>
    </w:p>
    <w:p w:rsidR="000F6DBD" w:rsidRDefault="00DF4072" w:rsidP="00DF4072">
      <w:r>
        <w:rPr>
          <w:rFonts w:hint="eastAsia"/>
        </w:rPr>
        <w:t>上面几项并不是全部场景。通常，解决数据处理过程中的瓶颈问题，进而消除反压，首先需要定位问题节点（瓶颈所在），然后找到原因，寻找原因，一般从检查资源过载开始。</w:t>
      </w:r>
    </w:p>
    <w:p w:rsidR="00DF4072" w:rsidRPr="000F6DBD" w:rsidRDefault="00DF4072" w:rsidP="00DF4072">
      <w:pPr>
        <w:rPr>
          <w:rFonts w:hint="eastAsia"/>
        </w:rPr>
      </w:pPr>
    </w:p>
    <w:p w:rsidR="00DF4E8C" w:rsidRDefault="00DF4E8C">
      <w:pPr>
        <w:pStyle w:val="21"/>
        <w:rPr>
          <w:rFonts w:eastAsia="宋体" w:hAnsi="宋体"/>
        </w:rPr>
      </w:pPr>
      <w:r w:rsidRPr="00DF4E8C">
        <w:rPr>
          <w:rFonts w:eastAsia="宋体" w:hAnsi="宋体" w:hint="eastAsia"/>
        </w:rPr>
        <w:t>5</w:t>
      </w:r>
      <w:r w:rsidRPr="00DF4E8C">
        <w:rPr>
          <w:rFonts w:eastAsia="宋体" w:hAnsi="宋体"/>
        </w:rPr>
        <w:t xml:space="preserve">.4 </w:t>
      </w:r>
      <w:r w:rsidRPr="00DF4E8C">
        <w:rPr>
          <w:rFonts w:eastAsia="宋体" w:hAnsi="宋体" w:hint="eastAsia"/>
        </w:rPr>
        <w:t>反压的调优案例</w:t>
      </w:r>
    </w:p>
    <w:p w:rsidR="00004CFC" w:rsidRDefault="00004CFC" w:rsidP="00004CFC">
      <w:pPr>
        <w:rPr>
          <w:rFonts w:hint="eastAsia"/>
        </w:rPr>
      </w:pPr>
      <w:r>
        <w:rPr>
          <w:rFonts w:hint="eastAsia"/>
        </w:rPr>
        <w:t>如下图所示：</w:t>
      </w:r>
    </w:p>
    <w:p w:rsidR="00004CFC" w:rsidRPr="007824E7" w:rsidRDefault="00004CFC" w:rsidP="00004CFC">
      <w:pPr>
        <w:rPr>
          <w:rFonts w:hint="eastAsia"/>
        </w:rPr>
      </w:pPr>
      <w:r>
        <w:rPr>
          <w:rFonts w:hint="eastAsia"/>
        </w:rPr>
        <w:t>在</w:t>
      </w:r>
      <w:r>
        <w:t xml:space="preserve"> InPoolUsage 中：  Sink: MetricSourceAggBootStrap.ch-sink-metric-source  buffer 平均使用率为 0.05，非常小，其他都为 0 , 所有算子的 InPoolUsage 可以理解全部为</w:t>
      </w:r>
      <w:r w:rsidR="007824E7">
        <w:t xml:space="preserve"> 0 .</w:t>
      </w:r>
    </w:p>
    <w:p w:rsidR="00DF4E8C" w:rsidRDefault="00004CFC" w:rsidP="00004CFC">
      <w:r>
        <w:rPr>
          <w:rFonts w:hint="eastAsia"/>
        </w:rPr>
        <w:t>在</w:t>
      </w:r>
      <w:r>
        <w:t xml:space="preserve"> OutPoolUsage 中： 例如 Source: MiddleClientLogAggBootStrap.metricSource -&gt; MiddleClientLogAggBootStrap.ParseMetricOriginalLogMap 等算子  buffer 使用率都在 0.5 以上，非常大。</w:t>
      </w:r>
    </w:p>
    <w:p w:rsidR="00004CFC" w:rsidRDefault="00F70B32" w:rsidP="00004CFC">
      <w:r>
        <w:rPr>
          <w:noProof/>
        </w:rPr>
        <w:drawing>
          <wp:inline distT="0" distB="0" distL="0" distR="0" wp14:anchorId="1291AE74" wp14:editId="5FCE297B">
            <wp:extent cx="5731510" cy="12712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71270"/>
                    </a:xfrm>
                    <a:prstGeom prst="rect">
                      <a:avLst/>
                    </a:prstGeom>
                  </pic:spPr>
                </pic:pic>
              </a:graphicData>
            </a:graphic>
          </wp:inline>
        </w:drawing>
      </w:r>
    </w:p>
    <w:p w:rsidR="00707294" w:rsidRDefault="00707294" w:rsidP="00707294">
      <w:pPr>
        <w:rPr>
          <w:rFonts w:hint="eastAsia"/>
        </w:rPr>
      </w:pPr>
      <w:r>
        <w:rPr>
          <w:rFonts w:hint="eastAsia"/>
        </w:rPr>
        <w:t>根据监控指标分析：</w:t>
      </w:r>
      <w:r>
        <w:t>Source: MiddleClientLogAggBootStrap.metricSource -&gt; MiddleClientLogAggBootStrap.ParseMetricOriginalLogMap 等 buffer 使用率非常高的算子都为反压源头。</w:t>
      </w:r>
    </w:p>
    <w:p w:rsidR="00F70B32" w:rsidRDefault="00707294" w:rsidP="00707294">
      <w:r>
        <w:rPr>
          <w:rFonts w:hint="eastAsia"/>
        </w:rPr>
        <w:t>查看其对应</w:t>
      </w:r>
      <w:r>
        <w:t xml:space="preserve"> Flink 任务的算子，发现并行度都配置为 5 或者 10。</w:t>
      </w:r>
    </w:p>
    <w:p w:rsidR="00707294" w:rsidRDefault="00B1265E" w:rsidP="00707294">
      <w:r>
        <w:rPr>
          <w:noProof/>
        </w:rPr>
        <w:lastRenderedPageBreak/>
        <w:drawing>
          <wp:inline distT="0" distB="0" distL="0" distR="0" wp14:anchorId="04509E2B" wp14:editId="6675BCBA">
            <wp:extent cx="5731510" cy="15468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46860"/>
                    </a:xfrm>
                    <a:prstGeom prst="rect">
                      <a:avLst/>
                    </a:prstGeom>
                  </pic:spPr>
                </pic:pic>
              </a:graphicData>
            </a:graphic>
          </wp:inline>
        </w:drawing>
      </w:r>
    </w:p>
    <w:p w:rsidR="00B1265E" w:rsidRDefault="00D20B0E" w:rsidP="00707294">
      <w:r w:rsidRPr="00D20B0E">
        <w:rPr>
          <w:rFonts w:hint="eastAsia"/>
        </w:rPr>
        <w:t>观察该任务的输入</w:t>
      </w:r>
      <w:r w:rsidRPr="00D20B0E">
        <w:t xml:space="preserve"> QPS，其中最大的 QPS 达到快 200k，最小的在 1000 以下，但由于该任务最大并行度已经限制了整个任务的一个使用核数和内存。</w:t>
      </w:r>
    </w:p>
    <w:p w:rsidR="00D20B0E" w:rsidRDefault="00423292" w:rsidP="00707294">
      <w:r>
        <w:rPr>
          <w:noProof/>
        </w:rPr>
        <w:drawing>
          <wp:inline distT="0" distB="0" distL="0" distR="0" wp14:anchorId="70E51A26" wp14:editId="2E3D6AE3">
            <wp:extent cx="5731510" cy="26981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98115"/>
                    </a:xfrm>
                    <a:prstGeom prst="rect">
                      <a:avLst/>
                    </a:prstGeom>
                  </pic:spPr>
                </pic:pic>
              </a:graphicData>
            </a:graphic>
          </wp:inline>
        </w:drawing>
      </w:r>
    </w:p>
    <w:p w:rsidR="00423292" w:rsidRDefault="00340D05" w:rsidP="00707294">
      <w:r w:rsidRPr="00340D05">
        <w:rPr>
          <w:rFonts w:hint="eastAsia"/>
        </w:rPr>
        <w:t>如下图所示：整个任务使用</w:t>
      </w:r>
      <w:r w:rsidRPr="00340D05">
        <w:t xml:space="preserve"> 121 核和 484G，在整体资源不变的情况下，调整其他算子的并行度，对数据进行重分区，减少算子源头的压力，降低反压率。</w:t>
      </w:r>
    </w:p>
    <w:p w:rsidR="00340D05" w:rsidRDefault="007B2424" w:rsidP="00707294">
      <w:r>
        <w:rPr>
          <w:noProof/>
        </w:rPr>
        <w:drawing>
          <wp:inline distT="0" distB="0" distL="0" distR="0" wp14:anchorId="1344E377" wp14:editId="23ABD876">
            <wp:extent cx="5731510" cy="33331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33115"/>
                    </a:xfrm>
                    <a:prstGeom prst="rect">
                      <a:avLst/>
                    </a:prstGeom>
                  </pic:spPr>
                </pic:pic>
              </a:graphicData>
            </a:graphic>
          </wp:inline>
        </w:drawing>
      </w:r>
    </w:p>
    <w:p w:rsidR="0084512B" w:rsidRDefault="0084512B" w:rsidP="0084512B">
      <w:pPr>
        <w:rPr>
          <w:rFonts w:hint="eastAsia"/>
        </w:rPr>
      </w:pPr>
      <w:r>
        <w:rPr>
          <w:rFonts w:hint="eastAsia"/>
        </w:rPr>
        <w:lastRenderedPageBreak/>
        <w:t>优化方式：</w:t>
      </w:r>
    </w:p>
    <w:p w:rsidR="007B2424" w:rsidRDefault="0084512B" w:rsidP="0084512B">
      <w:r>
        <w:rPr>
          <w:rFonts w:hint="eastAsia"/>
        </w:rPr>
        <w:t>调整这个任务其余较小并行度的算子，将其并行度调整为</w:t>
      </w:r>
      <w:r>
        <w:t xml:space="preserve"> 60 或者 120。调整完后，反压结果如下：</w:t>
      </w:r>
    </w:p>
    <w:p w:rsidR="0084512B" w:rsidRPr="00B1265E" w:rsidRDefault="0084512B" w:rsidP="0084512B">
      <w:pPr>
        <w:rPr>
          <w:rFonts w:hint="eastAsia"/>
        </w:rPr>
      </w:pPr>
    </w:p>
    <w:p w:rsidR="008E174E" w:rsidRPr="008E174E" w:rsidRDefault="00553474" w:rsidP="008E174E">
      <w:pPr>
        <w:pStyle w:val="1"/>
        <w:rPr>
          <w:rFonts w:eastAsia="宋体" w:hAnsi="宋体" w:hint="eastAsia"/>
        </w:rPr>
      </w:pPr>
      <w:r w:rsidRPr="00553474">
        <w:rPr>
          <w:rFonts w:eastAsia="宋体" w:hAnsi="宋体" w:hint="eastAsia"/>
        </w:rPr>
        <w:t>六、Flink</w:t>
      </w:r>
      <w:r w:rsidRPr="00553474">
        <w:rPr>
          <w:rFonts w:eastAsia="宋体" w:hAnsi="宋体"/>
        </w:rPr>
        <w:t xml:space="preserve"> CPU</w:t>
      </w:r>
      <w:r w:rsidRPr="00553474">
        <w:rPr>
          <w:rFonts w:eastAsia="宋体" w:hAnsi="宋体" w:hint="eastAsia"/>
        </w:rPr>
        <w:t>内存调优</w:t>
      </w:r>
    </w:p>
    <w:p w:rsidR="008E174E" w:rsidRDefault="008E174E" w:rsidP="008E174E">
      <w:r w:rsidRPr="008E174E">
        <w:t>Flink TaskManager 内存分配机制具体看第一章节，详细讲解了 JVM 内存的分配，以及 Flink TaskManager 中，JVM 元空间，执行开销，网络内存，托管内存，Task 内存，框架内存。直接内存，堆内存的分配和参数配置。</w:t>
      </w:r>
    </w:p>
    <w:p w:rsidR="008E174E" w:rsidRPr="008E174E" w:rsidRDefault="008E174E" w:rsidP="008E174E">
      <w:pPr>
        <w:rPr>
          <w:rFonts w:hint="eastAsia"/>
        </w:rPr>
      </w:pPr>
    </w:p>
    <w:p w:rsidR="00355011" w:rsidRDefault="00355011" w:rsidP="00355011">
      <w:pPr>
        <w:pStyle w:val="21"/>
        <w:rPr>
          <w:rFonts w:eastAsia="宋体" w:hAnsi="宋体"/>
        </w:rPr>
      </w:pPr>
      <w:r w:rsidRPr="00AA5A9C">
        <w:rPr>
          <w:rFonts w:eastAsia="宋体" w:hAnsi="宋体" w:hint="eastAsia"/>
        </w:rPr>
        <w:t>6</w:t>
      </w:r>
      <w:r w:rsidRPr="00AA5A9C">
        <w:rPr>
          <w:rFonts w:eastAsia="宋体" w:hAnsi="宋体"/>
        </w:rPr>
        <w:t xml:space="preserve">.1 </w:t>
      </w:r>
      <w:r w:rsidR="00AA5A9C" w:rsidRPr="00AA5A9C">
        <w:rPr>
          <w:rFonts w:eastAsia="宋体" w:hAnsi="宋体" w:hint="eastAsia"/>
        </w:rPr>
        <w:t>JM</w:t>
      </w:r>
      <w:r w:rsidR="00AA5A9C" w:rsidRPr="00AA5A9C">
        <w:rPr>
          <w:rFonts w:eastAsia="宋体" w:hAnsi="宋体"/>
        </w:rPr>
        <w:t>/TM GC</w:t>
      </w:r>
      <w:r w:rsidR="00AA5A9C" w:rsidRPr="00AA5A9C">
        <w:rPr>
          <w:rFonts w:eastAsia="宋体" w:hAnsi="宋体" w:hint="eastAsia"/>
        </w:rPr>
        <w:t>分析</w:t>
      </w:r>
    </w:p>
    <w:p w:rsidR="008049D6" w:rsidRDefault="008049D6" w:rsidP="008049D6">
      <w:r w:rsidRPr="008049D6">
        <w:rPr>
          <w:rFonts w:hint="eastAsia"/>
        </w:rPr>
        <w:t>当一个任务的</w:t>
      </w:r>
      <w:r w:rsidRPr="008049D6">
        <w:t xml:space="preserve"> TM 内存分配不合理时，也会引起反压。包括 TaskManager JVM 各区内存不合理导致的频繁 Full GC 甚至失联。</w:t>
      </w:r>
    </w:p>
    <w:p w:rsidR="00EF4584" w:rsidRDefault="00EF4584" w:rsidP="00EF4584">
      <w:pPr>
        <w:rPr>
          <w:rFonts w:hint="eastAsia"/>
        </w:rPr>
      </w:pPr>
      <w:r>
        <w:rPr>
          <w:rFonts w:hint="eastAsia"/>
        </w:rPr>
        <w:t>一般情况下，</w:t>
      </w:r>
      <w:r>
        <w:t>Flink 垃圾</w:t>
      </w:r>
      <w:proofErr w:type="gramStart"/>
      <w:r>
        <w:t>回收器建议</w:t>
      </w:r>
      <w:proofErr w:type="gramEnd"/>
      <w:r>
        <w:t>使用默认的 G1 垃圾回收器。</w:t>
      </w:r>
    </w:p>
    <w:p w:rsidR="008049D6" w:rsidRDefault="00EF4584" w:rsidP="00EF4584">
      <w:r>
        <w:rPr>
          <w:rFonts w:hint="eastAsia"/>
        </w:rPr>
        <w:t>如果要分析一个任务的</w:t>
      </w:r>
      <w:r>
        <w:t xml:space="preserve"> GC 情况，首先配置 GC 参数，生成 GC 日志，然后使用 GC 分析器(GCViewer 工具，或者 GCeasy) 来分析 GC 日志。</w:t>
      </w:r>
    </w:p>
    <w:p w:rsidR="00EF4584" w:rsidRPr="008049D6" w:rsidRDefault="00EF4584" w:rsidP="00EF4584">
      <w:pPr>
        <w:rPr>
          <w:rFonts w:hint="eastAsia"/>
        </w:rPr>
      </w:pPr>
    </w:p>
    <w:p w:rsidR="007C46BC" w:rsidRDefault="007C46BC" w:rsidP="007C46BC">
      <w:pPr>
        <w:pStyle w:val="31"/>
      </w:pPr>
      <w:r>
        <w:rPr>
          <w:rFonts w:hint="eastAsia"/>
        </w:rPr>
        <w:t>6</w:t>
      </w:r>
      <w:r>
        <w:t xml:space="preserve">.1.1 </w:t>
      </w:r>
      <w:r>
        <w:rPr>
          <w:rFonts w:hint="eastAsia"/>
        </w:rPr>
        <w:t>配置GC参数</w:t>
      </w:r>
    </w:p>
    <w:p w:rsidR="007C46BC" w:rsidRDefault="00083048" w:rsidP="007C46BC">
      <w:r w:rsidRPr="00083048">
        <w:rPr>
          <w:rFonts w:hint="eastAsia"/>
        </w:rPr>
        <w:t>在云</w:t>
      </w:r>
      <w:proofErr w:type="gramStart"/>
      <w:r w:rsidRPr="00083048">
        <w:rPr>
          <w:rFonts w:hint="eastAsia"/>
        </w:rPr>
        <w:t>村数据</w:t>
      </w:r>
      <w:proofErr w:type="gramEnd"/>
      <w:r w:rsidRPr="00083048">
        <w:rPr>
          <w:rFonts w:hint="eastAsia"/>
        </w:rPr>
        <w:t>平台，已经将</w:t>
      </w:r>
      <w:r w:rsidRPr="00083048">
        <w:t xml:space="preserve"> GC 参数进行了配置，用户无论提交 NoteBook 任务，还是 SDK 任务，都可以通过任务页面</w:t>
      </w:r>
      <w:r w:rsidRPr="00083048">
        <w:t>——</w:t>
      </w:r>
      <w:r w:rsidRPr="00083048">
        <w:t xml:space="preserve">&gt; JobManager </w:t>
      </w:r>
      <w:r w:rsidRPr="00083048">
        <w:t>——</w:t>
      </w:r>
      <w:r w:rsidRPr="00083048">
        <w:t>&gt; Configuration 查看</w:t>
      </w:r>
    </w:p>
    <w:p w:rsidR="00083048" w:rsidRDefault="008B4B3B" w:rsidP="007C46BC">
      <w:r>
        <w:rPr>
          <w:noProof/>
        </w:rPr>
        <w:drawing>
          <wp:inline distT="0" distB="0" distL="0" distR="0" wp14:anchorId="617826EB" wp14:editId="6F57E82B">
            <wp:extent cx="5731510" cy="906780"/>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06780"/>
                    </a:xfrm>
                    <a:prstGeom prst="rect">
                      <a:avLst/>
                    </a:prstGeom>
                  </pic:spPr>
                </pic:pic>
              </a:graphicData>
            </a:graphic>
          </wp:inline>
        </w:drawing>
      </w:r>
    </w:p>
    <w:p w:rsidR="00D2744A" w:rsidRPr="00D2744A" w:rsidRDefault="00D2744A" w:rsidP="00D2744A">
      <w:r w:rsidRPr="00D2744A">
        <w:rPr>
          <w:rFonts w:hint="eastAsia"/>
        </w:rPr>
        <w:t>通过上图可以知道，云</w:t>
      </w:r>
      <w:proofErr w:type="gramStart"/>
      <w:r w:rsidRPr="00D2744A">
        <w:rPr>
          <w:rFonts w:hint="eastAsia"/>
        </w:rPr>
        <w:t>村数据</w:t>
      </w:r>
      <w:proofErr w:type="gramEnd"/>
      <w:r w:rsidRPr="00D2744A">
        <w:rPr>
          <w:rFonts w:hint="eastAsia"/>
        </w:rPr>
        <w:t>平台，</w:t>
      </w:r>
      <w:r w:rsidRPr="00D2744A">
        <w:t>Flink 任务的垃圾</w:t>
      </w:r>
      <w:proofErr w:type="gramStart"/>
      <w:r w:rsidRPr="00D2744A">
        <w:t>回收器</w:t>
      </w:r>
      <w:proofErr w:type="gramEnd"/>
      <w:r w:rsidRPr="00D2744A">
        <w:t>使用 G1 回收器。</w:t>
      </w:r>
    </w:p>
    <w:p w:rsidR="008B4B3B" w:rsidRPr="00D2744A" w:rsidRDefault="008B4B3B" w:rsidP="007C46BC">
      <w:pPr>
        <w:rPr>
          <w:rFonts w:hint="eastAsia"/>
        </w:rPr>
      </w:pPr>
    </w:p>
    <w:p w:rsidR="00E15FC7" w:rsidRDefault="00E15FC7">
      <w:pPr>
        <w:pStyle w:val="31"/>
      </w:pPr>
      <w:r>
        <w:rPr>
          <w:rFonts w:hint="eastAsia"/>
        </w:rPr>
        <w:t>6</w:t>
      </w:r>
      <w:r>
        <w:t xml:space="preserve">.1.2 </w:t>
      </w:r>
      <w:r w:rsidR="00C63208">
        <w:rPr>
          <w:rFonts w:hint="eastAsia"/>
        </w:rPr>
        <w:t>查看GC</w:t>
      </w:r>
      <w:r w:rsidR="00C63208">
        <w:t xml:space="preserve"> Log</w:t>
      </w:r>
      <w:r w:rsidR="00C63208">
        <w:rPr>
          <w:rFonts w:hint="eastAsia"/>
        </w:rPr>
        <w:t>日志</w:t>
      </w:r>
    </w:p>
    <w:p w:rsidR="00C63208" w:rsidRDefault="00277629" w:rsidP="00C63208">
      <w:r w:rsidRPr="00277629">
        <w:rPr>
          <w:rFonts w:hint="eastAsia"/>
        </w:rPr>
        <w:t>案例：</w:t>
      </w:r>
    </w:p>
    <w:p w:rsidR="00277629" w:rsidRDefault="00A541CD" w:rsidP="00C63208">
      <w:r w:rsidRPr="00A541CD">
        <w:rPr>
          <w:rFonts w:hint="eastAsia"/>
        </w:rPr>
        <w:t>以该任务为例，进入任务页面，点击</w:t>
      </w:r>
      <w:r w:rsidRPr="00A541CD">
        <w:t xml:space="preserve"> JobManager</w:t>
      </w:r>
      <w:r w:rsidRPr="00A541CD">
        <w:t>——</w:t>
      </w:r>
      <w:r w:rsidRPr="00A541CD">
        <w:t>&gt; LogList  查看 JobManager GC 日志。</w:t>
      </w:r>
    </w:p>
    <w:p w:rsidR="00A541CD" w:rsidRDefault="00BE020A" w:rsidP="00C63208">
      <w:r>
        <w:rPr>
          <w:noProof/>
        </w:rPr>
        <w:lastRenderedPageBreak/>
        <w:drawing>
          <wp:inline distT="0" distB="0" distL="0" distR="0" wp14:anchorId="7536170C" wp14:editId="5F27A0C2">
            <wp:extent cx="5731510" cy="22409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40915"/>
                    </a:xfrm>
                    <a:prstGeom prst="rect">
                      <a:avLst/>
                    </a:prstGeom>
                  </pic:spPr>
                </pic:pic>
              </a:graphicData>
            </a:graphic>
          </wp:inline>
        </w:drawing>
      </w:r>
    </w:p>
    <w:p w:rsidR="00BE020A" w:rsidRDefault="004456BB" w:rsidP="00C63208">
      <w:r w:rsidRPr="004456BB">
        <w:rPr>
          <w:rFonts w:hint="eastAsia"/>
        </w:rPr>
        <w:t>点击</w:t>
      </w:r>
      <w:r w:rsidRPr="004456BB">
        <w:t xml:space="preserve"> jobmanager-gc-log.2.current 文件进行下载。</w:t>
      </w:r>
    </w:p>
    <w:p w:rsidR="00032B45" w:rsidRDefault="00032B45" w:rsidP="00032B45">
      <w:pPr>
        <w:rPr>
          <w:rFonts w:hint="eastAsia"/>
        </w:rPr>
      </w:pPr>
      <w:r>
        <w:rPr>
          <w:rFonts w:hint="eastAsia"/>
        </w:rPr>
        <w:t>分析</w:t>
      </w:r>
      <w:r>
        <w:t xml:space="preserve"> GC 日志</w:t>
      </w:r>
      <w:r>
        <w:t>:</w:t>
      </w:r>
    </w:p>
    <w:p w:rsidR="00032B45" w:rsidRDefault="00032B45" w:rsidP="00032B45">
      <w:pPr>
        <w:rPr>
          <w:rFonts w:hint="eastAsia"/>
        </w:rPr>
      </w:pPr>
      <w:r>
        <w:rPr>
          <w:rFonts w:hint="eastAsia"/>
        </w:rPr>
        <w:t>通过</w:t>
      </w:r>
      <w:r>
        <w:t xml:space="preserve"> GC 日志可以分析出 Flink JobManager 或者 单个 Flink Taskmanager </w:t>
      </w:r>
      <w:proofErr w:type="gramStart"/>
      <w:r>
        <w:t>堆总大小</w:t>
      </w:r>
      <w:proofErr w:type="gramEnd"/>
      <w:r>
        <w:t>、年轻代、老年代分配的内存空间、Full GC 后老年代剩余大小等。</w:t>
      </w:r>
    </w:p>
    <w:p w:rsidR="00032B45" w:rsidRDefault="00032B45" w:rsidP="00032B45">
      <w:pPr>
        <w:rPr>
          <w:rFonts w:hint="eastAsia"/>
        </w:rPr>
      </w:pPr>
      <w:r>
        <w:rPr>
          <w:rFonts w:hint="eastAsia"/>
        </w:rPr>
        <w:t>下载</w:t>
      </w:r>
      <w:r>
        <w:t xml:space="preserve"> GCViewer 工具可以对上述下载的日志进行分析。 GCViewer 下载链接</w:t>
      </w:r>
      <w:r>
        <w:t>:</w:t>
      </w:r>
    </w:p>
    <w:p w:rsidR="00032B45" w:rsidRDefault="00032B45" w:rsidP="00032B45">
      <w:pPr>
        <w:rPr>
          <w:rFonts w:hint="eastAsia"/>
        </w:rPr>
      </w:pPr>
      <w:r>
        <w:t>git clone https://gi</w:t>
      </w:r>
      <w:r>
        <w:t>thub.com/chewiebug/GCViewer.git</w:t>
      </w:r>
    </w:p>
    <w:p w:rsidR="00032B45" w:rsidRDefault="00032B45" w:rsidP="00032B45">
      <w:pPr>
        <w:rPr>
          <w:rFonts w:hint="eastAsia"/>
        </w:rPr>
      </w:pPr>
      <w:r>
        <w:t>GCeasy   https://www.gceasy.io/</w:t>
      </w:r>
    </w:p>
    <w:p w:rsidR="004456BB" w:rsidRDefault="00032B45" w:rsidP="00032B45">
      <w:r>
        <w:rPr>
          <w:rFonts w:hint="eastAsia"/>
        </w:rPr>
        <w:t>将上述</w:t>
      </w:r>
      <w:r>
        <w:t xml:space="preserve"> GCeasy 源代码下载下来，直接打包，target 目录中会生成 gcviewer-1.37-SNAPSHOT.jar</w:t>
      </w:r>
    </w:p>
    <w:p w:rsidR="00032B45" w:rsidRPr="00C63208" w:rsidRDefault="00032B45" w:rsidP="00032B45">
      <w:pPr>
        <w:rPr>
          <w:rFonts w:hint="eastAsia"/>
        </w:rPr>
      </w:pPr>
    </w:p>
    <w:p w:rsidR="006C1A7E" w:rsidRDefault="006C1A7E">
      <w:pPr>
        <w:pStyle w:val="31"/>
      </w:pPr>
      <w:r>
        <w:rPr>
          <w:rFonts w:hint="eastAsia"/>
        </w:rPr>
        <w:t>6</w:t>
      </w:r>
      <w:r>
        <w:t xml:space="preserve">.1.3 </w:t>
      </w:r>
      <w:r>
        <w:rPr>
          <w:rFonts w:hint="eastAsia"/>
        </w:rPr>
        <w:t>JM</w:t>
      </w:r>
      <w:r>
        <w:t xml:space="preserve"> GC</w:t>
      </w:r>
      <w:r>
        <w:rPr>
          <w:rFonts w:hint="eastAsia"/>
        </w:rPr>
        <w:t>分析</w:t>
      </w:r>
    </w:p>
    <w:p w:rsidR="00B87BD4" w:rsidRDefault="00B87BD4" w:rsidP="00B87BD4">
      <w:pPr>
        <w:rPr>
          <w:rFonts w:hint="eastAsia"/>
        </w:rPr>
      </w:pPr>
      <w:r>
        <w:rPr>
          <w:rFonts w:hint="eastAsia"/>
        </w:rPr>
        <w:t>在</w:t>
      </w:r>
      <w:r>
        <w:t xml:space="preserve"> Linux 命令行输入:</w:t>
      </w:r>
      <w:r>
        <w:t xml:space="preserve"> java -</w:t>
      </w:r>
      <w:proofErr w:type="gramStart"/>
      <w:r>
        <w:t>jar  gcviewerxxx.jar</w:t>
      </w:r>
      <w:proofErr w:type="gramEnd"/>
      <w:r>
        <w:t xml:space="preserve"> xxx</w:t>
      </w:r>
    </w:p>
    <w:p w:rsidR="00B87BD4" w:rsidRDefault="00B87BD4" w:rsidP="00B87BD4">
      <w:r>
        <w:t>java -jar gcviewer-1.37-SNAPSHOT.jar jobmanager-gc.log.</w:t>
      </w:r>
      <w:proofErr w:type="gramStart"/>
      <w:r>
        <w:t>2.current</w:t>
      </w:r>
      <w:proofErr w:type="gramEnd"/>
    </w:p>
    <w:p w:rsidR="006C1A7E" w:rsidRPr="00E20BDE" w:rsidRDefault="00D005E1" w:rsidP="006C1A7E">
      <w:pPr>
        <w:rPr>
          <w:b/>
        </w:rPr>
      </w:pPr>
      <w:r w:rsidRPr="00E20BDE">
        <w:rPr>
          <w:b/>
        </w:rPr>
        <w:t>1 概要信息：</w:t>
      </w:r>
    </w:p>
    <w:p w:rsidR="00D005E1" w:rsidRDefault="008E4A73" w:rsidP="006C1A7E">
      <w:r>
        <w:rPr>
          <w:noProof/>
        </w:rPr>
        <w:lastRenderedPageBreak/>
        <w:drawing>
          <wp:inline distT="0" distB="0" distL="0" distR="0" wp14:anchorId="5EA961F9" wp14:editId="487A229C">
            <wp:extent cx="5731510" cy="31064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06420"/>
                    </a:xfrm>
                    <a:prstGeom prst="rect">
                      <a:avLst/>
                    </a:prstGeom>
                  </pic:spPr>
                </pic:pic>
              </a:graphicData>
            </a:graphic>
          </wp:inline>
        </w:drawing>
      </w:r>
    </w:p>
    <w:p w:rsidR="008E4A73" w:rsidRDefault="00BD3379" w:rsidP="006C1A7E">
      <w:r w:rsidRPr="00BD3379">
        <w:rPr>
          <w:rFonts w:hint="eastAsia"/>
        </w:rPr>
        <w:t>解释如下：</w:t>
      </w:r>
    </w:p>
    <w:p w:rsidR="00BD3379" w:rsidRDefault="00D163CA" w:rsidP="006C1A7E">
      <w:r>
        <w:rPr>
          <w:noProof/>
        </w:rPr>
        <w:drawing>
          <wp:inline distT="0" distB="0" distL="0" distR="0" wp14:anchorId="1AFB498C" wp14:editId="1F007AEB">
            <wp:extent cx="5731510" cy="291909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19095"/>
                    </a:xfrm>
                    <a:prstGeom prst="rect">
                      <a:avLst/>
                    </a:prstGeom>
                  </pic:spPr>
                </pic:pic>
              </a:graphicData>
            </a:graphic>
          </wp:inline>
        </w:drawing>
      </w:r>
    </w:p>
    <w:p w:rsidR="00D163CA" w:rsidRDefault="00B8781A" w:rsidP="006C1A7E">
      <w:r w:rsidRPr="00B8781A">
        <w:t>2 内存信息：</w:t>
      </w:r>
    </w:p>
    <w:p w:rsidR="00B8781A" w:rsidRDefault="00AE271F" w:rsidP="006C1A7E">
      <w:r>
        <w:rPr>
          <w:noProof/>
        </w:rPr>
        <w:lastRenderedPageBreak/>
        <w:drawing>
          <wp:inline distT="0" distB="0" distL="0" distR="0" wp14:anchorId="42053234" wp14:editId="27745399">
            <wp:extent cx="5731510" cy="51060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106035"/>
                    </a:xfrm>
                    <a:prstGeom prst="rect">
                      <a:avLst/>
                    </a:prstGeom>
                  </pic:spPr>
                </pic:pic>
              </a:graphicData>
            </a:graphic>
          </wp:inline>
        </w:drawing>
      </w:r>
    </w:p>
    <w:p w:rsidR="00AE271F" w:rsidRDefault="00AE271F" w:rsidP="006C1A7E"/>
    <w:p w:rsidR="003A60BF" w:rsidRDefault="003A60BF" w:rsidP="006C1A7E">
      <w:r>
        <w:rPr>
          <w:noProof/>
        </w:rPr>
        <w:drawing>
          <wp:inline distT="0" distB="0" distL="0" distR="0" wp14:anchorId="5CDA7DFF" wp14:editId="766C0AAB">
            <wp:extent cx="5731510" cy="29984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98470"/>
                    </a:xfrm>
                    <a:prstGeom prst="rect">
                      <a:avLst/>
                    </a:prstGeom>
                  </pic:spPr>
                </pic:pic>
              </a:graphicData>
            </a:graphic>
          </wp:inline>
        </w:drawing>
      </w:r>
    </w:p>
    <w:p w:rsidR="003A60BF" w:rsidRDefault="003A60BF" w:rsidP="003A60BF">
      <w:pPr>
        <w:rPr>
          <w:rFonts w:hint="eastAsia"/>
        </w:rPr>
      </w:pPr>
      <w:r>
        <w:rPr>
          <w:rFonts w:hint="eastAsia"/>
        </w:rPr>
        <w:lastRenderedPageBreak/>
        <w:t>扩展：</w:t>
      </w:r>
    </w:p>
    <w:p w:rsidR="003A60BF" w:rsidRDefault="003A60BF" w:rsidP="003A60BF">
      <w:r>
        <w:rPr>
          <w:rFonts w:hint="eastAsia"/>
        </w:rPr>
        <w:t>最重要的指标是</w:t>
      </w:r>
      <w:r>
        <w:t xml:space="preserve"> Full GC 后，老年代剩余大小这个指标，按照《Java 性能优化权 威指南》这本书 Java </w:t>
      </w:r>
      <w:proofErr w:type="gramStart"/>
      <w:r>
        <w:t>堆大小</w:t>
      </w:r>
      <w:proofErr w:type="gramEnd"/>
      <w:r>
        <w:t xml:space="preserve">计算法则，设 Full GC 后老年代剩余大小空间为 M，那么堆 的大小建议 3 ~ 4 </w:t>
      </w:r>
      <w:proofErr w:type="gramStart"/>
      <w:r>
        <w:t>倍</w:t>
      </w:r>
      <w:proofErr w:type="gramEnd"/>
      <w:r>
        <w:t xml:space="preserve"> M，新生代为 1 ~ 1.5 </w:t>
      </w:r>
      <w:proofErr w:type="gramStart"/>
      <w:r>
        <w:t>倍</w:t>
      </w:r>
      <w:proofErr w:type="gramEnd"/>
      <w:r>
        <w:t xml:space="preserve"> M，老年代应为 2 ~ 3 </w:t>
      </w:r>
      <w:proofErr w:type="gramStart"/>
      <w:r>
        <w:t>倍</w:t>
      </w:r>
      <w:proofErr w:type="gramEnd"/>
      <w:r>
        <w:t xml:space="preserve"> M。</w:t>
      </w:r>
    </w:p>
    <w:p w:rsidR="003A60BF" w:rsidRPr="00D04BD4" w:rsidRDefault="00AE6316" w:rsidP="003A60BF">
      <w:pPr>
        <w:rPr>
          <w:b/>
        </w:rPr>
      </w:pPr>
      <w:r w:rsidRPr="00D04BD4">
        <w:rPr>
          <w:b/>
        </w:rPr>
        <w:t>3 暂停信息：</w:t>
      </w:r>
    </w:p>
    <w:p w:rsidR="00AE6316" w:rsidRDefault="00E3152A" w:rsidP="003A60BF">
      <w:r>
        <w:rPr>
          <w:noProof/>
        </w:rPr>
        <w:drawing>
          <wp:inline distT="0" distB="0" distL="0" distR="0" wp14:anchorId="79060EB0" wp14:editId="1138263E">
            <wp:extent cx="5731510" cy="23590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59025"/>
                    </a:xfrm>
                    <a:prstGeom prst="rect">
                      <a:avLst/>
                    </a:prstGeom>
                  </pic:spPr>
                </pic:pic>
              </a:graphicData>
            </a:graphic>
          </wp:inline>
        </w:drawing>
      </w:r>
    </w:p>
    <w:p w:rsidR="00E3152A" w:rsidRDefault="00D60021" w:rsidP="003A60BF">
      <w:r w:rsidRPr="00D60021">
        <w:rPr>
          <w:rFonts w:hint="eastAsia"/>
        </w:rPr>
        <w:t>解释如下：</w:t>
      </w:r>
    </w:p>
    <w:p w:rsidR="00D60021" w:rsidRDefault="00BC2975" w:rsidP="003A60BF">
      <w:r>
        <w:rPr>
          <w:noProof/>
        </w:rPr>
        <w:drawing>
          <wp:inline distT="0" distB="0" distL="0" distR="0" wp14:anchorId="3FCBB882" wp14:editId="009613E7">
            <wp:extent cx="5731510" cy="20389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38985"/>
                    </a:xfrm>
                    <a:prstGeom prst="rect">
                      <a:avLst/>
                    </a:prstGeom>
                  </pic:spPr>
                </pic:pic>
              </a:graphicData>
            </a:graphic>
          </wp:inline>
        </w:drawing>
      </w:r>
    </w:p>
    <w:p w:rsidR="00BC2975" w:rsidRPr="00D005E1" w:rsidRDefault="00BC2975" w:rsidP="003A60BF">
      <w:pPr>
        <w:rPr>
          <w:rFonts w:hint="eastAsia"/>
        </w:rPr>
      </w:pPr>
    </w:p>
    <w:p w:rsidR="00E251B7" w:rsidRDefault="00E251B7">
      <w:pPr>
        <w:pStyle w:val="31"/>
      </w:pPr>
      <w:r>
        <w:rPr>
          <w:rFonts w:hint="eastAsia"/>
        </w:rPr>
        <w:t>6</w:t>
      </w:r>
      <w:r>
        <w:t xml:space="preserve">.1.4 </w:t>
      </w:r>
      <w:r>
        <w:rPr>
          <w:rFonts w:hint="eastAsia"/>
        </w:rPr>
        <w:t>M</w:t>
      </w:r>
      <w:r>
        <w:t>inor GC</w:t>
      </w:r>
      <w:r>
        <w:rPr>
          <w:rFonts w:hint="eastAsia"/>
        </w:rPr>
        <w:t>，Fu</w:t>
      </w:r>
      <w:r>
        <w:t>ll GC</w:t>
      </w:r>
      <w:r>
        <w:rPr>
          <w:rFonts w:hint="eastAsia"/>
        </w:rPr>
        <w:t>原理</w:t>
      </w:r>
    </w:p>
    <w:p w:rsidR="009514CB" w:rsidRDefault="008942A7" w:rsidP="009514CB">
      <w:r w:rsidRPr="008942A7">
        <w:rPr>
          <w:rFonts w:hint="eastAsia"/>
        </w:rPr>
        <w:t>老年代空间分配担保规则</w:t>
      </w:r>
    </w:p>
    <w:p w:rsidR="008942A7" w:rsidRDefault="00DD4A4C" w:rsidP="009514CB">
      <w:r w:rsidRPr="00DD4A4C">
        <w:rPr>
          <w:rFonts w:hint="eastAsia"/>
        </w:rPr>
        <w:t>首先，在执行任何一次</w:t>
      </w:r>
      <w:r w:rsidRPr="00DD4A4C">
        <w:t xml:space="preserve"> Minor GC 之前，JVM 会先检查一下老年代可用的内存空间，是否大于新生代所有对象的总大小。为啥检查这个呢？因为最极端的情况下，可能新生代 Minor GC 过后，所有对象都存活下来了，那岂不是新生代所有对象全部要进入老年代？如图：</w:t>
      </w:r>
    </w:p>
    <w:p w:rsidR="00DD4A4C" w:rsidRDefault="00F068E4" w:rsidP="009514CB">
      <w:r>
        <w:rPr>
          <w:noProof/>
        </w:rPr>
        <w:lastRenderedPageBreak/>
        <w:drawing>
          <wp:inline distT="0" distB="0" distL="0" distR="0" wp14:anchorId="694D500D" wp14:editId="20D26541">
            <wp:extent cx="5731510" cy="25304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30475"/>
                    </a:xfrm>
                    <a:prstGeom prst="rect">
                      <a:avLst/>
                    </a:prstGeom>
                  </pic:spPr>
                </pic:pic>
              </a:graphicData>
            </a:graphic>
          </wp:inline>
        </w:drawing>
      </w:r>
    </w:p>
    <w:p w:rsidR="00D44848" w:rsidRDefault="00D44848" w:rsidP="00D44848">
      <w:r>
        <w:rPr>
          <w:rFonts w:hint="eastAsia"/>
        </w:rPr>
        <w:t>如果说发现老年代的内存大小是大于新生代所有对象的，此时就可以放心大胆的对新生代发起一次</w:t>
      </w:r>
      <w:r>
        <w:t xml:space="preserve"> Minor GC了，因为即使 Minor GC 之后所有对象都存活，Survivor 区放不下了，也可以转移到老年代去。那么这个时候是不是有可能在 Minor GC 之后新生代的对象全部存活下来，然后全部需要转移到老年代去。</w:t>
      </w:r>
    </w:p>
    <w:p w:rsidR="00D44848" w:rsidRDefault="00D44848" w:rsidP="00D44848"/>
    <w:p w:rsidR="00D44848" w:rsidRDefault="00D44848" w:rsidP="00D44848">
      <w:r>
        <w:rPr>
          <w:rFonts w:hint="eastAsia"/>
        </w:rPr>
        <w:t>但是老年代空间又不够了呢？发现老年代的可用内存已经小于了新生代的全部对象大小了，如：新生代有</w:t>
      </w:r>
      <w:r>
        <w:t xml:space="preserve"> 800M 垃圾，但老年代只有 300M 可用空间了，这时就会看</w:t>
      </w:r>
    </w:p>
    <w:p w:rsidR="00D44848" w:rsidRDefault="00D44848" w:rsidP="00D44848">
      <w:r>
        <w:t>"-XX:-HandlePromotionFailure" 的参数是否设置了。</w:t>
      </w:r>
    </w:p>
    <w:p w:rsidR="00D44848" w:rsidRDefault="00D44848" w:rsidP="00D44848"/>
    <w:p w:rsidR="00D44848" w:rsidRDefault="00D44848" w:rsidP="00D44848">
      <w:r>
        <w:rPr>
          <w:rFonts w:hint="eastAsia"/>
        </w:rPr>
        <w:t>这个参数，就是看看老年代的内存大小，是否大于之前每一次</w:t>
      </w:r>
      <w:r>
        <w:t xml:space="preserve"> Minor GC 后进入老年代的对象的平均大小，JDK后面的版本默认设置了。</w:t>
      </w:r>
    </w:p>
    <w:p w:rsidR="00D44848" w:rsidRDefault="00D44848" w:rsidP="00D44848"/>
    <w:p w:rsidR="00F068E4" w:rsidRDefault="00D44848" w:rsidP="00D44848">
      <w:r>
        <w:rPr>
          <w:rFonts w:hint="eastAsia"/>
        </w:rPr>
        <w:t>举个例子，之前每次</w:t>
      </w:r>
      <w:r>
        <w:t xml:space="preserve"> Minor GC 后，平均都有10MB左右的对象会进入老年代，那么此时老年代可用内存大于10MB。这就说明，很可能这次Minor GC过后也是差不多10MB左右的对象会进入老年代，此时老年代空间是够的，如下图：</w:t>
      </w:r>
    </w:p>
    <w:p w:rsidR="00D44848" w:rsidRDefault="00EA50C1" w:rsidP="00D44848">
      <w:r>
        <w:rPr>
          <w:noProof/>
        </w:rPr>
        <w:drawing>
          <wp:inline distT="0" distB="0" distL="0" distR="0" wp14:anchorId="698DFBB9" wp14:editId="40D89029">
            <wp:extent cx="5731510" cy="25749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74925"/>
                    </a:xfrm>
                    <a:prstGeom prst="rect">
                      <a:avLst/>
                    </a:prstGeom>
                  </pic:spPr>
                </pic:pic>
              </a:graphicData>
            </a:graphic>
          </wp:inline>
        </w:drawing>
      </w:r>
    </w:p>
    <w:p w:rsidR="00EA50C1" w:rsidRDefault="00EA50C1" w:rsidP="00D44848">
      <w:r w:rsidRPr="00EA50C1">
        <w:rPr>
          <w:rFonts w:hint="eastAsia"/>
        </w:rPr>
        <w:lastRenderedPageBreak/>
        <w:t>如果上面那个步骤判断失败了，或者是</w:t>
      </w:r>
      <w:r w:rsidRPr="00EA50C1">
        <w:t xml:space="preserve"> "-XX:-HandlePromotionFailure" 参数没设置，此时就会直接触发一次老年代垃圾回收（Full GC），尽量腾出来一些内存空间，然后再执行Minor GC。如果上面两个步骤都判断成功了，那么就是说可以冒点风险尝试一下Minor GC。</w:t>
      </w:r>
    </w:p>
    <w:p w:rsidR="00EA50C1" w:rsidRPr="00DE3D7A" w:rsidRDefault="00DE3D7A" w:rsidP="00D44848">
      <w:pPr>
        <w:rPr>
          <w:b/>
        </w:rPr>
      </w:pPr>
      <w:r w:rsidRPr="00DE3D7A">
        <w:rPr>
          <w:rFonts w:hint="eastAsia"/>
          <w:b/>
        </w:rPr>
        <w:t>此时进行</w:t>
      </w:r>
      <w:r w:rsidRPr="00DE3D7A">
        <w:rPr>
          <w:b/>
        </w:rPr>
        <w:t xml:space="preserve"> Minor GC 后会有几种处理可能：</w:t>
      </w:r>
    </w:p>
    <w:p w:rsidR="00E53B80" w:rsidRDefault="00E53B80" w:rsidP="00E53B80">
      <w:pPr>
        <w:rPr>
          <w:rFonts w:hint="eastAsia"/>
        </w:rPr>
      </w:pPr>
      <w:r>
        <w:t>1、Minor GC 过后，剩余的存活对象的大小，是小于 Survivor 区的大小的，那么此时存活对象进入 Survivor 区域。</w:t>
      </w:r>
    </w:p>
    <w:p w:rsidR="00E53B80" w:rsidRDefault="00E53B80" w:rsidP="00E53B80">
      <w:pPr>
        <w:rPr>
          <w:rFonts w:hint="eastAsia"/>
        </w:rPr>
      </w:pPr>
      <w:r>
        <w:t>2、Minor GC 过后，剩余的存活对象的大小，是大于 Survivor 区域的大小，但是</w:t>
      </w:r>
      <w:proofErr w:type="gramStart"/>
      <w:r>
        <w:t>是</w:t>
      </w:r>
      <w:proofErr w:type="gramEnd"/>
      <w:r>
        <w:t>小于老年代可用内存大小的，此时就直接进入老年代。</w:t>
      </w:r>
    </w:p>
    <w:p w:rsidR="00E53B80" w:rsidRDefault="00E53B80" w:rsidP="00E53B80">
      <w:pPr>
        <w:rPr>
          <w:rFonts w:hint="eastAsia"/>
        </w:rPr>
      </w:pPr>
      <w:r>
        <w:t>3、很不幸，Minor GC 过后，剩余的存活对象的大小，大于了 Survivor 区域的大小，也大于了老年代可用内存的大小。此时老年代都放不下这些存活对象了，就会发生 "Handle Promotion Failure" 的情况，这个时候就会触发一次 "Full GC"，同时也会对新生代进行垃圾回收。</w:t>
      </w:r>
    </w:p>
    <w:p w:rsidR="00DE3D7A" w:rsidRDefault="00E53B80" w:rsidP="00E53B80">
      <w:r>
        <w:rPr>
          <w:rFonts w:hint="eastAsia"/>
        </w:rPr>
        <w:t>如果要是</w:t>
      </w:r>
      <w:r>
        <w:t xml:space="preserve"> Full GC 过后，老年代还是没有足够的空间存放 Minor GC 过后的剩余存活对象，那么此时就会导致所谓的 "OOM" 内存溢出了。</w:t>
      </w:r>
    </w:p>
    <w:p w:rsidR="00E53B80" w:rsidRPr="00BA72F0" w:rsidRDefault="00BA72F0" w:rsidP="00E53B80">
      <w:pPr>
        <w:rPr>
          <w:b/>
        </w:rPr>
      </w:pPr>
      <w:r w:rsidRPr="00BA72F0">
        <w:rPr>
          <w:rFonts w:hint="eastAsia"/>
          <w:b/>
        </w:rPr>
        <w:t>几个触发老年代</w:t>
      </w:r>
      <w:r w:rsidRPr="00BA72F0">
        <w:rPr>
          <w:b/>
        </w:rPr>
        <w:t>FULL GC的时机</w:t>
      </w:r>
      <w:r w:rsidRPr="00BA72F0">
        <w:rPr>
          <w:rFonts w:hint="eastAsia"/>
          <w:b/>
        </w:rPr>
        <w:t>：</w:t>
      </w:r>
    </w:p>
    <w:p w:rsidR="002A0E10" w:rsidRDefault="002A0E10" w:rsidP="002A0E10">
      <w:r>
        <w:t>1、老年代可用内存小于新生代全部对象的大小，如果没开启空间担保参数，会直接触发 Full GC，所以一般空间担保参数都会打开。</w:t>
      </w:r>
    </w:p>
    <w:p w:rsidR="002A0E10" w:rsidRDefault="002A0E10" w:rsidP="002A0E10"/>
    <w:p w:rsidR="002A0E10" w:rsidRDefault="002A0E10" w:rsidP="002A0E10">
      <w:r>
        <w:t>2、老年代可用内存小于历次新生代 GC 后进入老年代的平均对象大小，此时会提前 Full GC；但是 "-XX:HandlePromotionFailure" 参数，在 JDK 1.6 以后就被废弃了，所以现在一般都不会在生产环境里设置这个参数了。在 JDK 1.6 以后，只要判断 "老年代可用空间"大于 "新生代对象总和" 或者 "老年代可用空间" 大于 "历次 Minor GC 升入老年代对象的平均大小" ，两个条件满足一个，就可以直接进行 Minor GC，不需要提前触发 Full GC了。</w:t>
      </w:r>
    </w:p>
    <w:p w:rsidR="002A0E10" w:rsidRDefault="002A0E10" w:rsidP="002A0E10"/>
    <w:p w:rsidR="00BA72F0" w:rsidRDefault="002A0E10" w:rsidP="002A0E10">
      <w:r>
        <w:t>3、是新生代 Minor GC 后的存活对象大于 Survivor，那么就会进入老年代，此时老年代内存不足，触发 Full GC。这里的不足就是判断条件后还是不足或者经过判断后进行 YGC 后放入老年代此时的空间不足，然后进行 Full GC，就会出现频繁 Full GC。达到一定情况后，就会 OOM 了。</w:t>
      </w:r>
    </w:p>
    <w:p w:rsidR="002A0E10" w:rsidRPr="00E53B80" w:rsidRDefault="002A0E10" w:rsidP="002A0E10">
      <w:pPr>
        <w:rPr>
          <w:rFonts w:hint="eastAsia"/>
        </w:rPr>
      </w:pPr>
    </w:p>
    <w:p w:rsidR="00FF7156" w:rsidRDefault="00FF7156">
      <w:pPr>
        <w:pStyle w:val="21"/>
        <w:rPr>
          <w:rFonts w:eastAsia="宋体" w:hAnsi="宋体"/>
        </w:rPr>
      </w:pPr>
      <w:r w:rsidRPr="00FF7156">
        <w:rPr>
          <w:rFonts w:eastAsia="宋体" w:hAnsi="宋体" w:hint="eastAsia"/>
        </w:rPr>
        <w:t>6</w:t>
      </w:r>
      <w:r w:rsidRPr="00FF7156">
        <w:rPr>
          <w:rFonts w:eastAsia="宋体" w:hAnsi="宋体"/>
        </w:rPr>
        <w:t xml:space="preserve">.2 </w:t>
      </w:r>
      <w:r w:rsidRPr="00FF7156">
        <w:rPr>
          <w:rFonts w:eastAsia="宋体" w:hAnsi="宋体" w:hint="eastAsia"/>
        </w:rPr>
        <w:t>Flink</w:t>
      </w:r>
      <w:r w:rsidRPr="00FF7156">
        <w:rPr>
          <w:rFonts w:eastAsia="宋体" w:hAnsi="宋体"/>
        </w:rPr>
        <w:t xml:space="preserve"> GC</w:t>
      </w:r>
      <w:r w:rsidRPr="00FF7156">
        <w:rPr>
          <w:rFonts w:eastAsia="宋体" w:hAnsi="宋体" w:hint="eastAsia"/>
        </w:rPr>
        <w:t>调优案例</w:t>
      </w:r>
    </w:p>
    <w:p w:rsidR="009A181A" w:rsidRDefault="006312D5" w:rsidP="009A181A">
      <w:r w:rsidRPr="006312D5">
        <w:rPr>
          <w:rFonts w:hint="eastAsia"/>
        </w:rPr>
        <w:t>案例如下：</w:t>
      </w:r>
    </w:p>
    <w:p w:rsidR="006312D5" w:rsidRDefault="00CD491C" w:rsidP="009A181A">
      <w:r w:rsidRPr="00CD491C">
        <w:rPr>
          <w:rFonts w:hint="eastAsia"/>
        </w:rPr>
        <w:t>在上述任务中，根据任务的监控可以看出，该任务</w:t>
      </w:r>
      <w:r w:rsidRPr="00CD491C">
        <w:t xml:space="preserve"> TM GC 时间非常长，超过了 15s,正常任务，每次的 TM GC 时间在 200 ms 以内，所以需要分析其内存使用。</w:t>
      </w:r>
    </w:p>
    <w:p w:rsidR="00CD491C" w:rsidRDefault="007D5EDA" w:rsidP="009A181A">
      <w:r>
        <w:rPr>
          <w:noProof/>
        </w:rPr>
        <w:lastRenderedPageBreak/>
        <w:drawing>
          <wp:inline distT="0" distB="0" distL="0" distR="0" wp14:anchorId="6B6446CB" wp14:editId="7D8938AA">
            <wp:extent cx="5731510" cy="67532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753225"/>
                    </a:xfrm>
                    <a:prstGeom prst="rect">
                      <a:avLst/>
                    </a:prstGeom>
                  </pic:spPr>
                </pic:pic>
              </a:graphicData>
            </a:graphic>
          </wp:inline>
        </w:drawing>
      </w:r>
    </w:p>
    <w:p w:rsidR="007D5EDA" w:rsidRDefault="007D5EDA" w:rsidP="009A181A"/>
    <w:p w:rsidR="00ED1CD4" w:rsidRDefault="00B82843" w:rsidP="009A181A">
      <w:r>
        <w:rPr>
          <w:noProof/>
        </w:rPr>
        <w:drawing>
          <wp:inline distT="0" distB="0" distL="0" distR="0" wp14:anchorId="3F60F578" wp14:editId="00EF6495">
            <wp:extent cx="5731510" cy="11182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18235"/>
                    </a:xfrm>
                    <a:prstGeom prst="rect">
                      <a:avLst/>
                    </a:prstGeom>
                  </pic:spPr>
                </pic:pic>
              </a:graphicData>
            </a:graphic>
          </wp:inline>
        </w:drawing>
      </w:r>
    </w:p>
    <w:p w:rsidR="00B82843" w:rsidRDefault="00B82843" w:rsidP="009A181A"/>
    <w:p w:rsidR="00BA3B95" w:rsidRDefault="00BA3B95" w:rsidP="00BA3B95">
      <w:r>
        <w:rPr>
          <w:rFonts w:hint="eastAsia"/>
        </w:rPr>
        <w:lastRenderedPageBreak/>
        <w:t>结合上述调</w:t>
      </w:r>
      <w:proofErr w:type="gramStart"/>
      <w:r>
        <w:rPr>
          <w:rFonts w:hint="eastAsia"/>
        </w:rPr>
        <w:t>优分析</w:t>
      </w:r>
      <w:proofErr w:type="gramEnd"/>
      <w:r>
        <w:rPr>
          <w:rFonts w:hint="eastAsia"/>
        </w:rPr>
        <w:t>对本案例进行调优。</w:t>
      </w:r>
    </w:p>
    <w:p w:rsidR="00BA3B95" w:rsidRDefault="00BA3B95" w:rsidP="00BA3B95"/>
    <w:p w:rsidR="00BA3B95" w:rsidRDefault="00BA3B95" w:rsidP="00BA3B95">
      <w:r>
        <w:rPr>
          <w:rFonts w:hint="eastAsia"/>
        </w:rPr>
        <w:t>通过查看配置内存，内存配置了</w:t>
      </w:r>
      <w:r>
        <w:t xml:space="preserve"> 3G，但是 TaskManager 最大堆内存只有 605 M，而目前使用的 Heap 内存量已经到达顶峰， 在流量激增时，当前存在的 Hep 内存不够用，导致 GC 持续时间达到 10 几秒，任务运行不监控，产生数据滞留，以及数据积压。</w:t>
      </w:r>
    </w:p>
    <w:p w:rsidR="00B82843" w:rsidRDefault="00BA3B95" w:rsidP="00BA3B95">
      <w:r>
        <w:rPr>
          <w:rFonts w:hint="eastAsia"/>
        </w:rPr>
        <w:t>因为该任务未使用</w:t>
      </w:r>
      <w:r>
        <w:t xml:space="preserve"> checkpoint，所以不存在产生状态，而平台的托管内存配置默认比例是 0.6，托管内存一般是用来缓存 rocksdb  state 的状态，在该任务中暂时无用。</w:t>
      </w:r>
    </w:p>
    <w:p w:rsidR="00BA3B95" w:rsidRPr="00EC50F4" w:rsidRDefault="0067126A" w:rsidP="00BA3B95">
      <w:pPr>
        <w:rPr>
          <w:b/>
        </w:rPr>
      </w:pPr>
      <w:r w:rsidRPr="00EC50F4">
        <w:rPr>
          <w:rFonts w:hint="eastAsia"/>
          <w:b/>
        </w:rPr>
        <w:t>解决方法：将托管内存比例配置成</w:t>
      </w:r>
      <w:r w:rsidRPr="00EC50F4">
        <w:rPr>
          <w:b/>
        </w:rPr>
        <w:t xml:space="preserve"> 0.2。</w:t>
      </w:r>
    </w:p>
    <w:p w:rsidR="0067126A" w:rsidRDefault="00D80F7D" w:rsidP="00BA3B95">
      <w:r w:rsidRPr="00D80F7D">
        <w:rPr>
          <w:rFonts w:hint="eastAsia"/>
        </w:rPr>
        <w:t>调优之后，查看监控状况，</w:t>
      </w:r>
      <w:r w:rsidRPr="00D80F7D">
        <w:t>Heap 内存 Max 1.5G，current 内存 1.0 G 左右，同时 GC 时间 50ms 以内，延迟和滞留均为0。</w:t>
      </w:r>
    </w:p>
    <w:p w:rsidR="00D80F7D" w:rsidRDefault="00793703" w:rsidP="00BA3B95">
      <w:r>
        <w:rPr>
          <w:noProof/>
        </w:rPr>
        <w:drawing>
          <wp:inline distT="0" distB="0" distL="0" distR="0" wp14:anchorId="64503FDE" wp14:editId="311316CE">
            <wp:extent cx="5731510" cy="48685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868545"/>
                    </a:xfrm>
                    <a:prstGeom prst="rect">
                      <a:avLst/>
                    </a:prstGeom>
                  </pic:spPr>
                </pic:pic>
              </a:graphicData>
            </a:graphic>
          </wp:inline>
        </w:drawing>
      </w:r>
    </w:p>
    <w:p w:rsidR="00793703" w:rsidRDefault="00793703" w:rsidP="00BA3B95"/>
    <w:p w:rsidR="00212F75" w:rsidRDefault="0023225D" w:rsidP="00BA3B95">
      <w:r>
        <w:rPr>
          <w:noProof/>
        </w:rPr>
        <w:lastRenderedPageBreak/>
        <w:drawing>
          <wp:inline distT="0" distB="0" distL="0" distR="0" wp14:anchorId="61D8112B" wp14:editId="521B701E">
            <wp:extent cx="5731510" cy="12636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63650"/>
                    </a:xfrm>
                    <a:prstGeom prst="rect">
                      <a:avLst/>
                    </a:prstGeom>
                  </pic:spPr>
                </pic:pic>
              </a:graphicData>
            </a:graphic>
          </wp:inline>
        </w:drawing>
      </w:r>
    </w:p>
    <w:p w:rsidR="0023225D" w:rsidRPr="009A181A" w:rsidRDefault="0023225D" w:rsidP="00BA3B95">
      <w:pPr>
        <w:rPr>
          <w:rFonts w:hint="eastAsia"/>
        </w:rPr>
      </w:pPr>
    </w:p>
    <w:p w:rsidR="00FF75FE" w:rsidRPr="00FF75FE" w:rsidRDefault="005B108D" w:rsidP="00FF75FE">
      <w:pPr>
        <w:pStyle w:val="1"/>
        <w:rPr>
          <w:rFonts w:eastAsia="宋体" w:hAnsi="宋体" w:hint="eastAsia"/>
        </w:rPr>
      </w:pPr>
      <w:r w:rsidRPr="000F0476">
        <w:rPr>
          <w:rFonts w:eastAsia="宋体" w:hAnsi="宋体" w:hint="eastAsia"/>
        </w:rPr>
        <w:t>七、</w:t>
      </w:r>
      <w:r w:rsidR="000F0476" w:rsidRPr="000F0476">
        <w:rPr>
          <w:rFonts w:eastAsia="宋体" w:hAnsi="宋体" w:hint="eastAsia"/>
        </w:rPr>
        <w:t>总结</w:t>
      </w:r>
      <w:bookmarkStart w:id="0" w:name="_GoBack"/>
      <w:bookmarkEnd w:id="0"/>
    </w:p>
    <w:p w:rsidR="00FF75FE" w:rsidRPr="00FF75FE" w:rsidRDefault="00FF75FE" w:rsidP="00FF75FE">
      <w:pPr>
        <w:rPr>
          <w:rFonts w:hint="eastAsia"/>
        </w:rPr>
      </w:pPr>
      <w:r w:rsidRPr="00FF75FE">
        <w:rPr>
          <w:rFonts w:hint="eastAsia"/>
        </w:rPr>
        <w:t>本文从内存模型、监控指标、</w:t>
      </w:r>
      <w:r w:rsidRPr="00FF75FE">
        <w:t>Flink 资源调优、Flink Checkpoint 调优、Flink 反压调优、Flink CPU 内存调优等多方面进行全面讲解，基于云</w:t>
      </w:r>
      <w:proofErr w:type="gramStart"/>
      <w:r w:rsidRPr="00FF75FE">
        <w:t>村数据</w:t>
      </w:r>
      <w:proofErr w:type="gramEnd"/>
      <w:r w:rsidRPr="00FF75FE">
        <w:t>平台这个背景，选取一些正在运行需要优化的案例，由浅入深</w:t>
      </w:r>
      <w:proofErr w:type="gramStart"/>
      <w:r w:rsidRPr="00FF75FE">
        <w:t>一</w:t>
      </w:r>
      <w:proofErr w:type="gramEnd"/>
      <w:r w:rsidRPr="00FF75FE">
        <w:t>步步进行分析，并给出优化方案，以帮助大家学会分析和当任务出现故障时，及时对任务进行调整。</w:t>
      </w:r>
    </w:p>
    <w:sectPr w:rsidR="00FF75FE" w:rsidRPr="00FF75FE" w:rsidSect="00255945">
      <w:footerReference w:type="default" r:id="rId66"/>
      <w:pgSz w:w="11906" w:h="16838" w:code="9"/>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17E2" w:rsidRDefault="00D817E2">
      <w:r>
        <w:separator/>
      </w:r>
    </w:p>
  </w:endnote>
  <w:endnote w:type="continuationSeparator" w:id="0">
    <w:p w:rsidR="00D817E2" w:rsidRDefault="00D817E2">
      <w:r>
        <w:continuationSeparator/>
      </w:r>
    </w:p>
  </w:endnote>
  <w:endnote w:type="continuationNotice" w:id="1">
    <w:p w:rsidR="00D817E2" w:rsidRDefault="00D817E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Microsoft YaHei UI Light">
    <w:panose1 w:val="020B0502040204020203"/>
    <w:charset w:val="86"/>
    <w:family w:val="swiss"/>
    <w:pitch w:val="variable"/>
    <w:sig w:usb0="80000287" w:usb1="2ACF0010" w:usb2="00000016" w:usb3="00000000" w:csb0="0004001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186409"/>
      <w:docPartObj>
        <w:docPartGallery w:val="Page Numbers (Bottom of Page)"/>
        <w:docPartUnique/>
      </w:docPartObj>
    </w:sdtPr>
    <w:sdtEndPr/>
    <w:sdtContent>
      <w:p w:rsidR="005C6D45" w:rsidRPr="00833AFB" w:rsidRDefault="002F25A8">
        <w:pPr>
          <w:pStyle w:val="af"/>
          <w:jc w:val="right"/>
        </w:pPr>
        <w:r w:rsidRPr="00833AFB">
          <w:rPr>
            <w:lang w:val="zh-CN" w:bidi="zh-CN"/>
          </w:rPr>
          <w:t xml:space="preserve">页码 | </w:t>
        </w:r>
        <w:r w:rsidRPr="00833AFB">
          <w:rPr>
            <w:lang w:val="zh-CN" w:bidi="zh-CN"/>
          </w:rPr>
          <w:fldChar w:fldCharType="begin"/>
        </w:r>
        <w:r w:rsidRPr="00833AFB">
          <w:rPr>
            <w:lang w:val="zh-CN" w:bidi="zh-CN"/>
          </w:rPr>
          <w:instrText xml:space="preserve"> PAGE   \* MERGEFORMAT </w:instrText>
        </w:r>
        <w:r w:rsidRPr="00833AFB">
          <w:rPr>
            <w:lang w:val="zh-CN" w:bidi="zh-CN"/>
          </w:rPr>
          <w:fldChar w:fldCharType="separate"/>
        </w:r>
        <w:r w:rsidR="00FF75FE">
          <w:rPr>
            <w:noProof/>
            <w:lang w:val="zh-CN" w:bidi="zh-CN"/>
          </w:rPr>
          <w:t>37</w:t>
        </w:r>
        <w:r w:rsidRPr="00833AFB">
          <w:rPr>
            <w:noProof/>
            <w:lang w:val="zh-CN" w:bidi="zh-CN"/>
          </w:rPr>
          <w:fldChar w:fldCharType="end"/>
        </w:r>
        <w:r w:rsidRPr="00833AFB">
          <w:rPr>
            <w:lang w:val="zh-CN" w:bidi="zh-CN"/>
          </w:rPr>
          <w:t xml:space="preserve"> </w:t>
        </w:r>
      </w:p>
    </w:sdtContent>
  </w:sdt>
  <w:p w:rsidR="005C6D45" w:rsidRPr="00833AFB" w:rsidRDefault="005C6D45">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17E2" w:rsidRDefault="00D817E2">
      <w:r>
        <w:separator/>
      </w:r>
    </w:p>
  </w:footnote>
  <w:footnote w:type="continuationSeparator" w:id="0">
    <w:p w:rsidR="00D817E2" w:rsidRDefault="00D817E2">
      <w:r>
        <w:continuationSeparator/>
      </w:r>
    </w:p>
  </w:footnote>
  <w:footnote w:type="continuationNotice" w:id="1">
    <w:p w:rsidR="00D817E2" w:rsidRDefault="00D817E2">
      <w:pPr>
        <w:spacing w:before="0"/>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1" type="#_x0000_t75" style="width:2.7pt;height:2.7pt;visibility:visible;mso-wrap-style:square" o:bullet="t">
        <v:imagedata r:id="rId1" o:title=""/>
      </v:shape>
    </w:pict>
  </w:numPicBullet>
  <w:abstractNum w:abstractNumId="0" w15:restartNumberingAfterBreak="0">
    <w:nsid w:val="FFFFFF7C"/>
    <w:multiLevelType w:val="singleLevel"/>
    <w:tmpl w:val="D5245F38"/>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a"/>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5779B"/>
    <w:multiLevelType w:val="hybridMultilevel"/>
    <w:tmpl w:val="7BECAC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A121D45"/>
    <w:multiLevelType w:val="multilevel"/>
    <w:tmpl w:val="04090023"/>
    <w:styleLink w:val="a0"/>
    <w:lvl w:ilvl="0">
      <w:start w:val="1"/>
      <w:numFmt w:val="upperRoman"/>
      <w:lvlText w:val="Article %1."/>
      <w:lvlJc w:val="left"/>
      <w:pPr>
        <w:ind w:left="0" w:firstLine="0"/>
      </w:pPr>
      <w:rPr>
        <w:rFonts w:ascii="Microsoft YaHei UI" w:eastAsia="Microsoft YaHei UI" w:hAnsi="Microsoft YaHei UI"/>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BD23F9B"/>
    <w:multiLevelType w:val="multilevel"/>
    <w:tmpl w:val="A992BDA2"/>
    <w:lvl w:ilvl="0">
      <w:start w:val="1"/>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 w15:restartNumberingAfterBreak="0">
    <w:nsid w:val="33532478"/>
    <w:multiLevelType w:val="hybridMultilevel"/>
    <w:tmpl w:val="827416C2"/>
    <w:lvl w:ilvl="0" w:tplc="9BF6DACC">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CA7E96"/>
    <w:multiLevelType w:val="multilevel"/>
    <w:tmpl w:val="0409001F"/>
    <w:styleLink w:val="111111"/>
    <w:lvl w:ilvl="0">
      <w:start w:val="1"/>
      <w:numFmt w:val="decimal"/>
      <w:lvlText w:val="%1."/>
      <w:lvlJc w:val="left"/>
      <w:pPr>
        <w:ind w:left="360" w:hanging="360"/>
      </w:pPr>
      <w:rPr>
        <w:rFonts w:ascii="Microsoft YaHei UI" w:eastAsia="Microsoft YaHei UI" w:hAnsi="Microsoft YaHei U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FC0564"/>
    <w:multiLevelType w:val="hybridMultilevel"/>
    <w:tmpl w:val="F00245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7E31861"/>
    <w:multiLevelType w:val="multilevel"/>
    <w:tmpl w:val="0778C0B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A4E4F44"/>
    <w:multiLevelType w:val="multilevel"/>
    <w:tmpl w:val="0409001D"/>
    <w:styleLink w:val="1111110"/>
    <w:lvl w:ilvl="0">
      <w:start w:val="1"/>
      <w:numFmt w:val="decimal"/>
      <w:lvlText w:val="%1)"/>
      <w:lvlJc w:val="left"/>
      <w:pPr>
        <w:ind w:left="360" w:hanging="360"/>
      </w:pPr>
      <w:rPr>
        <w:rFonts w:ascii="Microsoft YaHei UI" w:eastAsia="Microsoft YaHei UI" w:hAnsi="Microsoft YaHei U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EE7C9B"/>
    <w:multiLevelType w:val="multilevel"/>
    <w:tmpl w:val="1EFCFF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467B24"/>
    <w:multiLevelType w:val="hybridMultilevel"/>
    <w:tmpl w:val="B93CCAAA"/>
    <w:lvl w:ilvl="0" w:tplc="A90CB664">
      <w:start w:val="1"/>
      <w:numFmt w:val="japaneseCounting"/>
      <w:lvlText w:val="%1、"/>
      <w:lvlJc w:val="left"/>
      <w:pPr>
        <w:ind w:left="1040" w:hanging="10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1867B4F"/>
    <w:multiLevelType w:val="hybridMultilevel"/>
    <w:tmpl w:val="B770D144"/>
    <w:lvl w:ilvl="0" w:tplc="C868C226">
      <w:start w:val="1"/>
      <w:numFmt w:val="bullet"/>
      <w:lvlText w:val=""/>
      <w:lvlPicBulletId w:val="0"/>
      <w:lvlJc w:val="left"/>
      <w:pPr>
        <w:tabs>
          <w:tab w:val="num" w:pos="420"/>
        </w:tabs>
        <w:ind w:left="420" w:firstLine="0"/>
      </w:pPr>
      <w:rPr>
        <w:rFonts w:ascii="Symbol" w:hAnsi="Symbol" w:hint="default"/>
      </w:rPr>
    </w:lvl>
    <w:lvl w:ilvl="1" w:tplc="AE64E4CA" w:tentative="1">
      <w:start w:val="1"/>
      <w:numFmt w:val="bullet"/>
      <w:lvlText w:val=""/>
      <w:lvlJc w:val="left"/>
      <w:pPr>
        <w:tabs>
          <w:tab w:val="num" w:pos="840"/>
        </w:tabs>
        <w:ind w:left="840" w:firstLine="0"/>
      </w:pPr>
      <w:rPr>
        <w:rFonts w:ascii="Symbol" w:hAnsi="Symbol" w:hint="default"/>
      </w:rPr>
    </w:lvl>
    <w:lvl w:ilvl="2" w:tplc="D19873D4" w:tentative="1">
      <w:start w:val="1"/>
      <w:numFmt w:val="bullet"/>
      <w:lvlText w:val=""/>
      <w:lvlJc w:val="left"/>
      <w:pPr>
        <w:tabs>
          <w:tab w:val="num" w:pos="1260"/>
        </w:tabs>
        <w:ind w:left="1260" w:firstLine="0"/>
      </w:pPr>
      <w:rPr>
        <w:rFonts w:ascii="Symbol" w:hAnsi="Symbol" w:hint="default"/>
      </w:rPr>
    </w:lvl>
    <w:lvl w:ilvl="3" w:tplc="08A0544E" w:tentative="1">
      <w:start w:val="1"/>
      <w:numFmt w:val="bullet"/>
      <w:lvlText w:val=""/>
      <w:lvlJc w:val="left"/>
      <w:pPr>
        <w:tabs>
          <w:tab w:val="num" w:pos="1680"/>
        </w:tabs>
        <w:ind w:left="1680" w:firstLine="0"/>
      </w:pPr>
      <w:rPr>
        <w:rFonts w:ascii="Symbol" w:hAnsi="Symbol" w:hint="default"/>
      </w:rPr>
    </w:lvl>
    <w:lvl w:ilvl="4" w:tplc="A62A24EA" w:tentative="1">
      <w:start w:val="1"/>
      <w:numFmt w:val="bullet"/>
      <w:lvlText w:val=""/>
      <w:lvlJc w:val="left"/>
      <w:pPr>
        <w:tabs>
          <w:tab w:val="num" w:pos="2100"/>
        </w:tabs>
        <w:ind w:left="2100" w:firstLine="0"/>
      </w:pPr>
      <w:rPr>
        <w:rFonts w:ascii="Symbol" w:hAnsi="Symbol" w:hint="default"/>
      </w:rPr>
    </w:lvl>
    <w:lvl w:ilvl="5" w:tplc="9AB485CC" w:tentative="1">
      <w:start w:val="1"/>
      <w:numFmt w:val="bullet"/>
      <w:lvlText w:val=""/>
      <w:lvlJc w:val="left"/>
      <w:pPr>
        <w:tabs>
          <w:tab w:val="num" w:pos="2520"/>
        </w:tabs>
        <w:ind w:left="2520" w:firstLine="0"/>
      </w:pPr>
      <w:rPr>
        <w:rFonts w:ascii="Symbol" w:hAnsi="Symbol" w:hint="default"/>
      </w:rPr>
    </w:lvl>
    <w:lvl w:ilvl="6" w:tplc="5CAE185E" w:tentative="1">
      <w:start w:val="1"/>
      <w:numFmt w:val="bullet"/>
      <w:lvlText w:val=""/>
      <w:lvlJc w:val="left"/>
      <w:pPr>
        <w:tabs>
          <w:tab w:val="num" w:pos="2940"/>
        </w:tabs>
        <w:ind w:left="2940" w:firstLine="0"/>
      </w:pPr>
      <w:rPr>
        <w:rFonts w:ascii="Symbol" w:hAnsi="Symbol" w:hint="default"/>
      </w:rPr>
    </w:lvl>
    <w:lvl w:ilvl="7" w:tplc="2F844A34" w:tentative="1">
      <w:start w:val="1"/>
      <w:numFmt w:val="bullet"/>
      <w:lvlText w:val=""/>
      <w:lvlJc w:val="left"/>
      <w:pPr>
        <w:tabs>
          <w:tab w:val="num" w:pos="3360"/>
        </w:tabs>
        <w:ind w:left="3360" w:firstLine="0"/>
      </w:pPr>
      <w:rPr>
        <w:rFonts w:ascii="Symbol" w:hAnsi="Symbol" w:hint="default"/>
      </w:rPr>
    </w:lvl>
    <w:lvl w:ilvl="8" w:tplc="00EEE324" w:tentative="1">
      <w:start w:val="1"/>
      <w:numFmt w:val="bullet"/>
      <w:lvlText w:val=""/>
      <w:lvlJc w:val="left"/>
      <w:pPr>
        <w:tabs>
          <w:tab w:val="num" w:pos="3780"/>
        </w:tabs>
        <w:ind w:left="3780" w:firstLine="0"/>
      </w:pPr>
      <w:rPr>
        <w:rFonts w:ascii="Symbol" w:hAnsi="Symbol" w:hint="default"/>
      </w:rPr>
    </w:lvl>
  </w:abstractNum>
  <w:abstractNum w:abstractNumId="25"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4C77C6"/>
    <w:multiLevelType w:val="multilevel"/>
    <w:tmpl w:val="FA005712"/>
    <w:lvl w:ilvl="0">
      <w:start w:val="1"/>
      <w:numFmt w:val="decimal"/>
      <w:pStyle w:val="a1"/>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27"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255EDA"/>
    <w:multiLevelType w:val="hybridMultilevel"/>
    <w:tmpl w:val="116CA0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6"/>
  </w:num>
  <w:num w:numId="2">
    <w:abstractNumId w:val="26"/>
    <w:lvlOverride w:ilvl="0">
      <w:startOverride w:val="1"/>
    </w:lvlOverride>
  </w:num>
  <w:num w:numId="3">
    <w:abstractNumId w:val="26"/>
  </w:num>
  <w:num w:numId="4">
    <w:abstractNumId w:val="26"/>
    <w:lvlOverride w:ilvl="0">
      <w:startOverride w:val="1"/>
    </w:lvlOverride>
  </w:num>
  <w:num w:numId="5">
    <w:abstractNumId w:val="8"/>
  </w:num>
  <w:num w:numId="6">
    <w:abstractNumId w:val="26"/>
    <w:lvlOverride w:ilvl="0">
      <w:startOverride w:val="1"/>
    </w:lvlOverride>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7"/>
  </w:num>
  <w:num w:numId="20">
    <w:abstractNumId w:val="9"/>
  </w:num>
  <w:num w:numId="21">
    <w:abstractNumId w:val="25"/>
  </w:num>
  <w:num w:numId="22">
    <w:abstractNumId w:val="22"/>
  </w:num>
  <w:num w:numId="23">
    <w:abstractNumId w:val="20"/>
  </w:num>
  <w:num w:numId="24">
    <w:abstractNumId w:val="16"/>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9"/>
  </w:num>
  <w:num w:numId="36">
    <w:abstractNumId w:val="12"/>
  </w:num>
  <w:num w:numId="37">
    <w:abstractNumId w:val="21"/>
  </w:num>
  <w:num w:numId="38">
    <w:abstractNumId w:val="14"/>
  </w:num>
  <w:num w:numId="39">
    <w:abstractNumId w:val="11"/>
  </w:num>
  <w:num w:numId="40">
    <w:abstractNumId w:val="17"/>
  </w:num>
  <w:num w:numId="41">
    <w:abstractNumId w:val="23"/>
  </w:num>
  <w:num w:numId="42">
    <w:abstractNumId w:val="13"/>
  </w:num>
  <w:num w:numId="43">
    <w:abstractNumId w:val="28"/>
  </w:num>
  <w:num w:numId="44">
    <w:abstractNumId w:val="18"/>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0"/>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7ED"/>
    <w:rsid w:val="000023DF"/>
    <w:rsid w:val="00004CFC"/>
    <w:rsid w:val="00005C4B"/>
    <w:rsid w:val="00012B64"/>
    <w:rsid w:val="000137A3"/>
    <w:rsid w:val="00016748"/>
    <w:rsid w:val="00017EBC"/>
    <w:rsid w:val="00023067"/>
    <w:rsid w:val="000232FD"/>
    <w:rsid w:val="00023848"/>
    <w:rsid w:val="000241FA"/>
    <w:rsid w:val="00024557"/>
    <w:rsid w:val="00025E60"/>
    <w:rsid w:val="0002779D"/>
    <w:rsid w:val="0003044A"/>
    <w:rsid w:val="00030E69"/>
    <w:rsid w:val="00031DBC"/>
    <w:rsid w:val="00032B45"/>
    <w:rsid w:val="00034248"/>
    <w:rsid w:val="00034408"/>
    <w:rsid w:val="0003597A"/>
    <w:rsid w:val="00037236"/>
    <w:rsid w:val="00042D73"/>
    <w:rsid w:val="00053C08"/>
    <w:rsid w:val="00055B78"/>
    <w:rsid w:val="00056BC6"/>
    <w:rsid w:val="000577E2"/>
    <w:rsid w:val="00063CDF"/>
    <w:rsid w:val="000646E7"/>
    <w:rsid w:val="00064E4D"/>
    <w:rsid w:val="0006567E"/>
    <w:rsid w:val="000676B2"/>
    <w:rsid w:val="0007016A"/>
    <w:rsid w:val="00071872"/>
    <w:rsid w:val="00071A94"/>
    <w:rsid w:val="00072C8D"/>
    <w:rsid w:val="00073083"/>
    <w:rsid w:val="00074BF1"/>
    <w:rsid w:val="000760DB"/>
    <w:rsid w:val="00076DC1"/>
    <w:rsid w:val="000807D5"/>
    <w:rsid w:val="000826E2"/>
    <w:rsid w:val="00083048"/>
    <w:rsid w:val="00084268"/>
    <w:rsid w:val="000847BF"/>
    <w:rsid w:val="0009113C"/>
    <w:rsid w:val="000918CE"/>
    <w:rsid w:val="000976B2"/>
    <w:rsid w:val="000A0007"/>
    <w:rsid w:val="000A1889"/>
    <w:rsid w:val="000A704F"/>
    <w:rsid w:val="000B3C02"/>
    <w:rsid w:val="000B3E6F"/>
    <w:rsid w:val="000B5A1C"/>
    <w:rsid w:val="000B663B"/>
    <w:rsid w:val="000C0101"/>
    <w:rsid w:val="000C4AE9"/>
    <w:rsid w:val="000C4F06"/>
    <w:rsid w:val="000C593E"/>
    <w:rsid w:val="000C5B64"/>
    <w:rsid w:val="000D22FC"/>
    <w:rsid w:val="000D46C7"/>
    <w:rsid w:val="000D7787"/>
    <w:rsid w:val="000E0C41"/>
    <w:rsid w:val="000E5EA2"/>
    <w:rsid w:val="000E72C0"/>
    <w:rsid w:val="000E7568"/>
    <w:rsid w:val="000E7FC4"/>
    <w:rsid w:val="000F00E7"/>
    <w:rsid w:val="000F0476"/>
    <w:rsid w:val="000F1CA7"/>
    <w:rsid w:val="000F37D6"/>
    <w:rsid w:val="000F6DBD"/>
    <w:rsid w:val="000F7301"/>
    <w:rsid w:val="00104AB6"/>
    <w:rsid w:val="00107C19"/>
    <w:rsid w:val="001117BE"/>
    <w:rsid w:val="00117F2C"/>
    <w:rsid w:val="001228EC"/>
    <w:rsid w:val="001236BD"/>
    <w:rsid w:val="00126A1B"/>
    <w:rsid w:val="00134C39"/>
    <w:rsid w:val="00137DE1"/>
    <w:rsid w:val="001418E8"/>
    <w:rsid w:val="001425B4"/>
    <w:rsid w:val="00142BDA"/>
    <w:rsid w:val="00143598"/>
    <w:rsid w:val="001463F0"/>
    <w:rsid w:val="00146763"/>
    <w:rsid w:val="001501B6"/>
    <w:rsid w:val="00151461"/>
    <w:rsid w:val="0015771F"/>
    <w:rsid w:val="00157FFC"/>
    <w:rsid w:val="00160F03"/>
    <w:rsid w:val="00164F38"/>
    <w:rsid w:val="0016766E"/>
    <w:rsid w:val="00167F2D"/>
    <w:rsid w:val="00170063"/>
    <w:rsid w:val="00175643"/>
    <w:rsid w:val="00181EFC"/>
    <w:rsid w:val="0018587F"/>
    <w:rsid w:val="00190165"/>
    <w:rsid w:val="00190861"/>
    <w:rsid w:val="00194CBE"/>
    <w:rsid w:val="00195ED3"/>
    <w:rsid w:val="00196ED7"/>
    <w:rsid w:val="00197983"/>
    <w:rsid w:val="00197BA9"/>
    <w:rsid w:val="001A0506"/>
    <w:rsid w:val="001A0A09"/>
    <w:rsid w:val="001A19E0"/>
    <w:rsid w:val="001A6202"/>
    <w:rsid w:val="001A68B3"/>
    <w:rsid w:val="001B2338"/>
    <w:rsid w:val="001B280D"/>
    <w:rsid w:val="001B3990"/>
    <w:rsid w:val="001B5C47"/>
    <w:rsid w:val="001B795B"/>
    <w:rsid w:val="001D0AF7"/>
    <w:rsid w:val="001D6B53"/>
    <w:rsid w:val="001E0CBE"/>
    <w:rsid w:val="001E1B27"/>
    <w:rsid w:val="001E4B8F"/>
    <w:rsid w:val="001E7DC7"/>
    <w:rsid w:val="001F3226"/>
    <w:rsid w:val="001F33D1"/>
    <w:rsid w:val="001F6EAC"/>
    <w:rsid w:val="002029A5"/>
    <w:rsid w:val="002061A9"/>
    <w:rsid w:val="00206549"/>
    <w:rsid w:val="0020735B"/>
    <w:rsid w:val="00207835"/>
    <w:rsid w:val="00210C80"/>
    <w:rsid w:val="00210EC3"/>
    <w:rsid w:val="00211291"/>
    <w:rsid w:val="00212F75"/>
    <w:rsid w:val="00215711"/>
    <w:rsid w:val="00215B3C"/>
    <w:rsid w:val="00217466"/>
    <w:rsid w:val="00217B64"/>
    <w:rsid w:val="00223E00"/>
    <w:rsid w:val="002274F5"/>
    <w:rsid w:val="0023225D"/>
    <w:rsid w:val="00234AB4"/>
    <w:rsid w:val="00235579"/>
    <w:rsid w:val="0023643B"/>
    <w:rsid w:val="002400BE"/>
    <w:rsid w:val="002400FE"/>
    <w:rsid w:val="00240366"/>
    <w:rsid w:val="00240681"/>
    <w:rsid w:val="00240C4A"/>
    <w:rsid w:val="002550D5"/>
    <w:rsid w:val="00255945"/>
    <w:rsid w:val="00256C25"/>
    <w:rsid w:val="00257FAA"/>
    <w:rsid w:val="00260003"/>
    <w:rsid w:val="00262694"/>
    <w:rsid w:val="00263938"/>
    <w:rsid w:val="00263F4C"/>
    <w:rsid w:val="0027606C"/>
    <w:rsid w:val="00277629"/>
    <w:rsid w:val="002813AD"/>
    <w:rsid w:val="002817ED"/>
    <w:rsid w:val="00281BAB"/>
    <w:rsid w:val="00283912"/>
    <w:rsid w:val="002845BE"/>
    <w:rsid w:val="00287C45"/>
    <w:rsid w:val="002909E6"/>
    <w:rsid w:val="00293C74"/>
    <w:rsid w:val="0029787A"/>
    <w:rsid w:val="002A0E10"/>
    <w:rsid w:val="002A0EF2"/>
    <w:rsid w:val="002A1391"/>
    <w:rsid w:val="002A15A5"/>
    <w:rsid w:val="002A495C"/>
    <w:rsid w:val="002A692B"/>
    <w:rsid w:val="002A693A"/>
    <w:rsid w:val="002B1756"/>
    <w:rsid w:val="002B4A7E"/>
    <w:rsid w:val="002C0449"/>
    <w:rsid w:val="002C0917"/>
    <w:rsid w:val="002C1220"/>
    <w:rsid w:val="002C22C0"/>
    <w:rsid w:val="002D0B9A"/>
    <w:rsid w:val="002E78EB"/>
    <w:rsid w:val="002F25A8"/>
    <w:rsid w:val="002F63D1"/>
    <w:rsid w:val="0030244E"/>
    <w:rsid w:val="00306370"/>
    <w:rsid w:val="0030773A"/>
    <w:rsid w:val="0031138F"/>
    <w:rsid w:val="00314BD2"/>
    <w:rsid w:val="003172DF"/>
    <w:rsid w:val="00317547"/>
    <w:rsid w:val="00322DAC"/>
    <w:rsid w:val="0033565A"/>
    <w:rsid w:val="0033708F"/>
    <w:rsid w:val="003407A9"/>
    <w:rsid w:val="00340A74"/>
    <w:rsid w:val="00340D05"/>
    <w:rsid w:val="00340DC9"/>
    <w:rsid w:val="00341F0E"/>
    <w:rsid w:val="00342582"/>
    <w:rsid w:val="00342DD7"/>
    <w:rsid w:val="00345928"/>
    <w:rsid w:val="00346F9D"/>
    <w:rsid w:val="00350B91"/>
    <w:rsid w:val="00350BD5"/>
    <w:rsid w:val="00350F2F"/>
    <w:rsid w:val="0035114E"/>
    <w:rsid w:val="00355011"/>
    <w:rsid w:val="00356133"/>
    <w:rsid w:val="0035717D"/>
    <w:rsid w:val="00357DAB"/>
    <w:rsid w:val="003623A7"/>
    <w:rsid w:val="00362CB0"/>
    <w:rsid w:val="003636FD"/>
    <w:rsid w:val="00364541"/>
    <w:rsid w:val="003646AA"/>
    <w:rsid w:val="00365E15"/>
    <w:rsid w:val="0037062E"/>
    <w:rsid w:val="00373DC4"/>
    <w:rsid w:val="00377726"/>
    <w:rsid w:val="00377B49"/>
    <w:rsid w:val="00381237"/>
    <w:rsid w:val="003825CF"/>
    <w:rsid w:val="003829E0"/>
    <w:rsid w:val="00390076"/>
    <w:rsid w:val="003900A5"/>
    <w:rsid w:val="00390325"/>
    <w:rsid w:val="003918F3"/>
    <w:rsid w:val="00392C8A"/>
    <w:rsid w:val="00394AC4"/>
    <w:rsid w:val="00397BD6"/>
    <w:rsid w:val="003A114A"/>
    <w:rsid w:val="003A1966"/>
    <w:rsid w:val="003A298F"/>
    <w:rsid w:val="003A4BFF"/>
    <w:rsid w:val="003A4C4B"/>
    <w:rsid w:val="003A60BF"/>
    <w:rsid w:val="003B03AB"/>
    <w:rsid w:val="003B3812"/>
    <w:rsid w:val="003B3DD6"/>
    <w:rsid w:val="003B515B"/>
    <w:rsid w:val="003C08C9"/>
    <w:rsid w:val="003C0E0A"/>
    <w:rsid w:val="003C7C3F"/>
    <w:rsid w:val="003D0D68"/>
    <w:rsid w:val="003E213D"/>
    <w:rsid w:val="003E2B53"/>
    <w:rsid w:val="003E6231"/>
    <w:rsid w:val="003E6A62"/>
    <w:rsid w:val="003E7833"/>
    <w:rsid w:val="003F1216"/>
    <w:rsid w:val="003F346D"/>
    <w:rsid w:val="003F57B7"/>
    <w:rsid w:val="003F7B94"/>
    <w:rsid w:val="004070C2"/>
    <w:rsid w:val="004076AC"/>
    <w:rsid w:val="00410990"/>
    <w:rsid w:val="00413EA3"/>
    <w:rsid w:val="00414E98"/>
    <w:rsid w:val="00416838"/>
    <w:rsid w:val="00417244"/>
    <w:rsid w:val="00422E5D"/>
    <w:rsid w:val="00423292"/>
    <w:rsid w:val="00423736"/>
    <w:rsid w:val="00424768"/>
    <w:rsid w:val="00425778"/>
    <w:rsid w:val="00426C4D"/>
    <w:rsid w:val="00433F5A"/>
    <w:rsid w:val="00440262"/>
    <w:rsid w:val="004406EC"/>
    <w:rsid w:val="00444634"/>
    <w:rsid w:val="00444BED"/>
    <w:rsid w:val="00444F02"/>
    <w:rsid w:val="004456BB"/>
    <w:rsid w:val="00445957"/>
    <w:rsid w:val="00452953"/>
    <w:rsid w:val="00453509"/>
    <w:rsid w:val="00460956"/>
    <w:rsid w:val="00462DA2"/>
    <w:rsid w:val="00467AFA"/>
    <w:rsid w:val="00474629"/>
    <w:rsid w:val="00481F3C"/>
    <w:rsid w:val="00484911"/>
    <w:rsid w:val="004855A7"/>
    <w:rsid w:val="00490CC6"/>
    <w:rsid w:val="00492EC3"/>
    <w:rsid w:val="004A1324"/>
    <w:rsid w:val="004A1A4D"/>
    <w:rsid w:val="004A41CB"/>
    <w:rsid w:val="004A4E12"/>
    <w:rsid w:val="004A5266"/>
    <w:rsid w:val="004B1A3F"/>
    <w:rsid w:val="004B7F90"/>
    <w:rsid w:val="004C5DB0"/>
    <w:rsid w:val="004C656C"/>
    <w:rsid w:val="004C7820"/>
    <w:rsid w:val="004D2B44"/>
    <w:rsid w:val="004D53F6"/>
    <w:rsid w:val="004D679A"/>
    <w:rsid w:val="004E1A11"/>
    <w:rsid w:val="004E4F2F"/>
    <w:rsid w:val="004E54ED"/>
    <w:rsid w:val="004E72A3"/>
    <w:rsid w:val="004E7EC2"/>
    <w:rsid w:val="004F05F9"/>
    <w:rsid w:val="004F77B4"/>
    <w:rsid w:val="0050221D"/>
    <w:rsid w:val="0050376E"/>
    <w:rsid w:val="00507AA7"/>
    <w:rsid w:val="0051039E"/>
    <w:rsid w:val="00510DF2"/>
    <w:rsid w:val="0051164B"/>
    <w:rsid w:val="005126B1"/>
    <w:rsid w:val="00512DF6"/>
    <w:rsid w:val="005160C3"/>
    <w:rsid w:val="005200F4"/>
    <w:rsid w:val="00522A67"/>
    <w:rsid w:val="0052451D"/>
    <w:rsid w:val="00524E54"/>
    <w:rsid w:val="00525191"/>
    <w:rsid w:val="00527A12"/>
    <w:rsid w:val="0053267C"/>
    <w:rsid w:val="00537A43"/>
    <w:rsid w:val="005415B1"/>
    <w:rsid w:val="005441FA"/>
    <w:rsid w:val="0054431B"/>
    <w:rsid w:val="00546158"/>
    <w:rsid w:val="005509B2"/>
    <w:rsid w:val="00553474"/>
    <w:rsid w:val="005556DB"/>
    <w:rsid w:val="0055605B"/>
    <w:rsid w:val="0055699E"/>
    <w:rsid w:val="00563340"/>
    <w:rsid w:val="0056362F"/>
    <w:rsid w:val="00566C09"/>
    <w:rsid w:val="00570D91"/>
    <w:rsid w:val="0057303D"/>
    <w:rsid w:val="005736DF"/>
    <w:rsid w:val="00595BE2"/>
    <w:rsid w:val="005969E7"/>
    <w:rsid w:val="005A30C2"/>
    <w:rsid w:val="005A572A"/>
    <w:rsid w:val="005B08F9"/>
    <w:rsid w:val="005B108D"/>
    <w:rsid w:val="005B2309"/>
    <w:rsid w:val="005B4B7F"/>
    <w:rsid w:val="005B4E1D"/>
    <w:rsid w:val="005B5B95"/>
    <w:rsid w:val="005B5BC3"/>
    <w:rsid w:val="005B5F90"/>
    <w:rsid w:val="005B6304"/>
    <w:rsid w:val="005B72B0"/>
    <w:rsid w:val="005C2D25"/>
    <w:rsid w:val="005C4B37"/>
    <w:rsid w:val="005C4F4C"/>
    <w:rsid w:val="005C50E2"/>
    <w:rsid w:val="005C6D45"/>
    <w:rsid w:val="005D58F7"/>
    <w:rsid w:val="005D64C1"/>
    <w:rsid w:val="005D7D55"/>
    <w:rsid w:val="005E0A69"/>
    <w:rsid w:val="005E158D"/>
    <w:rsid w:val="005E5E12"/>
    <w:rsid w:val="005F18DB"/>
    <w:rsid w:val="005F3D53"/>
    <w:rsid w:val="005F3EF1"/>
    <w:rsid w:val="0060042C"/>
    <w:rsid w:val="006017D7"/>
    <w:rsid w:val="00613EDF"/>
    <w:rsid w:val="00614B44"/>
    <w:rsid w:val="00617D63"/>
    <w:rsid w:val="006210B0"/>
    <w:rsid w:val="00626846"/>
    <w:rsid w:val="006312D5"/>
    <w:rsid w:val="00635343"/>
    <w:rsid w:val="00636A1D"/>
    <w:rsid w:val="00640EA0"/>
    <w:rsid w:val="00641286"/>
    <w:rsid w:val="0064180F"/>
    <w:rsid w:val="0064351C"/>
    <w:rsid w:val="00643D1A"/>
    <w:rsid w:val="00646A05"/>
    <w:rsid w:val="006532D0"/>
    <w:rsid w:val="0065559B"/>
    <w:rsid w:val="00657C56"/>
    <w:rsid w:val="00660EE0"/>
    <w:rsid w:val="00661215"/>
    <w:rsid w:val="00667FB4"/>
    <w:rsid w:val="0067126A"/>
    <w:rsid w:val="0067183D"/>
    <w:rsid w:val="00671906"/>
    <w:rsid w:val="00671D81"/>
    <w:rsid w:val="00674588"/>
    <w:rsid w:val="006753B2"/>
    <w:rsid w:val="006758AA"/>
    <w:rsid w:val="00677931"/>
    <w:rsid w:val="006803AB"/>
    <w:rsid w:val="006814AE"/>
    <w:rsid w:val="0068175D"/>
    <w:rsid w:val="00686C99"/>
    <w:rsid w:val="006919A1"/>
    <w:rsid w:val="00693861"/>
    <w:rsid w:val="00694A9C"/>
    <w:rsid w:val="0069678F"/>
    <w:rsid w:val="006A5820"/>
    <w:rsid w:val="006A7B57"/>
    <w:rsid w:val="006A7BB4"/>
    <w:rsid w:val="006B130A"/>
    <w:rsid w:val="006B2B72"/>
    <w:rsid w:val="006B3A53"/>
    <w:rsid w:val="006B7AB2"/>
    <w:rsid w:val="006C18AD"/>
    <w:rsid w:val="006C1A7E"/>
    <w:rsid w:val="006C2DA8"/>
    <w:rsid w:val="006C7A33"/>
    <w:rsid w:val="006D1D6E"/>
    <w:rsid w:val="006D290A"/>
    <w:rsid w:val="006D44C5"/>
    <w:rsid w:val="006D4D9D"/>
    <w:rsid w:val="006D6144"/>
    <w:rsid w:val="006E2277"/>
    <w:rsid w:val="006E5122"/>
    <w:rsid w:val="006E545A"/>
    <w:rsid w:val="006F0594"/>
    <w:rsid w:val="006F1DD1"/>
    <w:rsid w:val="006F21DA"/>
    <w:rsid w:val="006F501E"/>
    <w:rsid w:val="006F5422"/>
    <w:rsid w:val="006F5AC0"/>
    <w:rsid w:val="006F5B62"/>
    <w:rsid w:val="006F5BDF"/>
    <w:rsid w:val="00704DDA"/>
    <w:rsid w:val="00706270"/>
    <w:rsid w:val="00707294"/>
    <w:rsid w:val="00710FBD"/>
    <w:rsid w:val="00713672"/>
    <w:rsid w:val="007159E4"/>
    <w:rsid w:val="0071619B"/>
    <w:rsid w:val="00717AB0"/>
    <w:rsid w:val="00721C7C"/>
    <w:rsid w:val="00722261"/>
    <w:rsid w:val="007254E9"/>
    <w:rsid w:val="00730703"/>
    <w:rsid w:val="00732B5C"/>
    <w:rsid w:val="00732BE4"/>
    <w:rsid w:val="0073468F"/>
    <w:rsid w:val="007351C7"/>
    <w:rsid w:val="0073562D"/>
    <w:rsid w:val="00735BA8"/>
    <w:rsid w:val="00740D5A"/>
    <w:rsid w:val="00743565"/>
    <w:rsid w:val="0074774B"/>
    <w:rsid w:val="00752F66"/>
    <w:rsid w:val="00753947"/>
    <w:rsid w:val="00760EFC"/>
    <w:rsid w:val="007623F6"/>
    <w:rsid w:val="007635E1"/>
    <w:rsid w:val="00766E0D"/>
    <w:rsid w:val="00772A91"/>
    <w:rsid w:val="0077409A"/>
    <w:rsid w:val="0077493F"/>
    <w:rsid w:val="007802A3"/>
    <w:rsid w:val="00780C81"/>
    <w:rsid w:val="007824E7"/>
    <w:rsid w:val="00784567"/>
    <w:rsid w:val="00784B1F"/>
    <w:rsid w:val="00784C0B"/>
    <w:rsid w:val="00784DB1"/>
    <w:rsid w:val="00786584"/>
    <w:rsid w:val="00791518"/>
    <w:rsid w:val="0079302B"/>
    <w:rsid w:val="00793703"/>
    <w:rsid w:val="00794584"/>
    <w:rsid w:val="00794F4D"/>
    <w:rsid w:val="007A55BA"/>
    <w:rsid w:val="007A7929"/>
    <w:rsid w:val="007B035A"/>
    <w:rsid w:val="007B07DE"/>
    <w:rsid w:val="007B07EA"/>
    <w:rsid w:val="007B1F09"/>
    <w:rsid w:val="007B2424"/>
    <w:rsid w:val="007C403C"/>
    <w:rsid w:val="007C46BC"/>
    <w:rsid w:val="007C52D0"/>
    <w:rsid w:val="007C7C95"/>
    <w:rsid w:val="007D5EDA"/>
    <w:rsid w:val="007D6F12"/>
    <w:rsid w:val="007E1578"/>
    <w:rsid w:val="007E4CAE"/>
    <w:rsid w:val="007E7B40"/>
    <w:rsid w:val="007F1350"/>
    <w:rsid w:val="007F4C4D"/>
    <w:rsid w:val="007F5135"/>
    <w:rsid w:val="008015A6"/>
    <w:rsid w:val="0080266A"/>
    <w:rsid w:val="008049D6"/>
    <w:rsid w:val="00806953"/>
    <w:rsid w:val="00814B3E"/>
    <w:rsid w:val="00816172"/>
    <w:rsid w:val="00816F16"/>
    <w:rsid w:val="0082083A"/>
    <w:rsid w:val="008219B8"/>
    <w:rsid w:val="00824F96"/>
    <w:rsid w:val="00826BFB"/>
    <w:rsid w:val="008270A2"/>
    <w:rsid w:val="008338A0"/>
    <w:rsid w:val="00833AFB"/>
    <w:rsid w:val="008348AE"/>
    <w:rsid w:val="008409E8"/>
    <w:rsid w:val="0084106E"/>
    <w:rsid w:val="00841BFE"/>
    <w:rsid w:val="008425A7"/>
    <w:rsid w:val="0084512B"/>
    <w:rsid w:val="008470DF"/>
    <w:rsid w:val="00851B7F"/>
    <w:rsid w:val="00853F77"/>
    <w:rsid w:val="00856373"/>
    <w:rsid w:val="0085697D"/>
    <w:rsid w:val="00875621"/>
    <w:rsid w:val="00885CE1"/>
    <w:rsid w:val="00887129"/>
    <w:rsid w:val="00890110"/>
    <w:rsid w:val="008907FF"/>
    <w:rsid w:val="008942A7"/>
    <w:rsid w:val="00894893"/>
    <w:rsid w:val="0089685F"/>
    <w:rsid w:val="0089729A"/>
    <w:rsid w:val="008A0E30"/>
    <w:rsid w:val="008A28D5"/>
    <w:rsid w:val="008B37C6"/>
    <w:rsid w:val="008B4B3B"/>
    <w:rsid w:val="008B5A80"/>
    <w:rsid w:val="008B696C"/>
    <w:rsid w:val="008B6BEE"/>
    <w:rsid w:val="008C3FDF"/>
    <w:rsid w:val="008C53D9"/>
    <w:rsid w:val="008C5B15"/>
    <w:rsid w:val="008D2EE6"/>
    <w:rsid w:val="008D75DD"/>
    <w:rsid w:val="008E0B2F"/>
    <w:rsid w:val="008E174E"/>
    <w:rsid w:val="008E1AB6"/>
    <w:rsid w:val="008E26EB"/>
    <w:rsid w:val="008E4A73"/>
    <w:rsid w:val="008F0152"/>
    <w:rsid w:val="008F122C"/>
    <w:rsid w:val="008F19A1"/>
    <w:rsid w:val="008F4FDF"/>
    <w:rsid w:val="008F5100"/>
    <w:rsid w:val="008F78D7"/>
    <w:rsid w:val="0090165B"/>
    <w:rsid w:val="00903564"/>
    <w:rsid w:val="00904DA9"/>
    <w:rsid w:val="00904F08"/>
    <w:rsid w:val="00904FAC"/>
    <w:rsid w:val="00906E79"/>
    <w:rsid w:val="009079A6"/>
    <w:rsid w:val="00911F0D"/>
    <w:rsid w:val="0091343B"/>
    <w:rsid w:val="009200C1"/>
    <w:rsid w:val="00922887"/>
    <w:rsid w:val="009242A5"/>
    <w:rsid w:val="009245DB"/>
    <w:rsid w:val="00926F7B"/>
    <w:rsid w:val="00933B05"/>
    <w:rsid w:val="00941206"/>
    <w:rsid w:val="00941805"/>
    <w:rsid w:val="00944795"/>
    <w:rsid w:val="00946489"/>
    <w:rsid w:val="0094688B"/>
    <w:rsid w:val="0094701D"/>
    <w:rsid w:val="0095074A"/>
    <w:rsid w:val="00950E0F"/>
    <w:rsid w:val="009514CB"/>
    <w:rsid w:val="00953FEF"/>
    <w:rsid w:val="00955A83"/>
    <w:rsid w:val="0096368B"/>
    <w:rsid w:val="009669C4"/>
    <w:rsid w:val="009705F0"/>
    <w:rsid w:val="00977564"/>
    <w:rsid w:val="00980085"/>
    <w:rsid w:val="009841D4"/>
    <w:rsid w:val="00986AB5"/>
    <w:rsid w:val="00986AF6"/>
    <w:rsid w:val="00990585"/>
    <w:rsid w:val="00992445"/>
    <w:rsid w:val="00992BF4"/>
    <w:rsid w:val="00997127"/>
    <w:rsid w:val="009978FE"/>
    <w:rsid w:val="00997BE6"/>
    <w:rsid w:val="009A0A38"/>
    <w:rsid w:val="009A181A"/>
    <w:rsid w:val="009A4A7C"/>
    <w:rsid w:val="009B05F8"/>
    <w:rsid w:val="009B1F6D"/>
    <w:rsid w:val="009B5659"/>
    <w:rsid w:val="009B7114"/>
    <w:rsid w:val="009C1694"/>
    <w:rsid w:val="009C2ACF"/>
    <w:rsid w:val="009C55A3"/>
    <w:rsid w:val="009C5A0F"/>
    <w:rsid w:val="009C6B96"/>
    <w:rsid w:val="009D05D3"/>
    <w:rsid w:val="009D216F"/>
    <w:rsid w:val="009D3248"/>
    <w:rsid w:val="009D3560"/>
    <w:rsid w:val="009D642E"/>
    <w:rsid w:val="009E1F20"/>
    <w:rsid w:val="009E2CEE"/>
    <w:rsid w:val="009E3251"/>
    <w:rsid w:val="009E40F3"/>
    <w:rsid w:val="009E42D3"/>
    <w:rsid w:val="009F05AE"/>
    <w:rsid w:val="009F08E2"/>
    <w:rsid w:val="009F3693"/>
    <w:rsid w:val="00A017A8"/>
    <w:rsid w:val="00A021A8"/>
    <w:rsid w:val="00A026B3"/>
    <w:rsid w:val="00A04986"/>
    <w:rsid w:val="00A062C6"/>
    <w:rsid w:val="00A06EE9"/>
    <w:rsid w:val="00A11FEA"/>
    <w:rsid w:val="00A20B57"/>
    <w:rsid w:val="00A214FF"/>
    <w:rsid w:val="00A22CBF"/>
    <w:rsid w:val="00A239D6"/>
    <w:rsid w:val="00A26EDF"/>
    <w:rsid w:val="00A27B85"/>
    <w:rsid w:val="00A3013D"/>
    <w:rsid w:val="00A30F6B"/>
    <w:rsid w:val="00A32309"/>
    <w:rsid w:val="00A406D7"/>
    <w:rsid w:val="00A466E5"/>
    <w:rsid w:val="00A4755D"/>
    <w:rsid w:val="00A527F9"/>
    <w:rsid w:val="00A541CD"/>
    <w:rsid w:val="00A544A1"/>
    <w:rsid w:val="00A54D46"/>
    <w:rsid w:val="00A62317"/>
    <w:rsid w:val="00A65E8A"/>
    <w:rsid w:val="00A65F2C"/>
    <w:rsid w:val="00A67DAE"/>
    <w:rsid w:val="00A72E20"/>
    <w:rsid w:val="00A73DE9"/>
    <w:rsid w:val="00A74451"/>
    <w:rsid w:val="00A75B54"/>
    <w:rsid w:val="00A770EF"/>
    <w:rsid w:val="00A80EF1"/>
    <w:rsid w:val="00A81BAD"/>
    <w:rsid w:val="00A8334A"/>
    <w:rsid w:val="00A83587"/>
    <w:rsid w:val="00A870BD"/>
    <w:rsid w:val="00A87896"/>
    <w:rsid w:val="00A92F45"/>
    <w:rsid w:val="00AA0822"/>
    <w:rsid w:val="00AA0EB9"/>
    <w:rsid w:val="00AA2590"/>
    <w:rsid w:val="00AA3EB0"/>
    <w:rsid w:val="00AA5A9C"/>
    <w:rsid w:val="00AB1C78"/>
    <w:rsid w:val="00AC04B5"/>
    <w:rsid w:val="00AC1EE7"/>
    <w:rsid w:val="00AC2F74"/>
    <w:rsid w:val="00AC4769"/>
    <w:rsid w:val="00AC4892"/>
    <w:rsid w:val="00AC5F9E"/>
    <w:rsid w:val="00AC5FA3"/>
    <w:rsid w:val="00AD4A20"/>
    <w:rsid w:val="00AE271F"/>
    <w:rsid w:val="00AE2CC0"/>
    <w:rsid w:val="00AE39D5"/>
    <w:rsid w:val="00AE6316"/>
    <w:rsid w:val="00AF1065"/>
    <w:rsid w:val="00AF1973"/>
    <w:rsid w:val="00AF36C3"/>
    <w:rsid w:val="00AF6C50"/>
    <w:rsid w:val="00B00B01"/>
    <w:rsid w:val="00B00DD4"/>
    <w:rsid w:val="00B045D3"/>
    <w:rsid w:val="00B04636"/>
    <w:rsid w:val="00B05195"/>
    <w:rsid w:val="00B06090"/>
    <w:rsid w:val="00B0790A"/>
    <w:rsid w:val="00B1265E"/>
    <w:rsid w:val="00B1472F"/>
    <w:rsid w:val="00B14D23"/>
    <w:rsid w:val="00B174AD"/>
    <w:rsid w:val="00B220B2"/>
    <w:rsid w:val="00B2426C"/>
    <w:rsid w:val="00B2577A"/>
    <w:rsid w:val="00B4270A"/>
    <w:rsid w:val="00B4443A"/>
    <w:rsid w:val="00B46237"/>
    <w:rsid w:val="00B464B4"/>
    <w:rsid w:val="00B47944"/>
    <w:rsid w:val="00B5496A"/>
    <w:rsid w:val="00B55593"/>
    <w:rsid w:val="00B559A9"/>
    <w:rsid w:val="00B602A9"/>
    <w:rsid w:val="00B63C61"/>
    <w:rsid w:val="00B650C6"/>
    <w:rsid w:val="00B7571D"/>
    <w:rsid w:val="00B77450"/>
    <w:rsid w:val="00B7779D"/>
    <w:rsid w:val="00B82397"/>
    <w:rsid w:val="00B82843"/>
    <w:rsid w:val="00B8388A"/>
    <w:rsid w:val="00B873C4"/>
    <w:rsid w:val="00B8781A"/>
    <w:rsid w:val="00B87BD4"/>
    <w:rsid w:val="00B941BF"/>
    <w:rsid w:val="00B942B9"/>
    <w:rsid w:val="00B95865"/>
    <w:rsid w:val="00BA03A5"/>
    <w:rsid w:val="00BA04C5"/>
    <w:rsid w:val="00BA0F59"/>
    <w:rsid w:val="00BA2615"/>
    <w:rsid w:val="00BA306D"/>
    <w:rsid w:val="00BA3B95"/>
    <w:rsid w:val="00BA3CD0"/>
    <w:rsid w:val="00BA4071"/>
    <w:rsid w:val="00BA4721"/>
    <w:rsid w:val="00BA4B0B"/>
    <w:rsid w:val="00BA63C2"/>
    <w:rsid w:val="00BA72F0"/>
    <w:rsid w:val="00BB0B6B"/>
    <w:rsid w:val="00BC2091"/>
    <w:rsid w:val="00BC2975"/>
    <w:rsid w:val="00BC6939"/>
    <w:rsid w:val="00BD0BC4"/>
    <w:rsid w:val="00BD268E"/>
    <w:rsid w:val="00BD3379"/>
    <w:rsid w:val="00BD73B6"/>
    <w:rsid w:val="00BE020A"/>
    <w:rsid w:val="00BE1875"/>
    <w:rsid w:val="00BE45C8"/>
    <w:rsid w:val="00BE5C34"/>
    <w:rsid w:val="00BE6735"/>
    <w:rsid w:val="00BE67EE"/>
    <w:rsid w:val="00BF2331"/>
    <w:rsid w:val="00BF3393"/>
    <w:rsid w:val="00BF3C68"/>
    <w:rsid w:val="00BF7196"/>
    <w:rsid w:val="00BF7463"/>
    <w:rsid w:val="00C0011E"/>
    <w:rsid w:val="00C02A95"/>
    <w:rsid w:val="00C037C0"/>
    <w:rsid w:val="00C066B8"/>
    <w:rsid w:val="00C10E27"/>
    <w:rsid w:val="00C141A1"/>
    <w:rsid w:val="00C1651C"/>
    <w:rsid w:val="00C170CF"/>
    <w:rsid w:val="00C25DAC"/>
    <w:rsid w:val="00C30889"/>
    <w:rsid w:val="00C31B81"/>
    <w:rsid w:val="00C31CEE"/>
    <w:rsid w:val="00C3473E"/>
    <w:rsid w:val="00C37F4A"/>
    <w:rsid w:val="00C425D1"/>
    <w:rsid w:val="00C42BFC"/>
    <w:rsid w:val="00C437EA"/>
    <w:rsid w:val="00C54142"/>
    <w:rsid w:val="00C54322"/>
    <w:rsid w:val="00C564E1"/>
    <w:rsid w:val="00C572FD"/>
    <w:rsid w:val="00C60C9E"/>
    <w:rsid w:val="00C612B0"/>
    <w:rsid w:val="00C629EF"/>
    <w:rsid w:val="00C62A99"/>
    <w:rsid w:val="00C63208"/>
    <w:rsid w:val="00C64814"/>
    <w:rsid w:val="00C66A83"/>
    <w:rsid w:val="00C70B6B"/>
    <w:rsid w:val="00C720F1"/>
    <w:rsid w:val="00C727A0"/>
    <w:rsid w:val="00C733B1"/>
    <w:rsid w:val="00C75FAA"/>
    <w:rsid w:val="00C81D4B"/>
    <w:rsid w:val="00C82D45"/>
    <w:rsid w:val="00C84C36"/>
    <w:rsid w:val="00C90A2E"/>
    <w:rsid w:val="00C90E05"/>
    <w:rsid w:val="00C92904"/>
    <w:rsid w:val="00C94534"/>
    <w:rsid w:val="00C96605"/>
    <w:rsid w:val="00CA6169"/>
    <w:rsid w:val="00CA7D9D"/>
    <w:rsid w:val="00CB0FB4"/>
    <w:rsid w:val="00CB2164"/>
    <w:rsid w:val="00CB468F"/>
    <w:rsid w:val="00CB5341"/>
    <w:rsid w:val="00CB751C"/>
    <w:rsid w:val="00CC3CBB"/>
    <w:rsid w:val="00CC5861"/>
    <w:rsid w:val="00CC7E0B"/>
    <w:rsid w:val="00CD37E9"/>
    <w:rsid w:val="00CD491C"/>
    <w:rsid w:val="00CD7039"/>
    <w:rsid w:val="00CE08AD"/>
    <w:rsid w:val="00CE53D4"/>
    <w:rsid w:val="00CE5700"/>
    <w:rsid w:val="00CF2F63"/>
    <w:rsid w:val="00CF372F"/>
    <w:rsid w:val="00CF398E"/>
    <w:rsid w:val="00D005E1"/>
    <w:rsid w:val="00D00907"/>
    <w:rsid w:val="00D03A82"/>
    <w:rsid w:val="00D04BD4"/>
    <w:rsid w:val="00D07351"/>
    <w:rsid w:val="00D11366"/>
    <w:rsid w:val="00D12CA8"/>
    <w:rsid w:val="00D13550"/>
    <w:rsid w:val="00D139F8"/>
    <w:rsid w:val="00D163CA"/>
    <w:rsid w:val="00D20B0E"/>
    <w:rsid w:val="00D2102E"/>
    <w:rsid w:val="00D23E59"/>
    <w:rsid w:val="00D2744A"/>
    <w:rsid w:val="00D3096D"/>
    <w:rsid w:val="00D30B81"/>
    <w:rsid w:val="00D32913"/>
    <w:rsid w:val="00D32F58"/>
    <w:rsid w:val="00D33E54"/>
    <w:rsid w:val="00D3511B"/>
    <w:rsid w:val="00D35EE4"/>
    <w:rsid w:val="00D3649E"/>
    <w:rsid w:val="00D40488"/>
    <w:rsid w:val="00D407CE"/>
    <w:rsid w:val="00D434D9"/>
    <w:rsid w:val="00D441E8"/>
    <w:rsid w:val="00D44848"/>
    <w:rsid w:val="00D44C2B"/>
    <w:rsid w:val="00D45814"/>
    <w:rsid w:val="00D51A5A"/>
    <w:rsid w:val="00D57514"/>
    <w:rsid w:val="00D60021"/>
    <w:rsid w:val="00D60D3A"/>
    <w:rsid w:val="00D65327"/>
    <w:rsid w:val="00D65FC5"/>
    <w:rsid w:val="00D6771C"/>
    <w:rsid w:val="00D7360F"/>
    <w:rsid w:val="00D74230"/>
    <w:rsid w:val="00D80F7D"/>
    <w:rsid w:val="00D817E2"/>
    <w:rsid w:val="00D82A4F"/>
    <w:rsid w:val="00D83F66"/>
    <w:rsid w:val="00D87C17"/>
    <w:rsid w:val="00D90A4C"/>
    <w:rsid w:val="00D93E02"/>
    <w:rsid w:val="00D95697"/>
    <w:rsid w:val="00DA03B5"/>
    <w:rsid w:val="00DA26AB"/>
    <w:rsid w:val="00DA6C53"/>
    <w:rsid w:val="00DB2C19"/>
    <w:rsid w:val="00DB2CF6"/>
    <w:rsid w:val="00DB4E3F"/>
    <w:rsid w:val="00DC6B7E"/>
    <w:rsid w:val="00DC7B61"/>
    <w:rsid w:val="00DD1C7D"/>
    <w:rsid w:val="00DD35B3"/>
    <w:rsid w:val="00DD3A06"/>
    <w:rsid w:val="00DD4A4C"/>
    <w:rsid w:val="00DD5567"/>
    <w:rsid w:val="00DE113C"/>
    <w:rsid w:val="00DE3D7A"/>
    <w:rsid w:val="00DE6DF8"/>
    <w:rsid w:val="00DE7839"/>
    <w:rsid w:val="00DF0FDA"/>
    <w:rsid w:val="00DF11E1"/>
    <w:rsid w:val="00DF16FC"/>
    <w:rsid w:val="00DF2274"/>
    <w:rsid w:val="00DF4072"/>
    <w:rsid w:val="00DF4E8C"/>
    <w:rsid w:val="00E0149C"/>
    <w:rsid w:val="00E01A4E"/>
    <w:rsid w:val="00E073DB"/>
    <w:rsid w:val="00E10AA5"/>
    <w:rsid w:val="00E11BF1"/>
    <w:rsid w:val="00E142DA"/>
    <w:rsid w:val="00E152E4"/>
    <w:rsid w:val="00E15FC7"/>
    <w:rsid w:val="00E16F51"/>
    <w:rsid w:val="00E203E6"/>
    <w:rsid w:val="00E207E1"/>
    <w:rsid w:val="00E20BDE"/>
    <w:rsid w:val="00E21032"/>
    <w:rsid w:val="00E238A7"/>
    <w:rsid w:val="00E24CD4"/>
    <w:rsid w:val="00E251B7"/>
    <w:rsid w:val="00E3152A"/>
    <w:rsid w:val="00E3285A"/>
    <w:rsid w:val="00E40848"/>
    <w:rsid w:val="00E41E09"/>
    <w:rsid w:val="00E42064"/>
    <w:rsid w:val="00E5071C"/>
    <w:rsid w:val="00E52124"/>
    <w:rsid w:val="00E537F7"/>
    <w:rsid w:val="00E538FB"/>
    <w:rsid w:val="00E53B80"/>
    <w:rsid w:val="00E553CF"/>
    <w:rsid w:val="00E55550"/>
    <w:rsid w:val="00E612C5"/>
    <w:rsid w:val="00E618BB"/>
    <w:rsid w:val="00E6629D"/>
    <w:rsid w:val="00E71021"/>
    <w:rsid w:val="00E716F1"/>
    <w:rsid w:val="00E75470"/>
    <w:rsid w:val="00E7647D"/>
    <w:rsid w:val="00E80784"/>
    <w:rsid w:val="00E80DD7"/>
    <w:rsid w:val="00E85702"/>
    <w:rsid w:val="00E87008"/>
    <w:rsid w:val="00E8737F"/>
    <w:rsid w:val="00E90758"/>
    <w:rsid w:val="00E9707F"/>
    <w:rsid w:val="00EA39CF"/>
    <w:rsid w:val="00EA3D56"/>
    <w:rsid w:val="00EA50C1"/>
    <w:rsid w:val="00EA600F"/>
    <w:rsid w:val="00EA61AC"/>
    <w:rsid w:val="00EA6B90"/>
    <w:rsid w:val="00EA71E6"/>
    <w:rsid w:val="00EA79BB"/>
    <w:rsid w:val="00EB0B6E"/>
    <w:rsid w:val="00EB36D4"/>
    <w:rsid w:val="00EB509F"/>
    <w:rsid w:val="00EC1B2B"/>
    <w:rsid w:val="00EC48B0"/>
    <w:rsid w:val="00EC50F4"/>
    <w:rsid w:val="00EC6758"/>
    <w:rsid w:val="00ED1CD4"/>
    <w:rsid w:val="00ED3415"/>
    <w:rsid w:val="00ED6FB6"/>
    <w:rsid w:val="00ED723B"/>
    <w:rsid w:val="00EE0050"/>
    <w:rsid w:val="00EE26BF"/>
    <w:rsid w:val="00EE5770"/>
    <w:rsid w:val="00EE5988"/>
    <w:rsid w:val="00EE70C1"/>
    <w:rsid w:val="00EF09A8"/>
    <w:rsid w:val="00EF177B"/>
    <w:rsid w:val="00EF4584"/>
    <w:rsid w:val="00EF7428"/>
    <w:rsid w:val="00F00317"/>
    <w:rsid w:val="00F007EA"/>
    <w:rsid w:val="00F02A75"/>
    <w:rsid w:val="00F03693"/>
    <w:rsid w:val="00F03E7E"/>
    <w:rsid w:val="00F052AC"/>
    <w:rsid w:val="00F066FF"/>
    <w:rsid w:val="00F068E4"/>
    <w:rsid w:val="00F101B8"/>
    <w:rsid w:val="00F13FB0"/>
    <w:rsid w:val="00F1431F"/>
    <w:rsid w:val="00F1451E"/>
    <w:rsid w:val="00F14646"/>
    <w:rsid w:val="00F15E92"/>
    <w:rsid w:val="00F169E1"/>
    <w:rsid w:val="00F215FD"/>
    <w:rsid w:val="00F21DFD"/>
    <w:rsid w:val="00F23553"/>
    <w:rsid w:val="00F23778"/>
    <w:rsid w:val="00F23FB1"/>
    <w:rsid w:val="00F24A39"/>
    <w:rsid w:val="00F42812"/>
    <w:rsid w:val="00F43602"/>
    <w:rsid w:val="00F52703"/>
    <w:rsid w:val="00F5791E"/>
    <w:rsid w:val="00F64B4F"/>
    <w:rsid w:val="00F70B32"/>
    <w:rsid w:val="00F7485D"/>
    <w:rsid w:val="00F76651"/>
    <w:rsid w:val="00F76DA0"/>
    <w:rsid w:val="00F778F9"/>
    <w:rsid w:val="00F77B79"/>
    <w:rsid w:val="00F826B9"/>
    <w:rsid w:val="00F84F48"/>
    <w:rsid w:val="00F866A8"/>
    <w:rsid w:val="00F8691E"/>
    <w:rsid w:val="00F902E0"/>
    <w:rsid w:val="00F924E1"/>
    <w:rsid w:val="00F947F8"/>
    <w:rsid w:val="00F960D9"/>
    <w:rsid w:val="00FA0CE7"/>
    <w:rsid w:val="00FA2449"/>
    <w:rsid w:val="00FA25CC"/>
    <w:rsid w:val="00FB35C9"/>
    <w:rsid w:val="00FB553A"/>
    <w:rsid w:val="00FB5B59"/>
    <w:rsid w:val="00FB6C33"/>
    <w:rsid w:val="00FC318F"/>
    <w:rsid w:val="00FC5197"/>
    <w:rsid w:val="00FC5BC0"/>
    <w:rsid w:val="00FC650B"/>
    <w:rsid w:val="00FC6FBD"/>
    <w:rsid w:val="00FD1D72"/>
    <w:rsid w:val="00FD209E"/>
    <w:rsid w:val="00FD3066"/>
    <w:rsid w:val="00FD62A3"/>
    <w:rsid w:val="00FD62F6"/>
    <w:rsid w:val="00FD66E9"/>
    <w:rsid w:val="00FE2638"/>
    <w:rsid w:val="00FE2A9B"/>
    <w:rsid w:val="00FF21C0"/>
    <w:rsid w:val="00FF319F"/>
    <w:rsid w:val="00FF3DAF"/>
    <w:rsid w:val="00FF4376"/>
    <w:rsid w:val="00FF7156"/>
    <w:rsid w:val="00FF75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6B851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宋体" w:eastAsia="宋体" w:hAnsi="Microsoft YaHei UI" w:cstheme="minorBidi"/>
        <w:sz w:val="22"/>
        <w:szCs w:val="22"/>
        <w:lang w:val="en-US" w:eastAsia="zh-CN"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B1472F"/>
    <w:pPr>
      <w:spacing w:line="240" w:lineRule="auto"/>
    </w:pPr>
  </w:style>
  <w:style w:type="paragraph" w:styleId="1">
    <w:name w:val="heading 1"/>
    <w:basedOn w:val="a2"/>
    <w:link w:val="10"/>
    <w:uiPriority w:val="1"/>
    <w:qFormat/>
    <w:rsid w:val="00C92904"/>
    <w:pPr>
      <w:keepNext/>
      <w:keepLines/>
      <w:pBdr>
        <w:bottom w:val="single" w:sz="18" w:space="1" w:color="2B579A" w:themeColor="accent5"/>
      </w:pBdr>
      <w:spacing w:before="360" w:after="240"/>
      <w:contextualSpacing/>
      <w:outlineLvl w:val="0"/>
    </w:pPr>
    <w:rPr>
      <w:rFonts w:eastAsia="Microsoft YaHei UI Light" w:cstheme="majorBidi"/>
      <w:color w:val="3B3838" w:themeColor="background2" w:themeShade="40"/>
      <w:kern w:val="28"/>
      <w:sz w:val="52"/>
      <w:szCs w:val="52"/>
      <w14:ligatures w14:val="standard"/>
      <w14:numForm w14:val="oldStyle"/>
    </w:rPr>
  </w:style>
  <w:style w:type="paragraph" w:styleId="21">
    <w:name w:val="heading 2"/>
    <w:basedOn w:val="a2"/>
    <w:next w:val="a2"/>
    <w:link w:val="22"/>
    <w:uiPriority w:val="1"/>
    <w:unhideWhenUsed/>
    <w:qFormat/>
    <w:rsid w:val="00C92904"/>
    <w:pPr>
      <w:keepNext/>
      <w:keepLines/>
      <w:spacing w:before="120"/>
      <w:outlineLvl w:val="1"/>
    </w:pPr>
    <w:rPr>
      <w:rFonts w:eastAsia="Microsoft YaHei UI Light" w:cstheme="majorBidi"/>
      <w:color w:val="1F4E79" w:themeColor="accent1" w:themeShade="80"/>
      <w:sz w:val="36"/>
      <w:szCs w:val="26"/>
    </w:rPr>
  </w:style>
  <w:style w:type="paragraph" w:styleId="31">
    <w:name w:val="heading 3"/>
    <w:basedOn w:val="a2"/>
    <w:next w:val="a2"/>
    <w:link w:val="32"/>
    <w:uiPriority w:val="1"/>
    <w:unhideWhenUsed/>
    <w:qFormat/>
    <w:rsid w:val="00833AFB"/>
    <w:pPr>
      <w:keepNext/>
      <w:keepLines/>
      <w:spacing w:before="40"/>
      <w:outlineLvl w:val="2"/>
    </w:pPr>
    <w:rPr>
      <w:rFonts w:cstheme="majorBidi"/>
      <w:color w:val="1F4D78" w:themeColor="accent1" w:themeShade="7F"/>
      <w:sz w:val="24"/>
      <w:szCs w:val="24"/>
    </w:rPr>
  </w:style>
  <w:style w:type="paragraph" w:styleId="41">
    <w:name w:val="heading 4"/>
    <w:basedOn w:val="a2"/>
    <w:next w:val="a2"/>
    <w:link w:val="42"/>
    <w:uiPriority w:val="1"/>
    <w:unhideWhenUsed/>
    <w:qFormat/>
    <w:rsid w:val="00833AFB"/>
    <w:pPr>
      <w:keepNext/>
      <w:keepLines/>
      <w:spacing w:before="40"/>
      <w:outlineLvl w:val="3"/>
    </w:pPr>
    <w:rPr>
      <w:rFonts w:cstheme="majorBidi"/>
      <w:i/>
      <w:iCs/>
      <w:color w:val="1F4E79" w:themeColor="accent1" w:themeShade="80"/>
    </w:rPr>
  </w:style>
  <w:style w:type="paragraph" w:styleId="51">
    <w:name w:val="heading 5"/>
    <w:basedOn w:val="a2"/>
    <w:next w:val="a2"/>
    <w:link w:val="52"/>
    <w:uiPriority w:val="1"/>
    <w:semiHidden/>
    <w:unhideWhenUsed/>
    <w:qFormat/>
    <w:rsid w:val="00833AFB"/>
    <w:pPr>
      <w:keepNext/>
      <w:keepLines/>
      <w:spacing w:before="40"/>
      <w:outlineLvl w:val="4"/>
    </w:pPr>
    <w:rPr>
      <w:rFonts w:cstheme="majorBidi"/>
      <w:color w:val="1F4E79" w:themeColor="accent1" w:themeShade="80"/>
    </w:rPr>
  </w:style>
  <w:style w:type="paragraph" w:styleId="6">
    <w:name w:val="heading 6"/>
    <w:basedOn w:val="a2"/>
    <w:next w:val="a2"/>
    <w:link w:val="60"/>
    <w:uiPriority w:val="1"/>
    <w:semiHidden/>
    <w:unhideWhenUsed/>
    <w:qFormat/>
    <w:rsid w:val="00833AFB"/>
    <w:pPr>
      <w:keepNext/>
      <w:keepLines/>
      <w:spacing w:before="40"/>
      <w:outlineLvl w:val="5"/>
    </w:pPr>
    <w:rPr>
      <w:rFonts w:cstheme="majorBidi"/>
      <w:b/>
      <w:color w:val="1F4D78" w:themeColor="accent1" w:themeShade="7F"/>
    </w:rPr>
  </w:style>
  <w:style w:type="paragraph" w:styleId="7">
    <w:name w:val="heading 7"/>
    <w:basedOn w:val="a2"/>
    <w:next w:val="a2"/>
    <w:link w:val="70"/>
    <w:uiPriority w:val="1"/>
    <w:semiHidden/>
    <w:unhideWhenUsed/>
    <w:qFormat/>
    <w:rsid w:val="00833AFB"/>
    <w:pPr>
      <w:keepNext/>
      <w:keepLines/>
      <w:spacing w:before="40"/>
      <w:outlineLvl w:val="6"/>
    </w:pPr>
    <w:rPr>
      <w:rFonts w:cstheme="majorBidi"/>
      <w:i/>
      <w:iCs/>
      <w:color w:val="1F4D78" w:themeColor="accent1" w:themeShade="7F"/>
    </w:rPr>
  </w:style>
  <w:style w:type="paragraph" w:styleId="8">
    <w:name w:val="heading 8"/>
    <w:basedOn w:val="a2"/>
    <w:next w:val="a2"/>
    <w:link w:val="80"/>
    <w:uiPriority w:val="1"/>
    <w:semiHidden/>
    <w:unhideWhenUsed/>
    <w:qFormat/>
    <w:rsid w:val="00833AFB"/>
    <w:pPr>
      <w:keepNext/>
      <w:keepLines/>
      <w:spacing w:before="40"/>
      <w:outlineLvl w:val="7"/>
    </w:pPr>
    <w:rPr>
      <w:rFonts w:cstheme="majorBidi"/>
      <w:color w:val="272727" w:themeColor="text1" w:themeTint="D8"/>
      <w:szCs w:val="21"/>
    </w:rPr>
  </w:style>
  <w:style w:type="paragraph" w:styleId="9">
    <w:name w:val="heading 9"/>
    <w:basedOn w:val="a2"/>
    <w:next w:val="a2"/>
    <w:link w:val="90"/>
    <w:uiPriority w:val="1"/>
    <w:semiHidden/>
    <w:unhideWhenUsed/>
    <w:qFormat/>
    <w:rsid w:val="00833AFB"/>
    <w:pPr>
      <w:keepNext/>
      <w:keepLines/>
      <w:spacing w:before="40"/>
      <w:outlineLvl w:val="8"/>
    </w:pPr>
    <w:rPr>
      <w:rFonts w:cstheme="majorBidi"/>
      <w:i/>
      <w:iCs/>
      <w:color w:val="272727" w:themeColor="text1" w:themeTint="D8"/>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1"/>
    <w:rsid w:val="00C92904"/>
    <w:rPr>
      <w:rFonts w:ascii="Microsoft YaHei UI" w:eastAsia="Microsoft YaHei UI Light" w:hAnsi="Microsoft YaHei UI" w:cstheme="majorBidi"/>
      <w:color w:val="3B3838" w:themeColor="background2" w:themeShade="40"/>
      <w:kern w:val="28"/>
      <w:sz w:val="52"/>
      <w:szCs w:val="52"/>
      <w14:ligatures w14:val="standard"/>
      <w14:numForm w14:val="oldStyle"/>
    </w:rPr>
  </w:style>
  <w:style w:type="paragraph" w:styleId="a6">
    <w:name w:val="header"/>
    <w:basedOn w:val="a2"/>
    <w:link w:val="a7"/>
    <w:uiPriority w:val="99"/>
    <w:unhideWhenUsed/>
    <w:rsid w:val="00833AFB"/>
    <w:rPr>
      <w:color w:val="3B3838" w:themeColor="background2" w:themeShade="40"/>
      <w:sz w:val="24"/>
    </w:rPr>
  </w:style>
  <w:style w:type="character" w:customStyle="1" w:styleId="a7">
    <w:name w:val="页眉 字符"/>
    <w:basedOn w:val="a3"/>
    <w:link w:val="a6"/>
    <w:uiPriority w:val="99"/>
    <w:rsid w:val="00833AFB"/>
    <w:rPr>
      <w:rFonts w:ascii="Microsoft YaHei UI" w:eastAsia="Microsoft YaHei UI" w:hAnsi="Microsoft YaHei UI"/>
      <w:color w:val="3B3838" w:themeColor="background2" w:themeShade="40"/>
      <w:sz w:val="24"/>
    </w:rPr>
  </w:style>
  <w:style w:type="paragraph" w:styleId="a1">
    <w:name w:val="List Number"/>
    <w:basedOn w:val="a2"/>
    <w:link w:val="a8"/>
    <w:uiPriority w:val="10"/>
    <w:qFormat/>
    <w:rsid w:val="00833AFB"/>
    <w:pPr>
      <w:numPr>
        <w:numId w:val="3"/>
      </w:numPr>
    </w:pPr>
    <w:rPr>
      <w:color w:val="3B3838" w:themeColor="background2" w:themeShade="40"/>
    </w:rPr>
  </w:style>
  <w:style w:type="paragraph" w:styleId="a9">
    <w:name w:val="Title"/>
    <w:basedOn w:val="a2"/>
    <w:link w:val="aa"/>
    <w:uiPriority w:val="1"/>
    <w:qFormat/>
    <w:rsid w:val="00C92904"/>
    <w:pPr>
      <w:pBdr>
        <w:left w:val="single" w:sz="48" w:space="0" w:color="2B579A" w:themeColor="accent5"/>
      </w:pBdr>
      <w:shd w:val="clear" w:color="auto" w:fill="2B579A" w:themeFill="accent5"/>
      <w:spacing w:before="0"/>
      <w:ind w:left="144"/>
      <w:contextualSpacing/>
    </w:pPr>
    <w:rPr>
      <w:rFonts w:ascii="Microsoft YaHei UI Light" w:eastAsia="Microsoft YaHei UI Light" w:cstheme="majorBidi"/>
      <w:color w:val="FFFFFF" w:themeColor="background1"/>
      <w:spacing w:val="-10"/>
      <w:kern w:val="28"/>
      <w:sz w:val="96"/>
      <w:szCs w:val="56"/>
    </w:rPr>
  </w:style>
  <w:style w:type="character" w:customStyle="1" w:styleId="aa">
    <w:name w:val="标题 字符"/>
    <w:basedOn w:val="a3"/>
    <w:link w:val="a9"/>
    <w:uiPriority w:val="1"/>
    <w:rsid w:val="00C92904"/>
    <w:rPr>
      <w:rFonts w:ascii="Microsoft YaHei UI Light" w:eastAsia="Microsoft YaHei UI Light" w:hAnsi="Microsoft YaHei UI" w:cstheme="majorBidi"/>
      <w:color w:val="FFFFFF" w:themeColor="background1"/>
      <w:spacing w:val="-10"/>
      <w:kern w:val="28"/>
      <w:sz w:val="96"/>
      <w:szCs w:val="56"/>
      <w:shd w:val="clear" w:color="auto" w:fill="2B579A" w:themeFill="accent5"/>
    </w:rPr>
  </w:style>
  <w:style w:type="paragraph" w:styleId="ab">
    <w:name w:val="Subtitle"/>
    <w:basedOn w:val="a2"/>
    <w:next w:val="a2"/>
    <w:link w:val="ac"/>
    <w:uiPriority w:val="2"/>
    <w:qFormat/>
    <w:rsid w:val="00C92904"/>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eastAsia="Microsoft YaHei UI Light"/>
      <w:color w:val="FFFFFF" w:themeColor="background1"/>
      <w:spacing w:val="15"/>
      <w:sz w:val="36"/>
    </w:rPr>
  </w:style>
  <w:style w:type="character" w:customStyle="1" w:styleId="ac">
    <w:name w:val="副标题 字符"/>
    <w:basedOn w:val="a3"/>
    <w:link w:val="ab"/>
    <w:uiPriority w:val="2"/>
    <w:rsid w:val="00C92904"/>
    <w:rPr>
      <w:rFonts w:ascii="Microsoft YaHei UI" w:eastAsia="Microsoft YaHei UI Light" w:hAnsi="Microsoft YaHei UI"/>
      <w:color w:val="FFFFFF" w:themeColor="background1"/>
      <w:spacing w:val="15"/>
      <w:sz w:val="36"/>
      <w:shd w:val="clear" w:color="auto" w:fill="2B579A" w:themeFill="accent5"/>
    </w:rPr>
  </w:style>
  <w:style w:type="table" w:styleId="ad">
    <w:name w:val="Table Grid"/>
    <w:basedOn w:val="a4"/>
    <w:uiPriority w:val="39"/>
    <w:rsid w:val="00833AFB"/>
    <w:pPr>
      <w:spacing w:line="240" w:lineRule="auto"/>
    </w:pPr>
    <w:rPr>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2"/>
    <w:uiPriority w:val="99"/>
    <w:semiHidden/>
    <w:unhideWhenUsed/>
    <w:rsid w:val="00833AFB"/>
    <w:pPr>
      <w:spacing w:before="100" w:beforeAutospacing="1" w:after="100" w:afterAutospacing="1"/>
    </w:pPr>
    <w:rPr>
      <w:rFonts w:cs="Times New Roman"/>
      <w:color w:val="404040" w:themeColor="text1" w:themeTint="BF"/>
      <w:sz w:val="24"/>
      <w:szCs w:val="24"/>
    </w:rPr>
  </w:style>
  <w:style w:type="paragraph" w:styleId="af">
    <w:name w:val="footer"/>
    <w:basedOn w:val="a2"/>
    <w:link w:val="af0"/>
    <w:uiPriority w:val="99"/>
    <w:unhideWhenUsed/>
    <w:rsid w:val="00833AFB"/>
  </w:style>
  <w:style w:type="character" w:customStyle="1" w:styleId="af0">
    <w:name w:val="页脚 字符"/>
    <w:basedOn w:val="a3"/>
    <w:link w:val="af"/>
    <w:uiPriority w:val="99"/>
    <w:rsid w:val="00833AFB"/>
    <w:rPr>
      <w:rFonts w:ascii="Microsoft YaHei UI" w:eastAsia="Microsoft YaHei UI" w:hAnsi="Microsoft YaHei UI"/>
    </w:rPr>
  </w:style>
  <w:style w:type="character" w:styleId="af1">
    <w:name w:val="Intense Emphasis"/>
    <w:basedOn w:val="a3"/>
    <w:uiPriority w:val="21"/>
    <w:qFormat/>
    <w:rsid w:val="00833AFB"/>
    <w:rPr>
      <w:rFonts w:ascii="Microsoft YaHei UI" w:eastAsia="Microsoft YaHei UI" w:hAnsi="Microsoft YaHei UI"/>
      <w:i/>
      <w:iCs/>
      <w:color w:val="2B579A" w:themeColor="accent5"/>
    </w:rPr>
  </w:style>
  <w:style w:type="table" w:styleId="11">
    <w:name w:val="Grid Table 1 Light"/>
    <w:basedOn w:val="a4"/>
    <w:uiPriority w:val="46"/>
    <w:rsid w:val="00833AFB"/>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5">
    <w:name w:val="Grid Table 4 Accent 5"/>
    <w:basedOn w:val="a4"/>
    <w:uiPriority w:val="49"/>
    <w:rsid w:val="00833AFB"/>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1-6">
    <w:name w:val="Grid Table 1 Light Accent 6"/>
    <w:basedOn w:val="a4"/>
    <w:uiPriority w:val="46"/>
    <w:rsid w:val="00833AFB"/>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53">
    <w:name w:val="Grid Table 5 Dark"/>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43">
    <w:name w:val="Grid Table 4"/>
    <w:basedOn w:val="a4"/>
    <w:uiPriority w:val="49"/>
    <w:rsid w:val="00833AF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
    <w:name w:val="Grid Table 1 Light Accent 1"/>
    <w:basedOn w:val="a4"/>
    <w:uiPriority w:val="46"/>
    <w:rsid w:val="00833AFB"/>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22">
    <w:name w:val="标题 2 字符"/>
    <w:basedOn w:val="a3"/>
    <w:link w:val="21"/>
    <w:uiPriority w:val="1"/>
    <w:rsid w:val="00C92904"/>
    <w:rPr>
      <w:rFonts w:ascii="Microsoft YaHei UI" w:eastAsia="Microsoft YaHei UI Light" w:hAnsi="Microsoft YaHei UI" w:cstheme="majorBidi"/>
      <w:color w:val="1F4E79" w:themeColor="accent1" w:themeShade="80"/>
      <w:sz w:val="36"/>
      <w:szCs w:val="26"/>
    </w:rPr>
  </w:style>
  <w:style w:type="paragraph" w:styleId="a">
    <w:name w:val="List Bullet"/>
    <w:basedOn w:val="a2"/>
    <w:uiPriority w:val="11"/>
    <w:qFormat/>
    <w:rsid w:val="00833AFB"/>
    <w:pPr>
      <w:numPr>
        <w:numId w:val="5"/>
      </w:numPr>
    </w:pPr>
  </w:style>
  <w:style w:type="paragraph" w:styleId="af2">
    <w:name w:val="Balloon Text"/>
    <w:basedOn w:val="a2"/>
    <w:link w:val="af3"/>
    <w:uiPriority w:val="99"/>
    <w:semiHidden/>
    <w:unhideWhenUsed/>
    <w:rsid w:val="00833AFB"/>
    <w:rPr>
      <w:rFonts w:cs="Segoe UI"/>
      <w:szCs w:val="18"/>
    </w:rPr>
  </w:style>
  <w:style w:type="character" w:customStyle="1" w:styleId="af3">
    <w:name w:val="批注框文本 字符"/>
    <w:basedOn w:val="a3"/>
    <w:link w:val="af2"/>
    <w:uiPriority w:val="99"/>
    <w:semiHidden/>
    <w:rsid w:val="00833AFB"/>
    <w:rPr>
      <w:rFonts w:ascii="Microsoft YaHei UI" w:eastAsia="Microsoft YaHei UI" w:hAnsi="Microsoft YaHei UI" w:cs="Segoe UI"/>
      <w:szCs w:val="18"/>
    </w:rPr>
  </w:style>
  <w:style w:type="character" w:styleId="af4">
    <w:name w:val="annotation reference"/>
    <w:basedOn w:val="a3"/>
    <w:uiPriority w:val="99"/>
    <w:semiHidden/>
    <w:unhideWhenUsed/>
    <w:rsid w:val="00833AFB"/>
    <w:rPr>
      <w:rFonts w:ascii="Microsoft YaHei UI" w:eastAsia="Microsoft YaHei UI" w:hAnsi="Microsoft YaHei UI"/>
      <w:sz w:val="22"/>
      <w:szCs w:val="16"/>
    </w:rPr>
  </w:style>
  <w:style w:type="paragraph" w:styleId="af5">
    <w:name w:val="annotation text"/>
    <w:basedOn w:val="a2"/>
    <w:link w:val="af6"/>
    <w:uiPriority w:val="99"/>
    <w:semiHidden/>
    <w:unhideWhenUsed/>
    <w:rsid w:val="00833AFB"/>
    <w:rPr>
      <w:szCs w:val="20"/>
    </w:rPr>
  </w:style>
  <w:style w:type="character" w:customStyle="1" w:styleId="af6">
    <w:name w:val="批注文字 字符"/>
    <w:basedOn w:val="a3"/>
    <w:link w:val="af5"/>
    <w:uiPriority w:val="99"/>
    <w:semiHidden/>
    <w:rsid w:val="00833AFB"/>
    <w:rPr>
      <w:rFonts w:ascii="Microsoft YaHei UI" w:eastAsia="Microsoft YaHei UI" w:hAnsi="Microsoft YaHei UI"/>
      <w:szCs w:val="20"/>
    </w:rPr>
  </w:style>
  <w:style w:type="paragraph" w:styleId="af7">
    <w:name w:val="annotation subject"/>
    <w:basedOn w:val="af5"/>
    <w:next w:val="af5"/>
    <w:link w:val="af8"/>
    <w:uiPriority w:val="99"/>
    <w:semiHidden/>
    <w:unhideWhenUsed/>
    <w:rsid w:val="00833AFB"/>
    <w:rPr>
      <w:b/>
      <w:bCs/>
    </w:rPr>
  </w:style>
  <w:style w:type="character" w:customStyle="1" w:styleId="af8">
    <w:name w:val="批注主题 字符"/>
    <w:basedOn w:val="af6"/>
    <w:link w:val="af7"/>
    <w:uiPriority w:val="99"/>
    <w:semiHidden/>
    <w:rsid w:val="00833AFB"/>
    <w:rPr>
      <w:rFonts w:ascii="Microsoft YaHei UI" w:eastAsia="Microsoft YaHei UI" w:hAnsi="Microsoft YaHei UI"/>
      <w:b/>
      <w:bCs/>
      <w:szCs w:val="20"/>
    </w:rPr>
  </w:style>
  <w:style w:type="character" w:styleId="af9">
    <w:name w:val="Hyperlink"/>
    <w:basedOn w:val="a3"/>
    <w:uiPriority w:val="99"/>
    <w:unhideWhenUsed/>
    <w:rsid w:val="00833AFB"/>
    <w:rPr>
      <w:rFonts w:ascii="Microsoft YaHei UI" w:eastAsia="Microsoft YaHei UI" w:hAnsi="Microsoft YaHei UI"/>
      <w:color w:val="0563C1" w:themeColor="hyperlink"/>
      <w:u w:val="single"/>
    </w:rPr>
  </w:style>
  <w:style w:type="character" w:styleId="afa">
    <w:name w:val="Emphasis"/>
    <w:basedOn w:val="a3"/>
    <w:uiPriority w:val="3"/>
    <w:qFormat/>
    <w:rsid w:val="00833AFB"/>
    <w:rPr>
      <w:rFonts w:ascii="Microsoft YaHei UI" w:eastAsia="Microsoft YaHei UI" w:hAnsi="Microsoft YaHei UI"/>
      <w:b/>
      <w:iCs/>
      <w:color w:val="BF0000" w:themeColor="accent2" w:themeShade="BF"/>
    </w:rPr>
  </w:style>
  <w:style w:type="character" w:styleId="afb">
    <w:name w:val="FollowedHyperlink"/>
    <w:basedOn w:val="a3"/>
    <w:uiPriority w:val="99"/>
    <w:semiHidden/>
    <w:unhideWhenUsed/>
    <w:rsid w:val="00833AFB"/>
    <w:rPr>
      <w:rFonts w:ascii="Microsoft YaHei UI" w:eastAsia="Microsoft YaHei UI" w:hAnsi="Microsoft YaHei UI"/>
      <w:color w:val="954F72" w:themeColor="followedHyperlink"/>
      <w:u w:val="single"/>
    </w:rPr>
  </w:style>
  <w:style w:type="character" w:styleId="afc">
    <w:name w:val="Strong"/>
    <w:basedOn w:val="a3"/>
    <w:uiPriority w:val="4"/>
    <w:qFormat/>
    <w:rsid w:val="00833AFB"/>
    <w:rPr>
      <w:rFonts w:ascii="Microsoft YaHei UI" w:eastAsia="Microsoft YaHei UI" w:hAnsi="Microsoft YaHei UI"/>
      <w:b/>
      <w:bCs/>
      <w:color w:val="2B579A" w:themeColor="accent5"/>
    </w:rPr>
  </w:style>
  <w:style w:type="paragraph" w:customStyle="1" w:styleId="1-">
    <w:name w:val="标题 1 - 分页符"/>
    <w:basedOn w:val="a2"/>
    <w:uiPriority w:val="6"/>
    <w:qFormat/>
    <w:rsid w:val="00833AFB"/>
    <w:pPr>
      <w:keepNext/>
      <w:keepLines/>
      <w:pageBreakBefore/>
      <w:pBdr>
        <w:bottom w:val="single" w:sz="18" w:space="1" w:color="2B579A" w:themeColor="accent5"/>
      </w:pBdr>
      <w:spacing w:before="360" w:after="240"/>
      <w:contextualSpacing/>
    </w:pPr>
    <w:rPr>
      <w:color w:val="3B3838" w:themeColor="background2" w:themeShade="40"/>
      <w:sz w:val="52"/>
    </w:rPr>
  </w:style>
  <w:style w:type="paragraph" w:customStyle="1" w:styleId="afd">
    <w:name w:val="图像"/>
    <w:basedOn w:val="a2"/>
    <w:uiPriority w:val="22"/>
    <w:qFormat/>
    <w:rsid w:val="00833AFB"/>
    <w:pPr>
      <w:spacing w:before="240"/>
    </w:pPr>
    <w:rPr>
      <w:noProof/>
    </w:rPr>
  </w:style>
  <w:style w:type="paragraph" w:styleId="afe">
    <w:name w:val="Bibliography"/>
    <w:basedOn w:val="a2"/>
    <w:next w:val="a2"/>
    <w:uiPriority w:val="37"/>
    <w:semiHidden/>
    <w:unhideWhenUsed/>
    <w:rsid w:val="00833AFB"/>
  </w:style>
  <w:style w:type="paragraph" w:styleId="TOC">
    <w:name w:val="TOC Heading"/>
    <w:basedOn w:val="1"/>
    <w:next w:val="a2"/>
    <w:uiPriority w:val="39"/>
    <w:unhideWhenUsed/>
    <w:qFormat/>
    <w:rsid w:val="00833AFB"/>
    <w:pPr>
      <w:outlineLvl w:val="9"/>
    </w:pPr>
    <w:rPr>
      <w:kern w:val="0"/>
      <w:szCs w:val="32"/>
      <w14:ligatures w14:val="none"/>
      <w14:numForm w14:val="default"/>
    </w:rPr>
  </w:style>
  <w:style w:type="paragraph" w:styleId="aff">
    <w:name w:val="Block Text"/>
    <w:basedOn w:val="a2"/>
    <w:uiPriority w:val="99"/>
    <w:semiHidden/>
    <w:unhideWhenUsed/>
    <w:rsid w:val="00833AFB"/>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i/>
      <w:iCs/>
      <w:color w:val="1F4E79" w:themeColor="accent1" w:themeShade="80"/>
    </w:rPr>
  </w:style>
  <w:style w:type="paragraph" w:styleId="aff0">
    <w:name w:val="Body Text"/>
    <w:basedOn w:val="a2"/>
    <w:link w:val="aff1"/>
    <w:uiPriority w:val="99"/>
    <w:semiHidden/>
    <w:unhideWhenUsed/>
    <w:rsid w:val="00833AFB"/>
    <w:pPr>
      <w:spacing w:after="120"/>
    </w:pPr>
  </w:style>
  <w:style w:type="character" w:customStyle="1" w:styleId="aff1">
    <w:name w:val="正文文本 字符"/>
    <w:basedOn w:val="a3"/>
    <w:link w:val="aff0"/>
    <w:uiPriority w:val="99"/>
    <w:semiHidden/>
    <w:rsid w:val="00833AFB"/>
    <w:rPr>
      <w:rFonts w:ascii="Microsoft YaHei UI" w:eastAsia="Microsoft YaHei UI" w:hAnsi="Microsoft YaHei UI"/>
    </w:rPr>
  </w:style>
  <w:style w:type="paragraph" w:styleId="23">
    <w:name w:val="Body Text 2"/>
    <w:basedOn w:val="a2"/>
    <w:link w:val="24"/>
    <w:uiPriority w:val="99"/>
    <w:semiHidden/>
    <w:unhideWhenUsed/>
    <w:rsid w:val="00833AFB"/>
    <w:pPr>
      <w:spacing w:after="120" w:line="480" w:lineRule="auto"/>
    </w:pPr>
  </w:style>
  <w:style w:type="character" w:customStyle="1" w:styleId="24">
    <w:name w:val="正文文本 2 字符"/>
    <w:basedOn w:val="a3"/>
    <w:link w:val="23"/>
    <w:uiPriority w:val="99"/>
    <w:semiHidden/>
    <w:rsid w:val="00833AFB"/>
    <w:rPr>
      <w:rFonts w:ascii="Microsoft YaHei UI" w:eastAsia="Microsoft YaHei UI" w:hAnsi="Microsoft YaHei UI"/>
    </w:rPr>
  </w:style>
  <w:style w:type="paragraph" w:styleId="33">
    <w:name w:val="Body Text 3"/>
    <w:basedOn w:val="a2"/>
    <w:link w:val="34"/>
    <w:uiPriority w:val="99"/>
    <w:semiHidden/>
    <w:unhideWhenUsed/>
    <w:rsid w:val="00833AFB"/>
    <w:pPr>
      <w:spacing w:after="120"/>
    </w:pPr>
    <w:rPr>
      <w:szCs w:val="16"/>
    </w:rPr>
  </w:style>
  <w:style w:type="character" w:customStyle="1" w:styleId="34">
    <w:name w:val="正文文本 3 字符"/>
    <w:basedOn w:val="a3"/>
    <w:link w:val="33"/>
    <w:uiPriority w:val="99"/>
    <w:semiHidden/>
    <w:rsid w:val="00833AFB"/>
    <w:rPr>
      <w:rFonts w:ascii="Microsoft YaHei UI" w:eastAsia="Microsoft YaHei UI" w:hAnsi="Microsoft YaHei UI"/>
      <w:szCs w:val="16"/>
    </w:rPr>
  </w:style>
  <w:style w:type="paragraph" w:styleId="aff2">
    <w:name w:val="Body Text First Indent"/>
    <w:basedOn w:val="aff0"/>
    <w:link w:val="aff3"/>
    <w:uiPriority w:val="99"/>
    <w:semiHidden/>
    <w:unhideWhenUsed/>
    <w:rsid w:val="00833AFB"/>
    <w:pPr>
      <w:spacing w:after="0"/>
      <w:ind w:firstLine="360"/>
    </w:pPr>
  </w:style>
  <w:style w:type="character" w:customStyle="1" w:styleId="aff3">
    <w:name w:val="正文首行缩进 字符"/>
    <w:basedOn w:val="aff1"/>
    <w:link w:val="aff2"/>
    <w:uiPriority w:val="99"/>
    <w:semiHidden/>
    <w:rsid w:val="00833AFB"/>
    <w:rPr>
      <w:rFonts w:ascii="Microsoft YaHei UI" w:eastAsia="Microsoft YaHei UI" w:hAnsi="Microsoft YaHei UI"/>
    </w:rPr>
  </w:style>
  <w:style w:type="paragraph" w:styleId="aff4">
    <w:name w:val="Body Text Indent"/>
    <w:basedOn w:val="a2"/>
    <w:link w:val="aff5"/>
    <w:uiPriority w:val="99"/>
    <w:semiHidden/>
    <w:unhideWhenUsed/>
    <w:rsid w:val="00833AFB"/>
    <w:pPr>
      <w:spacing w:after="120"/>
      <w:ind w:left="360"/>
    </w:pPr>
  </w:style>
  <w:style w:type="character" w:customStyle="1" w:styleId="aff5">
    <w:name w:val="正文文本缩进 字符"/>
    <w:basedOn w:val="a3"/>
    <w:link w:val="aff4"/>
    <w:uiPriority w:val="99"/>
    <w:semiHidden/>
    <w:rsid w:val="00833AFB"/>
    <w:rPr>
      <w:rFonts w:ascii="Microsoft YaHei UI" w:eastAsia="Microsoft YaHei UI" w:hAnsi="Microsoft YaHei UI"/>
    </w:rPr>
  </w:style>
  <w:style w:type="paragraph" w:styleId="25">
    <w:name w:val="Body Text First Indent 2"/>
    <w:basedOn w:val="aff4"/>
    <w:link w:val="26"/>
    <w:uiPriority w:val="99"/>
    <w:semiHidden/>
    <w:unhideWhenUsed/>
    <w:rsid w:val="00833AFB"/>
    <w:pPr>
      <w:spacing w:after="0"/>
      <w:ind w:firstLine="360"/>
    </w:pPr>
  </w:style>
  <w:style w:type="character" w:customStyle="1" w:styleId="26">
    <w:name w:val="正文首行缩进 2 字符"/>
    <w:basedOn w:val="aff5"/>
    <w:link w:val="25"/>
    <w:uiPriority w:val="99"/>
    <w:semiHidden/>
    <w:rsid w:val="00833AFB"/>
    <w:rPr>
      <w:rFonts w:ascii="Microsoft YaHei UI" w:eastAsia="Microsoft YaHei UI" w:hAnsi="Microsoft YaHei UI"/>
    </w:rPr>
  </w:style>
  <w:style w:type="paragraph" w:styleId="27">
    <w:name w:val="Body Text Indent 2"/>
    <w:basedOn w:val="a2"/>
    <w:link w:val="28"/>
    <w:uiPriority w:val="99"/>
    <w:semiHidden/>
    <w:unhideWhenUsed/>
    <w:rsid w:val="00833AFB"/>
    <w:pPr>
      <w:spacing w:after="120" w:line="480" w:lineRule="auto"/>
      <w:ind w:left="360"/>
    </w:pPr>
  </w:style>
  <w:style w:type="character" w:customStyle="1" w:styleId="28">
    <w:name w:val="正文文本缩进 2 字符"/>
    <w:basedOn w:val="a3"/>
    <w:link w:val="27"/>
    <w:uiPriority w:val="99"/>
    <w:semiHidden/>
    <w:rsid w:val="00833AFB"/>
    <w:rPr>
      <w:rFonts w:ascii="Microsoft YaHei UI" w:eastAsia="Microsoft YaHei UI" w:hAnsi="Microsoft YaHei UI"/>
    </w:rPr>
  </w:style>
  <w:style w:type="paragraph" w:styleId="35">
    <w:name w:val="Body Text Indent 3"/>
    <w:basedOn w:val="a2"/>
    <w:link w:val="36"/>
    <w:uiPriority w:val="99"/>
    <w:semiHidden/>
    <w:unhideWhenUsed/>
    <w:rsid w:val="00833AFB"/>
    <w:pPr>
      <w:spacing w:after="120"/>
      <w:ind w:left="360"/>
    </w:pPr>
    <w:rPr>
      <w:szCs w:val="16"/>
    </w:rPr>
  </w:style>
  <w:style w:type="character" w:customStyle="1" w:styleId="36">
    <w:name w:val="正文文本缩进 3 字符"/>
    <w:basedOn w:val="a3"/>
    <w:link w:val="35"/>
    <w:uiPriority w:val="99"/>
    <w:semiHidden/>
    <w:rsid w:val="00833AFB"/>
    <w:rPr>
      <w:rFonts w:ascii="Microsoft YaHei UI" w:eastAsia="Microsoft YaHei UI" w:hAnsi="Microsoft YaHei UI"/>
      <w:szCs w:val="16"/>
    </w:rPr>
  </w:style>
  <w:style w:type="character" w:styleId="aff6">
    <w:name w:val="Book Title"/>
    <w:basedOn w:val="a3"/>
    <w:uiPriority w:val="33"/>
    <w:semiHidden/>
    <w:unhideWhenUsed/>
    <w:qFormat/>
    <w:rsid w:val="00833AFB"/>
    <w:rPr>
      <w:rFonts w:ascii="Microsoft YaHei UI" w:eastAsia="Microsoft YaHei UI" w:hAnsi="Microsoft YaHei UI"/>
      <w:b/>
      <w:bCs/>
      <w:i/>
      <w:iCs/>
      <w:spacing w:val="0"/>
    </w:rPr>
  </w:style>
  <w:style w:type="paragraph" w:styleId="aff7">
    <w:name w:val="caption"/>
    <w:basedOn w:val="a2"/>
    <w:next w:val="a2"/>
    <w:uiPriority w:val="35"/>
    <w:semiHidden/>
    <w:unhideWhenUsed/>
    <w:qFormat/>
    <w:rsid w:val="00833AFB"/>
    <w:pPr>
      <w:spacing w:before="0" w:after="200"/>
    </w:pPr>
    <w:rPr>
      <w:i/>
      <w:iCs/>
      <w:color w:val="44546A" w:themeColor="text2"/>
      <w:szCs w:val="18"/>
    </w:rPr>
  </w:style>
  <w:style w:type="paragraph" w:styleId="aff8">
    <w:name w:val="Closing"/>
    <w:basedOn w:val="a2"/>
    <w:link w:val="aff9"/>
    <w:uiPriority w:val="99"/>
    <w:semiHidden/>
    <w:unhideWhenUsed/>
    <w:rsid w:val="00833AFB"/>
    <w:pPr>
      <w:spacing w:before="0"/>
      <w:ind w:left="4320"/>
    </w:pPr>
  </w:style>
  <w:style w:type="character" w:customStyle="1" w:styleId="aff9">
    <w:name w:val="结束语 字符"/>
    <w:basedOn w:val="a3"/>
    <w:link w:val="aff8"/>
    <w:uiPriority w:val="99"/>
    <w:semiHidden/>
    <w:rsid w:val="00833AFB"/>
    <w:rPr>
      <w:rFonts w:ascii="Microsoft YaHei UI" w:eastAsia="Microsoft YaHei UI" w:hAnsi="Microsoft YaHei UI"/>
    </w:rPr>
  </w:style>
  <w:style w:type="table" w:styleId="affa">
    <w:name w:val="Colorful Grid"/>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2">
    <w:name w:val="Colorful Grid Accent 2"/>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3">
    <w:name w:val="Colorful Grid Accent 3"/>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
    <w:name w:val="Colorful Grid Accent 4"/>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
    <w:name w:val="Colorful Grid Accent 5"/>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6">
    <w:name w:val="Colorful Grid Accent 6"/>
    <w:basedOn w:val="a4"/>
    <w:uiPriority w:val="73"/>
    <w:semiHidden/>
    <w:unhideWhenUsed/>
    <w:rsid w:val="00833AFB"/>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affb">
    <w:name w:val="Colorful List"/>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0">
    <w:name w:val="Colorful List Accent 2"/>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30">
    <w:name w:val="Colorful List Accent 3"/>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0">
    <w:name w:val="Colorful List Accent 4"/>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0">
    <w:name w:val="Colorful List Accent 5"/>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60">
    <w:name w:val="Colorful List Accent 6"/>
    <w:basedOn w:val="a4"/>
    <w:uiPriority w:val="72"/>
    <w:semiHidden/>
    <w:unhideWhenUsed/>
    <w:rsid w:val="00833AFB"/>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affc">
    <w:name w:val="Colorful Shading"/>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1">
    <w:name w:val="Colorful Shading Accent 4"/>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uiPriority w:val="71"/>
    <w:semiHidden/>
    <w:unhideWhenUsed/>
    <w:rsid w:val="00833AFB"/>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d">
    <w:name w:val="Dark List"/>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22">
    <w:name w:val="Dark List Accent 2"/>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32">
    <w:name w:val="Dark List Accent 3"/>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2">
    <w:name w:val="Dark List Accent 4"/>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2">
    <w:name w:val="Dark List Accent 5"/>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62">
    <w:name w:val="Dark List Accent 6"/>
    <w:basedOn w:val="a4"/>
    <w:uiPriority w:val="70"/>
    <w:semiHidden/>
    <w:unhideWhenUsed/>
    <w:rsid w:val="00833AFB"/>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affe">
    <w:name w:val="Date"/>
    <w:basedOn w:val="a2"/>
    <w:next w:val="a2"/>
    <w:link w:val="afff"/>
    <w:uiPriority w:val="99"/>
    <w:semiHidden/>
    <w:unhideWhenUsed/>
    <w:rsid w:val="00833AFB"/>
  </w:style>
  <w:style w:type="character" w:customStyle="1" w:styleId="afff">
    <w:name w:val="日期 字符"/>
    <w:basedOn w:val="a3"/>
    <w:link w:val="affe"/>
    <w:uiPriority w:val="99"/>
    <w:semiHidden/>
    <w:rsid w:val="00833AFB"/>
    <w:rPr>
      <w:rFonts w:ascii="Microsoft YaHei UI" w:eastAsia="Microsoft YaHei UI" w:hAnsi="Microsoft YaHei UI"/>
    </w:rPr>
  </w:style>
  <w:style w:type="paragraph" w:styleId="afff0">
    <w:name w:val="Document Map"/>
    <w:basedOn w:val="a2"/>
    <w:link w:val="afff1"/>
    <w:uiPriority w:val="99"/>
    <w:semiHidden/>
    <w:unhideWhenUsed/>
    <w:rsid w:val="00833AFB"/>
    <w:pPr>
      <w:spacing w:before="0"/>
    </w:pPr>
    <w:rPr>
      <w:rFonts w:cs="Segoe UI"/>
      <w:szCs w:val="16"/>
    </w:rPr>
  </w:style>
  <w:style w:type="character" w:customStyle="1" w:styleId="afff1">
    <w:name w:val="文档结构图 字符"/>
    <w:basedOn w:val="a3"/>
    <w:link w:val="afff0"/>
    <w:uiPriority w:val="99"/>
    <w:semiHidden/>
    <w:rsid w:val="00833AFB"/>
    <w:rPr>
      <w:rFonts w:ascii="Microsoft YaHei UI" w:eastAsia="Microsoft YaHei UI" w:hAnsi="Microsoft YaHei UI" w:cs="Segoe UI"/>
      <w:szCs w:val="16"/>
    </w:rPr>
  </w:style>
  <w:style w:type="paragraph" w:styleId="afff2">
    <w:name w:val="E-mail Signature"/>
    <w:basedOn w:val="a2"/>
    <w:link w:val="afff3"/>
    <w:uiPriority w:val="99"/>
    <w:semiHidden/>
    <w:unhideWhenUsed/>
    <w:rsid w:val="00833AFB"/>
    <w:pPr>
      <w:spacing w:before="0"/>
    </w:pPr>
  </w:style>
  <w:style w:type="character" w:customStyle="1" w:styleId="afff3">
    <w:name w:val="电子邮件签名 字符"/>
    <w:basedOn w:val="a3"/>
    <w:link w:val="afff2"/>
    <w:uiPriority w:val="99"/>
    <w:semiHidden/>
    <w:rsid w:val="00833AFB"/>
    <w:rPr>
      <w:rFonts w:ascii="Microsoft YaHei UI" w:eastAsia="Microsoft YaHei UI" w:hAnsi="Microsoft YaHei UI"/>
    </w:rPr>
  </w:style>
  <w:style w:type="character" w:styleId="afff4">
    <w:name w:val="endnote reference"/>
    <w:basedOn w:val="a3"/>
    <w:uiPriority w:val="99"/>
    <w:semiHidden/>
    <w:unhideWhenUsed/>
    <w:rsid w:val="00833AFB"/>
    <w:rPr>
      <w:rFonts w:ascii="Microsoft YaHei UI" w:eastAsia="Microsoft YaHei UI" w:hAnsi="Microsoft YaHei UI"/>
      <w:vertAlign w:val="superscript"/>
    </w:rPr>
  </w:style>
  <w:style w:type="paragraph" w:styleId="afff5">
    <w:name w:val="endnote text"/>
    <w:basedOn w:val="a2"/>
    <w:link w:val="afff6"/>
    <w:uiPriority w:val="99"/>
    <w:semiHidden/>
    <w:unhideWhenUsed/>
    <w:rsid w:val="00833AFB"/>
    <w:pPr>
      <w:spacing w:before="0"/>
    </w:pPr>
    <w:rPr>
      <w:szCs w:val="20"/>
    </w:rPr>
  </w:style>
  <w:style w:type="character" w:customStyle="1" w:styleId="afff6">
    <w:name w:val="尾注文本 字符"/>
    <w:basedOn w:val="a3"/>
    <w:link w:val="afff5"/>
    <w:uiPriority w:val="99"/>
    <w:semiHidden/>
    <w:rsid w:val="00833AFB"/>
    <w:rPr>
      <w:rFonts w:ascii="Microsoft YaHei UI" w:eastAsia="Microsoft YaHei UI" w:hAnsi="Microsoft YaHei UI"/>
      <w:szCs w:val="20"/>
    </w:rPr>
  </w:style>
  <w:style w:type="paragraph" w:styleId="afff7">
    <w:name w:val="envelope address"/>
    <w:basedOn w:val="a2"/>
    <w:uiPriority w:val="99"/>
    <w:semiHidden/>
    <w:unhideWhenUsed/>
    <w:rsid w:val="00833AFB"/>
    <w:pPr>
      <w:framePr w:w="7920" w:h="1980" w:hRule="exact" w:hSpace="180" w:wrap="auto" w:hAnchor="page" w:xAlign="center" w:yAlign="bottom"/>
      <w:spacing w:before="0"/>
      <w:ind w:left="2880"/>
    </w:pPr>
    <w:rPr>
      <w:rFonts w:cstheme="majorBidi"/>
      <w:sz w:val="24"/>
      <w:szCs w:val="24"/>
    </w:rPr>
  </w:style>
  <w:style w:type="paragraph" w:styleId="afff8">
    <w:name w:val="envelope return"/>
    <w:basedOn w:val="a2"/>
    <w:uiPriority w:val="99"/>
    <w:semiHidden/>
    <w:unhideWhenUsed/>
    <w:rsid w:val="00833AFB"/>
    <w:pPr>
      <w:spacing w:before="0"/>
    </w:pPr>
    <w:rPr>
      <w:rFonts w:cstheme="majorBidi"/>
      <w:szCs w:val="20"/>
    </w:rPr>
  </w:style>
  <w:style w:type="character" w:styleId="afff9">
    <w:name w:val="footnote reference"/>
    <w:basedOn w:val="a3"/>
    <w:uiPriority w:val="99"/>
    <w:semiHidden/>
    <w:unhideWhenUsed/>
    <w:rsid w:val="00833AFB"/>
    <w:rPr>
      <w:rFonts w:ascii="Microsoft YaHei UI" w:eastAsia="Microsoft YaHei UI" w:hAnsi="Microsoft YaHei UI"/>
      <w:vertAlign w:val="superscript"/>
    </w:rPr>
  </w:style>
  <w:style w:type="paragraph" w:styleId="afffa">
    <w:name w:val="footnote text"/>
    <w:basedOn w:val="a2"/>
    <w:link w:val="afffb"/>
    <w:uiPriority w:val="99"/>
    <w:semiHidden/>
    <w:unhideWhenUsed/>
    <w:rsid w:val="00833AFB"/>
    <w:pPr>
      <w:spacing w:before="0"/>
    </w:pPr>
    <w:rPr>
      <w:szCs w:val="20"/>
    </w:rPr>
  </w:style>
  <w:style w:type="character" w:customStyle="1" w:styleId="afffb">
    <w:name w:val="脚注文本 字符"/>
    <w:basedOn w:val="a3"/>
    <w:link w:val="afffa"/>
    <w:uiPriority w:val="99"/>
    <w:semiHidden/>
    <w:rsid w:val="00833AFB"/>
    <w:rPr>
      <w:rFonts w:ascii="Microsoft YaHei UI" w:eastAsia="Microsoft YaHei UI" w:hAnsi="Microsoft YaHei UI"/>
      <w:szCs w:val="20"/>
    </w:rPr>
  </w:style>
  <w:style w:type="table" w:styleId="1-2">
    <w:name w:val="Grid Table 1 Light Accent 2"/>
    <w:basedOn w:val="a4"/>
    <w:uiPriority w:val="46"/>
    <w:rsid w:val="00833AFB"/>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1-3">
    <w:name w:val="Grid Table 1 Light Accent 3"/>
    <w:basedOn w:val="a4"/>
    <w:uiPriority w:val="46"/>
    <w:rsid w:val="00833AFB"/>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4"/>
    <w:uiPriority w:val="46"/>
    <w:rsid w:val="00833AFB"/>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4"/>
    <w:uiPriority w:val="46"/>
    <w:rsid w:val="00833AFB"/>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29">
    <w:name w:val="Grid Table 2"/>
    <w:basedOn w:val="a4"/>
    <w:uiPriority w:val="47"/>
    <w:rsid w:val="00833AFB"/>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Grid Table 2 Accent 1"/>
    <w:basedOn w:val="a4"/>
    <w:uiPriority w:val="47"/>
    <w:rsid w:val="00833AFB"/>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2">
    <w:name w:val="Grid Table 2 Accent 2"/>
    <w:basedOn w:val="a4"/>
    <w:uiPriority w:val="47"/>
    <w:rsid w:val="00833AFB"/>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2-3">
    <w:name w:val="Grid Table 2 Accent 3"/>
    <w:basedOn w:val="a4"/>
    <w:uiPriority w:val="47"/>
    <w:rsid w:val="00833AFB"/>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
    <w:name w:val="Grid Table 2 Accent 4"/>
    <w:basedOn w:val="a4"/>
    <w:uiPriority w:val="47"/>
    <w:rsid w:val="00833AFB"/>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5">
    <w:name w:val="Grid Table 2 Accent 5"/>
    <w:basedOn w:val="a4"/>
    <w:uiPriority w:val="47"/>
    <w:rsid w:val="00833AFB"/>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2-6">
    <w:name w:val="Grid Table 2 Accent 6"/>
    <w:basedOn w:val="a4"/>
    <w:uiPriority w:val="47"/>
    <w:rsid w:val="00833AFB"/>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7">
    <w:name w:val="Grid Table 3"/>
    <w:basedOn w:val="a4"/>
    <w:uiPriority w:val="48"/>
    <w:rsid w:val="00833AF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4"/>
    <w:uiPriority w:val="48"/>
    <w:rsid w:val="00833AFB"/>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3-2">
    <w:name w:val="Grid Table 3 Accent 2"/>
    <w:basedOn w:val="a4"/>
    <w:uiPriority w:val="48"/>
    <w:rsid w:val="00833AFB"/>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3-3">
    <w:name w:val="Grid Table 3 Accent 3"/>
    <w:basedOn w:val="a4"/>
    <w:uiPriority w:val="48"/>
    <w:rsid w:val="00833AFB"/>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
    <w:name w:val="Grid Table 3 Accent 4"/>
    <w:basedOn w:val="a4"/>
    <w:uiPriority w:val="48"/>
    <w:rsid w:val="00833AFB"/>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
    <w:name w:val="Grid Table 3 Accent 5"/>
    <w:basedOn w:val="a4"/>
    <w:uiPriority w:val="48"/>
    <w:rsid w:val="00833AFB"/>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3-6">
    <w:name w:val="Grid Table 3 Accent 6"/>
    <w:basedOn w:val="a4"/>
    <w:uiPriority w:val="48"/>
    <w:rsid w:val="00833AFB"/>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1">
    <w:name w:val="Grid Table 4 Accent 1"/>
    <w:basedOn w:val="a4"/>
    <w:uiPriority w:val="49"/>
    <w:rsid w:val="00833AFB"/>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2">
    <w:name w:val="Grid Table 4 Accent 2"/>
    <w:basedOn w:val="a4"/>
    <w:uiPriority w:val="49"/>
    <w:rsid w:val="00833AFB"/>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4-3">
    <w:name w:val="Grid Table 4 Accent 3"/>
    <w:basedOn w:val="a4"/>
    <w:uiPriority w:val="49"/>
    <w:rsid w:val="00833AFB"/>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4">
    <w:name w:val="Grid Table 4 Accent 4"/>
    <w:basedOn w:val="a4"/>
    <w:uiPriority w:val="49"/>
    <w:rsid w:val="00833AFB"/>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6">
    <w:name w:val="Grid Table 4 Accent 6"/>
    <w:basedOn w:val="a4"/>
    <w:uiPriority w:val="49"/>
    <w:rsid w:val="00833AFB"/>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1">
    <w:name w:val="Grid Table 5 Dark Accent 1"/>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2">
    <w:name w:val="Grid Table 5 Dark Accent 2"/>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5-3">
    <w:name w:val="Grid Table 5 Dark Accent 3"/>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4">
    <w:name w:val="Grid Table 5 Dark Accent 4"/>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5">
    <w:name w:val="Grid Table 5 Dark Accent 5"/>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5-6">
    <w:name w:val="Grid Table 5 Dark Accent 6"/>
    <w:basedOn w:val="a4"/>
    <w:uiPriority w:val="50"/>
    <w:rsid w:val="00833AF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61">
    <w:name w:val="Grid Table 6 Colorful"/>
    <w:basedOn w:val="a4"/>
    <w:uiPriority w:val="51"/>
    <w:rsid w:val="00833AFB"/>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Grid Table 6 Colorful Accent 1"/>
    <w:basedOn w:val="a4"/>
    <w:uiPriority w:val="51"/>
    <w:rsid w:val="00833AFB"/>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6-2">
    <w:name w:val="Grid Table 6 Colorful Accent 2"/>
    <w:basedOn w:val="a4"/>
    <w:uiPriority w:val="51"/>
    <w:rsid w:val="00833AFB"/>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6-3">
    <w:name w:val="Grid Table 6 Colorful Accent 3"/>
    <w:basedOn w:val="a4"/>
    <w:uiPriority w:val="51"/>
    <w:rsid w:val="00833AFB"/>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4">
    <w:name w:val="Grid Table 6 Colorful Accent 4"/>
    <w:basedOn w:val="a4"/>
    <w:uiPriority w:val="51"/>
    <w:rsid w:val="00833AFB"/>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6-5">
    <w:name w:val="Grid Table 6 Colorful Accent 5"/>
    <w:basedOn w:val="a4"/>
    <w:uiPriority w:val="51"/>
    <w:rsid w:val="00833AFB"/>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6-6">
    <w:name w:val="Grid Table 6 Colorful Accent 6"/>
    <w:basedOn w:val="a4"/>
    <w:uiPriority w:val="51"/>
    <w:rsid w:val="00833AFB"/>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71">
    <w:name w:val="Grid Table 7 Colorful"/>
    <w:basedOn w:val="a4"/>
    <w:uiPriority w:val="52"/>
    <w:rsid w:val="00833AFB"/>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4"/>
    <w:uiPriority w:val="52"/>
    <w:rsid w:val="00833AFB"/>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2">
    <w:name w:val="Grid Table 7 Colorful Accent 2"/>
    <w:basedOn w:val="a4"/>
    <w:uiPriority w:val="52"/>
    <w:rsid w:val="00833AFB"/>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7-3">
    <w:name w:val="Grid Table 7 Colorful Accent 3"/>
    <w:basedOn w:val="a4"/>
    <w:uiPriority w:val="52"/>
    <w:rsid w:val="00833AFB"/>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
    <w:name w:val="Grid Table 7 Colorful Accent 4"/>
    <w:basedOn w:val="a4"/>
    <w:uiPriority w:val="52"/>
    <w:rsid w:val="00833AFB"/>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
    <w:name w:val="Grid Table 7 Colorful Accent 5"/>
    <w:basedOn w:val="a4"/>
    <w:uiPriority w:val="52"/>
    <w:rsid w:val="00833AFB"/>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7-6">
    <w:name w:val="Grid Table 7 Colorful Accent 6"/>
    <w:basedOn w:val="a4"/>
    <w:uiPriority w:val="52"/>
    <w:rsid w:val="00833AFB"/>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32">
    <w:name w:val="标题 3 字符"/>
    <w:basedOn w:val="a3"/>
    <w:link w:val="31"/>
    <w:uiPriority w:val="1"/>
    <w:rsid w:val="00833AFB"/>
    <w:rPr>
      <w:rFonts w:ascii="Microsoft YaHei UI" w:eastAsia="Microsoft YaHei UI" w:hAnsi="Microsoft YaHei UI" w:cstheme="majorBidi"/>
      <w:color w:val="1F4D78" w:themeColor="accent1" w:themeShade="7F"/>
      <w:sz w:val="24"/>
      <w:szCs w:val="24"/>
    </w:rPr>
  </w:style>
  <w:style w:type="character" w:customStyle="1" w:styleId="42">
    <w:name w:val="标题 4 字符"/>
    <w:basedOn w:val="a3"/>
    <w:link w:val="41"/>
    <w:uiPriority w:val="1"/>
    <w:rsid w:val="00833AFB"/>
    <w:rPr>
      <w:rFonts w:ascii="Microsoft YaHei UI" w:eastAsia="Microsoft YaHei UI" w:hAnsi="Microsoft YaHei UI" w:cstheme="majorBidi"/>
      <w:i/>
      <w:iCs/>
      <w:color w:val="1F4E79" w:themeColor="accent1" w:themeShade="80"/>
    </w:rPr>
  </w:style>
  <w:style w:type="character" w:customStyle="1" w:styleId="52">
    <w:name w:val="标题 5 字符"/>
    <w:basedOn w:val="a3"/>
    <w:link w:val="51"/>
    <w:uiPriority w:val="1"/>
    <w:semiHidden/>
    <w:rsid w:val="00833AFB"/>
    <w:rPr>
      <w:rFonts w:ascii="Microsoft YaHei UI" w:eastAsia="Microsoft YaHei UI" w:hAnsi="Microsoft YaHei UI" w:cstheme="majorBidi"/>
      <w:color w:val="1F4E79" w:themeColor="accent1" w:themeShade="80"/>
    </w:rPr>
  </w:style>
  <w:style w:type="character" w:customStyle="1" w:styleId="60">
    <w:name w:val="标题 6 字符"/>
    <w:basedOn w:val="a3"/>
    <w:link w:val="6"/>
    <w:uiPriority w:val="1"/>
    <w:semiHidden/>
    <w:rsid w:val="00833AFB"/>
    <w:rPr>
      <w:rFonts w:ascii="Microsoft YaHei UI" w:eastAsia="Microsoft YaHei UI" w:hAnsi="Microsoft YaHei UI" w:cstheme="majorBidi"/>
      <w:b/>
      <w:color w:val="1F4D78" w:themeColor="accent1" w:themeShade="7F"/>
    </w:rPr>
  </w:style>
  <w:style w:type="character" w:customStyle="1" w:styleId="70">
    <w:name w:val="标题 7 字符"/>
    <w:basedOn w:val="a3"/>
    <w:link w:val="7"/>
    <w:uiPriority w:val="1"/>
    <w:semiHidden/>
    <w:rsid w:val="00833AFB"/>
    <w:rPr>
      <w:rFonts w:ascii="Microsoft YaHei UI" w:eastAsia="Microsoft YaHei UI" w:hAnsi="Microsoft YaHei UI" w:cstheme="majorBidi"/>
      <w:i/>
      <w:iCs/>
      <w:color w:val="1F4D78" w:themeColor="accent1" w:themeShade="7F"/>
    </w:rPr>
  </w:style>
  <w:style w:type="character" w:customStyle="1" w:styleId="80">
    <w:name w:val="标题 8 字符"/>
    <w:basedOn w:val="a3"/>
    <w:link w:val="8"/>
    <w:uiPriority w:val="1"/>
    <w:semiHidden/>
    <w:rsid w:val="00833AFB"/>
    <w:rPr>
      <w:rFonts w:ascii="Microsoft YaHei UI" w:eastAsia="Microsoft YaHei UI" w:hAnsi="Microsoft YaHei UI" w:cstheme="majorBidi"/>
      <w:color w:val="272727" w:themeColor="text1" w:themeTint="D8"/>
      <w:szCs w:val="21"/>
    </w:rPr>
  </w:style>
  <w:style w:type="character" w:customStyle="1" w:styleId="90">
    <w:name w:val="标题 9 字符"/>
    <w:basedOn w:val="a3"/>
    <w:link w:val="9"/>
    <w:uiPriority w:val="1"/>
    <w:semiHidden/>
    <w:rsid w:val="00833AFB"/>
    <w:rPr>
      <w:rFonts w:ascii="Microsoft YaHei UI" w:eastAsia="Microsoft YaHei UI" w:hAnsi="Microsoft YaHei UI" w:cstheme="majorBidi"/>
      <w:i/>
      <w:iCs/>
      <w:color w:val="272727" w:themeColor="text1" w:themeTint="D8"/>
      <w:szCs w:val="21"/>
    </w:rPr>
  </w:style>
  <w:style w:type="character" w:styleId="HTML">
    <w:name w:val="HTML Acronym"/>
    <w:basedOn w:val="a3"/>
    <w:uiPriority w:val="99"/>
    <w:semiHidden/>
    <w:unhideWhenUsed/>
    <w:rsid w:val="00833AFB"/>
    <w:rPr>
      <w:rFonts w:ascii="Microsoft YaHei UI" w:eastAsia="Microsoft YaHei UI" w:hAnsi="Microsoft YaHei UI"/>
    </w:rPr>
  </w:style>
  <w:style w:type="paragraph" w:styleId="HTML0">
    <w:name w:val="HTML Address"/>
    <w:basedOn w:val="a2"/>
    <w:link w:val="HTML1"/>
    <w:uiPriority w:val="99"/>
    <w:semiHidden/>
    <w:unhideWhenUsed/>
    <w:rsid w:val="00833AFB"/>
    <w:pPr>
      <w:spacing w:before="0"/>
    </w:pPr>
    <w:rPr>
      <w:i/>
      <w:iCs/>
    </w:rPr>
  </w:style>
  <w:style w:type="character" w:customStyle="1" w:styleId="HTML1">
    <w:name w:val="HTML 地址 字符"/>
    <w:basedOn w:val="a3"/>
    <w:link w:val="HTML0"/>
    <w:uiPriority w:val="99"/>
    <w:semiHidden/>
    <w:rsid w:val="00833AFB"/>
    <w:rPr>
      <w:rFonts w:ascii="Microsoft YaHei UI" w:eastAsia="Microsoft YaHei UI" w:hAnsi="Microsoft YaHei UI"/>
      <w:i/>
      <w:iCs/>
    </w:rPr>
  </w:style>
  <w:style w:type="character" w:styleId="HTML2">
    <w:name w:val="HTML Cite"/>
    <w:basedOn w:val="a3"/>
    <w:uiPriority w:val="99"/>
    <w:semiHidden/>
    <w:unhideWhenUsed/>
    <w:rsid w:val="00833AFB"/>
    <w:rPr>
      <w:rFonts w:ascii="Microsoft YaHei UI" w:eastAsia="Microsoft YaHei UI" w:hAnsi="Microsoft YaHei UI"/>
      <w:i/>
      <w:iCs/>
    </w:rPr>
  </w:style>
  <w:style w:type="character" w:styleId="HTML3">
    <w:name w:val="HTML Code"/>
    <w:basedOn w:val="a3"/>
    <w:uiPriority w:val="99"/>
    <w:semiHidden/>
    <w:unhideWhenUsed/>
    <w:rsid w:val="00833AFB"/>
    <w:rPr>
      <w:rFonts w:ascii="Microsoft YaHei UI" w:eastAsia="Microsoft YaHei UI" w:hAnsi="Microsoft YaHei UI"/>
      <w:sz w:val="22"/>
      <w:szCs w:val="20"/>
    </w:rPr>
  </w:style>
  <w:style w:type="character" w:styleId="HTML4">
    <w:name w:val="HTML Definition"/>
    <w:basedOn w:val="a3"/>
    <w:uiPriority w:val="99"/>
    <w:semiHidden/>
    <w:unhideWhenUsed/>
    <w:rsid w:val="00833AFB"/>
    <w:rPr>
      <w:rFonts w:ascii="Microsoft YaHei UI" w:eastAsia="Microsoft YaHei UI" w:hAnsi="Microsoft YaHei UI"/>
      <w:i/>
      <w:iCs/>
    </w:rPr>
  </w:style>
  <w:style w:type="character" w:styleId="HTML5">
    <w:name w:val="HTML Keyboard"/>
    <w:basedOn w:val="a3"/>
    <w:uiPriority w:val="99"/>
    <w:semiHidden/>
    <w:unhideWhenUsed/>
    <w:rsid w:val="00833AFB"/>
    <w:rPr>
      <w:rFonts w:ascii="Microsoft YaHei UI" w:eastAsia="Microsoft YaHei UI" w:hAnsi="Microsoft YaHei UI"/>
      <w:sz w:val="22"/>
      <w:szCs w:val="20"/>
    </w:rPr>
  </w:style>
  <w:style w:type="paragraph" w:styleId="HTML6">
    <w:name w:val="HTML Preformatted"/>
    <w:basedOn w:val="a2"/>
    <w:link w:val="HTML7"/>
    <w:uiPriority w:val="99"/>
    <w:semiHidden/>
    <w:unhideWhenUsed/>
    <w:rsid w:val="00833AFB"/>
    <w:pPr>
      <w:spacing w:before="0"/>
    </w:pPr>
    <w:rPr>
      <w:szCs w:val="20"/>
    </w:rPr>
  </w:style>
  <w:style w:type="character" w:customStyle="1" w:styleId="HTML7">
    <w:name w:val="HTML 预设格式 字符"/>
    <w:basedOn w:val="a3"/>
    <w:link w:val="HTML6"/>
    <w:uiPriority w:val="99"/>
    <w:semiHidden/>
    <w:rsid w:val="00833AFB"/>
    <w:rPr>
      <w:rFonts w:ascii="Microsoft YaHei UI" w:eastAsia="Microsoft YaHei UI" w:hAnsi="Microsoft YaHei UI"/>
      <w:szCs w:val="20"/>
    </w:rPr>
  </w:style>
  <w:style w:type="character" w:styleId="HTML8">
    <w:name w:val="HTML Sample"/>
    <w:basedOn w:val="a3"/>
    <w:uiPriority w:val="99"/>
    <w:semiHidden/>
    <w:unhideWhenUsed/>
    <w:rsid w:val="00833AFB"/>
    <w:rPr>
      <w:rFonts w:ascii="Microsoft YaHei UI" w:eastAsia="Microsoft YaHei UI" w:hAnsi="Microsoft YaHei UI"/>
      <w:sz w:val="24"/>
      <w:szCs w:val="24"/>
    </w:rPr>
  </w:style>
  <w:style w:type="character" w:styleId="HTML9">
    <w:name w:val="HTML Typewriter"/>
    <w:basedOn w:val="a3"/>
    <w:uiPriority w:val="99"/>
    <w:semiHidden/>
    <w:unhideWhenUsed/>
    <w:rsid w:val="00833AFB"/>
    <w:rPr>
      <w:rFonts w:ascii="Microsoft YaHei UI" w:eastAsia="Microsoft YaHei UI" w:hAnsi="Microsoft YaHei UI"/>
      <w:sz w:val="22"/>
      <w:szCs w:val="20"/>
    </w:rPr>
  </w:style>
  <w:style w:type="character" w:styleId="HTMLa">
    <w:name w:val="HTML Variable"/>
    <w:basedOn w:val="a3"/>
    <w:uiPriority w:val="99"/>
    <w:semiHidden/>
    <w:unhideWhenUsed/>
    <w:rsid w:val="00833AFB"/>
    <w:rPr>
      <w:rFonts w:ascii="Microsoft YaHei UI" w:eastAsia="Microsoft YaHei UI" w:hAnsi="Microsoft YaHei UI"/>
      <w:i/>
      <w:iCs/>
    </w:rPr>
  </w:style>
  <w:style w:type="paragraph" w:styleId="12">
    <w:name w:val="index 1"/>
    <w:basedOn w:val="a2"/>
    <w:next w:val="a2"/>
    <w:autoRedefine/>
    <w:uiPriority w:val="99"/>
    <w:semiHidden/>
    <w:unhideWhenUsed/>
    <w:rsid w:val="00833AFB"/>
    <w:pPr>
      <w:spacing w:before="0"/>
      <w:ind w:left="220" w:hanging="220"/>
    </w:pPr>
  </w:style>
  <w:style w:type="paragraph" w:styleId="2a">
    <w:name w:val="index 2"/>
    <w:basedOn w:val="a2"/>
    <w:next w:val="a2"/>
    <w:autoRedefine/>
    <w:uiPriority w:val="99"/>
    <w:semiHidden/>
    <w:unhideWhenUsed/>
    <w:rsid w:val="00833AFB"/>
    <w:pPr>
      <w:spacing w:before="0"/>
      <w:ind w:left="440" w:hanging="220"/>
    </w:pPr>
  </w:style>
  <w:style w:type="paragraph" w:styleId="38">
    <w:name w:val="index 3"/>
    <w:basedOn w:val="a2"/>
    <w:next w:val="a2"/>
    <w:autoRedefine/>
    <w:uiPriority w:val="99"/>
    <w:semiHidden/>
    <w:unhideWhenUsed/>
    <w:rsid w:val="00833AFB"/>
    <w:pPr>
      <w:spacing w:before="0"/>
      <w:ind w:left="660" w:hanging="220"/>
    </w:pPr>
  </w:style>
  <w:style w:type="paragraph" w:styleId="44">
    <w:name w:val="index 4"/>
    <w:basedOn w:val="a2"/>
    <w:next w:val="a2"/>
    <w:autoRedefine/>
    <w:uiPriority w:val="99"/>
    <w:semiHidden/>
    <w:unhideWhenUsed/>
    <w:rsid w:val="00833AFB"/>
    <w:pPr>
      <w:spacing w:before="0"/>
      <w:ind w:left="880" w:hanging="220"/>
    </w:pPr>
  </w:style>
  <w:style w:type="paragraph" w:styleId="54">
    <w:name w:val="index 5"/>
    <w:basedOn w:val="a2"/>
    <w:next w:val="a2"/>
    <w:autoRedefine/>
    <w:uiPriority w:val="99"/>
    <w:semiHidden/>
    <w:unhideWhenUsed/>
    <w:rsid w:val="00833AFB"/>
    <w:pPr>
      <w:spacing w:before="0"/>
      <w:ind w:left="1100" w:hanging="220"/>
    </w:pPr>
  </w:style>
  <w:style w:type="paragraph" w:styleId="62">
    <w:name w:val="index 6"/>
    <w:basedOn w:val="a2"/>
    <w:next w:val="a2"/>
    <w:autoRedefine/>
    <w:uiPriority w:val="99"/>
    <w:semiHidden/>
    <w:unhideWhenUsed/>
    <w:rsid w:val="00833AFB"/>
    <w:pPr>
      <w:spacing w:before="0"/>
      <w:ind w:left="1320" w:hanging="220"/>
    </w:pPr>
  </w:style>
  <w:style w:type="paragraph" w:styleId="72">
    <w:name w:val="index 7"/>
    <w:basedOn w:val="a2"/>
    <w:next w:val="a2"/>
    <w:autoRedefine/>
    <w:uiPriority w:val="99"/>
    <w:semiHidden/>
    <w:unhideWhenUsed/>
    <w:rsid w:val="00833AFB"/>
    <w:pPr>
      <w:spacing w:before="0"/>
      <w:ind w:left="1540" w:hanging="220"/>
    </w:pPr>
  </w:style>
  <w:style w:type="paragraph" w:styleId="81">
    <w:name w:val="index 8"/>
    <w:basedOn w:val="a2"/>
    <w:next w:val="a2"/>
    <w:autoRedefine/>
    <w:uiPriority w:val="99"/>
    <w:semiHidden/>
    <w:unhideWhenUsed/>
    <w:rsid w:val="00833AFB"/>
    <w:pPr>
      <w:spacing w:before="0"/>
      <w:ind w:left="1760" w:hanging="220"/>
    </w:pPr>
  </w:style>
  <w:style w:type="paragraph" w:styleId="91">
    <w:name w:val="index 9"/>
    <w:basedOn w:val="a2"/>
    <w:next w:val="a2"/>
    <w:autoRedefine/>
    <w:uiPriority w:val="99"/>
    <w:semiHidden/>
    <w:unhideWhenUsed/>
    <w:rsid w:val="00833AFB"/>
    <w:pPr>
      <w:spacing w:before="0"/>
      <w:ind w:left="1980" w:hanging="220"/>
    </w:pPr>
  </w:style>
  <w:style w:type="paragraph" w:styleId="afffc">
    <w:name w:val="index heading"/>
    <w:basedOn w:val="a2"/>
    <w:next w:val="12"/>
    <w:uiPriority w:val="99"/>
    <w:semiHidden/>
    <w:unhideWhenUsed/>
    <w:rsid w:val="00833AFB"/>
    <w:rPr>
      <w:rFonts w:cstheme="majorBidi"/>
      <w:b/>
      <w:bCs/>
    </w:rPr>
  </w:style>
  <w:style w:type="paragraph" w:styleId="afffd">
    <w:name w:val="Intense Quote"/>
    <w:basedOn w:val="a2"/>
    <w:next w:val="a2"/>
    <w:link w:val="afffe"/>
    <w:uiPriority w:val="30"/>
    <w:semiHidden/>
    <w:unhideWhenUsed/>
    <w:qFormat/>
    <w:rsid w:val="00833AFB"/>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afffe">
    <w:name w:val="明显引用 字符"/>
    <w:basedOn w:val="a3"/>
    <w:link w:val="afffd"/>
    <w:uiPriority w:val="30"/>
    <w:semiHidden/>
    <w:rsid w:val="00833AFB"/>
    <w:rPr>
      <w:rFonts w:ascii="Microsoft YaHei UI" w:eastAsia="Microsoft YaHei UI" w:hAnsi="Microsoft YaHei UI"/>
      <w:i/>
      <w:iCs/>
      <w:color w:val="1F4E79" w:themeColor="accent1" w:themeShade="80"/>
    </w:rPr>
  </w:style>
  <w:style w:type="character" w:styleId="affff">
    <w:name w:val="Intense Reference"/>
    <w:basedOn w:val="a3"/>
    <w:uiPriority w:val="32"/>
    <w:semiHidden/>
    <w:unhideWhenUsed/>
    <w:qFormat/>
    <w:rsid w:val="00833AFB"/>
    <w:rPr>
      <w:rFonts w:ascii="Microsoft YaHei UI" w:eastAsia="Microsoft YaHei UI" w:hAnsi="Microsoft YaHei UI"/>
      <w:b/>
      <w:bCs/>
      <w:caps w:val="0"/>
      <w:smallCaps/>
      <w:color w:val="1F4E79" w:themeColor="accent1" w:themeShade="80"/>
      <w:spacing w:val="0"/>
    </w:rPr>
  </w:style>
  <w:style w:type="table" w:styleId="affff0">
    <w:name w:val="Light Grid"/>
    <w:basedOn w:val="a4"/>
    <w:uiPriority w:val="62"/>
    <w:semiHidden/>
    <w:unhideWhenUsed/>
    <w:rsid w:val="00833AFB"/>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uiPriority w:val="62"/>
    <w:semiHidden/>
    <w:unhideWhenUsed/>
    <w:rsid w:val="00833AFB"/>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23">
    <w:name w:val="Light Grid Accent 2"/>
    <w:basedOn w:val="a4"/>
    <w:uiPriority w:val="62"/>
    <w:semiHidden/>
    <w:unhideWhenUsed/>
    <w:rsid w:val="00833AFB"/>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33">
    <w:name w:val="Light Grid Accent 3"/>
    <w:basedOn w:val="a4"/>
    <w:uiPriority w:val="62"/>
    <w:semiHidden/>
    <w:unhideWhenUsed/>
    <w:rsid w:val="00833AFB"/>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43">
    <w:name w:val="Light Grid Accent 4"/>
    <w:basedOn w:val="a4"/>
    <w:uiPriority w:val="62"/>
    <w:semiHidden/>
    <w:unhideWhenUsed/>
    <w:rsid w:val="00833AFB"/>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53">
    <w:name w:val="Light Grid Accent 5"/>
    <w:basedOn w:val="a4"/>
    <w:uiPriority w:val="62"/>
    <w:semiHidden/>
    <w:unhideWhenUsed/>
    <w:rsid w:val="00833AFB"/>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63">
    <w:name w:val="Light Grid Accent 6"/>
    <w:basedOn w:val="a4"/>
    <w:uiPriority w:val="62"/>
    <w:semiHidden/>
    <w:unhideWhenUsed/>
    <w:rsid w:val="00833AFB"/>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affff1">
    <w:name w:val="Light List"/>
    <w:basedOn w:val="a4"/>
    <w:uiPriority w:val="61"/>
    <w:semiHidden/>
    <w:unhideWhenUsed/>
    <w:rsid w:val="00833AFB"/>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uiPriority w:val="61"/>
    <w:semiHidden/>
    <w:unhideWhenUsed/>
    <w:rsid w:val="00833AFB"/>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24">
    <w:name w:val="Light List Accent 2"/>
    <w:basedOn w:val="a4"/>
    <w:uiPriority w:val="61"/>
    <w:semiHidden/>
    <w:unhideWhenUsed/>
    <w:rsid w:val="00833AFB"/>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34">
    <w:name w:val="Light List Accent 3"/>
    <w:basedOn w:val="a4"/>
    <w:uiPriority w:val="61"/>
    <w:semiHidden/>
    <w:unhideWhenUsed/>
    <w:rsid w:val="00833AFB"/>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4">
    <w:name w:val="Light List Accent 4"/>
    <w:basedOn w:val="a4"/>
    <w:uiPriority w:val="61"/>
    <w:semiHidden/>
    <w:unhideWhenUsed/>
    <w:rsid w:val="00833AFB"/>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54">
    <w:name w:val="Light List Accent 5"/>
    <w:basedOn w:val="a4"/>
    <w:uiPriority w:val="61"/>
    <w:semiHidden/>
    <w:unhideWhenUsed/>
    <w:rsid w:val="00833AFB"/>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64">
    <w:name w:val="Light List Accent 6"/>
    <w:basedOn w:val="a4"/>
    <w:uiPriority w:val="61"/>
    <w:semiHidden/>
    <w:unhideWhenUsed/>
    <w:rsid w:val="00833AFB"/>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ff2">
    <w:name w:val="Light Shading"/>
    <w:basedOn w:val="a4"/>
    <w:uiPriority w:val="60"/>
    <w:semiHidden/>
    <w:unhideWhenUsed/>
    <w:rsid w:val="00833AFB"/>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uiPriority w:val="60"/>
    <w:semiHidden/>
    <w:unhideWhenUsed/>
    <w:rsid w:val="00833AFB"/>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25">
    <w:name w:val="Light Shading Accent 2"/>
    <w:basedOn w:val="a4"/>
    <w:uiPriority w:val="60"/>
    <w:semiHidden/>
    <w:unhideWhenUsed/>
    <w:rsid w:val="00833AFB"/>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35">
    <w:name w:val="Light Shading Accent 3"/>
    <w:basedOn w:val="a4"/>
    <w:uiPriority w:val="60"/>
    <w:semiHidden/>
    <w:unhideWhenUsed/>
    <w:rsid w:val="00833AFB"/>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5">
    <w:name w:val="Light Shading Accent 4"/>
    <w:basedOn w:val="a4"/>
    <w:uiPriority w:val="60"/>
    <w:semiHidden/>
    <w:unhideWhenUsed/>
    <w:rsid w:val="00833AFB"/>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5">
    <w:name w:val="Light Shading Accent 5"/>
    <w:basedOn w:val="a4"/>
    <w:uiPriority w:val="60"/>
    <w:semiHidden/>
    <w:unhideWhenUsed/>
    <w:rsid w:val="00833AFB"/>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65">
    <w:name w:val="Light Shading Accent 6"/>
    <w:basedOn w:val="a4"/>
    <w:uiPriority w:val="60"/>
    <w:semiHidden/>
    <w:unhideWhenUsed/>
    <w:rsid w:val="00833AFB"/>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affff3">
    <w:name w:val="line number"/>
    <w:basedOn w:val="a3"/>
    <w:uiPriority w:val="99"/>
    <w:semiHidden/>
    <w:unhideWhenUsed/>
    <w:rsid w:val="00833AFB"/>
    <w:rPr>
      <w:rFonts w:ascii="Microsoft YaHei UI" w:eastAsia="Microsoft YaHei UI" w:hAnsi="Microsoft YaHei UI"/>
    </w:rPr>
  </w:style>
  <w:style w:type="paragraph" w:styleId="affff4">
    <w:name w:val="List"/>
    <w:basedOn w:val="a2"/>
    <w:uiPriority w:val="99"/>
    <w:semiHidden/>
    <w:unhideWhenUsed/>
    <w:rsid w:val="00833AFB"/>
    <w:pPr>
      <w:ind w:left="360" w:hanging="360"/>
      <w:contextualSpacing/>
    </w:pPr>
  </w:style>
  <w:style w:type="paragraph" w:styleId="2b">
    <w:name w:val="List 2"/>
    <w:basedOn w:val="a2"/>
    <w:uiPriority w:val="99"/>
    <w:semiHidden/>
    <w:unhideWhenUsed/>
    <w:rsid w:val="00833AFB"/>
    <w:pPr>
      <w:ind w:left="720" w:hanging="360"/>
      <w:contextualSpacing/>
    </w:pPr>
  </w:style>
  <w:style w:type="paragraph" w:styleId="39">
    <w:name w:val="List 3"/>
    <w:basedOn w:val="a2"/>
    <w:uiPriority w:val="99"/>
    <w:semiHidden/>
    <w:unhideWhenUsed/>
    <w:rsid w:val="00833AFB"/>
    <w:pPr>
      <w:ind w:left="1080" w:hanging="360"/>
      <w:contextualSpacing/>
    </w:pPr>
  </w:style>
  <w:style w:type="paragraph" w:styleId="45">
    <w:name w:val="List 4"/>
    <w:basedOn w:val="a2"/>
    <w:uiPriority w:val="99"/>
    <w:semiHidden/>
    <w:unhideWhenUsed/>
    <w:rsid w:val="00833AFB"/>
    <w:pPr>
      <w:ind w:left="1440" w:hanging="360"/>
      <w:contextualSpacing/>
    </w:pPr>
  </w:style>
  <w:style w:type="paragraph" w:styleId="55">
    <w:name w:val="List 5"/>
    <w:basedOn w:val="a2"/>
    <w:uiPriority w:val="99"/>
    <w:semiHidden/>
    <w:unhideWhenUsed/>
    <w:rsid w:val="00833AFB"/>
    <w:pPr>
      <w:ind w:left="1800" w:hanging="360"/>
      <w:contextualSpacing/>
    </w:pPr>
  </w:style>
  <w:style w:type="paragraph" w:styleId="20">
    <w:name w:val="List Bullet 2"/>
    <w:basedOn w:val="a2"/>
    <w:uiPriority w:val="99"/>
    <w:semiHidden/>
    <w:unhideWhenUsed/>
    <w:rsid w:val="00833AFB"/>
    <w:pPr>
      <w:numPr>
        <w:numId w:val="11"/>
      </w:numPr>
      <w:contextualSpacing/>
    </w:pPr>
  </w:style>
  <w:style w:type="paragraph" w:styleId="30">
    <w:name w:val="List Bullet 3"/>
    <w:basedOn w:val="a2"/>
    <w:uiPriority w:val="99"/>
    <w:semiHidden/>
    <w:unhideWhenUsed/>
    <w:rsid w:val="00833AFB"/>
    <w:pPr>
      <w:numPr>
        <w:numId w:val="12"/>
      </w:numPr>
      <w:contextualSpacing/>
    </w:pPr>
  </w:style>
  <w:style w:type="paragraph" w:styleId="40">
    <w:name w:val="List Bullet 4"/>
    <w:basedOn w:val="a2"/>
    <w:uiPriority w:val="99"/>
    <w:semiHidden/>
    <w:unhideWhenUsed/>
    <w:rsid w:val="00833AFB"/>
    <w:pPr>
      <w:numPr>
        <w:numId w:val="13"/>
      </w:numPr>
      <w:contextualSpacing/>
    </w:pPr>
  </w:style>
  <w:style w:type="paragraph" w:styleId="50">
    <w:name w:val="List Bullet 5"/>
    <w:basedOn w:val="a2"/>
    <w:uiPriority w:val="99"/>
    <w:semiHidden/>
    <w:unhideWhenUsed/>
    <w:rsid w:val="00833AFB"/>
    <w:pPr>
      <w:numPr>
        <w:numId w:val="14"/>
      </w:numPr>
      <w:contextualSpacing/>
    </w:pPr>
  </w:style>
  <w:style w:type="paragraph" w:styleId="affff5">
    <w:name w:val="List Continue"/>
    <w:basedOn w:val="a2"/>
    <w:uiPriority w:val="99"/>
    <w:semiHidden/>
    <w:unhideWhenUsed/>
    <w:rsid w:val="00833AFB"/>
    <w:pPr>
      <w:spacing w:after="120"/>
      <w:ind w:left="360"/>
      <w:contextualSpacing/>
    </w:pPr>
  </w:style>
  <w:style w:type="paragraph" w:styleId="2c">
    <w:name w:val="List Continue 2"/>
    <w:basedOn w:val="a2"/>
    <w:uiPriority w:val="99"/>
    <w:semiHidden/>
    <w:unhideWhenUsed/>
    <w:rsid w:val="00833AFB"/>
    <w:pPr>
      <w:spacing w:after="120"/>
      <w:ind w:left="720"/>
      <w:contextualSpacing/>
    </w:pPr>
  </w:style>
  <w:style w:type="paragraph" w:styleId="3a">
    <w:name w:val="List Continue 3"/>
    <w:basedOn w:val="a2"/>
    <w:uiPriority w:val="99"/>
    <w:semiHidden/>
    <w:unhideWhenUsed/>
    <w:rsid w:val="00833AFB"/>
    <w:pPr>
      <w:spacing w:after="120"/>
      <w:ind w:left="1080"/>
      <w:contextualSpacing/>
    </w:pPr>
  </w:style>
  <w:style w:type="paragraph" w:styleId="46">
    <w:name w:val="List Continue 4"/>
    <w:basedOn w:val="a2"/>
    <w:uiPriority w:val="99"/>
    <w:semiHidden/>
    <w:unhideWhenUsed/>
    <w:rsid w:val="00833AFB"/>
    <w:pPr>
      <w:spacing w:after="120"/>
      <w:ind w:left="1440"/>
      <w:contextualSpacing/>
    </w:pPr>
  </w:style>
  <w:style w:type="paragraph" w:styleId="56">
    <w:name w:val="List Continue 5"/>
    <w:basedOn w:val="a2"/>
    <w:uiPriority w:val="99"/>
    <w:semiHidden/>
    <w:unhideWhenUsed/>
    <w:rsid w:val="00833AFB"/>
    <w:pPr>
      <w:spacing w:after="120"/>
      <w:ind w:left="1800"/>
      <w:contextualSpacing/>
    </w:pPr>
  </w:style>
  <w:style w:type="paragraph" w:styleId="2">
    <w:name w:val="List Number 2"/>
    <w:basedOn w:val="a2"/>
    <w:uiPriority w:val="99"/>
    <w:semiHidden/>
    <w:unhideWhenUsed/>
    <w:rsid w:val="00833AFB"/>
    <w:pPr>
      <w:numPr>
        <w:numId w:val="15"/>
      </w:numPr>
      <w:contextualSpacing/>
    </w:pPr>
  </w:style>
  <w:style w:type="paragraph" w:styleId="3">
    <w:name w:val="List Number 3"/>
    <w:basedOn w:val="a2"/>
    <w:uiPriority w:val="99"/>
    <w:semiHidden/>
    <w:unhideWhenUsed/>
    <w:rsid w:val="00833AFB"/>
    <w:pPr>
      <w:numPr>
        <w:numId w:val="16"/>
      </w:numPr>
      <w:contextualSpacing/>
    </w:pPr>
  </w:style>
  <w:style w:type="paragraph" w:styleId="4">
    <w:name w:val="List Number 4"/>
    <w:basedOn w:val="a2"/>
    <w:uiPriority w:val="99"/>
    <w:semiHidden/>
    <w:unhideWhenUsed/>
    <w:rsid w:val="00833AFB"/>
    <w:pPr>
      <w:numPr>
        <w:numId w:val="17"/>
      </w:numPr>
      <w:contextualSpacing/>
    </w:pPr>
  </w:style>
  <w:style w:type="paragraph" w:styleId="5">
    <w:name w:val="List Number 5"/>
    <w:basedOn w:val="a2"/>
    <w:uiPriority w:val="99"/>
    <w:semiHidden/>
    <w:unhideWhenUsed/>
    <w:rsid w:val="00833AFB"/>
    <w:pPr>
      <w:numPr>
        <w:numId w:val="18"/>
      </w:numPr>
      <w:contextualSpacing/>
    </w:pPr>
  </w:style>
  <w:style w:type="paragraph" w:styleId="affff6">
    <w:name w:val="List Paragraph"/>
    <w:basedOn w:val="a2"/>
    <w:uiPriority w:val="34"/>
    <w:unhideWhenUsed/>
    <w:qFormat/>
    <w:rsid w:val="00833AFB"/>
    <w:pPr>
      <w:ind w:left="720"/>
      <w:contextualSpacing/>
    </w:pPr>
  </w:style>
  <w:style w:type="table" w:styleId="13">
    <w:name w:val="List Table 1 Light"/>
    <w:basedOn w:val="a4"/>
    <w:uiPriority w:val="46"/>
    <w:rsid w:val="00833AFB"/>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0">
    <w:name w:val="List Table 1 Light Accent 1"/>
    <w:basedOn w:val="a4"/>
    <w:uiPriority w:val="46"/>
    <w:rsid w:val="00833AFB"/>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20">
    <w:name w:val="List Table 1 Light Accent 2"/>
    <w:basedOn w:val="a4"/>
    <w:uiPriority w:val="46"/>
    <w:rsid w:val="00833AFB"/>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1-30">
    <w:name w:val="List Table 1 Light Accent 3"/>
    <w:basedOn w:val="a4"/>
    <w:uiPriority w:val="46"/>
    <w:rsid w:val="00833AFB"/>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40">
    <w:name w:val="List Table 1 Light Accent 4"/>
    <w:basedOn w:val="a4"/>
    <w:uiPriority w:val="46"/>
    <w:rsid w:val="00833AFB"/>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1-50">
    <w:name w:val="List Table 1 Light Accent 5"/>
    <w:basedOn w:val="a4"/>
    <w:uiPriority w:val="46"/>
    <w:rsid w:val="00833AFB"/>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1-60">
    <w:name w:val="List Table 1 Light Accent 6"/>
    <w:basedOn w:val="a4"/>
    <w:uiPriority w:val="46"/>
    <w:rsid w:val="00833AFB"/>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d">
    <w:name w:val="List Table 2"/>
    <w:basedOn w:val="a4"/>
    <w:uiPriority w:val="47"/>
    <w:rsid w:val="00833AFB"/>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0">
    <w:name w:val="List Table 2 Accent 1"/>
    <w:basedOn w:val="a4"/>
    <w:uiPriority w:val="47"/>
    <w:rsid w:val="00833AFB"/>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20">
    <w:name w:val="List Table 2 Accent 2"/>
    <w:basedOn w:val="a4"/>
    <w:uiPriority w:val="47"/>
    <w:rsid w:val="00833AFB"/>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2-30">
    <w:name w:val="List Table 2 Accent 3"/>
    <w:basedOn w:val="a4"/>
    <w:uiPriority w:val="47"/>
    <w:rsid w:val="00833AFB"/>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0">
    <w:name w:val="List Table 2 Accent 4"/>
    <w:basedOn w:val="a4"/>
    <w:uiPriority w:val="47"/>
    <w:rsid w:val="00833AFB"/>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50">
    <w:name w:val="List Table 2 Accent 5"/>
    <w:basedOn w:val="a4"/>
    <w:uiPriority w:val="47"/>
    <w:rsid w:val="00833AFB"/>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2-60">
    <w:name w:val="List Table 2 Accent 6"/>
    <w:basedOn w:val="a4"/>
    <w:uiPriority w:val="47"/>
    <w:rsid w:val="00833AFB"/>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b">
    <w:name w:val="List Table 3"/>
    <w:basedOn w:val="a4"/>
    <w:uiPriority w:val="48"/>
    <w:rsid w:val="00833AFB"/>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4"/>
    <w:uiPriority w:val="48"/>
    <w:rsid w:val="00833AFB"/>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0">
    <w:name w:val="List Table 3 Accent 2"/>
    <w:basedOn w:val="a4"/>
    <w:uiPriority w:val="48"/>
    <w:rsid w:val="00833AFB"/>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3-30">
    <w:name w:val="List Table 3 Accent 3"/>
    <w:basedOn w:val="a4"/>
    <w:uiPriority w:val="48"/>
    <w:rsid w:val="00833AFB"/>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4"/>
    <w:uiPriority w:val="48"/>
    <w:rsid w:val="00833AFB"/>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4"/>
    <w:uiPriority w:val="48"/>
    <w:rsid w:val="00833AFB"/>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3-60">
    <w:name w:val="List Table 3 Accent 6"/>
    <w:basedOn w:val="a4"/>
    <w:uiPriority w:val="48"/>
    <w:rsid w:val="00833AFB"/>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7">
    <w:name w:val="List Table 4"/>
    <w:basedOn w:val="a4"/>
    <w:uiPriority w:val="49"/>
    <w:rsid w:val="00833AF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0">
    <w:name w:val="List Table 4 Accent 1"/>
    <w:basedOn w:val="a4"/>
    <w:uiPriority w:val="49"/>
    <w:rsid w:val="00833AFB"/>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20">
    <w:name w:val="List Table 4 Accent 2"/>
    <w:basedOn w:val="a4"/>
    <w:uiPriority w:val="49"/>
    <w:rsid w:val="00833AFB"/>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4-30">
    <w:name w:val="List Table 4 Accent 3"/>
    <w:basedOn w:val="a4"/>
    <w:uiPriority w:val="49"/>
    <w:rsid w:val="00833AFB"/>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40">
    <w:name w:val="List Table 4 Accent 4"/>
    <w:basedOn w:val="a4"/>
    <w:uiPriority w:val="49"/>
    <w:rsid w:val="00833AFB"/>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50">
    <w:name w:val="List Table 4 Accent 5"/>
    <w:basedOn w:val="a4"/>
    <w:uiPriority w:val="49"/>
    <w:rsid w:val="00833AFB"/>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4-60">
    <w:name w:val="List Table 4 Accent 6"/>
    <w:basedOn w:val="a4"/>
    <w:uiPriority w:val="49"/>
    <w:rsid w:val="00833AFB"/>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7">
    <w:name w:val="List Table 5 Dark"/>
    <w:basedOn w:val="a4"/>
    <w:uiPriority w:val="50"/>
    <w:rsid w:val="00833AFB"/>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0">
    <w:name w:val="List Table 5 Dark Accent 1"/>
    <w:basedOn w:val="a4"/>
    <w:uiPriority w:val="50"/>
    <w:rsid w:val="00833AFB"/>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0">
    <w:name w:val="List Table 5 Dark Accent 2"/>
    <w:basedOn w:val="a4"/>
    <w:uiPriority w:val="50"/>
    <w:rsid w:val="00833AFB"/>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0">
    <w:name w:val="List Table 5 Dark Accent 3"/>
    <w:basedOn w:val="a4"/>
    <w:uiPriority w:val="50"/>
    <w:rsid w:val="00833AFB"/>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0">
    <w:name w:val="List Table 5 Dark Accent 4"/>
    <w:basedOn w:val="a4"/>
    <w:uiPriority w:val="50"/>
    <w:rsid w:val="00833AFB"/>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0">
    <w:name w:val="List Table 5 Dark Accent 5"/>
    <w:basedOn w:val="a4"/>
    <w:uiPriority w:val="50"/>
    <w:rsid w:val="00833AFB"/>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0">
    <w:name w:val="List Table 5 Dark Accent 6"/>
    <w:basedOn w:val="a4"/>
    <w:uiPriority w:val="50"/>
    <w:rsid w:val="00833AFB"/>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3">
    <w:name w:val="List Table 6 Colorful"/>
    <w:basedOn w:val="a4"/>
    <w:uiPriority w:val="51"/>
    <w:rsid w:val="00833AFB"/>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0">
    <w:name w:val="List Table 6 Colorful Accent 1"/>
    <w:basedOn w:val="a4"/>
    <w:uiPriority w:val="51"/>
    <w:rsid w:val="00833AFB"/>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6-20">
    <w:name w:val="List Table 6 Colorful Accent 2"/>
    <w:basedOn w:val="a4"/>
    <w:uiPriority w:val="51"/>
    <w:rsid w:val="00833AFB"/>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6-30">
    <w:name w:val="List Table 6 Colorful Accent 3"/>
    <w:basedOn w:val="a4"/>
    <w:uiPriority w:val="51"/>
    <w:rsid w:val="00833AFB"/>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40">
    <w:name w:val="List Table 6 Colorful Accent 4"/>
    <w:basedOn w:val="a4"/>
    <w:uiPriority w:val="51"/>
    <w:rsid w:val="00833AFB"/>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6-50">
    <w:name w:val="List Table 6 Colorful Accent 5"/>
    <w:basedOn w:val="a4"/>
    <w:uiPriority w:val="51"/>
    <w:rsid w:val="00833AFB"/>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6-60">
    <w:name w:val="List Table 6 Colorful Accent 6"/>
    <w:basedOn w:val="a4"/>
    <w:uiPriority w:val="51"/>
    <w:rsid w:val="00833AFB"/>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73">
    <w:name w:val="List Table 7 Colorful"/>
    <w:basedOn w:val="a4"/>
    <w:uiPriority w:val="52"/>
    <w:rsid w:val="00833AFB"/>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4"/>
    <w:uiPriority w:val="52"/>
    <w:rsid w:val="00833AFB"/>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4"/>
    <w:uiPriority w:val="52"/>
    <w:rsid w:val="00833AFB"/>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4"/>
    <w:uiPriority w:val="52"/>
    <w:rsid w:val="00833AFB"/>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4"/>
    <w:uiPriority w:val="52"/>
    <w:rsid w:val="00833AFB"/>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4"/>
    <w:uiPriority w:val="52"/>
    <w:rsid w:val="00833AFB"/>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4"/>
    <w:uiPriority w:val="52"/>
    <w:rsid w:val="00833AFB"/>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7">
    <w:name w:val="macro"/>
    <w:link w:val="affff8"/>
    <w:uiPriority w:val="99"/>
    <w:semiHidden/>
    <w:unhideWhenUsed/>
    <w:rsid w:val="00833AFB"/>
    <w:pPr>
      <w:tabs>
        <w:tab w:val="left" w:pos="480"/>
        <w:tab w:val="left" w:pos="960"/>
        <w:tab w:val="left" w:pos="1440"/>
        <w:tab w:val="left" w:pos="1920"/>
        <w:tab w:val="left" w:pos="2400"/>
        <w:tab w:val="left" w:pos="2880"/>
        <w:tab w:val="left" w:pos="3360"/>
        <w:tab w:val="left" w:pos="3840"/>
        <w:tab w:val="left" w:pos="4320"/>
      </w:tabs>
    </w:pPr>
    <w:rPr>
      <w:rFonts w:ascii="Microsoft YaHei UI" w:eastAsia="Microsoft YaHei UI"/>
      <w:szCs w:val="20"/>
    </w:rPr>
  </w:style>
  <w:style w:type="character" w:customStyle="1" w:styleId="affff8">
    <w:name w:val="宏文本 字符"/>
    <w:basedOn w:val="a3"/>
    <w:link w:val="affff7"/>
    <w:uiPriority w:val="99"/>
    <w:semiHidden/>
    <w:rsid w:val="00833AFB"/>
    <w:rPr>
      <w:rFonts w:ascii="Microsoft YaHei UI" w:eastAsia="Microsoft YaHei UI" w:hAnsi="Microsoft YaHei UI"/>
      <w:szCs w:val="20"/>
    </w:rPr>
  </w:style>
  <w:style w:type="table" w:styleId="14">
    <w:name w:val="Medium Grid 1"/>
    <w:basedOn w:val="a4"/>
    <w:uiPriority w:val="67"/>
    <w:semiHidden/>
    <w:unhideWhenUsed/>
    <w:rsid w:val="00833AFB"/>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semiHidden/>
    <w:unhideWhenUsed/>
    <w:rsid w:val="00833AFB"/>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1-21">
    <w:name w:val="Medium Grid 1 Accent 2"/>
    <w:basedOn w:val="a4"/>
    <w:uiPriority w:val="67"/>
    <w:semiHidden/>
    <w:unhideWhenUsed/>
    <w:rsid w:val="00833AFB"/>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1-31">
    <w:name w:val="Medium Grid 1 Accent 3"/>
    <w:basedOn w:val="a4"/>
    <w:uiPriority w:val="67"/>
    <w:semiHidden/>
    <w:unhideWhenUsed/>
    <w:rsid w:val="00833AFB"/>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4"/>
    <w:uiPriority w:val="67"/>
    <w:semiHidden/>
    <w:unhideWhenUsed/>
    <w:rsid w:val="00833AFB"/>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4"/>
    <w:uiPriority w:val="67"/>
    <w:semiHidden/>
    <w:unhideWhenUsed/>
    <w:rsid w:val="00833AFB"/>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1-61">
    <w:name w:val="Medium Grid 1 Accent 6"/>
    <w:basedOn w:val="a4"/>
    <w:uiPriority w:val="67"/>
    <w:semiHidden/>
    <w:unhideWhenUsed/>
    <w:rsid w:val="00833AFB"/>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e">
    <w:name w:val="Medium Grid 2"/>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833AFB"/>
    <w:pPr>
      <w:spacing w:before="0" w:line="240" w:lineRule="auto"/>
    </w:pPr>
    <w:rPr>
      <w:rFonts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3c">
    <w:name w:val="Medium Grid 3"/>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1">
    <w:name w:val="Medium Grid 3 Accent 1"/>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3-21">
    <w:name w:val="Medium Grid 3 Accent 2"/>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3-31">
    <w:name w:val="Medium Grid 3 Accent 3"/>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3-41">
    <w:name w:val="Medium Grid 3 Accent 4"/>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3-51">
    <w:name w:val="Medium Grid 3 Accent 5"/>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3-61">
    <w:name w:val="Medium Grid 3 Accent 6"/>
    <w:basedOn w:val="a4"/>
    <w:uiPriority w:val="69"/>
    <w:semiHidden/>
    <w:unhideWhenUsed/>
    <w:rsid w:val="00833AFB"/>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15">
    <w:name w:val="Medium List 1"/>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2">
    <w:name w:val="Medium List 1 Accent 1"/>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22">
    <w:name w:val="Medium List 1 Accent 2"/>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1-32">
    <w:name w:val="Medium List 1 Accent 3"/>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2">
    <w:name w:val="Medium List 1 Accent 4"/>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2">
    <w:name w:val="Medium List 1 Accent 5"/>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1-62">
    <w:name w:val="Medium List 1 Accent 6"/>
    <w:basedOn w:val="a4"/>
    <w:uiPriority w:val="65"/>
    <w:semiHidden/>
    <w:unhideWhenUsed/>
    <w:rsid w:val="00833AFB"/>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f">
    <w:name w:val="Medium List 2"/>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2">
    <w:name w:val="Medium List 2 Accent 1"/>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2">
    <w:name w:val="Medium List 2 Accent 2"/>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2">
    <w:name w:val="Medium List 2 Accent 3"/>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2">
    <w:name w:val="Medium List 2 Accent 4"/>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2">
    <w:name w:val="Medium List 2 Accent 5"/>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2">
    <w:name w:val="Medium List 2 Accent 6"/>
    <w:basedOn w:val="a4"/>
    <w:uiPriority w:val="66"/>
    <w:semiHidden/>
    <w:unhideWhenUsed/>
    <w:rsid w:val="00833AFB"/>
    <w:pPr>
      <w:spacing w:before="0" w:line="240" w:lineRule="auto"/>
    </w:pPr>
    <w:rPr>
      <w:rFonts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6">
    <w:name w:val="Medium Shading 1"/>
    <w:basedOn w:val="a4"/>
    <w:uiPriority w:val="63"/>
    <w:semiHidden/>
    <w:unhideWhenUsed/>
    <w:rsid w:val="00833AFB"/>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3">
    <w:name w:val="Medium Shading 1 Accent 1"/>
    <w:basedOn w:val="a4"/>
    <w:uiPriority w:val="63"/>
    <w:semiHidden/>
    <w:unhideWhenUsed/>
    <w:rsid w:val="00833AFB"/>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23">
    <w:name w:val="Medium Shading 1 Accent 2"/>
    <w:basedOn w:val="a4"/>
    <w:uiPriority w:val="63"/>
    <w:semiHidden/>
    <w:unhideWhenUsed/>
    <w:rsid w:val="00833AFB"/>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1-33">
    <w:name w:val="Medium Shading 1 Accent 3"/>
    <w:basedOn w:val="a4"/>
    <w:uiPriority w:val="63"/>
    <w:semiHidden/>
    <w:unhideWhenUsed/>
    <w:rsid w:val="00833AFB"/>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3">
    <w:name w:val="Medium Shading 1 Accent 4"/>
    <w:basedOn w:val="a4"/>
    <w:uiPriority w:val="63"/>
    <w:semiHidden/>
    <w:unhideWhenUsed/>
    <w:rsid w:val="00833AFB"/>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3">
    <w:name w:val="Medium Shading 1 Accent 5"/>
    <w:basedOn w:val="a4"/>
    <w:uiPriority w:val="63"/>
    <w:semiHidden/>
    <w:unhideWhenUsed/>
    <w:rsid w:val="00833AFB"/>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1-63">
    <w:name w:val="Medium Shading 1 Accent 6"/>
    <w:basedOn w:val="a4"/>
    <w:uiPriority w:val="63"/>
    <w:semiHidden/>
    <w:unhideWhenUsed/>
    <w:rsid w:val="00833AFB"/>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f0">
    <w:name w:val="Medium Shading 2"/>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3">
    <w:name w:val="Medium Shading 2 Accent 1"/>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3">
    <w:name w:val="Medium Shading 2 Accent 2"/>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3">
    <w:name w:val="Medium Shading 2 Accent 3"/>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3">
    <w:name w:val="Medium Shading 2 Accent 4"/>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3">
    <w:name w:val="Medium Shading 2 Accent 5"/>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3">
    <w:name w:val="Medium Shading 2 Accent 6"/>
    <w:basedOn w:val="a4"/>
    <w:uiPriority w:val="64"/>
    <w:semiHidden/>
    <w:unhideWhenUsed/>
    <w:rsid w:val="00833AFB"/>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affff9">
    <w:name w:val="Message Header"/>
    <w:basedOn w:val="a2"/>
    <w:link w:val="affffa"/>
    <w:uiPriority w:val="99"/>
    <w:semiHidden/>
    <w:unhideWhenUsed/>
    <w:rsid w:val="00833AFB"/>
    <w:pPr>
      <w:pBdr>
        <w:top w:val="single" w:sz="6" w:space="1" w:color="auto"/>
        <w:left w:val="single" w:sz="6" w:space="1" w:color="auto"/>
        <w:bottom w:val="single" w:sz="6" w:space="1" w:color="auto"/>
        <w:right w:val="single" w:sz="6" w:space="1" w:color="auto"/>
      </w:pBdr>
      <w:shd w:val="pct20" w:color="auto" w:fill="auto"/>
      <w:spacing w:before="0"/>
      <w:ind w:left="1080" w:hanging="1080"/>
    </w:pPr>
    <w:rPr>
      <w:rFonts w:cstheme="majorBidi"/>
      <w:sz w:val="24"/>
      <w:szCs w:val="24"/>
    </w:rPr>
  </w:style>
  <w:style w:type="character" w:customStyle="1" w:styleId="affffa">
    <w:name w:val="信息标题 字符"/>
    <w:basedOn w:val="a3"/>
    <w:link w:val="affff9"/>
    <w:uiPriority w:val="99"/>
    <w:semiHidden/>
    <w:rsid w:val="00833AFB"/>
    <w:rPr>
      <w:rFonts w:ascii="Microsoft YaHei UI" w:eastAsia="Microsoft YaHei UI" w:hAnsi="Microsoft YaHei UI" w:cstheme="majorBidi"/>
      <w:sz w:val="24"/>
      <w:szCs w:val="24"/>
      <w:shd w:val="pct20" w:color="auto" w:fill="auto"/>
    </w:rPr>
  </w:style>
  <w:style w:type="paragraph" w:styleId="affffb">
    <w:name w:val="No Spacing"/>
    <w:uiPriority w:val="1"/>
    <w:semiHidden/>
    <w:unhideWhenUsed/>
    <w:rsid w:val="00833AFB"/>
    <w:pPr>
      <w:spacing w:before="0" w:line="240" w:lineRule="auto"/>
    </w:pPr>
    <w:rPr>
      <w:rFonts w:ascii="Microsoft YaHei UI" w:eastAsia="Microsoft YaHei UI"/>
    </w:rPr>
  </w:style>
  <w:style w:type="paragraph" w:styleId="affffc">
    <w:name w:val="Normal Indent"/>
    <w:basedOn w:val="a2"/>
    <w:uiPriority w:val="99"/>
    <w:semiHidden/>
    <w:unhideWhenUsed/>
    <w:rsid w:val="00833AFB"/>
    <w:pPr>
      <w:ind w:left="720"/>
    </w:pPr>
  </w:style>
  <w:style w:type="paragraph" w:styleId="affffd">
    <w:name w:val="Note Heading"/>
    <w:basedOn w:val="a2"/>
    <w:next w:val="a2"/>
    <w:link w:val="affffe"/>
    <w:uiPriority w:val="99"/>
    <w:semiHidden/>
    <w:unhideWhenUsed/>
    <w:rsid w:val="00833AFB"/>
    <w:pPr>
      <w:spacing w:before="0"/>
    </w:pPr>
  </w:style>
  <w:style w:type="character" w:customStyle="1" w:styleId="affffe">
    <w:name w:val="注释标题 字符"/>
    <w:basedOn w:val="a3"/>
    <w:link w:val="affffd"/>
    <w:uiPriority w:val="99"/>
    <w:semiHidden/>
    <w:rsid w:val="00833AFB"/>
    <w:rPr>
      <w:rFonts w:ascii="Microsoft YaHei UI" w:eastAsia="Microsoft YaHei UI" w:hAnsi="Microsoft YaHei UI"/>
    </w:rPr>
  </w:style>
  <w:style w:type="character" w:styleId="afffff">
    <w:name w:val="page number"/>
    <w:basedOn w:val="a3"/>
    <w:uiPriority w:val="99"/>
    <w:semiHidden/>
    <w:unhideWhenUsed/>
    <w:rsid w:val="00833AFB"/>
    <w:rPr>
      <w:rFonts w:ascii="Microsoft YaHei UI" w:eastAsia="Microsoft YaHei UI" w:hAnsi="Microsoft YaHei UI"/>
    </w:rPr>
  </w:style>
  <w:style w:type="character" w:styleId="afffff0">
    <w:name w:val="Placeholder Text"/>
    <w:basedOn w:val="a3"/>
    <w:uiPriority w:val="99"/>
    <w:semiHidden/>
    <w:rsid w:val="00833AFB"/>
    <w:rPr>
      <w:rFonts w:ascii="Microsoft YaHei UI" w:eastAsia="Microsoft YaHei UI" w:hAnsi="Microsoft YaHei UI"/>
      <w:color w:val="595959" w:themeColor="text1" w:themeTint="A6"/>
    </w:rPr>
  </w:style>
  <w:style w:type="table" w:styleId="17">
    <w:name w:val="Plain Table 1"/>
    <w:basedOn w:val="a4"/>
    <w:uiPriority w:val="41"/>
    <w:rsid w:val="00833AF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f1">
    <w:name w:val="Plain Table 2"/>
    <w:basedOn w:val="a4"/>
    <w:uiPriority w:val="42"/>
    <w:rsid w:val="00833AF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d">
    <w:name w:val="Plain Table 3"/>
    <w:basedOn w:val="a4"/>
    <w:uiPriority w:val="43"/>
    <w:rsid w:val="00833AF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8">
    <w:name w:val="Plain Table 4"/>
    <w:basedOn w:val="a4"/>
    <w:uiPriority w:val="44"/>
    <w:rsid w:val="00833AFB"/>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8">
    <w:name w:val="Plain Table 5"/>
    <w:basedOn w:val="a4"/>
    <w:uiPriority w:val="45"/>
    <w:rsid w:val="00833AFB"/>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1">
    <w:name w:val="Plain Text"/>
    <w:basedOn w:val="a2"/>
    <w:link w:val="afffff2"/>
    <w:uiPriority w:val="99"/>
    <w:semiHidden/>
    <w:unhideWhenUsed/>
    <w:rsid w:val="00833AFB"/>
    <w:pPr>
      <w:spacing w:before="0"/>
    </w:pPr>
    <w:rPr>
      <w:szCs w:val="21"/>
    </w:rPr>
  </w:style>
  <w:style w:type="character" w:customStyle="1" w:styleId="afffff2">
    <w:name w:val="纯文本 字符"/>
    <w:basedOn w:val="a3"/>
    <w:link w:val="afffff1"/>
    <w:uiPriority w:val="99"/>
    <w:semiHidden/>
    <w:rsid w:val="00833AFB"/>
    <w:rPr>
      <w:rFonts w:ascii="Microsoft YaHei UI" w:eastAsia="Microsoft YaHei UI" w:hAnsi="Microsoft YaHei UI"/>
      <w:szCs w:val="21"/>
    </w:rPr>
  </w:style>
  <w:style w:type="paragraph" w:styleId="afffff3">
    <w:name w:val="Quote"/>
    <w:basedOn w:val="a2"/>
    <w:next w:val="a2"/>
    <w:link w:val="afffff4"/>
    <w:uiPriority w:val="29"/>
    <w:semiHidden/>
    <w:unhideWhenUsed/>
    <w:qFormat/>
    <w:rsid w:val="00833AFB"/>
    <w:pPr>
      <w:spacing w:before="200" w:after="160"/>
      <w:jc w:val="center"/>
    </w:pPr>
    <w:rPr>
      <w:i/>
      <w:iCs/>
      <w:color w:val="404040" w:themeColor="text1" w:themeTint="BF"/>
    </w:rPr>
  </w:style>
  <w:style w:type="character" w:customStyle="1" w:styleId="afffff4">
    <w:name w:val="引用 字符"/>
    <w:basedOn w:val="a3"/>
    <w:link w:val="afffff3"/>
    <w:uiPriority w:val="29"/>
    <w:semiHidden/>
    <w:rsid w:val="00833AFB"/>
    <w:rPr>
      <w:rFonts w:ascii="Microsoft YaHei UI" w:eastAsia="Microsoft YaHei UI" w:hAnsi="Microsoft YaHei UI"/>
      <w:i/>
      <w:iCs/>
      <w:color w:val="404040" w:themeColor="text1" w:themeTint="BF"/>
    </w:rPr>
  </w:style>
  <w:style w:type="paragraph" w:styleId="afffff5">
    <w:name w:val="Salutation"/>
    <w:basedOn w:val="a2"/>
    <w:next w:val="a2"/>
    <w:link w:val="afffff6"/>
    <w:uiPriority w:val="99"/>
    <w:semiHidden/>
    <w:unhideWhenUsed/>
    <w:rsid w:val="00833AFB"/>
  </w:style>
  <w:style w:type="character" w:customStyle="1" w:styleId="afffff6">
    <w:name w:val="称呼 字符"/>
    <w:basedOn w:val="a3"/>
    <w:link w:val="afffff5"/>
    <w:uiPriority w:val="99"/>
    <w:semiHidden/>
    <w:rsid w:val="00833AFB"/>
    <w:rPr>
      <w:rFonts w:ascii="Microsoft YaHei UI" w:eastAsia="Microsoft YaHei UI" w:hAnsi="Microsoft YaHei UI"/>
    </w:rPr>
  </w:style>
  <w:style w:type="paragraph" w:styleId="afffff7">
    <w:name w:val="Signature"/>
    <w:basedOn w:val="a2"/>
    <w:link w:val="afffff8"/>
    <w:uiPriority w:val="99"/>
    <w:semiHidden/>
    <w:unhideWhenUsed/>
    <w:rsid w:val="00833AFB"/>
    <w:pPr>
      <w:spacing w:before="0"/>
      <w:ind w:left="4320"/>
    </w:pPr>
  </w:style>
  <w:style w:type="character" w:customStyle="1" w:styleId="afffff8">
    <w:name w:val="签名 字符"/>
    <w:basedOn w:val="a3"/>
    <w:link w:val="afffff7"/>
    <w:uiPriority w:val="99"/>
    <w:semiHidden/>
    <w:rsid w:val="00833AFB"/>
    <w:rPr>
      <w:rFonts w:ascii="Microsoft YaHei UI" w:eastAsia="Microsoft YaHei UI" w:hAnsi="Microsoft YaHei UI"/>
    </w:rPr>
  </w:style>
  <w:style w:type="character" w:styleId="afffff9">
    <w:name w:val="Subtle Emphasis"/>
    <w:basedOn w:val="a3"/>
    <w:uiPriority w:val="19"/>
    <w:semiHidden/>
    <w:unhideWhenUsed/>
    <w:qFormat/>
    <w:rsid w:val="00833AFB"/>
    <w:rPr>
      <w:rFonts w:ascii="Microsoft YaHei UI" w:eastAsia="Microsoft YaHei UI" w:hAnsi="Microsoft YaHei UI"/>
      <w:i/>
      <w:iCs/>
      <w:color w:val="404040" w:themeColor="text1" w:themeTint="BF"/>
    </w:rPr>
  </w:style>
  <w:style w:type="character" w:styleId="afffffa">
    <w:name w:val="Subtle Reference"/>
    <w:basedOn w:val="a3"/>
    <w:uiPriority w:val="31"/>
    <w:semiHidden/>
    <w:unhideWhenUsed/>
    <w:qFormat/>
    <w:rsid w:val="00833AFB"/>
    <w:rPr>
      <w:rFonts w:ascii="Microsoft YaHei UI" w:eastAsia="Microsoft YaHei UI" w:hAnsi="Microsoft YaHei UI"/>
      <w:smallCaps/>
      <w:color w:val="5A5A5A" w:themeColor="text1" w:themeTint="A5"/>
    </w:rPr>
  </w:style>
  <w:style w:type="table" w:styleId="18">
    <w:name w:val="Table 3D effects 1"/>
    <w:basedOn w:val="a4"/>
    <w:uiPriority w:val="99"/>
    <w:semiHidden/>
    <w:unhideWhenUsed/>
    <w:rsid w:val="00833AF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2">
    <w:name w:val="Table 3D effects 2"/>
    <w:basedOn w:val="a4"/>
    <w:uiPriority w:val="99"/>
    <w:semiHidden/>
    <w:unhideWhenUsed/>
    <w:rsid w:val="00833AF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3D effects 3"/>
    <w:basedOn w:val="a4"/>
    <w:uiPriority w:val="99"/>
    <w:semiHidden/>
    <w:unhideWhenUsed/>
    <w:rsid w:val="00833AF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Classic 1"/>
    <w:basedOn w:val="a4"/>
    <w:uiPriority w:val="99"/>
    <w:semiHidden/>
    <w:unhideWhenUsed/>
    <w:rsid w:val="00833AF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3">
    <w:name w:val="Table Classic 2"/>
    <w:basedOn w:val="a4"/>
    <w:uiPriority w:val="99"/>
    <w:semiHidden/>
    <w:unhideWhenUsed/>
    <w:rsid w:val="00833AFB"/>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
    <w:name w:val="Table Classic 3"/>
    <w:basedOn w:val="a4"/>
    <w:uiPriority w:val="99"/>
    <w:semiHidden/>
    <w:unhideWhenUsed/>
    <w:rsid w:val="00833AFB"/>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9">
    <w:name w:val="Table Classic 4"/>
    <w:basedOn w:val="a4"/>
    <w:uiPriority w:val="99"/>
    <w:semiHidden/>
    <w:unhideWhenUsed/>
    <w:rsid w:val="00833AF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a">
    <w:name w:val="Table Colorful 1"/>
    <w:basedOn w:val="a4"/>
    <w:uiPriority w:val="99"/>
    <w:semiHidden/>
    <w:unhideWhenUsed/>
    <w:rsid w:val="00833AFB"/>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4">
    <w:name w:val="Table Colorful 2"/>
    <w:basedOn w:val="a4"/>
    <w:uiPriority w:val="99"/>
    <w:semiHidden/>
    <w:unhideWhenUsed/>
    <w:rsid w:val="00833AFB"/>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0">
    <w:name w:val="Table Colorful 3"/>
    <w:basedOn w:val="a4"/>
    <w:uiPriority w:val="99"/>
    <w:semiHidden/>
    <w:unhideWhenUsed/>
    <w:rsid w:val="00833AFB"/>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b">
    <w:name w:val="Table Columns 1"/>
    <w:basedOn w:val="a4"/>
    <w:uiPriority w:val="99"/>
    <w:semiHidden/>
    <w:unhideWhenUsed/>
    <w:rsid w:val="00833AFB"/>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olumns 2"/>
    <w:basedOn w:val="a4"/>
    <w:uiPriority w:val="99"/>
    <w:semiHidden/>
    <w:unhideWhenUsed/>
    <w:rsid w:val="00833AFB"/>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1">
    <w:name w:val="Table Columns 3"/>
    <w:basedOn w:val="a4"/>
    <w:uiPriority w:val="99"/>
    <w:semiHidden/>
    <w:unhideWhenUsed/>
    <w:rsid w:val="00833AFB"/>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a">
    <w:name w:val="Table Columns 4"/>
    <w:basedOn w:val="a4"/>
    <w:uiPriority w:val="99"/>
    <w:semiHidden/>
    <w:unhideWhenUsed/>
    <w:rsid w:val="00833AFB"/>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4"/>
    <w:uiPriority w:val="99"/>
    <w:semiHidden/>
    <w:unhideWhenUsed/>
    <w:rsid w:val="00833AFB"/>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fb">
    <w:name w:val="Table Contemporary"/>
    <w:basedOn w:val="a4"/>
    <w:uiPriority w:val="99"/>
    <w:semiHidden/>
    <w:unhideWhenUsed/>
    <w:rsid w:val="00833AFB"/>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c">
    <w:name w:val="Table Elegant"/>
    <w:basedOn w:val="a4"/>
    <w:uiPriority w:val="99"/>
    <w:semiHidden/>
    <w:unhideWhenUsed/>
    <w:rsid w:val="00833AFB"/>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c">
    <w:name w:val="Table Grid 1"/>
    <w:basedOn w:val="a4"/>
    <w:uiPriority w:val="99"/>
    <w:semiHidden/>
    <w:unhideWhenUsed/>
    <w:rsid w:val="00833AF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6">
    <w:name w:val="Table Grid 2"/>
    <w:basedOn w:val="a4"/>
    <w:uiPriority w:val="99"/>
    <w:semiHidden/>
    <w:unhideWhenUsed/>
    <w:rsid w:val="00833AFB"/>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4"/>
    <w:uiPriority w:val="99"/>
    <w:semiHidden/>
    <w:unhideWhenUsed/>
    <w:rsid w:val="00833AFB"/>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b">
    <w:name w:val="Table Grid 4"/>
    <w:basedOn w:val="a4"/>
    <w:uiPriority w:val="99"/>
    <w:semiHidden/>
    <w:unhideWhenUsed/>
    <w:rsid w:val="00833AFB"/>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4"/>
    <w:uiPriority w:val="99"/>
    <w:semiHidden/>
    <w:unhideWhenUsed/>
    <w:rsid w:val="00833AFB"/>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4"/>
    <w:uiPriority w:val="99"/>
    <w:semiHidden/>
    <w:unhideWhenUsed/>
    <w:rsid w:val="00833AFB"/>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uiPriority w:val="99"/>
    <w:semiHidden/>
    <w:unhideWhenUsed/>
    <w:rsid w:val="00833AF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uiPriority w:val="99"/>
    <w:semiHidden/>
    <w:unhideWhenUsed/>
    <w:rsid w:val="00833AF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d">
    <w:name w:val="Grid Table Light"/>
    <w:basedOn w:val="a4"/>
    <w:uiPriority w:val="40"/>
    <w:rsid w:val="00833AF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d">
    <w:name w:val="Table List 1"/>
    <w:basedOn w:val="a4"/>
    <w:uiPriority w:val="99"/>
    <w:semiHidden/>
    <w:unhideWhenUsed/>
    <w:rsid w:val="00833AF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7">
    <w:name w:val="Table List 2"/>
    <w:basedOn w:val="a4"/>
    <w:uiPriority w:val="99"/>
    <w:semiHidden/>
    <w:unhideWhenUsed/>
    <w:rsid w:val="00833AFB"/>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3">
    <w:name w:val="Table List 3"/>
    <w:basedOn w:val="a4"/>
    <w:uiPriority w:val="99"/>
    <w:semiHidden/>
    <w:unhideWhenUsed/>
    <w:rsid w:val="00833AF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c">
    <w:name w:val="Table List 4"/>
    <w:basedOn w:val="a4"/>
    <w:uiPriority w:val="99"/>
    <w:semiHidden/>
    <w:unhideWhenUsed/>
    <w:rsid w:val="00833AFB"/>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b">
    <w:name w:val="Table List 5"/>
    <w:basedOn w:val="a4"/>
    <w:uiPriority w:val="99"/>
    <w:semiHidden/>
    <w:unhideWhenUsed/>
    <w:rsid w:val="00833AFB"/>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5">
    <w:name w:val="Table List 6"/>
    <w:basedOn w:val="a4"/>
    <w:uiPriority w:val="99"/>
    <w:semiHidden/>
    <w:unhideWhenUsed/>
    <w:rsid w:val="00833AFB"/>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5">
    <w:name w:val="Table List 7"/>
    <w:basedOn w:val="a4"/>
    <w:uiPriority w:val="99"/>
    <w:semiHidden/>
    <w:unhideWhenUsed/>
    <w:rsid w:val="00833AF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4"/>
    <w:uiPriority w:val="99"/>
    <w:semiHidden/>
    <w:unhideWhenUsed/>
    <w:rsid w:val="00833AFB"/>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e">
    <w:name w:val="table of authorities"/>
    <w:basedOn w:val="a2"/>
    <w:next w:val="a2"/>
    <w:uiPriority w:val="99"/>
    <w:semiHidden/>
    <w:unhideWhenUsed/>
    <w:rsid w:val="00833AFB"/>
    <w:pPr>
      <w:ind w:left="220" w:hanging="220"/>
    </w:pPr>
  </w:style>
  <w:style w:type="paragraph" w:styleId="affffff">
    <w:name w:val="table of figures"/>
    <w:basedOn w:val="a2"/>
    <w:next w:val="a2"/>
    <w:uiPriority w:val="99"/>
    <w:semiHidden/>
    <w:unhideWhenUsed/>
    <w:rsid w:val="00833AFB"/>
  </w:style>
  <w:style w:type="table" w:styleId="affffff0">
    <w:name w:val="Table Professional"/>
    <w:basedOn w:val="a4"/>
    <w:uiPriority w:val="99"/>
    <w:semiHidden/>
    <w:unhideWhenUsed/>
    <w:rsid w:val="00833AF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e">
    <w:name w:val="Table Simple 1"/>
    <w:basedOn w:val="a4"/>
    <w:uiPriority w:val="99"/>
    <w:semiHidden/>
    <w:unhideWhenUsed/>
    <w:rsid w:val="00833AF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8">
    <w:name w:val="Table Simple 2"/>
    <w:basedOn w:val="a4"/>
    <w:uiPriority w:val="99"/>
    <w:semiHidden/>
    <w:unhideWhenUsed/>
    <w:rsid w:val="00833AFB"/>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4">
    <w:name w:val="Table Simple 3"/>
    <w:basedOn w:val="a4"/>
    <w:uiPriority w:val="99"/>
    <w:semiHidden/>
    <w:unhideWhenUsed/>
    <w:rsid w:val="00833AFB"/>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
    <w:name w:val="Table Subtle 1"/>
    <w:basedOn w:val="a4"/>
    <w:uiPriority w:val="99"/>
    <w:semiHidden/>
    <w:unhideWhenUsed/>
    <w:rsid w:val="00833AFB"/>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9">
    <w:name w:val="Table Subtle 2"/>
    <w:basedOn w:val="a4"/>
    <w:uiPriority w:val="99"/>
    <w:semiHidden/>
    <w:unhideWhenUsed/>
    <w:rsid w:val="00833AFB"/>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1">
    <w:name w:val="Table Theme"/>
    <w:basedOn w:val="a4"/>
    <w:uiPriority w:val="99"/>
    <w:semiHidden/>
    <w:unhideWhenUsed/>
    <w:rsid w:val="00833A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0">
    <w:name w:val="Table Web 1"/>
    <w:basedOn w:val="a4"/>
    <w:uiPriority w:val="99"/>
    <w:semiHidden/>
    <w:unhideWhenUsed/>
    <w:rsid w:val="00833AFB"/>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a">
    <w:name w:val="Table Web 2"/>
    <w:basedOn w:val="a4"/>
    <w:uiPriority w:val="99"/>
    <w:semiHidden/>
    <w:unhideWhenUsed/>
    <w:rsid w:val="00833AFB"/>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5">
    <w:name w:val="Table Web 3"/>
    <w:basedOn w:val="a4"/>
    <w:uiPriority w:val="99"/>
    <w:semiHidden/>
    <w:unhideWhenUsed/>
    <w:rsid w:val="00833AFB"/>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f2">
    <w:name w:val="toa heading"/>
    <w:basedOn w:val="a2"/>
    <w:next w:val="a2"/>
    <w:uiPriority w:val="99"/>
    <w:semiHidden/>
    <w:unhideWhenUsed/>
    <w:rsid w:val="00833AFB"/>
    <w:pPr>
      <w:spacing w:before="120"/>
    </w:pPr>
    <w:rPr>
      <w:rFonts w:cstheme="majorBidi"/>
      <w:b/>
      <w:bCs/>
      <w:sz w:val="24"/>
      <w:szCs w:val="24"/>
    </w:rPr>
  </w:style>
  <w:style w:type="paragraph" w:styleId="1f1">
    <w:name w:val="toc 1"/>
    <w:basedOn w:val="a2"/>
    <w:next w:val="a2"/>
    <w:autoRedefine/>
    <w:uiPriority w:val="39"/>
    <w:unhideWhenUsed/>
    <w:rsid w:val="00833AFB"/>
    <w:pPr>
      <w:spacing w:after="100"/>
    </w:pPr>
    <w:rPr>
      <w:noProof/>
    </w:rPr>
  </w:style>
  <w:style w:type="paragraph" w:styleId="2fb">
    <w:name w:val="toc 2"/>
    <w:basedOn w:val="a2"/>
    <w:next w:val="a2"/>
    <w:autoRedefine/>
    <w:uiPriority w:val="39"/>
    <w:unhideWhenUsed/>
    <w:rsid w:val="00833AFB"/>
    <w:pPr>
      <w:spacing w:after="100"/>
      <w:ind w:left="220"/>
    </w:pPr>
  </w:style>
  <w:style w:type="paragraph" w:styleId="3f6">
    <w:name w:val="toc 3"/>
    <w:basedOn w:val="a2"/>
    <w:next w:val="a2"/>
    <w:autoRedefine/>
    <w:uiPriority w:val="39"/>
    <w:unhideWhenUsed/>
    <w:rsid w:val="00833AFB"/>
    <w:pPr>
      <w:spacing w:after="100"/>
      <w:ind w:left="440"/>
    </w:pPr>
  </w:style>
  <w:style w:type="paragraph" w:styleId="4d">
    <w:name w:val="toc 4"/>
    <w:basedOn w:val="a2"/>
    <w:next w:val="a2"/>
    <w:autoRedefine/>
    <w:uiPriority w:val="39"/>
    <w:semiHidden/>
    <w:unhideWhenUsed/>
    <w:rsid w:val="00833AFB"/>
    <w:pPr>
      <w:spacing w:after="100"/>
      <w:ind w:left="660"/>
    </w:pPr>
  </w:style>
  <w:style w:type="paragraph" w:styleId="5c">
    <w:name w:val="toc 5"/>
    <w:basedOn w:val="a2"/>
    <w:next w:val="a2"/>
    <w:autoRedefine/>
    <w:uiPriority w:val="39"/>
    <w:semiHidden/>
    <w:unhideWhenUsed/>
    <w:rsid w:val="00833AFB"/>
    <w:pPr>
      <w:spacing w:after="100"/>
      <w:ind w:left="880"/>
    </w:pPr>
  </w:style>
  <w:style w:type="paragraph" w:styleId="66">
    <w:name w:val="toc 6"/>
    <w:basedOn w:val="a2"/>
    <w:next w:val="a2"/>
    <w:autoRedefine/>
    <w:uiPriority w:val="39"/>
    <w:semiHidden/>
    <w:unhideWhenUsed/>
    <w:rsid w:val="00833AFB"/>
    <w:pPr>
      <w:spacing w:after="100"/>
      <w:ind w:left="1100"/>
    </w:pPr>
  </w:style>
  <w:style w:type="paragraph" w:styleId="76">
    <w:name w:val="toc 7"/>
    <w:basedOn w:val="a2"/>
    <w:next w:val="a2"/>
    <w:autoRedefine/>
    <w:uiPriority w:val="39"/>
    <w:semiHidden/>
    <w:unhideWhenUsed/>
    <w:rsid w:val="00833AFB"/>
    <w:pPr>
      <w:spacing w:after="100"/>
      <w:ind w:left="1320"/>
    </w:pPr>
  </w:style>
  <w:style w:type="paragraph" w:styleId="84">
    <w:name w:val="toc 8"/>
    <w:basedOn w:val="a2"/>
    <w:next w:val="a2"/>
    <w:autoRedefine/>
    <w:uiPriority w:val="39"/>
    <w:semiHidden/>
    <w:unhideWhenUsed/>
    <w:rsid w:val="00833AFB"/>
    <w:pPr>
      <w:spacing w:after="100"/>
      <w:ind w:left="1540"/>
    </w:pPr>
  </w:style>
  <w:style w:type="paragraph" w:styleId="92">
    <w:name w:val="toc 9"/>
    <w:basedOn w:val="a2"/>
    <w:next w:val="a2"/>
    <w:autoRedefine/>
    <w:uiPriority w:val="39"/>
    <w:semiHidden/>
    <w:unhideWhenUsed/>
    <w:rsid w:val="00833AFB"/>
    <w:pPr>
      <w:spacing w:after="100"/>
      <w:ind w:left="1760"/>
    </w:pPr>
  </w:style>
  <w:style w:type="character" w:customStyle="1" w:styleId="UnresolvedMention">
    <w:name w:val="Unresolved Mention"/>
    <w:basedOn w:val="a3"/>
    <w:uiPriority w:val="99"/>
    <w:unhideWhenUsed/>
    <w:rsid w:val="00833AFB"/>
    <w:rPr>
      <w:rFonts w:ascii="Microsoft YaHei UI" w:eastAsia="Microsoft YaHei UI" w:hAnsi="Microsoft YaHei UI"/>
      <w:color w:val="605E5C"/>
      <w:shd w:val="clear" w:color="auto" w:fill="E1DFDD"/>
    </w:rPr>
  </w:style>
  <w:style w:type="character" w:customStyle="1" w:styleId="Mention">
    <w:name w:val="Mention"/>
    <w:basedOn w:val="a3"/>
    <w:uiPriority w:val="99"/>
    <w:unhideWhenUsed/>
    <w:rsid w:val="00833AFB"/>
    <w:rPr>
      <w:rFonts w:ascii="Microsoft YaHei UI" w:eastAsia="Microsoft YaHei UI" w:hAnsi="Microsoft YaHei UI"/>
      <w:color w:val="2B579A"/>
      <w:shd w:val="clear" w:color="auto" w:fill="E1DFDD"/>
    </w:rPr>
  </w:style>
  <w:style w:type="paragraph" w:styleId="affffff3">
    <w:name w:val="Revision"/>
    <w:hidden/>
    <w:uiPriority w:val="99"/>
    <w:semiHidden/>
    <w:rsid w:val="00833AFB"/>
    <w:pPr>
      <w:spacing w:before="0" w:line="240" w:lineRule="auto"/>
    </w:pPr>
  </w:style>
  <w:style w:type="paragraph" w:customStyle="1" w:styleId="affffff4">
    <w:name w:val="试用样板"/>
    <w:basedOn w:val="a2"/>
    <w:rsid w:val="00833AFB"/>
    <w:pPr>
      <w:ind w:left="720" w:right="720"/>
    </w:pPr>
    <w:rPr>
      <w:i/>
      <w:color w:val="595959" w:themeColor="text1" w:themeTint="A6"/>
    </w:rPr>
  </w:style>
  <w:style w:type="paragraph" w:customStyle="1" w:styleId="affffff5">
    <w:name w:val="引言强调"/>
    <w:basedOn w:val="a2"/>
    <w:next w:val="a2"/>
    <w:link w:val="affffff6"/>
    <w:qFormat/>
    <w:rsid w:val="00941206"/>
    <w:rPr>
      <w:i/>
      <w:color w:val="3B3838" w:themeColor="background2" w:themeShade="40"/>
    </w:rPr>
  </w:style>
  <w:style w:type="character" w:customStyle="1" w:styleId="a8">
    <w:name w:val="列表编号 字符"/>
    <w:basedOn w:val="a3"/>
    <w:link w:val="a1"/>
    <w:uiPriority w:val="10"/>
    <w:rsid w:val="00833AFB"/>
    <w:rPr>
      <w:rFonts w:ascii="Microsoft YaHei UI" w:eastAsia="Microsoft YaHei UI" w:hAnsi="Microsoft YaHei UI"/>
      <w:color w:val="3B3838" w:themeColor="background2" w:themeShade="40"/>
    </w:rPr>
  </w:style>
  <w:style w:type="character" w:customStyle="1" w:styleId="affffff6">
    <w:name w:val="引言强调字符"/>
    <w:basedOn w:val="a8"/>
    <w:link w:val="affffff5"/>
    <w:rsid w:val="00941206"/>
    <w:rPr>
      <w:rFonts w:ascii="Microsoft YaHei UI" w:eastAsia="Microsoft YaHei UI" w:hAnsi="Microsoft YaHei UI"/>
      <w:i/>
      <w:color w:val="3B3838" w:themeColor="background2" w:themeShade="40"/>
    </w:rPr>
  </w:style>
  <w:style w:type="numbering" w:styleId="111111">
    <w:name w:val="Outline List 2"/>
    <w:basedOn w:val="a5"/>
    <w:uiPriority w:val="99"/>
    <w:semiHidden/>
    <w:unhideWhenUsed/>
    <w:rsid w:val="00833AFB"/>
    <w:pPr>
      <w:numPr>
        <w:numId w:val="34"/>
      </w:numPr>
    </w:pPr>
  </w:style>
  <w:style w:type="numbering" w:styleId="1111110">
    <w:name w:val="Outline List 1"/>
    <w:basedOn w:val="a5"/>
    <w:uiPriority w:val="99"/>
    <w:semiHidden/>
    <w:unhideWhenUsed/>
    <w:rsid w:val="00833AFB"/>
    <w:pPr>
      <w:numPr>
        <w:numId w:val="35"/>
      </w:numPr>
    </w:pPr>
  </w:style>
  <w:style w:type="numbering" w:styleId="a0">
    <w:name w:val="Outline List 3"/>
    <w:basedOn w:val="a5"/>
    <w:uiPriority w:val="99"/>
    <w:semiHidden/>
    <w:unhideWhenUsed/>
    <w:rsid w:val="00833AFB"/>
    <w:pPr>
      <w:numPr>
        <w:numId w:val="36"/>
      </w:numPr>
    </w:pPr>
  </w:style>
  <w:style w:type="character" w:customStyle="1" w:styleId="Hashtag">
    <w:name w:val="Hashtag"/>
    <w:basedOn w:val="a3"/>
    <w:uiPriority w:val="99"/>
    <w:semiHidden/>
    <w:unhideWhenUsed/>
    <w:rsid w:val="00833AFB"/>
    <w:rPr>
      <w:rFonts w:ascii="Microsoft YaHei UI" w:eastAsia="Microsoft YaHei UI" w:hAnsi="Microsoft YaHei UI"/>
      <w:color w:val="2B579A"/>
      <w:shd w:val="clear" w:color="auto" w:fill="E1DFDD"/>
    </w:rPr>
  </w:style>
  <w:style w:type="character" w:customStyle="1" w:styleId="SmartHyperlink">
    <w:name w:val="Smart Hyperlink"/>
    <w:basedOn w:val="a3"/>
    <w:uiPriority w:val="99"/>
    <w:semiHidden/>
    <w:unhideWhenUsed/>
    <w:rsid w:val="00833AFB"/>
    <w:rPr>
      <w:rFonts w:ascii="Microsoft YaHei UI" w:eastAsia="Microsoft YaHei UI" w:hAnsi="Microsoft YaHei UI"/>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38331859">
      <w:bodyDiv w:val="1"/>
      <w:marLeft w:val="0"/>
      <w:marRight w:val="0"/>
      <w:marTop w:val="0"/>
      <w:marBottom w:val="0"/>
      <w:divBdr>
        <w:top w:val="none" w:sz="0" w:space="0" w:color="auto"/>
        <w:left w:val="none" w:sz="0" w:space="0" w:color="auto"/>
        <w:bottom w:val="none" w:sz="0" w:space="0" w:color="auto"/>
        <w:right w:val="none" w:sz="0" w:space="0" w:color="auto"/>
      </w:divBdr>
      <w:divsChild>
        <w:div w:id="18051733">
          <w:marLeft w:val="0"/>
          <w:marRight w:val="0"/>
          <w:marTop w:val="0"/>
          <w:marBottom w:val="0"/>
          <w:divBdr>
            <w:top w:val="none" w:sz="0" w:space="0" w:color="auto"/>
            <w:left w:val="none" w:sz="0" w:space="0" w:color="auto"/>
            <w:bottom w:val="none" w:sz="0" w:space="0" w:color="auto"/>
            <w:right w:val="none" w:sz="0" w:space="0" w:color="auto"/>
          </w:divBdr>
        </w:div>
      </w:divsChild>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25554;&#20837;&#39318;&#20010;&#30446;&#24405;&#25945;&#31243;.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3196B-03A8-411F-A5C0-625D9CA15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插入首个目录教程.dotx</Template>
  <TotalTime>0</TotalTime>
  <Pages>39</Pages>
  <Words>2706</Words>
  <Characters>15428</Characters>
  <Application>Microsoft Office Word</Application>
  <DocSecurity>0</DocSecurity>
  <Lines>128</Lines>
  <Paragraphs>36</Paragraphs>
  <ScaleCrop>false</ScaleCrop>
  <Company/>
  <LinksUpToDate>false</LinksUpToDate>
  <CharactersWithSpaces>18098</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2022-09-13T09:08:00Z</dcterms:created>
  <dcterms:modified xsi:type="dcterms:W3CDTF">2023-04-13T04:17:00Z</dcterms:modified>
</cp:coreProperties>
</file>