
<file path=[Content_Types].xml><?xml version="1.0" encoding="utf-8"?>
<Types xmlns="http://schemas.openxmlformats.org/package/2006/content-types">
  <Default Extension="doc" ContentType="application/msword"/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9D8026" w14:textId="77777777" w:rsidR="00527CAF" w:rsidRDefault="00000000">
      <w:pPr>
        <w:pStyle w:val="af6"/>
      </w:pPr>
      <w:r>
        <w:rPr>
          <w:rFonts w:hint="eastAsia"/>
        </w:rPr>
        <w:t>尚硅谷大数据项目之线上问诊</w:t>
      </w:r>
      <w:proofErr w:type="gramStart"/>
      <w:r>
        <w:rPr>
          <w:rFonts w:hint="eastAsia"/>
        </w:rPr>
        <w:t>实时数仓</w:t>
      </w:r>
      <w:proofErr w:type="gramEnd"/>
      <w:r>
        <w:rPr>
          <w:rFonts w:hint="eastAsia"/>
        </w:rPr>
        <w:t>（业务数据采集平台）</w:t>
      </w:r>
    </w:p>
    <w:p w14:paraId="004A0B0C" w14:textId="77777777" w:rsidR="00527CAF" w:rsidRDefault="00000000">
      <w:pPr>
        <w:pStyle w:val="af8"/>
      </w:pPr>
      <w:r>
        <w:rPr>
          <w:rFonts w:hint="eastAsia"/>
        </w:rPr>
        <w:t>（</w:t>
      </w:r>
      <w:r>
        <w:t>作者：</w:t>
      </w:r>
      <w:r>
        <w:rPr>
          <w:rFonts w:hint="eastAsia"/>
        </w:rPr>
        <w:t>尚硅谷研究院）</w:t>
      </w:r>
    </w:p>
    <w:p w14:paraId="33968BA6" w14:textId="77777777" w:rsidR="00527CAF" w:rsidRDefault="00527CAF"/>
    <w:p w14:paraId="3178334D" w14:textId="77777777" w:rsidR="00527CAF" w:rsidRDefault="00000000">
      <w:pPr>
        <w:pStyle w:val="afa"/>
      </w:pPr>
      <w:r>
        <w:rPr>
          <w:rFonts w:hint="eastAsia"/>
        </w:rPr>
        <w:t>版本</w:t>
      </w:r>
      <w:r>
        <w:t>：</w:t>
      </w:r>
      <w:r>
        <w:t>V1</w:t>
      </w:r>
      <w:r>
        <w:rPr>
          <w:rFonts w:hint="eastAsia"/>
        </w:rPr>
        <w:t>.</w:t>
      </w:r>
      <w:r>
        <w:t>0</w:t>
      </w:r>
    </w:p>
    <w:p w14:paraId="6B54EA96" w14:textId="77777777" w:rsidR="00527CAF" w:rsidRDefault="00000000">
      <w:pPr>
        <w:pStyle w:val="afc"/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数据仓库概念</w:t>
      </w:r>
    </w:p>
    <w:p w14:paraId="33B85FA0" w14:textId="77777777" w:rsidR="00527CAF" w:rsidRDefault="00000000">
      <w:pPr>
        <w:pStyle w:val="aff6"/>
      </w:pPr>
      <w:r>
        <w:rPr>
          <w:rFonts w:hint="eastAsia"/>
        </w:rPr>
        <w:t>数据仓库（</w:t>
      </w:r>
      <w:r>
        <w:rPr>
          <w:rFonts w:hint="eastAsia"/>
        </w:rPr>
        <w:t>Data Warehouse</w:t>
      </w:r>
      <w:r>
        <w:rPr>
          <w:rFonts w:hint="eastAsia"/>
        </w:rPr>
        <w:t>）是为企业提供数据支持，以协助企业制定决策、改进业务流程和提高产品质量等方面的工具。它可以接收多种类型的输入数据，如业务数据、日志数据和爬虫数据等。然而，在本项目中，我们只对业务数据进行统计和分析。</w:t>
      </w:r>
    </w:p>
    <w:bookmarkStart w:id="0" w:name="_MON_1688971976"/>
    <w:bookmarkEnd w:id="0"/>
    <w:p w14:paraId="43393C97" w14:textId="77777777" w:rsidR="00527CAF" w:rsidRDefault="00000000">
      <w:pPr>
        <w:pStyle w:val="PPT"/>
      </w:pPr>
      <w:r>
        <w:object w:dxaOrig="7213" w:dyaOrig="4060" w14:anchorId="4DBFA64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0.7pt;height:203.15pt" o:ole="">
            <v:imagedata r:id="rId8" o:title=""/>
          </v:shape>
          <o:OLEObject Type="Embed" ProgID="PowerPoint.Show.12" ShapeID="_x0000_i1025" DrawAspect="Content" ObjectID="_1752389319" r:id="rId9"/>
        </w:object>
      </w:r>
    </w:p>
    <w:p w14:paraId="05D640EE" w14:textId="77777777" w:rsidR="00527CAF" w:rsidRDefault="00000000">
      <w:pPr>
        <w:pStyle w:val="afc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项目</w:t>
      </w:r>
      <w:r>
        <w:t>需求</w:t>
      </w:r>
      <w:r>
        <w:rPr>
          <w:rFonts w:hint="eastAsia"/>
        </w:rPr>
        <w:t>及</w:t>
      </w:r>
      <w:r>
        <w:t>架构设计</w:t>
      </w:r>
    </w:p>
    <w:p w14:paraId="0785964C" w14:textId="77777777" w:rsidR="00527CAF" w:rsidRDefault="00000000">
      <w:pPr>
        <w:pStyle w:val="afe"/>
      </w:pPr>
      <w:r>
        <w:t>2.1</w:t>
      </w:r>
      <w:r>
        <w:rPr>
          <w:rFonts w:hint="eastAsia"/>
        </w:rPr>
        <w:t>项目</w:t>
      </w:r>
      <w:r>
        <w:t>需求分析</w:t>
      </w:r>
    </w:p>
    <w:p w14:paraId="2AE39F0D" w14:textId="77777777" w:rsidR="00527CAF" w:rsidRDefault="00000000">
      <w:pPr>
        <w:pStyle w:val="aff6"/>
      </w:pPr>
      <w:r>
        <w:rPr>
          <w:rFonts w:hint="eastAsia"/>
        </w:rPr>
        <w:t>本项目仅对业务数据分析处理。</w:t>
      </w:r>
    </w:p>
    <w:p w14:paraId="79598D76" w14:textId="500574DE" w:rsidR="00527CAF" w:rsidRDefault="00013BC9">
      <w:pPr>
        <w:pStyle w:val="PPT"/>
      </w:pPr>
      <w:r>
        <w:object w:dxaOrig="7216" w:dyaOrig="4058" w14:anchorId="09E2773F">
          <v:shape id="_x0000_i1042" type="#_x0000_t75" style="width:415.95pt;height:233.8pt" o:ole="">
            <v:imagedata r:id="rId10" o:title=""/>
          </v:shape>
          <o:OLEObject Type="Embed" ProgID="PowerPoint.Show.12" ShapeID="_x0000_i1042" DrawAspect="Content" ObjectID="_1752389320" r:id="rId11"/>
        </w:object>
      </w:r>
    </w:p>
    <w:p w14:paraId="7B94DC9A" w14:textId="77777777" w:rsidR="00527CAF" w:rsidRDefault="00000000">
      <w:pPr>
        <w:pStyle w:val="afe"/>
      </w:pPr>
      <w:r>
        <w:t>2.2</w:t>
      </w:r>
      <w:r>
        <w:rPr>
          <w:rFonts w:hint="eastAsia"/>
        </w:rPr>
        <w:t>项目框架</w:t>
      </w:r>
    </w:p>
    <w:p w14:paraId="18E00026" w14:textId="77777777" w:rsidR="00527CAF" w:rsidRDefault="00000000">
      <w:pPr>
        <w:pStyle w:val="aff0"/>
      </w:pPr>
      <w:r>
        <w:t>2.2.1</w:t>
      </w:r>
      <w:r>
        <w:rPr>
          <w:rFonts w:hint="eastAsia"/>
        </w:rPr>
        <w:t>技术选型</w:t>
      </w:r>
    </w:p>
    <w:p w14:paraId="6472838D" w14:textId="77777777" w:rsidR="00527CAF" w:rsidRDefault="00000000">
      <w:pPr>
        <w:pStyle w:val="PPT"/>
      </w:pPr>
      <w:r>
        <w:object w:dxaOrig="8307" w:dyaOrig="4673" w14:anchorId="5B1631DF">
          <v:shape id="_x0000_i1027" type="#_x0000_t75" style="width:415.25pt;height:233.8pt" o:ole="">
            <v:imagedata r:id="rId12" o:title=""/>
          </v:shape>
          <o:OLEObject Type="Embed" ProgID="PowerPoint.Show.12" ShapeID="_x0000_i1027" DrawAspect="Content" ObjectID="_1752389321" r:id="rId13"/>
        </w:object>
      </w:r>
    </w:p>
    <w:p w14:paraId="182D9895" w14:textId="77777777" w:rsidR="00527CAF" w:rsidRDefault="00000000">
      <w:pPr>
        <w:pStyle w:val="aff0"/>
      </w:pPr>
      <w:r>
        <w:lastRenderedPageBreak/>
        <w:t>2.2.2</w:t>
      </w:r>
      <w:r>
        <w:t>系统数据流程设计</w:t>
      </w:r>
    </w:p>
    <w:p w14:paraId="2843563C" w14:textId="77777777" w:rsidR="00527CAF" w:rsidRDefault="00000000">
      <w:pPr>
        <w:pStyle w:val="PPT"/>
      </w:pPr>
      <w:r>
        <w:object w:dxaOrig="7273" w:dyaOrig="4093" w14:anchorId="7D842720">
          <v:shape id="_x0000_i1028" type="#_x0000_t75" style="width:363.55pt;height:204.6pt" o:ole="">
            <v:imagedata r:id="rId14" o:title=""/>
          </v:shape>
          <o:OLEObject Type="Embed" ProgID="PowerPoint.Show.12" ShapeID="_x0000_i1028" DrawAspect="Content" ObjectID="_1752389322" r:id="rId15"/>
        </w:object>
      </w:r>
    </w:p>
    <w:p w14:paraId="3A5007ED" w14:textId="77777777" w:rsidR="00527CAF" w:rsidRDefault="00000000">
      <w:pPr>
        <w:pStyle w:val="aff0"/>
      </w:pPr>
      <w:r>
        <w:t>2.2.3</w:t>
      </w:r>
      <w:r>
        <w:rPr>
          <w:rFonts w:hint="eastAsia"/>
        </w:rPr>
        <w:t>框架</w:t>
      </w:r>
      <w:r>
        <w:t>版本选型</w:t>
      </w:r>
    </w:p>
    <w:p w14:paraId="2B4CD78E" w14:textId="77777777" w:rsidR="00527CAF" w:rsidRDefault="00000000">
      <w:pPr>
        <w:pStyle w:val="PPT"/>
      </w:pPr>
      <w:r>
        <w:object w:dxaOrig="8167" w:dyaOrig="4700" w14:anchorId="51DE0523">
          <v:shape id="_x0000_i1029" type="#_x0000_t75" style="width:408.5pt;height:234.9pt" o:ole="">
            <v:imagedata r:id="rId16" o:title=""/>
          </v:shape>
          <o:OLEObject Type="Embed" ProgID="PowerPoint.Show.12" ShapeID="_x0000_i1029" DrawAspect="Content" ObjectID="_1752389323" r:id="rId17"/>
        </w:object>
      </w:r>
    </w:p>
    <w:p w14:paraId="3DF62EDD" w14:textId="03AFD61B" w:rsidR="00527CAF" w:rsidRDefault="00013BC9">
      <w:pPr>
        <w:pStyle w:val="PPT"/>
      </w:pPr>
      <w:r>
        <w:object w:dxaOrig="7216" w:dyaOrig="4058" w14:anchorId="3DF46E7C">
          <v:shape id="_x0000_i1044" type="#_x0000_t75" style="width:414.55pt;height:233.1pt" o:ole="">
            <v:imagedata r:id="rId18" o:title=""/>
          </v:shape>
          <o:OLEObject Type="Embed" ProgID="PowerPoint.Show.12" ShapeID="_x0000_i1044" DrawAspect="Content" ObjectID="_1752389324" r:id="rId19"/>
        </w:object>
      </w:r>
    </w:p>
    <w:p w14:paraId="2870AAAE" w14:textId="77777777" w:rsidR="00527CAF" w:rsidRDefault="00000000">
      <w:pPr>
        <w:pStyle w:val="aff0"/>
      </w:pPr>
      <w:r>
        <w:t>2.2.4</w:t>
      </w:r>
      <w:r>
        <w:rPr>
          <w:rFonts w:hint="eastAsia"/>
        </w:rPr>
        <w:t>服务器选型</w:t>
      </w:r>
    </w:p>
    <w:p w14:paraId="05509940" w14:textId="77777777" w:rsidR="00527CAF" w:rsidRDefault="00000000">
      <w:pPr>
        <w:pStyle w:val="PPT"/>
      </w:pPr>
      <w:r>
        <w:object w:dxaOrig="8167" w:dyaOrig="4580" w14:anchorId="0F109E30">
          <v:shape id="_x0000_i1031" type="#_x0000_t75" style="width:408.5pt;height:228.85pt" o:ole="">
            <v:imagedata r:id="rId20" o:title=""/>
          </v:shape>
          <o:OLEObject Type="Embed" ProgID="PowerPoint.Show.12" ShapeID="_x0000_i1031" DrawAspect="Content" ObjectID="_1752389325" r:id="rId21"/>
        </w:object>
      </w:r>
    </w:p>
    <w:p w14:paraId="0013DD08" w14:textId="77777777" w:rsidR="00527CAF" w:rsidRDefault="00000000">
      <w:pPr>
        <w:pStyle w:val="aff0"/>
      </w:pPr>
      <w:r>
        <w:lastRenderedPageBreak/>
        <w:t>2.2.5</w:t>
      </w:r>
      <w:r>
        <w:t>集群</w:t>
      </w:r>
      <w:r>
        <w:rPr>
          <w:rFonts w:hint="eastAsia"/>
        </w:rPr>
        <w:t>规模</w:t>
      </w:r>
    </w:p>
    <w:p w14:paraId="151338E7" w14:textId="77777777" w:rsidR="00527CAF" w:rsidRDefault="00000000">
      <w:pPr>
        <w:pStyle w:val="PPT"/>
      </w:pPr>
      <w:r>
        <w:object w:dxaOrig="8167" w:dyaOrig="4580" w14:anchorId="0B915841">
          <v:shape id="_x0000_i1032" type="#_x0000_t75" style="width:408.5pt;height:228.85pt" o:ole="">
            <v:imagedata r:id="rId22" o:title=""/>
          </v:shape>
          <o:OLEObject Type="Embed" ProgID="PowerPoint.Show.12" ShapeID="_x0000_i1032" DrawAspect="Content" ObjectID="_1752389326" r:id="rId23"/>
        </w:object>
      </w:r>
    </w:p>
    <w:p w14:paraId="1D7AA3DA" w14:textId="77777777" w:rsidR="00527CAF" w:rsidRDefault="00000000">
      <w:pPr>
        <w:pStyle w:val="aff0"/>
      </w:pPr>
      <w:r>
        <w:t>2.2.6</w:t>
      </w:r>
      <w:r>
        <w:t>集群资源规划设计</w:t>
      </w:r>
    </w:p>
    <w:p w14:paraId="04ECB098" w14:textId="77777777" w:rsidR="00527CAF" w:rsidRDefault="00000000">
      <w:pPr>
        <w:pStyle w:val="aff6"/>
      </w:pPr>
      <w:r>
        <w:rPr>
          <w:rFonts w:hint="eastAsia"/>
        </w:rPr>
        <w:t>在企业中通常会搭建一套生产集群和一套测试集群。生产集群运行生产任务，测试集群用于上线前代码编写和测试。</w:t>
      </w:r>
    </w:p>
    <w:p w14:paraId="073F62AE" w14:textId="77777777" w:rsidR="00527CAF" w:rsidRDefault="00000000">
      <w:pPr>
        <w:pStyle w:val="aff4"/>
      </w:pPr>
      <w:bookmarkStart w:id="1" w:name="_Hlk125896719"/>
      <w:r>
        <w:rPr>
          <w:rFonts w:hint="eastAsia"/>
        </w:rPr>
        <w:t>1</w:t>
      </w:r>
      <w:r>
        <w:rPr>
          <w:rFonts w:hint="eastAsia"/>
        </w:rPr>
        <w:t>）生产集群</w:t>
      </w:r>
    </w:p>
    <w:p w14:paraId="25B96E2D" w14:textId="77777777" w:rsidR="00527CAF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）参考</w:t>
      </w:r>
      <w:proofErr w:type="gramStart"/>
      <w:r>
        <w:rPr>
          <w:rFonts w:hint="eastAsia"/>
        </w:rPr>
        <w:t>腾讯云</w:t>
      </w:r>
      <w:proofErr w:type="gramEnd"/>
      <w:r>
        <w:rPr>
          <w:rFonts w:hint="eastAsia"/>
        </w:rPr>
        <w:t>EMR</w:t>
      </w:r>
      <w:r>
        <w:rPr>
          <w:rFonts w:hint="eastAsia"/>
        </w:rPr>
        <w:t>官方推荐部署</w:t>
      </w:r>
    </w:p>
    <w:p w14:paraId="55C47A54" w14:textId="77777777" w:rsidR="00527CAF" w:rsidRDefault="00000000">
      <w:pPr>
        <w:pStyle w:val="aff9"/>
      </w:pPr>
      <w:r>
        <w:rPr>
          <w:noProof/>
        </w:rPr>
        <w:drawing>
          <wp:inline distT="0" distB="0" distL="114300" distR="114300" wp14:anchorId="61F36DA8" wp14:editId="52C2C123">
            <wp:extent cx="5255895" cy="2086610"/>
            <wp:effectExtent l="9525" t="9525" r="11430" b="18415"/>
            <wp:docPr id="4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0"/>
                    <pic:cNvPicPr>
                      <a:picLocks noChangeAspect="1"/>
                    </pic:cNvPicPr>
                  </pic:nvPicPr>
                  <pic:blipFill>
                    <a:blip r:embed="rId24"/>
                    <a:srcRect t="3017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086610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D95DB61" w14:textId="77777777" w:rsidR="00527CAF" w:rsidRDefault="00000000">
      <w:pPr>
        <w:pStyle w:val="a"/>
        <w:rPr>
          <w:lang w:eastAsia="zh-Hans"/>
        </w:rPr>
      </w:pPr>
      <w:r>
        <w:t>Master</w:t>
      </w:r>
      <w:r>
        <w:t>节点</w:t>
      </w:r>
      <w:r>
        <w:rPr>
          <w:rFonts w:hint="eastAsia"/>
        </w:rPr>
        <w:t>：</w:t>
      </w:r>
      <w:r>
        <w:rPr>
          <w:lang w:eastAsia="zh-Hans"/>
        </w:rPr>
        <w:t>管理节点，保证集群的调度正常进行；主要部署</w:t>
      </w:r>
      <w:proofErr w:type="spellStart"/>
      <w:r>
        <w:rPr>
          <w:lang w:eastAsia="zh-Hans"/>
        </w:rPr>
        <w:t>NameNode</w:t>
      </w:r>
      <w:proofErr w:type="spellEnd"/>
      <w:r>
        <w:rPr>
          <w:lang w:eastAsia="zh-Hans"/>
        </w:rPr>
        <w:t>、</w:t>
      </w:r>
      <w:proofErr w:type="spellStart"/>
      <w:r>
        <w:t>ResourceManager</w:t>
      </w:r>
      <w:proofErr w:type="spellEnd"/>
      <w:r>
        <w:t>、</w:t>
      </w:r>
      <w:proofErr w:type="spellStart"/>
      <w:r>
        <w:t>HMaster</w:t>
      </w:r>
      <w:proofErr w:type="spellEnd"/>
      <w:r>
        <w:t>等进程；非</w:t>
      </w:r>
      <w:r>
        <w:t>HA</w:t>
      </w:r>
      <w:r>
        <w:t>模式下数量为</w:t>
      </w:r>
      <w:r>
        <w:t>1</w:t>
      </w:r>
      <w:r>
        <w:t>，</w:t>
      </w:r>
      <w:r>
        <w:t>HA</w:t>
      </w:r>
      <w:r>
        <w:t>模式下数量为</w:t>
      </w:r>
      <w:r>
        <w:t>2</w:t>
      </w:r>
      <w:r>
        <w:rPr>
          <w:rFonts w:hint="eastAsia"/>
        </w:rPr>
        <w:t>。</w:t>
      </w:r>
    </w:p>
    <w:p w14:paraId="290E038A" w14:textId="77777777" w:rsidR="00527CAF" w:rsidRDefault="00000000">
      <w:pPr>
        <w:pStyle w:val="a"/>
      </w:pPr>
      <w:r>
        <w:rPr>
          <w:rFonts w:hint="eastAsia"/>
        </w:rPr>
        <w:t>C</w:t>
      </w:r>
      <w:r>
        <w:t>ore</w:t>
      </w:r>
      <w:r>
        <w:t>节点</w:t>
      </w:r>
      <w:r>
        <w:rPr>
          <w:rFonts w:hint="eastAsia"/>
        </w:rPr>
        <w:t>：</w:t>
      </w:r>
      <w:r>
        <w:t>为计算及存储节点，您在</w:t>
      </w:r>
      <w:r>
        <w:t>HDFS</w:t>
      </w:r>
      <w:r>
        <w:t>中的数据全部存储于</w:t>
      </w:r>
      <w:r>
        <w:t>core</w:t>
      </w:r>
      <w:r>
        <w:t>节点中，因此为了保证数据安全，扩容</w:t>
      </w:r>
      <w:r>
        <w:t>core</w:t>
      </w:r>
      <w:r>
        <w:t>节点后不允许缩容；主要部署</w:t>
      </w:r>
      <w:proofErr w:type="spellStart"/>
      <w:r>
        <w:t>DataNode</w:t>
      </w:r>
      <w:proofErr w:type="spellEnd"/>
      <w:r>
        <w:t>、</w:t>
      </w:r>
      <w:proofErr w:type="spellStart"/>
      <w:r>
        <w:t>NodeManager</w:t>
      </w:r>
      <w:proofErr w:type="spellEnd"/>
      <w:r>
        <w:t>、</w:t>
      </w:r>
      <w:proofErr w:type="spellStart"/>
      <w:r>
        <w:t>RegionServer</w:t>
      </w:r>
      <w:proofErr w:type="spellEnd"/>
      <w:r>
        <w:t>等进程。非</w:t>
      </w:r>
      <w:r>
        <w:t>HA</w:t>
      </w:r>
      <w:r>
        <w:t>模式下数量</w:t>
      </w:r>
      <w:r>
        <w:t>≥2</w:t>
      </w:r>
      <w:r>
        <w:t>，</w:t>
      </w:r>
      <w:r>
        <w:t>HA</w:t>
      </w:r>
      <w:r>
        <w:t>模式下数量</w:t>
      </w:r>
      <w:r>
        <w:t>≥3</w:t>
      </w:r>
      <w:r>
        <w:t>。</w:t>
      </w:r>
    </w:p>
    <w:p w14:paraId="19AA7CCF" w14:textId="77777777" w:rsidR="00527CAF" w:rsidRDefault="00000000">
      <w:pPr>
        <w:pStyle w:val="a"/>
      </w:pPr>
      <w:r>
        <w:lastRenderedPageBreak/>
        <w:t>Common</w:t>
      </w:r>
      <w:r>
        <w:t>节点</w:t>
      </w:r>
      <w:r>
        <w:rPr>
          <w:rFonts w:hint="eastAsia"/>
        </w:rPr>
        <w:t>：</w:t>
      </w:r>
      <w:r>
        <w:rPr>
          <w:lang w:eastAsia="zh-Hans"/>
        </w:rPr>
        <w:t>为</w:t>
      </w:r>
      <w:r>
        <w:rPr>
          <w:lang w:eastAsia="zh-Hans"/>
        </w:rPr>
        <w:t>HA</w:t>
      </w:r>
      <w:r>
        <w:rPr>
          <w:lang w:eastAsia="zh-Hans"/>
        </w:rPr>
        <w:t>集群</w:t>
      </w:r>
      <w:r>
        <w:rPr>
          <w:lang w:eastAsia="zh-Hans"/>
        </w:rPr>
        <w:t>Master</w:t>
      </w:r>
      <w:r>
        <w:rPr>
          <w:lang w:eastAsia="zh-Hans"/>
        </w:rPr>
        <w:t>节点提供数据共享同步以及高可用容错服务；主要部署分布式协调器组件，如</w:t>
      </w:r>
      <w:proofErr w:type="spellStart"/>
      <w:r>
        <w:t>ZooKeeper</w:t>
      </w:r>
      <w:proofErr w:type="spellEnd"/>
      <w:r>
        <w:rPr>
          <w:lang w:eastAsia="zh-Hans"/>
        </w:rPr>
        <w:t>、</w:t>
      </w:r>
      <w:proofErr w:type="spellStart"/>
      <w:r>
        <w:rPr>
          <w:lang w:eastAsia="zh-Hans"/>
        </w:rPr>
        <w:t>JournalNode</w:t>
      </w:r>
      <w:proofErr w:type="spellEnd"/>
      <w:r>
        <w:rPr>
          <w:lang w:eastAsia="zh-Hans"/>
        </w:rPr>
        <w:t>等节点。非</w:t>
      </w:r>
      <w:r>
        <w:rPr>
          <w:lang w:eastAsia="zh-Hans"/>
        </w:rPr>
        <w:t>HA</w:t>
      </w:r>
      <w:r>
        <w:rPr>
          <w:lang w:eastAsia="zh-Hans"/>
        </w:rPr>
        <w:t>模式数量为</w:t>
      </w:r>
      <w:r>
        <w:rPr>
          <w:lang w:eastAsia="zh-Hans"/>
        </w:rPr>
        <w:t>0</w:t>
      </w:r>
      <w:r>
        <w:rPr>
          <w:lang w:eastAsia="zh-Hans"/>
        </w:rPr>
        <w:t>，</w:t>
      </w:r>
      <w:r>
        <w:rPr>
          <w:lang w:eastAsia="zh-Hans"/>
        </w:rPr>
        <w:t>HA</w:t>
      </w:r>
      <w:r>
        <w:rPr>
          <w:lang w:eastAsia="zh-Hans"/>
        </w:rPr>
        <w:t>模式下数量</w:t>
      </w:r>
      <w:r>
        <w:rPr>
          <w:lang w:eastAsia="zh-Hans"/>
        </w:rPr>
        <w:t>≥3</w:t>
      </w:r>
      <w:r>
        <w:rPr>
          <w:lang w:eastAsia="zh-Hans"/>
        </w:rPr>
        <w:t>。</w:t>
      </w:r>
    </w:p>
    <w:p w14:paraId="3C82C31A" w14:textId="77777777" w:rsidR="00527CAF" w:rsidRDefault="00000000">
      <w:pPr>
        <w:pStyle w:val="aff6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）消耗内存的分开部署</w:t>
      </w:r>
    </w:p>
    <w:p w14:paraId="7F83953B" w14:textId="77777777" w:rsidR="00527CAF" w:rsidRDefault="00000000">
      <w:pPr>
        <w:pStyle w:val="aff6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）数据传输数据比较紧密的放在一起（</w:t>
      </w:r>
      <w:r>
        <w:rPr>
          <w:rFonts w:hint="eastAsia"/>
        </w:rPr>
        <w:t>Kafka</w:t>
      </w:r>
      <w:r>
        <w:rPr>
          <w:rFonts w:hint="eastAsia"/>
        </w:rPr>
        <w:t>、</w:t>
      </w:r>
      <w:proofErr w:type="spellStart"/>
      <w:r>
        <w:rPr>
          <w:rFonts w:hint="eastAsia"/>
        </w:rPr>
        <w:t>click</w:t>
      </w:r>
      <w:r>
        <w:t>house</w:t>
      </w:r>
      <w:proofErr w:type="spellEnd"/>
      <w:r>
        <w:rPr>
          <w:rFonts w:hint="eastAsia"/>
        </w:rPr>
        <w:t>）</w:t>
      </w:r>
    </w:p>
    <w:p w14:paraId="76010200" w14:textId="77777777" w:rsidR="00527CAF" w:rsidRDefault="00000000">
      <w:pPr>
        <w:pStyle w:val="aff6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）客户端尽量放在一到两台服务器上，方便外部访问</w:t>
      </w:r>
    </w:p>
    <w:p w14:paraId="1FB6A6B9" w14:textId="77777777" w:rsidR="00527CAF" w:rsidRDefault="00000000">
      <w:pPr>
        <w:pStyle w:val="aff6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）有依赖关系的尽量放到同一台服务器（例如：</w:t>
      </w:r>
      <w:r>
        <w:rPr>
          <w:rFonts w:hint="eastAsia"/>
          <w:lang w:eastAsia="zh-Hans"/>
        </w:rPr>
        <w:t>Ds</w:t>
      </w:r>
      <w:r>
        <w:rPr>
          <w:lang w:eastAsia="zh-Hans"/>
        </w:rPr>
        <w:t>-worker</w:t>
      </w:r>
      <w:r>
        <w:rPr>
          <w:rFonts w:hint="eastAsia"/>
        </w:rPr>
        <w:t>和</w:t>
      </w:r>
      <w:r>
        <w:rPr>
          <w:rFonts w:hint="eastAsia"/>
          <w:lang w:eastAsia="zh-Hans"/>
        </w:rPr>
        <w:t>hive</w:t>
      </w:r>
      <w:r>
        <w:rPr>
          <w:lang w:eastAsia="zh-Hans"/>
        </w:rPr>
        <w:t>/spark</w:t>
      </w:r>
      <w:r>
        <w:rPr>
          <w:rFonts w:hint="eastAsia"/>
        </w:rPr>
        <w:t>）</w:t>
      </w:r>
    </w:p>
    <w:tbl>
      <w:tblPr>
        <w:tblStyle w:val="afff2"/>
        <w:tblpPr w:leftFromText="180" w:rightFromText="180" w:vertAnchor="text" w:horzAnchor="margin" w:tblpXSpec="center" w:tblpY="50"/>
        <w:tblW w:w="9703" w:type="dxa"/>
        <w:tblLayout w:type="fixed"/>
        <w:tblLook w:val="04A0" w:firstRow="1" w:lastRow="0" w:firstColumn="1" w:lastColumn="0" w:noHBand="0" w:noVBand="1"/>
      </w:tblPr>
      <w:tblGrid>
        <w:gridCol w:w="1127"/>
        <w:gridCol w:w="907"/>
        <w:gridCol w:w="1034"/>
        <w:gridCol w:w="966"/>
        <w:gridCol w:w="1106"/>
        <w:gridCol w:w="1445"/>
        <w:gridCol w:w="1531"/>
        <w:gridCol w:w="1587"/>
      </w:tblGrid>
      <w:tr w:rsidR="00013BC9" w14:paraId="74EBB119" w14:textId="77777777" w:rsidTr="005A5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</w:tcPr>
          <w:bookmarkEnd w:id="1"/>
          <w:p w14:paraId="6A6826AE" w14:textId="77777777" w:rsidR="00013BC9" w:rsidRDefault="00013BC9" w:rsidP="005A5322">
            <w:pPr>
              <w:pStyle w:val="-"/>
              <w:rPr>
                <w:b w:val="0"/>
                <w:bCs w:val="0"/>
                <w:lang w:eastAsia="zh-Hans"/>
              </w:rPr>
            </w:pPr>
            <w:r>
              <w:rPr>
                <w:rFonts w:hint="eastAsia"/>
                <w:lang w:eastAsia="zh-Hans"/>
              </w:rPr>
              <w:t>Master</w:t>
            </w:r>
          </w:p>
        </w:tc>
        <w:tc>
          <w:tcPr>
            <w:tcW w:w="907" w:type="dxa"/>
          </w:tcPr>
          <w:p w14:paraId="38A0DB92" w14:textId="77777777" w:rsidR="00013BC9" w:rsidRDefault="00013BC9" w:rsidP="005A5322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eastAsia="zh-Hans"/>
              </w:rPr>
            </w:pPr>
            <w:r>
              <w:rPr>
                <w:rFonts w:hint="eastAsia"/>
                <w:lang w:eastAsia="zh-Hans"/>
              </w:rPr>
              <w:t>Master</w:t>
            </w:r>
          </w:p>
        </w:tc>
        <w:tc>
          <w:tcPr>
            <w:tcW w:w="1034" w:type="dxa"/>
          </w:tcPr>
          <w:p w14:paraId="0E143B45" w14:textId="77777777" w:rsidR="00013BC9" w:rsidRDefault="00013BC9" w:rsidP="005A5322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eastAsia="zh-Hans"/>
              </w:rPr>
            </w:pPr>
            <w:r>
              <w:rPr>
                <w:rFonts w:hint="eastAsia"/>
                <w:lang w:eastAsia="zh-Hans"/>
              </w:rPr>
              <w:t>core</w:t>
            </w:r>
          </w:p>
        </w:tc>
        <w:tc>
          <w:tcPr>
            <w:tcW w:w="966" w:type="dxa"/>
          </w:tcPr>
          <w:p w14:paraId="393287A1" w14:textId="77777777" w:rsidR="00013BC9" w:rsidRDefault="00013BC9" w:rsidP="005A5322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eastAsia="zh-Hans"/>
              </w:rPr>
            </w:pPr>
            <w:r>
              <w:rPr>
                <w:rFonts w:hint="eastAsia"/>
                <w:lang w:eastAsia="zh-Hans"/>
              </w:rPr>
              <w:t>core</w:t>
            </w:r>
          </w:p>
        </w:tc>
        <w:tc>
          <w:tcPr>
            <w:tcW w:w="1106" w:type="dxa"/>
          </w:tcPr>
          <w:p w14:paraId="628A02DA" w14:textId="77777777" w:rsidR="00013BC9" w:rsidRDefault="00013BC9" w:rsidP="005A5322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eastAsia="zh-Hans"/>
              </w:rPr>
            </w:pPr>
            <w:r>
              <w:rPr>
                <w:rFonts w:hint="eastAsia"/>
                <w:lang w:eastAsia="zh-Hans"/>
              </w:rPr>
              <w:t>core</w:t>
            </w:r>
          </w:p>
        </w:tc>
        <w:tc>
          <w:tcPr>
            <w:tcW w:w="1445" w:type="dxa"/>
          </w:tcPr>
          <w:p w14:paraId="639C5D74" w14:textId="77777777" w:rsidR="00013BC9" w:rsidRDefault="00013BC9" w:rsidP="005A5322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eastAsia="zh-Hans"/>
              </w:rPr>
            </w:pPr>
            <w:r>
              <w:rPr>
                <w:rFonts w:hint="eastAsia"/>
                <w:lang w:eastAsia="zh-Hans"/>
              </w:rPr>
              <w:t>common</w:t>
            </w:r>
          </w:p>
        </w:tc>
        <w:tc>
          <w:tcPr>
            <w:tcW w:w="1531" w:type="dxa"/>
          </w:tcPr>
          <w:p w14:paraId="00BA1970" w14:textId="77777777" w:rsidR="00013BC9" w:rsidRDefault="00013BC9" w:rsidP="005A5322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eastAsia="zh-Hans"/>
              </w:rPr>
            </w:pPr>
            <w:r>
              <w:rPr>
                <w:rFonts w:hint="eastAsia"/>
                <w:lang w:eastAsia="zh-Hans"/>
              </w:rPr>
              <w:t>common</w:t>
            </w:r>
          </w:p>
        </w:tc>
        <w:tc>
          <w:tcPr>
            <w:tcW w:w="1587" w:type="dxa"/>
          </w:tcPr>
          <w:p w14:paraId="7E6E9F8C" w14:textId="77777777" w:rsidR="00013BC9" w:rsidRDefault="00013BC9" w:rsidP="005A5322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eastAsia="zh-Hans"/>
              </w:rPr>
            </w:pPr>
            <w:r>
              <w:rPr>
                <w:rFonts w:hint="eastAsia"/>
                <w:lang w:eastAsia="zh-Hans"/>
              </w:rPr>
              <w:t>common</w:t>
            </w:r>
          </w:p>
        </w:tc>
      </w:tr>
      <w:tr w:rsidR="00013BC9" w14:paraId="3C2C5E08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  <w:shd w:val="clear" w:color="auto" w:fill="EDEDED" w:themeFill="accent3" w:themeFillTint="33"/>
          </w:tcPr>
          <w:p w14:paraId="10F5FF66" w14:textId="77777777" w:rsidR="00013BC9" w:rsidRDefault="00013BC9" w:rsidP="005A5322">
            <w:pPr>
              <w:pStyle w:val="-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nn</w:t>
            </w:r>
            <w:proofErr w:type="spellEnd"/>
          </w:p>
        </w:tc>
        <w:tc>
          <w:tcPr>
            <w:tcW w:w="907" w:type="dxa"/>
            <w:shd w:val="clear" w:color="auto" w:fill="EDEDED" w:themeFill="accent3" w:themeFillTint="33"/>
          </w:tcPr>
          <w:p w14:paraId="4853B483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nn</w:t>
            </w:r>
            <w:proofErr w:type="spellEnd"/>
          </w:p>
        </w:tc>
        <w:tc>
          <w:tcPr>
            <w:tcW w:w="1034" w:type="dxa"/>
            <w:shd w:val="clear" w:color="auto" w:fill="EDEDED" w:themeFill="accent3" w:themeFillTint="33"/>
          </w:tcPr>
          <w:p w14:paraId="4E40D1D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dn</w:t>
            </w:r>
            <w:proofErr w:type="spellEnd"/>
          </w:p>
        </w:tc>
        <w:tc>
          <w:tcPr>
            <w:tcW w:w="966" w:type="dxa"/>
            <w:shd w:val="clear" w:color="auto" w:fill="EDEDED" w:themeFill="accent3" w:themeFillTint="33"/>
          </w:tcPr>
          <w:p w14:paraId="27C0080B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dn</w:t>
            </w:r>
            <w:proofErr w:type="spellEnd"/>
          </w:p>
        </w:tc>
        <w:tc>
          <w:tcPr>
            <w:tcW w:w="1106" w:type="dxa"/>
            <w:shd w:val="clear" w:color="auto" w:fill="EDEDED" w:themeFill="accent3" w:themeFillTint="33"/>
          </w:tcPr>
          <w:p w14:paraId="0D015209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dn</w:t>
            </w:r>
            <w:proofErr w:type="spellEnd"/>
          </w:p>
        </w:tc>
        <w:tc>
          <w:tcPr>
            <w:tcW w:w="1445" w:type="dxa"/>
            <w:shd w:val="clear" w:color="auto" w:fill="EDEDED" w:themeFill="accent3" w:themeFillTint="33"/>
          </w:tcPr>
          <w:p w14:paraId="06B4D40D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  <w:lang w:eastAsia="zh-Hans"/>
              </w:rPr>
              <w:t>JournalNode</w:t>
            </w:r>
            <w:proofErr w:type="spellEnd"/>
          </w:p>
        </w:tc>
        <w:tc>
          <w:tcPr>
            <w:tcW w:w="1531" w:type="dxa"/>
            <w:shd w:val="clear" w:color="auto" w:fill="EDEDED" w:themeFill="accent3" w:themeFillTint="33"/>
          </w:tcPr>
          <w:p w14:paraId="6237B3B6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  <w:lang w:eastAsia="zh-Hans"/>
              </w:rPr>
              <w:t>JournalNode</w:t>
            </w:r>
            <w:proofErr w:type="spellEnd"/>
          </w:p>
        </w:tc>
        <w:tc>
          <w:tcPr>
            <w:tcW w:w="1587" w:type="dxa"/>
            <w:shd w:val="clear" w:color="auto" w:fill="EDEDED" w:themeFill="accent3" w:themeFillTint="33"/>
          </w:tcPr>
          <w:p w14:paraId="0DF647C7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  <w:lang w:eastAsia="zh-Hans"/>
              </w:rPr>
              <w:t>JournalNode</w:t>
            </w:r>
            <w:proofErr w:type="spellEnd"/>
          </w:p>
        </w:tc>
      </w:tr>
      <w:tr w:rsidR="00013BC9" w14:paraId="13E61D05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</w:tcPr>
          <w:p w14:paraId="0D20305A" w14:textId="77777777" w:rsidR="00013BC9" w:rsidRDefault="00013BC9" w:rsidP="005A5322">
            <w:pPr>
              <w:pStyle w:val="-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r</w:t>
            </w:r>
            <w:r>
              <w:rPr>
                <w:lang w:eastAsia="zh-Hans"/>
              </w:rPr>
              <w:t>m</w:t>
            </w:r>
          </w:p>
        </w:tc>
        <w:tc>
          <w:tcPr>
            <w:tcW w:w="907" w:type="dxa"/>
          </w:tcPr>
          <w:p w14:paraId="26EB9F33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rm</w:t>
            </w:r>
          </w:p>
        </w:tc>
        <w:tc>
          <w:tcPr>
            <w:tcW w:w="1034" w:type="dxa"/>
          </w:tcPr>
          <w:p w14:paraId="38472B57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nm</w:t>
            </w:r>
          </w:p>
        </w:tc>
        <w:tc>
          <w:tcPr>
            <w:tcW w:w="966" w:type="dxa"/>
          </w:tcPr>
          <w:p w14:paraId="1D566AD8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nm</w:t>
            </w:r>
          </w:p>
        </w:tc>
        <w:tc>
          <w:tcPr>
            <w:tcW w:w="1106" w:type="dxa"/>
          </w:tcPr>
          <w:p w14:paraId="174DA9D4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nm</w:t>
            </w:r>
          </w:p>
        </w:tc>
        <w:tc>
          <w:tcPr>
            <w:tcW w:w="1445" w:type="dxa"/>
          </w:tcPr>
          <w:p w14:paraId="1978D6D3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31" w:type="dxa"/>
          </w:tcPr>
          <w:p w14:paraId="4BD627F4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87" w:type="dxa"/>
          </w:tcPr>
          <w:p w14:paraId="71C7AA88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13BC9" w14:paraId="4B9022DB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  <w:shd w:val="clear" w:color="auto" w:fill="EDEDED" w:themeFill="accent3" w:themeFillTint="33"/>
          </w:tcPr>
          <w:p w14:paraId="7DF3F4CC" w14:textId="77777777" w:rsidR="00013BC9" w:rsidRDefault="00013BC9" w:rsidP="005A5322">
            <w:pPr>
              <w:pStyle w:val="-"/>
              <w:rPr>
                <w:lang w:eastAsia="zh-Hans"/>
              </w:rPr>
            </w:pPr>
          </w:p>
        </w:tc>
        <w:tc>
          <w:tcPr>
            <w:tcW w:w="907" w:type="dxa"/>
            <w:shd w:val="clear" w:color="auto" w:fill="EDEDED" w:themeFill="accent3" w:themeFillTint="33"/>
          </w:tcPr>
          <w:p w14:paraId="130327DB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34" w:type="dxa"/>
            <w:shd w:val="clear" w:color="auto" w:fill="EDEDED" w:themeFill="accent3" w:themeFillTint="33"/>
          </w:tcPr>
          <w:p w14:paraId="7B1CA5D7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shd w:val="clear" w:color="auto" w:fill="EDEDED" w:themeFill="accent3" w:themeFillTint="33"/>
          </w:tcPr>
          <w:p w14:paraId="15132C88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06" w:type="dxa"/>
            <w:shd w:val="clear" w:color="auto" w:fill="EDEDED" w:themeFill="accent3" w:themeFillTint="33"/>
          </w:tcPr>
          <w:p w14:paraId="1BA027F6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45" w:type="dxa"/>
            <w:shd w:val="clear" w:color="auto" w:fill="EDEDED" w:themeFill="accent3" w:themeFillTint="33"/>
          </w:tcPr>
          <w:p w14:paraId="6A29D7F0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zk</w:t>
            </w:r>
            <w:proofErr w:type="spellEnd"/>
          </w:p>
        </w:tc>
        <w:tc>
          <w:tcPr>
            <w:tcW w:w="1531" w:type="dxa"/>
            <w:shd w:val="clear" w:color="auto" w:fill="EDEDED" w:themeFill="accent3" w:themeFillTint="33"/>
          </w:tcPr>
          <w:p w14:paraId="624E0EA4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zk</w:t>
            </w:r>
            <w:proofErr w:type="spellEnd"/>
          </w:p>
        </w:tc>
        <w:tc>
          <w:tcPr>
            <w:tcW w:w="1587" w:type="dxa"/>
            <w:shd w:val="clear" w:color="auto" w:fill="EDEDED" w:themeFill="accent3" w:themeFillTint="33"/>
          </w:tcPr>
          <w:p w14:paraId="67949E77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lang w:eastAsia="zh-Hans"/>
              </w:rPr>
              <w:t>zk</w:t>
            </w:r>
            <w:proofErr w:type="spellEnd"/>
          </w:p>
        </w:tc>
      </w:tr>
      <w:tr w:rsidR="00013BC9" w14:paraId="74DDD9E0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</w:tcPr>
          <w:p w14:paraId="73960D6A" w14:textId="77777777" w:rsidR="00013BC9" w:rsidRDefault="00013BC9" w:rsidP="005A5322">
            <w:pPr>
              <w:pStyle w:val="-"/>
            </w:pPr>
            <w:r>
              <w:t>hive</w:t>
            </w:r>
          </w:p>
        </w:tc>
        <w:tc>
          <w:tcPr>
            <w:tcW w:w="907" w:type="dxa"/>
          </w:tcPr>
          <w:p w14:paraId="5E8D7DE3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hive</w:t>
            </w:r>
          </w:p>
        </w:tc>
        <w:tc>
          <w:tcPr>
            <w:tcW w:w="1034" w:type="dxa"/>
          </w:tcPr>
          <w:p w14:paraId="75235A55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hive</w:t>
            </w:r>
          </w:p>
        </w:tc>
        <w:tc>
          <w:tcPr>
            <w:tcW w:w="966" w:type="dxa"/>
          </w:tcPr>
          <w:p w14:paraId="684D6C28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hive</w:t>
            </w:r>
          </w:p>
        </w:tc>
        <w:tc>
          <w:tcPr>
            <w:tcW w:w="1106" w:type="dxa"/>
          </w:tcPr>
          <w:p w14:paraId="7D3B2F57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hive</w:t>
            </w:r>
          </w:p>
        </w:tc>
        <w:tc>
          <w:tcPr>
            <w:tcW w:w="1445" w:type="dxa"/>
          </w:tcPr>
          <w:p w14:paraId="629423A0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31" w:type="dxa"/>
          </w:tcPr>
          <w:p w14:paraId="68279740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87" w:type="dxa"/>
          </w:tcPr>
          <w:p w14:paraId="51E26231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13BC9" w14:paraId="0696A63D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  <w:shd w:val="clear" w:color="auto" w:fill="EDEDED" w:themeFill="accent3" w:themeFillTint="33"/>
          </w:tcPr>
          <w:p w14:paraId="7DFC4BAD" w14:textId="77777777" w:rsidR="00013BC9" w:rsidRDefault="00013BC9" w:rsidP="005A5322">
            <w:pPr>
              <w:pStyle w:val="-"/>
            </w:pPr>
          </w:p>
        </w:tc>
        <w:tc>
          <w:tcPr>
            <w:tcW w:w="907" w:type="dxa"/>
            <w:shd w:val="clear" w:color="auto" w:fill="EDEDED" w:themeFill="accent3" w:themeFillTint="33"/>
          </w:tcPr>
          <w:p w14:paraId="52F01BDD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34" w:type="dxa"/>
            <w:shd w:val="clear" w:color="auto" w:fill="EDEDED" w:themeFill="accent3" w:themeFillTint="33"/>
          </w:tcPr>
          <w:p w14:paraId="6069DC67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kafka</w:t>
            </w:r>
            <w:proofErr w:type="spellEnd"/>
          </w:p>
        </w:tc>
        <w:tc>
          <w:tcPr>
            <w:tcW w:w="966" w:type="dxa"/>
            <w:shd w:val="clear" w:color="auto" w:fill="EDEDED" w:themeFill="accent3" w:themeFillTint="33"/>
          </w:tcPr>
          <w:p w14:paraId="58394391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kafka</w:t>
            </w:r>
            <w:proofErr w:type="spellEnd"/>
          </w:p>
        </w:tc>
        <w:tc>
          <w:tcPr>
            <w:tcW w:w="1106" w:type="dxa"/>
            <w:shd w:val="clear" w:color="auto" w:fill="EDEDED" w:themeFill="accent3" w:themeFillTint="33"/>
          </w:tcPr>
          <w:p w14:paraId="27E1FDF3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kafka</w:t>
            </w:r>
            <w:proofErr w:type="spellEnd"/>
          </w:p>
        </w:tc>
        <w:tc>
          <w:tcPr>
            <w:tcW w:w="1445" w:type="dxa"/>
            <w:shd w:val="clear" w:color="auto" w:fill="EDEDED" w:themeFill="accent3" w:themeFillTint="33"/>
          </w:tcPr>
          <w:p w14:paraId="23D818D0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31" w:type="dxa"/>
            <w:shd w:val="clear" w:color="auto" w:fill="EDEDED" w:themeFill="accent3" w:themeFillTint="33"/>
          </w:tcPr>
          <w:p w14:paraId="343CAC9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87" w:type="dxa"/>
            <w:shd w:val="clear" w:color="auto" w:fill="EDEDED" w:themeFill="accent3" w:themeFillTint="33"/>
          </w:tcPr>
          <w:p w14:paraId="16B70710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13BC9" w14:paraId="4D05C6FB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</w:tcPr>
          <w:p w14:paraId="5C743931" w14:textId="77777777" w:rsidR="00013BC9" w:rsidRDefault="00013BC9" w:rsidP="005A5322">
            <w:pPr>
              <w:pStyle w:val="-"/>
            </w:pPr>
            <w:r>
              <w:t>spark</w:t>
            </w:r>
          </w:p>
        </w:tc>
        <w:tc>
          <w:tcPr>
            <w:tcW w:w="907" w:type="dxa"/>
          </w:tcPr>
          <w:p w14:paraId="71C2EE21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spark</w:t>
            </w:r>
          </w:p>
        </w:tc>
        <w:tc>
          <w:tcPr>
            <w:tcW w:w="1034" w:type="dxa"/>
          </w:tcPr>
          <w:p w14:paraId="5E366651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spark</w:t>
            </w:r>
          </w:p>
        </w:tc>
        <w:tc>
          <w:tcPr>
            <w:tcW w:w="966" w:type="dxa"/>
          </w:tcPr>
          <w:p w14:paraId="680014DA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spark</w:t>
            </w:r>
          </w:p>
        </w:tc>
        <w:tc>
          <w:tcPr>
            <w:tcW w:w="1106" w:type="dxa"/>
          </w:tcPr>
          <w:p w14:paraId="662CF0D2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spark</w:t>
            </w:r>
          </w:p>
        </w:tc>
        <w:tc>
          <w:tcPr>
            <w:tcW w:w="1445" w:type="dxa"/>
          </w:tcPr>
          <w:p w14:paraId="651F8B44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31" w:type="dxa"/>
          </w:tcPr>
          <w:p w14:paraId="062EADE3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87" w:type="dxa"/>
          </w:tcPr>
          <w:p w14:paraId="47D18C72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13BC9" w14:paraId="2180F185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  <w:shd w:val="clear" w:color="auto" w:fill="EDEDED" w:themeFill="accent3" w:themeFillTint="33"/>
          </w:tcPr>
          <w:p w14:paraId="71AF75A7" w14:textId="77777777" w:rsidR="00013BC9" w:rsidRDefault="00013BC9" w:rsidP="005A5322">
            <w:pPr>
              <w:pStyle w:val="-"/>
            </w:pPr>
            <w:proofErr w:type="spellStart"/>
            <w:r>
              <w:t>datax</w:t>
            </w:r>
            <w:proofErr w:type="spellEnd"/>
          </w:p>
        </w:tc>
        <w:tc>
          <w:tcPr>
            <w:tcW w:w="907" w:type="dxa"/>
            <w:shd w:val="clear" w:color="auto" w:fill="EDEDED" w:themeFill="accent3" w:themeFillTint="33"/>
          </w:tcPr>
          <w:p w14:paraId="73418C23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datax</w:t>
            </w:r>
            <w:proofErr w:type="spellEnd"/>
          </w:p>
        </w:tc>
        <w:tc>
          <w:tcPr>
            <w:tcW w:w="1034" w:type="dxa"/>
            <w:shd w:val="clear" w:color="auto" w:fill="EDEDED" w:themeFill="accent3" w:themeFillTint="33"/>
          </w:tcPr>
          <w:p w14:paraId="34AA2050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datax</w:t>
            </w:r>
            <w:proofErr w:type="spellEnd"/>
          </w:p>
        </w:tc>
        <w:tc>
          <w:tcPr>
            <w:tcW w:w="966" w:type="dxa"/>
            <w:shd w:val="clear" w:color="auto" w:fill="EDEDED" w:themeFill="accent3" w:themeFillTint="33"/>
          </w:tcPr>
          <w:p w14:paraId="7DA671C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  <w:lang w:eastAsia="zh-Hans"/>
              </w:rPr>
              <w:t>datax</w:t>
            </w:r>
            <w:proofErr w:type="spellEnd"/>
          </w:p>
        </w:tc>
        <w:tc>
          <w:tcPr>
            <w:tcW w:w="1106" w:type="dxa"/>
            <w:shd w:val="clear" w:color="auto" w:fill="EDEDED" w:themeFill="accent3" w:themeFillTint="33"/>
          </w:tcPr>
          <w:p w14:paraId="7568D662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  <w:lang w:eastAsia="zh-Hans"/>
              </w:rPr>
              <w:t>datax</w:t>
            </w:r>
            <w:proofErr w:type="spellEnd"/>
          </w:p>
        </w:tc>
        <w:tc>
          <w:tcPr>
            <w:tcW w:w="1445" w:type="dxa"/>
            <w:shd w:val="clear" w:color="auto" w:fill="EDEDED" w:themeFill="accent3" w:themeFillTint="33"/>
          </w:tcPr>
          <w:p w14:paraId="51F552D4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31" w:type="dxa"/>
            <w:shd w:val="clear" w:color="auto" w:fill="EDEDED" w:themeFill="accent3" w:themeFillTint="33"/>
          </w:tcPr>
          <w:p w14:paraId="4B777824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87" w:type="dxa"/>
            <w:shd w:val="clear" w:color="auto" w:fill="EDEDED" w:themeFill="accent3" w:themeFillTint="33"/>
          </w:tcPr>
          <w:p w14:paraId="4148D0D9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</w:tr>
      <w:tr w:rsidR="00013BC9" w14:paraId="7F6E3017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</w:tcPr>
          <w:p w14:paraId="6ABE493D" w14:textId="77777777" w:rsidR="00013BC9" w:rsidRDefault="00013BC9" w:rsidP="005A5322">
            <w:pPr>
              <w:pStyle w:val="-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-master</w:t>
            </w:r>
          </w:p>
        </w:tc>
        <w:tc>
          <w:tcPr>
            <w:tcW w:w="907" w:type="dxa"/>
          </w:tcPr>
          <w:p w14:paraId="210CA5C5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-master</w:t>
            </w:r>
          </w:p>
        </w:tc>
        <w:tc>
          <w:tcPr>
            <w:tcW w:w="1034" w:type="dxa"/>
          </w:tcPr>
          <w:p w14:paraId="7D402CA9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-worker</w:t>
            </w:r>
          </w:p>
        </w:tc>
        <w:tc>
          <w:tcPr>
            <w:tcW w:w="966" w:type="dxa"/>
          </w:tcPr>
          <w:p w14:paraId="21FE5525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-worker</w:t>
            </w:r>
          </w:p>
        </w:tc>
        <w:tc>
          <w:tcPr>
            <w:tcW w:w="1106" w:type="dxa"/>
          </w:tcPr>
          <w:p w14:paraId="351528C2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-worker</w:t>
            </w:r>
          </w:p>
        </w:tc>
        <w:tc>
          <w:tcPr>
            <w:tcW w:w="1445" w:type="dxa"/>
          </w:tcPr>
          <w:p w14:paraId="07C97CC9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31" w:type="dxa"/>
          </w:tcPr>
          <w:p w14:paraId="57C4EA7C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87" w:type="dxa"/>
          </w:tcPr>
          <w:p w14:paraId="38646B1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</w:tr>
      <w:tr w:rsidR="00013BC9" w14:paraId="6040731D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  <w:shd w:val="clear" w:color="auto" w:fill="EDEDED" w:themeFill="accent3" w:themeFillTint="33"/>
          </w:tcPr>
          <w:p w14:paraId="4137EC86" w14:textId="77777777" w:rsidR="00013BC9" w:rsidRDefault="00013BC9" w:rsidP="005A5322">
            <w:pPr>
              <w:pStyle w:val="-"/>
              <w:rPr>
                <w:lang w:eastAsia="zh-Hans"/>
              </w:rPr>
            </w:pPr>
            <w:r>
              <w:rPr>
                <w:lang w:eastAsia="zh-Hans"/>
              </w:rPr>
              <w:t>maxwell</w:t>
            </w:r>
          </w:p>
        </w:tc>
        <w:tc>
          <w:tcPr>
            <w:tcW w:w="907" w:type="dxa"/>
            <w:shd w:val="clear" w:color="auto" w:fill="EDEDED" w:themeFill="accent3" w:themeFillTint="33"/>
          </w:tcPr>
          <w:p w14:paraId="1979A86C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034" w:type="dxa"/>
            <w:shd w:val="clear" w:color="auto" w:fill="EDEDED" w:themeFill="accent3" w:themeFillTint="33"/>
          </w:tcPr>
          <w:p w14:paraId="6B3F059B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966" w:type="dxa"/>
            <w:shd w:val="clear" w:color="auto" w:fill="EDEDED" w:themeFill="accent3" w:themeFillTint="33"/>
          </w:tcPr>
          <w:p w14:paraId="6BC70B5C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106" w:type="dxa"/>
            <w:shd w:val="clear" w:color="auto" w:fill="EDEDED" w:themeFill="accent3" w:themeFillTint="33"/>
          </w:tcPr>
          <w:p w14:paraId="4E0BB298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445" w:type="dxa"/>
            <w:shd w:val="clear" w:color="auto" w:fill="EDEDED" w:themeFill="accent3" w:themeFillTint="33"/>
          </w:tcPr>
          <w:p w14:paraId="31CF59E5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31" w:type="dxa"/>
            <w:shd w:val="clear" w:color="auto" w:fill="EDEDED" w:themeFill="accent3" w:themeFillTint="33"/>
          </w:tcPr>
          <w:p w14:paraId="7AB87683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87" w:type="dxa"/>
            <w:shd w:val="clear" w:color="auto" w:fill="EDEDED" w:themeFill="accent3" w:themeFillTint="33"/>
          </w:tcPr>
          <w:p w14:paraId="11A77501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</w:tr>
      <w:tr w:rsidR="00013BC9" w14:paraId="33BEC22C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</w:tcPr>
          <w:p w14:paraId="238D11E1" w14:textId="77777777" w:rsidR="00013BC9" w:rsidRDefault="00013BC9" w:rsidP="005A5322">
            <w:pPr>
              <w:pStyle w:val="-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sup</w:t>
            </w:r>
            <w:r>
              <w:rPr>
                <w:lang w:eastAsia="zh-Hans"/>
              </w:rPr>
              <w:t>er</w:t>
            </w:r>
            <w:r>
              <w:rPr>
                <w:rFonts w:hint="eastAsia"/>
                <w:lang w:eastAsia="zh-Hans"/>
              </w:rPr>
              <w:t>set</w:t>
            </w:r>
          </w:p>
        </w:tc>
        <w:tc>
          <w:tcPr>
            <w:tcW w:w="907" w:type="dxa"/>
          </w:tcPr>
          <w:p w14:paraId="75F39F41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034" w:type="dxa"/>
          </w:tcPr>
          <w:p w14:paraId="1E317B80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966" w:type="dxa"/>
          </w:tcPr>
          <w:p w14:paraId="6B5B8CC7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106" w:type="dxa"/>
          </w:tcPr>
          <w:p w14:paraId="32349FBC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445" w:type="dxa"/>
          </w:tcPr>
          <w:p w14:paraId="27E0C970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31" w:type="dxa"/>
          </w:tcPr>
          <w:p w14:paraId="759C94D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87" w:type="dxa"/>
          </w:tcPr>
          <w:p w14:paraId="1307F7EC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</w:tr>
      <w:tr w:rsidR="00013BC9" w14:paraId="6D74FA94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  <w:shd w:val="clear" w:color="auto" w:fill="EDEDED" w:themeFill="accent3" w:themeFillTint="33"/>
          </w:tcPr>
          <w:p w14:paraId="382BD69F" w14:textId="77777777" w:rsidR="00013BC9" w:rsidRDefault="00013BC9" w:rsidP="005A5322">
            <w:pPr>
              <w:pStyle w:val="-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mysql</w:t>
            </w:r>
            <w:proofErr w:type="spellEnd"/>
          </w:p>
        </w:tc>
        <w:tc>
          <w:tcPr>
            <w:tcW w:w="907" w:type="dxa"/>
            <w:shd w:val="clear" w:color="auto" w:fill="EDEDED" w:themeFill="accent3" w:themeFillTint="33"/>
          </w:tcPr>
          <w:p w14:paraId="04D553ED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034" w:type="dxa"/>
            <w:shd w:val="clear" w:color="auto" w:fill="EDEDED" w:themeFill="accent3" w:themeFillTint="33"/>
          </w:tcPr>
          <w:p w14:paraId="07016D7D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966" w:type="dxa"/>
            <w:shd w:val="clear" w:color="auto" w:fill="EDEDED" w:themeFill="accent3" w:themeFillTint="33"/>
          </w:tcPr>
          <w:p w14:paraId="5CD20556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106" w:type="dxa"/>
            <w:shd w:val="clear" w:color="auto" w:fill="EDEDED" w:themeFill="accent3" w:themeFillTint="33"/>
          </w:tcPr>
          <w:p w14:paraId="0023A58A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445" w:type="dxa"/>
            <w:shd w:val="clear" w:color="auto" w:fill="EDEDED" w:themeFill="accent3" w:themeFillTint="33"/>
          </w:tcPr>
          <w:p w14:paraId="729244D2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31" w:type="dxa"/>
            <w:shd w:val="clear" w:color="auto" w:fill="EDEDED" w:themeFill="accent3" w:themeFillTint="33"/>
          </w:tcPr>
          <w:p w14:paraId="70671423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87" w:type="dxa"/>
            <w:shd w:val="clear" w:color="auto" w:fill="EDEDED" w:themeFill="accent3" w:themeFillTint="33"/>
          </w:tcPr>
          <w:p w14:paraId="3D7C87DD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</w:tr>
      <w:tr w:rsidR="00013BC9" w14:paraId="433BA479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</w:tcPr>
          <w:p w14:paraId="3BBE030A" w14:textId="77777777" w:rsidR="00013BC9" w:rsidRDefault="00013BC9" w:rsidP="005A5322">
            <w:pPr>
              <w:pStyle w:val="-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flume</w:t>
            </w:r>
          </w:p>
        </w:tc>
        <w:tc>
          <w:tcPr>
            <w:tcW w:w="907" w:type="dxa"/>
          </w:tcPr>
          <w:p w14:paraId="03877978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flume</w:t>
            </w:r>
          </w:p>
        </w:tc>
        <w:tc>
          <w:tcPr>
            <w:tcW w:w="1034" w:type="dxa"/>
          </w:tcPr>
          <w:p w14:paraId="7F4B941B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966" w:type="dxa"/>
          </w:tcPr>
          <w:p w14:paraId="117DD3C3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106" w:type="dxa"/>
          </w:tcPr>
          <w:p w14:paraId="23318E5F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445" w:type="dxa"/>
          </w:tcPr>
          <w:p w14:paraId="3F2FA4A2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31" w:type="dxa"/>
          </w:tcPr>
          <w:p w14:paraId="21CBB7B1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87" w:type="dxa"/>
          </w:tcPr>
          <w:p w14:paraId="1F52B6CD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</w:tr>
      <w:tr w:rsidR="00013BC9" w14:paraId="70BAB8B2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  <w:shd w:val="clear" w:color="auto" w:fill="EDEDED" w:themeFill="accent3" w:themeFillTint="33"/>
          </w:tcPr>
          <w:p w14:paraId="6221932B" w14:textId="77777777" w:rsidR="00013BC9" w:rsidRDefault="00013BC9" w:rsidP="005A5322">
            <w:pPr>
              <w:pStyle w:val="-"/>
              <w:rPr>
                <w:lang w:eastAsia="zh-Hans"/>
              </w:rPr>
            </w:pPr>
            <w:proofErr w:type="spellStart"/>
            <w:r>
              <w:rPr>
                <w:rFonts w:hint="eastAsia"/>
              </w:rPr>
              <w:t>flink</w:t>
            </w:r>
            <w:proofErr w:type="spellEnd"/>
          </w:p>
        </w:tc>
        <w:tc>
          <w:tcPr>
            <w:tcW w:w="907" w:type="dxa"/>
            <w:shd w:val="clear" w:color="auto" w:fill="EDEDED" w:themeFill="accent3" w:themeFillTint="33"/>
          </w:tcPr>
          <w:p w14:paraId="3D17B0F6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</w:rPr>
              <w:t>flink</w:t>
            </w:r>
            <w:proofErr w:type="spellEnd"/>
          </w:p>
        </w:tc>
        <w:tc>
          <w:tcPr>
            <w:tcW w:w="1034" w:type="dxa"/>
            <w:shd w:val="clear" w:color="auto" w:fill="EDEDED" w:themeFill="accent3" w:themeFillTint="33"/>
          </w:tcPr>
          <w:p w14:paraId="50ECAD20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966" w:type="dxa"/>
            <w:shd w:val="clear" w:color="auto" w:fill="EDEDED" w:themeFill="accent3" w:themeFillTint="33"/>
          </w:tcPr>
          <w:p w14:paraId="22BA83B6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106" w:type="dxa"/>
            <w:shd w:val="clear" w:color="auto" w:fill="EDEDED" w:themeFill="accent3" w:themeFillTint="33"/>
          </w:tcPr>
          <w:p w14:paraId="685BA3D9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445" w:type="dxa"/>
            <w:shd w:val="clear" w:color="auto" w:fill="EDEDED" w:themeFill="accent3" w:themeFillTint="33"/>
          </w:tcPr>
          <w:p w14:paraId="1EA9A7A8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31" w:type="dxa"/>
            <w:shd w:val="clear" w:color="auto" w:fill="EDEDED" w:themeFill="accent3" w:themeFillTint="33"/>
          </w:tcPr>
          <w:p w14:paraId="6D919A1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87" w:type="dxa"/>
            <w:shd w:val="clear" w:color="auto" w:fill="EDEDED" w:themeFill="accent3" w:themeFillTint="33"/>
          </w:tcPr>
          <w:p w14:paraId="05D252AF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</w:tr>
      <w:tr w:rsidR="00013BC9" w14:paraId="4E9126B3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</w:tcPr>
          <w:p w14:paraId="464C7C8D" w14:textId="77777777" w:rsidR="00013BC9" w:rsidRDefault="00013BC9" w:rsidP="005A5322">
            <w:pPr>
              <w:pStyle w:val="-"/>
              <w:rPr>
                <w:lang w:eastAsia="zh-Hans"/>
              </w:rPr>
            </w:pPr>
            <w:proofErr w:type="spellStart"/>
            <w:r>
              <w:t>P</w:t>
            </w:r>
            <w:r>
              <w:rPr>
                <w:rFonts w:hint="eastAsia"/>
              </w:rPr>
              <w:t>alo</w:t>
            </w:r>
            <w:r>
              <w:t>Fe</w:t>
            </w:r>
            <w:proofErr w:type="spellEnd"/>
          </w:p>
        </w:tc>
        <w:tc>
          <w:tcPr>
            <w:tcW w:w="907" w:type="dxa"/>
          </w:tcPr>
          <w:p w14:paraId="7F52F8AC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P</w:t>
            </w:r>
            <w:r>
              <w:rPr>
                <w:lang w:eastAsia="zh-Hans"/>
              </w:rPr>
              <w:t>aloFe</w:t>
            </w:r>
            <w:proofErr w:type="spellEnd"/>
          </w:p>
        </w:tc>
        <w:tc>
          <w:tcPr>
            <w:tcW w:w="1034" w:type="dxa"/>
          </w:tcPr>
          <w:p w14:paraId="2D1ADB51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t>PaloBe</w:t>
            </w:r>
            <w:proofErr w:type="spellEnd"/>
          </w:p>
        </w:tc>
        <w:tc>
          <w:tcPr>
            <w:tcW w:w="966" w:type="dxa"/>
          </w:tcPr>
          <w:p w14:paraId="7A5C7D93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P</w:t>
            </w:r>
            <w:r>
              <w:rPr>
                <w:lang w:eastAsia="zh-Hans"/>
              </w:rPr>
              <w:t>aloBe</w:t>
            </w:r>
            <w:proofErr w:type="spellEnd"/>
          </w:p>
        </w:tc>
        <w:tc>
          <w:tcPr>
            <w:tcW w:w="1106" w:type="dxa"/>
          </w:tcPr>
          <w:p w14:paraId="494A77B9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P</w:t>
            </w:r>
            <w:r>
              <w:rPr>
                <w:lang w:eastAsia="zh-Hans"/>
              </w:rPr>
              <w:t>aloBe</w:t>
            </w:r>
            <w:proofErr w:type="spellEnd"/>
          </w:p>
        </w:tc>
        <w:tc>
          <w:tcPr>
            <w:tcW w:w="1445" w:type="dxa"/>
          </w:tcPr>
          <w:p w14:paraId="48DFCFD8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31" w:type="dxa"/>
          </w:tcPr>
          <w:p w14:paraId="4D3570ED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87" w:type="dxa"/>
          </w:tcPr>
          <w:p w14:paraId="163A1DAD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</w:tr>
      <w:tr w:rsidR="00013BC9" w14:paraId="70D9A958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  <w:shd w:val="clear" w:color="auto" w:fill="EDEDED" w:themeFill="accent3" w:themeFillTint="33"/>
          </w:tcPr>
          <w:p w14:paraId="31868B5A" w14:textId="77777777" w:rsidR="00013BC9" w:rsidRDefault="00013BC9" w:rsidP="005A5322">
            <w:pPr>
              <w:pStyle w:val="-"/>
              <w:rPr>
                <w:lang w:eastAsia="zh-Hans"/>
              </w:rPr>
            </w:pPr>
          </w:p>
        </w:tc>
        <w:tc>
          <w:tcPr>
            <w:tcW w:w="907" w:type="dxa"/>
            <w:shd w:val="clear" w:color="auto" w:fill="EDEDED" w:themeFill="accent3" w:themeFillTint="33"/>
          </w:tcPr>
          <w:p w14:paraId="119CCBDF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034" w:type="dxa"/>
            <w:shd w:val="clear" w:color="auto" w:fill="EDEDED" w:themeFill="accent3" w:themeFillTint="33"/>
          </w:tcPr>
          <w:p w14:paraId="4745EB20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966" w:type="dxa"/>
            <w:shd w:val="clear" w:color="auto" w:fill="EDEDED" w:themeFill="accent3" w:themeFillTint="33"/>
          </w:tcPr>
          <w:p w14:paraId="6059FE8B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</w:rPr>
              <w:t>redis</w:t>
            </w:r>
            <w:proofErr w:type="spellEnd"/>
          </w:p>
        </w:tc>
        <w:tc>
          <w:tcPr>
            <w:tcW w:w="1106" w:type="dxa"/>
            <w:shd w:val="clear" w:color="auto" w:fill="EDEDED" w:themeFill="accent3" w:themeFillTint="33"/>
          </w:tcPr>
          <w:p w14:paraId="7787051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445" w:type="dxa"/>
            <w:shd w:val="clear" w:color="auto" w:fill="EDEDED" w:themeFill="accent3" w:themeFillTint="33"/>
          </w:tcPr>
          <w:p w14:paraId="11DC3BF3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31" w:type="dxa"/>
            <w:shd w:val="clear" w:color="auto" w:fill="EDEDED" w:themeFill="accent3" w:themeFillTint="33"/>
          </w:tcPr>
          <w:p w14:paraId="48F48A0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87" w:type="dxa"/>
            <w:shd w:val="clear" w:color="auto" w:fill="EDEDED" w:themeFill="accent3" w:themeFillTint="33"/>
          </w:tcPr>
          <w:p w14:paraId="68611E70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</w:tr>
      <w:tr w:rsidR="00013BC9" w14:paraId="2423D658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</w:tcPr>
          <w:p w14:paraId="69427C11" w14:textId="77777777" w:rsidR="00013BC9" w:rsidRDefault="00013BC9" w:rsidP="005A5322">
            <w:pPr>
              <w:pStyle w:val="-"/>
              <w:rPr>
                <w:lang w:eastAsia="zh-Hans"/>
              </w:rPr>
            </w:pPr>
            <w:proofErr w:type="spellStart"/>
            <w:r>
              <w:t>h</w:t>
            </w:r>
            <w:r>
              <w:rPr>
                <w:rFonts w:hint="eastAsia"/>
              </w:rPr>
              <w:t>base</w:t>
            </w:r>
            <w:proofErr w:type="spellEnd"/>
            <w:r>
              <w:t xml:space="preserve"> </w:t>
            </w:r>
          </w:p>
        </w:tc>
        <w:tc>
          <w:tcPr>
            <w:tcW w:w="907" w:type="dxa"/>
          </w:tcPr>
          <w:p w14:paraId="369E95FB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034" w:type="dxa"/>
          </w:tcPr>
          <w:p w14:paraId="7CEC970C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</w:tcPr>
          <w:p w14:paraId="1B6B9189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106" w:type="dxa"/>
          </w:tcPr>
          <w:p w14:paraId="08BAF716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445" w:type="dxa"/>
          </w:tcPr>
          <w:p w14:paraId="07A5B0F5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31" w:type="dxa"/>
          </w:tcPr>
          <w:p w14:paraId="7A824FB0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87" w:type="dxa"/>
          </w:tcPr>
          <w:p w14:paraId="743804FA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</w:tr>
    </w:tbl>
    <w:p w14:paraId="69AAB653" w14:textId="77777777" w:rsidR="00527CAF" w:rsidRDefault="00000000">
      <w:pPr>
        <w:pStyle w:val="aff4"/>
      </w:pPr>
      <w:r>
        <w:rPr>
          <w:rFonts w:hint="eastAsia"/>
        </w:rPr>
        <w:t>2</w:t>
      </w:r>
      <w:r>
        <w:rPr>
          <w:rFonts w:hint="eastAsia"/>
        </w:rPr>
        <w:t>）测试</w:t>
      </w:r>
      <w:r>
        <w:t>集群服务器规划</w:t>
      </w:r>
    </w:p>
    <w:tbl>
      <w:tblPr>
        <w:tblStyle w:val="afff2"/>
        <w:tblW w:w="0" w:type="auto"/>
        <w:tblLook w:val="04A0" w:firstRow="1" w:lastRow="0" w:firstColumn="1" w:lastColumn="0" w:noHBand="0" w:noVBand="1"/>
      </w:tblPr>
      <w:tblGrid>
        <w:gridCol w:w="2122"/>
        <w:gridCol w:w="2409"/>
        <w:gridCol w:w="1276"/>
        <w:gridCol w:w="1276"/>
        <w:gridCol w:w="1213"/>
      </w:tblGrid>
      <w:tr w:rsidR="00013BC9" w14:paraId="016583CF" w14:textId="77777777" w:rsidTr="005A53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F07B10E" w14:textId="77777777" w:rsidR="00013BC9" w:rsidRDefault="00013BC9" w:rsidP="005A5322">
            <w:pPr>
              <w:pStyle w:val="-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服务</w:t>
            </w:r>
            <w:r>
              <w:rPr>
                <w:lang w:eastAsia="zh-Hans"/>
              </w:rPr>
              <w:t>名称</w:t>
            </w:r>
          </w:p>
        </w:tc>
        <w:tc>
          <w:tcPr>
            <w:tcW w:w="2409" w:type="dxa"/>
          </w:tcPr>
          <w:p w14:paraId="25204579" w14:textId="77777777" w:rsidR="00013BC9" w:rsidRDefault="00013BC9" w:rsidP="005A5322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子</w:t>
            </w:r>
            <w:r>
              <w:rPr>
                <w:lang w:eastAsia="zh-Hans"/>
              </w:rPr>
              <w:t>服务</w:t>
            </w:r>
          </w:p>
        </w:tc>
        <w:tc>
          <w:tcPr>
            <w:tcW w:w="1276" w:type="dxa"/>
          </w:tcPr>
          <w:p w14:paraId="6215EF33" w14:textId="77777777" w:rsidR="00013BC9" w:rsidRDefault="00013BC9" w:rsidP="005A5322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  <w:lang w:eastAsia="zh-Hans"/>
              </w:rPr>
              <w:t>服务器</w:t>
            </w:r>
          </w:p>
          <w:p w14:paraId="7E8652DD" w14:textId="77777777" w:rsidR="00013BC9" w:rsidRDefault="00013BC9" w:rsidP="005A5322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r>
              <w:rPr>
                <w:lang w:eastAsia="zh-Hans"/>
              </w:rPr>
              <w:t>hadoop102</w:t>
            </w:r>
          </w:p>
        </w:tc>
        <w:tc>
          <w:tcPr>
            <w:tcW w:w="1276" w:type="dxa"/>
          </w:tcPr>
          <w:p w14:paraId="0225D23D" w14:textId="77777777" w:rsidR="00013BC9" w:rsidRDefault="00013BC9" w:rsidP="005A5322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  <w:lang w:eastAsia="zh-Hans"/>
              </w:rPr>
              <w:t>服务器</w:t>
            </w:r>
          </w:p>
          <w:p w14:paraId="7FFF1BA3" w14:textId="77777777" w:rsidR="00013BC9" w:rsidRDefault="00013BC9" w:rsidP="005A5322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r>
              <w:rPr>
                <w:lang w:eastAsia="zh-Hans"/>
              </w:rPr>
              <w:t>hadoop103</w:t>
            </w:r>
          </w:p>
        </w:tc>
        <w:tc>
          <w:tcPr>
            <w:tcW w:w="1213" w:type="dxa"/>
          </w:tcPr>
          <w:p w14:paraId="78D4463B" w14:textId="77777777" w:rsidR="00013BC9" w:rsidRDefault="00013BC9" w:rsidP="005A5322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  <w:lang w:eastAsia="zh-Hans"/>
              </w:rPr>
              <w:t>服务器</w:t>
            </w:r>
          </w:p>
          <w:p w14:paraId="02974CAF" w14:textId="77777777" w:rsidR="00013BC9" w:rsidRDefault="00013BC9" w:rsidP="005A5322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r>
              <w:rPr>
                <w:lang w:eastAsia="zh-Hans"/>
              </w:rPr>
              <w:t>hadoop104</w:t>
            </w:r>
          </w:p>
        </w:tc>
      </w:tr>
      <w:tr w:rsidR="00013BC9" w14:paraId="4EA10D6A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  <w:shd w:val="clear" w:color="auto" w:fill="EDEDED" w:themeFill="accent3" w:themeFillTint="33"/>
          </w:tcPr>
          <w:p w14:paraId="2E7E5273" w14:textId="77777777" w:rsidR="00013BC9" w:rsidRDefault="00013BC9" w:rsidP="005A5322">
            <w:pPr>
              <w:pStyle w:val="-"/>
            </w:pPr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  <w:shd w:val="clear" w:color="auto" w:fill="EDEDED" w:themeFill="accent3" w:themeFillTint="33"/>
          </w:tcPr>
          <w:p w14:paraId="3F2DE3BB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NameNode</w:t>
            </w:r>
            <w:proofErr w:type="spellEnd"/>
          </w:p>
        </w:tc>
        <w:tc>
          <w:tcPr>
            <w:tcW w:w="1276" w:type="dxa"/>
            <w:shd w:val="clear" w:color="auto" w:fill="EDEDED" w:themeFill="accent3" w:themeFillTint="33"/>
          </w:tcPr>
          <w:p w14:paraId="5E866173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64555922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  <w:shd w:val="clear" w:color="auto" w:fill="EDEDED" w:themeFill="accent3" w:themeFillTint="33"/>
          </w:tcPr>
          <w:p w14:paraId="39495DD2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13BC9" w14:paraId="27E92247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138C8A54" w14:textId="77777777" w:rsidR="00013BC9" w:rsidRDefault="00013BC9" w:rsidP="005A5322">
            <w:pPr>
              <w:pStyle w:val="-"/>
            </w:pPr>
          </w:p>
        </w:tc>
        <w:tc>
          <w:tcPr>
            <w:tcW w:w="2409" w:type="dxa"/>
          </w:tcPr>
          <w:p w14:paraId="11A384CC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DataNode</w:t>
            </w:r>
            <w:proofErr w:type="spellEnd"/>
          </w:p>
        </w:tc>
        <w:tc>
          <w:tcPr>
            <w:tcW w:w="1276" w:type="dxa"/>
          </w:tcPr>
          <w:p w14:paraId="492A3623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36BC71C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08C27AA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13BC9" w14:paraId="13786514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  <w:shd w:val="clear" w:color="auto" w:fill="EDEDED" w:themeFill="accent3" w:themeFillTint="33"/>
          </w:tcPr>
          <w:p w14:paraId="35D4D90E" w14:textId="77777777" w:rsidR="00013BC9" w:rsidRDefault="00013BC9" w:rsidP="005A5322">
            <w:pPr>
              <w:pStyle w:val="-"/>
            </w:pPr>
          </w:p>
        </w:tc>
        <w:tc>
          <w:tcPr>
            <w:tcW w:w="2409" w:type="dxa"/>
            <w:shd w:val="clear" w:color="auto" w:fill="EDEDED" w:themeFill="accent3" w:themeFillTint="33"/>
          </w:tcPr>
          <w:p w14:paraId="4197D111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  <w:szCs w:val="21"/>
              </w:rPr>
              <w:t>SecondaryNameNode</w:t>
            </w:r>
            <w:proofErr w:type="spellEnd"/>
          </w:p>
        </w:tc>
        <w:tc>
          <w:tcPr>
            <w:tcW w:w="1276" w:type="dxa"/>
            <w:shd w:val="clear" w:color="auto" w:fill="EDEDED" w:themeFill="accent3" w:themeFillTint="33"/>
          </w:tcPr>
          <w:p w14:paraId="783C50FD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  <w:shd w:val="clear" w:color="auto" w:fill="EDEDED" w:themeFill="accent3" w:themeFillTint="33"/>
          </w:tcPr>
          <w:p w14:paraId="3CFBF59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  <w:shd w:val="clear" w:color="auto" w:fill="EDEDED" w:themeFill="accent3" w:themeFillTint="33"/>
          </w:tcPr>
          <w:p w14:paraId="290A840B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13BC9" w14:paraId="6FEA59B7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0CCA63E5" w14:textId="77777777" w:rsidR="00013BC9" w:rsidRDefault="00013BC9" w:rsidP="005A5322">
            <w:pPr>
              <w:pStyle w:val="-"/>
            </w:pPr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 w14:paraId="4B670170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NodeManager</w:t>
            </w:r>
            <w:proofErr w:type="spellEnd"/>
          </w:p>
        </w:tc>
        <w:tc>
          <w:tcPr>
            <w:tcW w:w="1276" w:type="dxa"/>
          </w:tcPr>
          <w:p w14:paraId="49AEF6D6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8403EB7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33B2DD8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13BC9" w14:paraId="065E71D2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  <w:shd w:val="clear" w:color="auto" w:fill="EDEDED" w:themeFill="accent3" w:themeFillTint="33"/>
          </w:tcPr>
          <w:p w14:paraId="0C80A61D" w14:textId="77777777" w:rsidR="00013BC9" w:rsidRDefault="00013BC9" w:rsidP="005A5322">
            <w:pPr>
              <w:pStyle w:val="-"/>
            </w:pPr>
          </w:p>
        </w:tc>
        <w:tc>
          <w:tcPr>
            <w:tcW w:w="2409" w:type="dxa"/>
            <w:shd w:val="clear" w:color="auto" w:fill="EDEDED" w:themeFill="accent3" w:themeFillTint="33"/>
          </w:tcPr>
          <w:p w14:paraId="3E7157EA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Resourcemanager</w:t>
            </w:r>
            <w:proofErr w:type="spellEnd"/>
          </w:p>
        </w:tc>
        <w:tc>
          <w:tcPr>
            <w:tcW w:w="1276" w:type="dxa"/>
            <w:shd w:val="clear" w:color="auto" w:fill="EDEDED" w:themeFill="accent3" w:themeFillTint="33"/>
          </w:tcPr>
          <w:p w14:paraId="1D467A63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  <w:shd w:val="clear" w:color="auto" w:fill="EDEDED" w:themeFill="accent3" w:themeFillTint="33"/>
          </w:tcPr>
          <w:p w14:paraId="33D1DB4B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  <w:shd w:val="clear" w:color="auto" w:fill="EDEDED" w:themeFill="accent3" w:themeFillTint="33"/>
          </w:tcPr>
          <w:p w14:paraId="14D68FFC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13BC9" w14:paraId="6208A319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0412C66" w14:textId="77777777" w:rsidR="00013BC9" w:rsidRDefault="00013BC9" w:rsidP="005A5322">
            <w:pPr>
              <w:pStyle w:val="-"/>
            </w:pPr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 w14:paraId="0F513E38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 w14:paraId="3ACC92E1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52BA5D7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06861CB9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13BC9" w14:paraId="0AB6E1D1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EDEDED" w:themeFill="accent3" w:themeFillTint="33"/>
          </w:tcPr>
          <w:p w14:paraId="0065D146" w14:textId="77777777" w:rsidR="00013BC9" w:rsidRDefault="00013BC9" w:rsidP="005A5322">
            <w:pPr>
              <w:pStyle w:val="-"/>
            </w:pPr>
            <w:r>
              <w:t>F</w:t>
            </w:r>
            <w:r>
              <w:rPr>
                <w:rFonts w:hint="eastAsia"/>
              </w:rPr>
              <w:t>lume</w:t>
            </w:r>
            <w:r>
              <w:rPr>
                <w:rFonts w:hint="eastAsia"/>
              </w:rPr>
              <w:t>（采集</w:t>
            </w:r>
            <w:r>
              <w:t>日志</w:t>
            </w:r>
            <w:r>
              <w:rPr>
                <w:rFonts w:hint="eastAsia"/>
              </w:rPr>
              <w:t>）</w:t>
            </w:r>
          </w:p>
        </w:tc>
        <w:tc>
          <w:tcPr>
            <w:tcW w:w="2409" w:type="dxa"/>
            <w:shd w:val="clear" w:color="auto" w:fill="EDEDED" w:themeFill="accent3" w:themeFillTint="33"/>
          </w:tcPr>
          <w:p w14:paraId="5D1A2014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4E4D7B34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0D7C5D40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  <w:shd w:val="clear" w:color="auto" w:fill="EDEDED" w:themeFill="accent3" w:themeFillTint="33"/>
          </w:tcPr>
          <w:p w14:paraId="77120E2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13BC9" w14:paraId="26FA355B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501C001" w14:textId="77777777" w:rsidR="00013BC9" w:rsidRDefault="00013BC9" w:rsidP="005A5322">
            <w:pPr>
              <w:pStyle w:val="-"/>
            </w:pPr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 w14:paraId="4F2FBF3A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 w14:paraId="75C7FE3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4717920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604089FA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13BC9" w14:paraId="2589D5BE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EDEDED" w:themeFill="accent3" w:themeFillTint="33"/>
          </w:tcPr>
          <w:p w14:paraId="67DDAF5C" w14:textId="77777777" w:rsidR="00013BC9" w:rsidRDefault="00013BC9" w:rsidP="005A5322">
            <w:pPr>
              <w:pStyle w:val="-"/>
              <w:rPr>
                <w:b w:val="0"/>
                <w:bCs w:val="0"/>
              </w:rPr>
            </w:pPr>
            <w:r>
              <w:rPr>
                <w:rFonts w:hint="eastAsia"/>
              </w:rPr>
              <w:t>Flume</w:t>
            </w:r>
          </w:p>
          <w:p w14:paraId="3E9D4B51" w14:textId="77777777" w:rsidR="00013BC9" w:rsidRDefault="00013BC9" w:rsidP="005A5322">
            <w:pPr>
              <w:pStyle w:val="-"/>
            </w:pP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日志</w:t>
            </w:r>
            <w:r>
              <w:t>）</w:t>
            </w:r>
          </w:p>
        </w:tc>
        <w:tc>
          <w:tcPr>
            <w:tcW w:w="2409" w:type="dxa"/>
            <w:shd w:val="clear" w:color="auto" w:fill="EDEDED" w:themeFill="accent3" w:themeFillTint="33"/>
          </w:tcPr>
          <w:p w14:paraId="335F35AC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669AD9C1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  <w:shd w:val="clear" w:color="auto" w:fill="EDEDED" w:themeFill="accent3" w:themeFillTint="33"/>
          </w:tcPr>
          <w:p w14:paraId="5DA0ABE2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  <w:shd w:val="clear" w:color="auto" w:fill="EDEDED" w:themeFill="accent3" w:themeFillTint="33"/>
          </w:tcPr>
          <w:p w14:paraId="77EEF715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13BC9" w14:paraId="1829015D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3D9B044" w14:textId="77777777" w:rsidR="00013BC9" w:rsidRDefault="00013BC9" w:rsidP="005A5322">
            <w:pPr>
              <w:pStyle w:val="-"/>
              <w:rPr>
                <w:b w:val="0"/>
                <w:bCs w:val="0"/>
              </w:rPr>
            </w:pPr>
            <w:r>
              <w:rPr>
                <w:rFonts w:hint="eastAsia"/>
              </w:rPr>
              <w:t>Flume</w:t>
            </w:r>
          </w:p>
          <w:p w14:paraId="414BFD2A" w14:textId="77777777" w:rsidR="00013BC9" w:rsidRDefault="00013BC9" w:rsidP="005A5322">
            <w:pPr>
              <w:pStyle w:val="-"/>
            </w:pPr>
            <w:r>
              <w:lastRenderedPageBreak/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业务</w:t>
            </w:r>
            <w:r>
              <w:t>）</w:t>
            </w:r>
          </w:p>
        </w:tc>
        <w:tc>
          <w:tcPr>
            <w:tcW w:w="2409" w:type="dxa"/>
          </w:tcPr>
          <w:p w14:paraId="1B3C13A5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Flume</w:t>
            </w:r>
          </w:p>
        </w:tc>
        <w:tc>
          <w:tcPr>
            <w:tcW w:w="1276" w:type="dxa"/>
          </w:tcPr>
          <w:p w14:paraId="6ACA5D2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7065AF69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</w:tcPr>
          <w:p w14:paraId="0807392C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13BC9" w14:paraId="65C745D3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EDEDED" w:themeFill="accent3" w:themeFillTint="33"/>
          </w:tcPr>
          <w:p w14:paraId="7825FEFC" w14:textId="77777777" w:rsidR="00013BC9" w:rsidRDefault="00013BC9" w:rsidP="005A5322">
            <w:pPr>
              <w:pStyle w:val="-"/>
            </w:pPr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  <w:shd w:val="clear" w:color="auto" w:fill="EDEDED" w:themeFill="accent3" w:themeFillTint="33"/>
          </w:tcPr>
          <w:p w14:paraId="64B3FE35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  <w:shd w:val="clear" w:color="auto" w:fill="EDEDED" w:themeFill="accent3" w:themeFillTint="33"/>
          </w:tcPr>
          <w:p w14:paraId="682C3069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024A2156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  <w:shd w:val="clear" w:color="auto" w:fill="EDEDED" w:themeFill="accent3" w:themeFillTint="33"/>
          </w:tcPr>
          <w:p w14:paraId="70ED9703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13BC9" w14:paraId="43BD4B4D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8CEAA9D" w14:textId="77777777" w:rsidR="00013BC9" w:rsidRDefault="00013BC9" w:rsidP="005A5322">
            <w:pPr>
              <w:pStyle w:val="-"/>
            </w:pPr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 w14:paraId="1B73FF49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 w14:paraId="4C155A7A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A3CD4A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</w:tcPr>
          <w:p w14:paraId="3AB819A9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13BC9" w14:paraId="63635C8E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EDEDED" w:themeFill="accent3" w:themeFillTint="33"/>
          </w:tcPr>
          <w:p w14:paraId="4FFE99D2" w14:textId="77777777" w:rsidR="00013BC9" w:rsidRDefault="00013BC9" w:rsidP="005A5322">
            <w:pPr>
              <w:pStyle w:val="-"/>
            </w:pPr>
            <w:proofErr w:type="spellStart"/>
            <w:r>
              <w:t>DataX</w:t>
            </w:r>
            <w:proofErr w:type="spellEnd"/>
          </w:p>
        </w:tc>
        <w:tc>
          <w:tcPr>
            <w:tcW w:w="2409" w:type="dxa"/>
            <w:shd w:val="clear" w:color="auto" w:fill="EDEDED" w:themeFill="accent3" w:themeFillTint="33"/>
          </w:tcPr>
          <w:p w14:paraId="755FE6C0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  <w:shd w:val="clear" w:color="auto" w:fill="EDEDED" w:themeFill="accent3" w:themeFillTint="33"/>
          </w:tcPr>
          <w:p w14:paraId="7B244F4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3B035168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  <w:shd w:val="clear" w:color="auto" w:fill="EDEDED" w:themeFill="accent3" w:themeFillTint="33"/>
          </w:tcPr>
          <w:p w14:paraId="0956D62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13BC9" w14:paraId="01F9E079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5E2961D" w14:textId="77777777" w:rsidR="00013BC9" w:rsidRDefault="00013BC9" w:rsidP="005A5322">
            <w:pPr>
              <w:pStyle w:val="-"/>
            </w:pPr>
            <w:r>
              <w:t>S</w:t>
            </w:r>
            <w:r>
              <w:rPr>
                <w:rFonts w:hint="eastAsia"/>
              </w:rPr>
              <w:t>park</w:t>
            </w:r>
          </w:p>
        </w:tc>
        <w:tc>
          <w:tcPr>
            <w:tcW w:w="2409" w:type="dxa"/>
          </w:tcPr>
          <w:p w14:paraId="10A5D145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445A0BEC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D883DF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EBF0A44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13BC9" w14:paraId="454D2B1C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  <w:shd w:val="clear" w:color="auto" w:fill="EDEDED" w:themeFill="accent3" w:themeFillTint="33"/>
          </w:tcPr>
          <w:p w14:paraId="6A25288B" w14:textId="77777777" w:rsidR="00013BC9" w:rsidRDefault="00013BC9" w:rsidP="005A5322">
            <w:pPr>
              <w:pStyle w:val="-"/>
            </w:pPr>
            <w:proofErr w:type="spellStart"/>
            <w:r>
              <w:rPr>
                <w:rFonts w:hint="eastAsia"/>
              </w:rPr>
              <w:t>DolphinScheduler</w:t>
            </w:r>
            <w:proofErr w:type="spellEnd"/>
          </w:p>
        </w:tc>
        <w:tc>
          <w:tcPr>
            <w:tcW w:w="2409" w:type="dxa"/>
            <w:shd w:val="clear" w:color="auto" w:fill="EDEDED" w:themeFill="accent3" w:themeFillTint="33"/>
          </w:tcPr>
          <w:p w14:paraId="2E914B3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A</w:t>
            </w:r>
            <w:r>
              <w:t>piApplication</w:t>
            </w:r>
            <w:r>
              <w:rPr>
                <w:rFonts w:hint="eastAsia"/>
              </w:rPr>
              <w:t>Server</w:t>
            </w:r>
            <w:proofErr w:type="spellEnd"/>
          </w:p>
        </w:tc>
        <w:tc>
          <w:tcPr>
            <w:tcW w:w="1276" w:type="dxa"/>
            <w:shd w:val="clear" w:color="auto" w:fill="EDEDED" w:themeFill="accent3" w:themeFillTint="33"/>
          </w:tcPr>
          <w:p w14:paraId="170065D7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054F9431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  <w:shd w:val="clear" w:color="auto" w:fill="EDEDED" w:themeFill="accent3" w:themeFillTint="33"/>
          </w:tcPr>
          <w:p w14:paraId="58F4E049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13BC9" w14:paraId="1FEF408F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3C7B9BCD" w14:textId="77777777" w:rsidR="00013BC9" w:rsidRDefault="00013BC9" w:rsidP="005A5322">
            <w:pPr>
              <w:pStyle w:val="-"/>
            </w:pPr>
          </w:p>
        </w:tc>
        <w:tc>
          <w:tcPr>
            <w:tcW w:w="2409" w:type="dxa"/>
          </w:tcPr>
          <w:p w14:paraId="6D14DE03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A</w:t>
            </w:r>
            <w:r>
              <w:t>lertServer</w:t>
            </w:r>
            <w:proofErr w:type="spellEnd"/>
          </w:p>
        </w:tc>
        <w:tc>
          <w:tcPr>
            <w:tcW w:w="1276" w:type="dxa"/>
          </w:tcPr>
          <w:p w14:paraId="5496116C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C2751A6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</w:tcPr>
          <w:p w14:paraId="2B7418FC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13BC9" w14:paraId="3405F7E8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  <w:shd w:val="clear" w:color="auto" w:fill="EDEDED" w:themeFill="accent3" w:themeFillTint="33"/>
          </w:tcPr>
          <w:p w14:paraId="388C6C97" w14:textId="77777777" w:rsidR="00013BC9" w:rsidRDefault="00013BC9" w:rsidP="005A5322">
            <w:pPr>
              <w:pStyle w:val="-"/>
            </w:pPr>
          </w:p>
        </w:tc>
        <w:tc>
          <w:tcPr>
            <w:tcW w:w="2409" w:type="dxa"/>
            <w:shd w:val="clear" w:color="auto" w:fill="EDEDED" w:themeFill="accent3" w:themeFillTint="33"/>
          </w:tcPr>
          <w:p w14:paraId="7E2EB0FF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M</w:t>
            </w:r>
            <w:r>
              <w:t>asterServer</w:t>
            </w:r>
            <w:proofErr w:type="spellEnd"/>
          </w:p>
        </w:tc>
        <w:tc>
          <w:tcPr>
            <w:tcW w:w="1276" w:type="dxa"/>
            <w:shd w:val="clear" w:color="auto" w:fill="EDEDED" w:themeFill="accent3" w:themeFillTint="33"/>
          </w:tcPr>
          <w:p w14:paraId="6049262A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7149F917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  <w:shd w:val="clear" w:color="auto" w:fill="EDEDED" w:themeFill="accent3" w:themeFillTint="33"/>
          </w:tcPr>
          <w:p w14:paraId="3DE5CD69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13BC9" w14:paraId="308C0F49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6404530D" w14:textId="77777777" w:rsidR="00013BC9" w:rsidRDefault="00013BC9" w:rsidP="005A5322">
            <w:pPr>
              <w:pStyle w:val="-"/>
            </w:pPr>
          </w:p>
        </w:tc>
        <w:tc>
          <w:tcPr>
            <w:tcW w:w="2409" w:type="dxa"/>
          </w:tcPr>
          <w:p w14:paraId="14F2F669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W</w:t>
            </w:r>
            <w:r>
              <w:t>orkerServer</w:t>
            </w:r>
            <w:proofErr w:type="spellEnd"/>
          </w:p>
        </w:tc>
        <w:tc>
          <w:tcPr>
            <w:tcW w:w="1276" w:type="dxa"/>
          </w:tcPr>
          <w:p w14:paraId="47E3E812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0D4AD0C9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0A38651F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13BC9" w14:paraId="709A1721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  <w:shd w:val="clear" w:color="auto" w:fill="EDEDED" w:themeFill="accent3" w:themeFillTint="33"/>
          </w:tcPr>
          <w:p w14:paraId="08331FC4" w14:textId="77777777" w:rsidR="00013BC9" w:rsidRDefault="00013BC9" w:rsidP="005A5322">
            <w:pPr>
              <w:pStyle w:val="-"/>
            </w:pPr>
          </w:p>
        </w:tc>
        <w:tc>
          <w:tcPr>
            <w:tcW w:w="2409" w:type="dxa"/>
            <w:shd w:val="clear" w:color="auto" w:fill="EDEDED" w:themeFill="accent3" w:themeFillTint="33"/>
          </w:tcPr>
          <w:p w14:paraId="2C56572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LoggerServer</w:t>
            </w:r>
            <w:proofErr w:type="spellEnd"/>
          </w:p>
        </w:tc>
        <w:tc>
          <w:tcPr>
            <w:tcW w:w="1276" w:type="dxa"/>
            <w:shd w:val="clear" w:color="auto" w:fill="EDEDED" w:themeFill="accent3" w:themeFillTint="33"/>
          </w:tcPr>
          <w:p w14:paraId="075B434D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53318E4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  <w:shd w:val="clear" w:color="auto" w:fill="EDEDED" w:themeFill="accent3" w:themeFillTint="33"/>
          </w:tcPr>
          <w:p w14:paraId="2F2D1C0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13BC9" w14:paraId="3A820FD9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2764938" w14:textId="77777777" w:rsidR="00013BC9" w:rsidRDefault="00013BC9" w:rsidP="005A5322">
            <w:pPr>
              <w:pStyle w:val="-"/>
            </w:pPr>
            <w:r>
              <w:rPr>
                <w:rFonts w:hint="eastAsia"/>
              </w:rPr>
              <w:t>S</w:t>
            </w:r>
            <w:r>
              <w:t>uperset</w:t>
            </w:r>
          </w:p>
        </w:tc>
        <w:tc>
          <w:tcPr>
            <w:tcW w:w="2409" w:type="dxa"/>
          </w:tcPr>
          <w:p w14:paraId="6EE3C979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Superset</w:t>
            </w:r>
          </w:p>
        </w:tc>
        <w:tc>
          <w:tcPr>
            <w:tcW w:w="1276" w:type="dxa"/>
          </w:tcPr>
          <w:p w14:paraId="33B528E2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7EE3EB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</w:tcPr>
          <w:p w14:paraId="19E9D44B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13BC9" w14:paraId="14CEF63A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EDEDED" w:themeFill="accent3" w:themeFillTint="33"/>
          </w:tcPr>
          <w:p w14:paraId="2AA6C011" w14:textId="77777777" w:rsidR="00013BC9" w:rsidRDefault="00013BC9" w:rsidP="005A5322">
            <w:pPr>
              <w:pStyle w:val="-"/>
            </w:pPr>
            <w:r>
              <w:rPr>
                <w:rFonts w:hint="eastAsia"/>
              </w:rPr>
              <w:t>Flink</w:t>
            </w:r>
          </w:p>
        </w:tc>
        <w:tc>
          <w:tcPr>
            <w:tcW w:w="2409" w:type="dxa"/>
            <w:shd w:val="clear" w:color="auto" w:fill="EDEDED" w:themeFill="accent3" w:themeFillTint="33"/>
          </w:tcPr>
          <w:p w14:paraId="5A23038C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  <w:shd w:val="clear" w:color="auto" w:fill="EDEDED" w:themeFill="accent3" w:themeFillTint="33"/>
          </w:tcPr>
          <w:p w14:paraId="0C4BF49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58F4144F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  <w:shd w:val="clear" w:color="auto" w:fill="EDEDED" w:themeFill="accent3" w:themeFillTint="33"/>
          </w:tcPr>
          <w:p w14:paraId="26BBFC68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13BC9" w14:paraId="303FBFA7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62C8DDBE" w14:textId="77777777" w:rsidR="00013BC9" w:rsidRDefault="00013BC9" w:rsidP="005A5322">
            <w:pPr>
              <w:pStyle w:val="-"/>
            </w:pPr>
            <w:r>
              <w:t>Doris</w:t>
            </w:r>
          </w:p>
        </w:tc>
        <w:tc>
          <w:tcPr>
            <w:tcW w:w="2409" w:type="dxa"/>
          </w:tcPr>
          <w:p w14:paraId="4EEFB796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P</w:t>
            </w:r>
            <w:r>
              <w:t>aloFe</w:t>
            </w:r>
            <w:proofErr w:type="spellEnd"/>
          </w:p>
        </w:tc>
        <w:tc>
          <w:tcPr>
            <w:tcW w:w="1276" w:type="dxa"/>
          </w:tcPr>
          <w:p w14:paraId="5D62CF1B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2B021F1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A12D9F1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13BC9" w14:paraId="5C4BA3C1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18A83FFD" w14:textId="77777777" w:rsidR="00013BC9" w:rsidRDefault="00013BC9" w:rsidP="005A5322">
            <w:pPr>
              <w:pStyle w:val="-"/>
            </w:pPr>
          </w:p>
        </w:tc>
        <w:tc>
          <w:tcPr>
            <w:tcW w:w="2409" w:type="dxa"/>
            <w:shd w:val="clear" w:color="auto" w:fill="EDEDED" w:themeFill="accent3" w:themeFillTint="33"/>
          </w:tcPr>
          <w:p w14:paraId="09AB89FB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P</w:t>
            </w:r>
            <w:r>
              <w:t>aloBe</w:t>
            </w:r>
            <w:proofErr w:type="spellEnd"/>
          </w:p>
        </w:tc>
        <w:tc>
          <w:tcPr>
            <w:tcW w:w="1276" w:type="dxa"/>
            <w:shd w:val="clear" w:color="auto" w:fill="EDEDED" w:themeFill="accent3" w:themeFillTint="33"/>
          </w:tcPr>
          <w:p w14:paraId="14D91716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6757639B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  <w:shd w:val="clear" w:color="auto" w:fill="EDEDED" w:themeFill="accent3" w:themeFillTint="33"/>
          </w:tcPr>
          <w:p w14:paraId="1E952F7D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13BC9" w14:paraId="384D6D3B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FFFFFF" w:themeFill="background1"/>
          </w:tcPr>
          <w:p w14:paraId="5CD5F8AE" w14:textId="77777777" w:rsidR="00013BC9" w:rsidRDefault="00013BC9" w:rsidP="005A5322">
            <w:pPr>
              <w:pStyle w:val="-"/>
            </w:pPr>
            <w:r>
              <w:rPr>
                <w:rFonts w:hint="eastAsia"/>
              </w:rPr>
              <w:t>Redis</w:t>
            </w:r>
          </w:p>
        </w:tc>
        <w:tc>
          <w:tcPr>
            <w:tcW w:w="2409" w:type="dxa"/>
            <w:shd w:val="clear" w:color="auto" w:fill="FFFFFF" w:themeFill="background1"/>
          </w:tcPr>
          <w:p w14:paraId="17B215B0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  <w:shd w:val="clear" w:color="auto" w:fill="FFFFFF" w:themeFill="background1"/>
          </w:tcPr>
          <w:p w14:paraId="25F6B8B0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  <w:shd w:val="clear" w:color="auto" w:fill="FFFFFF" w:themeFill="background1"/>
          </w:tcPr>
          <w:p w14:paraId="0517F0D0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  <w:shd w:val="clear" w:color="auto" w:fill="FFFFFF" w:themeFill="background1"/>
          </w:tcPr>
          <w:p w14:paraId="027E09DF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13BC9" w14:paraId="4B9429D0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  <w:shd w:val="clear" w:color="auto" w:fill="EDEDED" w:themeFill="accent3" w:themeFillTint="33"/>
          </w:tcPr>
          <w:p w14:paraId="0D643346" w14:textId="77777777" w:rsidR="00013BC9" w:rsidRDefault="00013BC9" w:rsidP="005A5322">
            <w:pPr>
              <w:pStyle w:val="-"/>
            </w:pPr>
            <w:proofErr w:type="spellStart"/>
            <w:r>
              <w:rPr>
                <w:rFonts w:hint="eastAsia"/>
              </w:rPr>
              <w:t>Hbase</w:t>
            </w:r>
            <w:proofErr w:type="spellEnd"/>
          </w:p>
        </w:tc>
        <w:tc>
          <w:tcPr>
            <w:tcW w:w="2409" w:type="dxa"/>
            <w:shd w:val="clear" w:color="auto" w:fill="EDEDED" w:themeFill="accent3" w:themeFillTint="33"/>
          </w:tcPr>
          <w:p w14:paraId="580FCFCE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HMaster</w:t>
            </w:r>
            <w:proofErr w:type="spellEnd"/>
          </w:p>
        </w:tc>
        <w:tc>
          <w:tcPr>
            <w:tcW w:w="1276" w:type="dxa"/>
            <w:shd w:val="clear" w:color="auto" w:fill="EDEDED" w:themeFill="accent3" w:themeFillTint="33"/>
          </w:tcPr>
          <w:p w14:paraId="71A407B2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3CC82D27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  <w:shd w:val="clear" w:color="auto" w:fill="EDEDED" w:themeFill="accent3" w:themeFillTint="33"/>
          </w:tcPr>
          <w:p w14:paraId="667903D0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13BC9" w14:paraId="4962DA07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0E14F5F2" w14:textId="77777777" w:rsidR="00013BC9" w:rsidRDefault="00013BC9" w:rsidP="005A5322">
            <w:pPr>
              <w:pStyle w:val="-"/>
            </w:pPr>
          </w:p>
        </w:tc>
        <w:tc>
          <w:tcPr>
            <w:tcW w:w="2409" w:type="dxa"/>
          </w:tcPr>
          <w:p w14:paraId="552BEF2C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HRegionServer</w:t>
            </w:r>
            <w:proofErr w:type="spellEnd"/>
          </w:p>
        </w:tc>
        <w:tc>
          <w:tcPr>
            <w:tcW w:w="1276" w:type="dxa"/>
          </w:tcPr>
          <w:p w14:paraId="118355E9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68386D6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ED8AC9D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013BC9" w14:paraId="28886475" w14:textId="77777777" w:rsidTr="005A532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EDEDED" w:themeFill="accent3" w:themeFillTint="33"/>
          </w:tcPr>
          <w:p w14:paraId="705313F5" w14:textId="77777777" w:rsidR="00013BC9" w:rsidRDefault="00013BC9" w:rsidP="005A5322">
            <w:pPr>
              <w:pStyle w:val="-"/>
              <w:rPr>
                <w:b w:val="0"/>
                <w:bCs w:val="0"/>
              </w:rPr>
            </w:pPr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  <w:shd w:val="clear" w:color="auto" w:fill="EDEDED" w:themeFill="accent3" w:themeFillTint="33"/>
          </w:tcPr>
          <w:p w14:paraId="3E31A0E7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  <w:shd w:val="clear" w:color="auto" w:fill="EDEDED" w:themeFill="accent3" w:themeFillTint="33"/>
          </w:tcPr>
          <w:p w14:paraId="10F6A459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610BA96C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</w:t>
            </w:r>
          </w:p>
        </w:tc>
        <w:tc>
          <w:tcPr>
            <w:tcW w:w="1213" w:type="dxa"/>
            <w:shd w:val="clear" w:color="auto" w:fill="EDEDED" w:themeFill="accent3" w:themeFillTint="33"/>
          </w:tcPr>
          <w:p w14:paraId="176F6BD4" w14:textId="77777777" w:rsidR="00013BC9" w:rsidRDefault="00013BC9" w:rsidP="005A5322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</w:t>
            </w:r>
          </w:p>
        </w:tc>
      </w:tr>
    </w:tbl>
    <w:p w14:paraId="3B118CA6" w14:textId="77777777" w:rsidR="00527CAF" w:rsidRDefault="00000000">
      <w:pPr>
        <w:pStyle w:val="afc"/>
      </w:pPr>
      <w:r>
        <w:rPr>
          <w:rFonts w:hint="eastAsia"/>
        </w:rPr>
        <w:t>第</w:t>
      </w:r>
      <w:r>
        <w:t>3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线上问诊业务数据说明</w:t>
      </w:r>
    </w:p>
    <w:p w14:paraId="2B4D7EEB" w14:textId="77777777" w:rsidR="00527CAF" w:rsidRDefault="00000000">
      <w:pPr>
        <w:pStyle w:val="aff6"/>
      </w:pPr>
      <w:r>
        <w:rPr>
          <w:rFonts w:hint="eastAsia"/>
        </w:rPr>
        <w:t>本次处理的数据全部都是线上问诊相关的数据，所有数据都是业务数据，没有用户行为日志。</w:t>
      </w:r>
    </w:p>
    <w:p w14:paraId="570AC334" w14:textId="77777777" w:rsidR="00527CAF" w:rsidRDefault="00000000">
      <w:pPr>
        <w:pStyle w:val="afe"/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字典表（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）</w:t>
      </w:r>
    </w:p>
    <w:tbl>
      <w:tblPr>
        <w:tblStyle w:val="aff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27CAF" w14:paraId="7A6FF983" w14:textId="77777777" w:rsidTr="00527C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2EF86D1" w14:textId="77777777" w:rsidR="00527CAF" w:rsidRDefault="00000000">
            <w:pPr>
              <w:pStyle w:val="-"/>
            </w:pPr>
            <w:r>
              <w:rPr>
                <w:rFonts w:hint="eastAsia"/>
              </w:rPr>
              <w:t>字段名</w:t>
            </w:r>
          </w:p>
        </w:tc>
        <w:tc>
          <w:tcPr>
            <w:tcW w:w="4148" w:type="dxa"/>
          </w:tcPr>
          <w:p w14:paraId="4A13F377" w14:textId="77777777" w:rsidR="00527CAF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字段说明</w:t>
            </w:r>
          </w:p>
        </w:tc>
      </w:tr>
      <w:tr w:rsidR="00527CAF" w14:paraId="73278347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34C41C43" w14:textId="77777777" w:rsidR="00527CAF" w:rsidRDefault="00000000">
            <w:pPr>
              <w:pStyle w:val="-"/>
            </w:pPr>
            <w:r>
              <w:t>id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627D11FA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主键</w:t>
            </w:r>
          </w:p>
        </w:tc>
      </w:tr>
      <w:tr w:rsidR="00527CAF" w14:paraId="65C816FA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4DE4245E" w14:textId="77777777" w:rsidR="00527CAF" w:rsidRDefault="00000000">
            <w:pPr>
              <w:pStyle w:val="-"/>
            </w:pPr>
            <w:proofErr w:type="spellStart"/>
            <w:r>
              <w:t>create_time</w:t>
            </w:r>
            <w:proofErr w:type="spellEnd"/>
          </w:p>
        </w:tc>
        <w:tc>
          <w:tcPr>
            <w:tcW w:w="4148" w:type="dxa"/>
          </w:tcPr>
          <w:p w14:paraId="44540171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条目创建时间</w:t>
            </w:r>
          </w:p>
        </w:tc>
      </w:tr>
      <w:tr w:rsidR="00527CAF" w14:paraId="0B49C0B5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4826673C" w14:textId="77777777" w:rsidR="00527CAF" w:rsidRDefault="00000000">
            <w:pPr>
              <w:pStyle w:val="-"/>
            </w:pPr>
            <w:proofErr w:type="spellStart"/>
            <w:r>
              <w:t>update_time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045350A7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条目修改时间</w:t>
            </w:r>
          </w:p>
        </w:tc>
      </w:tr>
      <w:tr w:rsidR="00527CAF" w14:paraId="6D7A9CC6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27728F69" w14:textId="77777777" w:rsidR="00527CAF" w:rsidRDefault="00000000">
            <w:pPr>
              <w:pStyle w:val="-"/>
            </w:pPr>
            <w:r>
              <w:t>value</w:t>
            </w:r>
          </w:p>
        </w:tc>
        <w:tc>
          <w:tcPr>
            <w:tcW w:w="4148" w:type="dxa"/>
          </w:tcPr>
          <w:p w14:paraId="70F476B3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值</w:t>
            </w:r>
          </w:p>
        </w:tc>
      </w:tr>
    </w:tbl>
    <w:p w14:paraId="13DD3990" w14:textId="77777777" w:rsidR="00527CAF" w:rsidRDefault="00000000">
      <w:pPr>
        <w:pStyle w:val="afe"/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医院信息表（</w:t>
      </w:r>
      <w:r>
        <w:rPr>
          <w:rFonts w:hint="eastAsia"/>
        </w:rPr>
        <w:t>hospital</w:t>
      </w:r>
      <w:r>
        <w:rPr>
          <w:rFonts w:hint="eastAsia"/>
        </w:rPr>
        <w:t>）</w:t>
      </w:r>
    </w:p>
    <w:tbl>
      <w:tblPr>
        <w:tblStyle w:val="afff2"/>
        <w:tblW w:w="0" w:type="auto"/>
        <w:tblLook w:val="04A0" w:firstRow="1" w:lastRow="0" w:firstColumn="1" w:lastColumn="0" w:noHBand="0" w:noVBand="1"/>
      </w:tblPr>
      <w:tblGrid>
        <w:gridCol w:w="4432"/>
        <w:gridCol w:w="3864"/>
      </w:tblGrid>
      <w:tr w:rsidR="00527CAF" w14:paraId="0F071B6E" w14:textId="77777777" w:rsidTr="00527C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</w:tcPr>
          <w:p w14:paraId="28F616DD" w14:textId="77777777" w:rsidR="00527CAF" w:rsidRDefault="00000000">
            <w:pPr>
              <w:pStyle w:val="-"/>
            </w:pPr>
            <w:r>
              <w:rPr>
                <w:rFonts w:hint="eastAsia"/>
              </w:rPr>
              <w:t>字段名</w:t>
            </w:r>
          </w:p>
        </w:tc>
        <w:tc>
          <w:tcPr>
            <w:tcW w:w="3864" w:type="dxa"/>
          </w:tcPr>
          <w:p w14:paraId="03D7F60E" w14:textId="77777777" w:rsidR="00527CAF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字段说明</w:t>
            </w:r>
          </w:p>
        </w:tc>
      </w:tr>
      <w:tr w:rsidR="00527CAF" w14:paraId="750A4773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shd w:val="clear" w:color="auto" w:fill="EDEDED" w:themeFill="accent3" w:themeFillTint="33"/>
            <w:vAlign w:val="top"/>
          </w:tcPr>
          <w:p w14:paraId="1EB4021C" w14:textId="77777777" w:rsidR="00527CAF" w:rsidRDefault="00000000">
            <w:pPr>
              <w:pStyle w:val="-"/>
            </w:pPr>
            <w:r>
              <w:t>id</w:t>
            </w:r>
          </w:p>
        </w:tc>
        <w:tc>
          <w:tcPr>
            <w:tcW w:w="3864" w:type="dxa"/>
            <w:shd w:val="clear" w:color="auto" w:fill="EDEDED" w:themeFill="accent3" w:themeFillTint="33"/>
          </w:tcPr>
          <w:p w14:paraId="7AC1BA05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主键</w:t>
            </w:r>
          </w:p>
        </w:tc>
      </w:tr>
      <w:tr w:rsidR="00527CAF" w14:paraId="111B44C3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vAlign w:val="top"/>
          </w:tcPr>
          <w:p w14:paraId="26640DE0" w14:textId="77777777" w:rsidR="00527CAF" w:rsidRDefault="00000000">
            <w:pPr>
              <w:pStyle w:val="-"/>
            </w:pPr>
            <w:proofErr w:type="spellStart"/>
            <w:r>
              <w:t>create_time</w:t>
            </w:r>
            <w:proofErr w:type="spellEnd"/>
          </w:p>
        </w:tc>
        <w:tc>
          <w:tcPr>
            <w:tcW w:w="3864" w:type="dxa"/>
          </w:tcPr>
          <w:p w14:paraId="67751108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条目创建时间</w:t>
            </w:r>
          </w:p>
        </w:tc>
      </w:tr>
      <w:tr w:rsidR="00527CAF" w14:paraId="6211A223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shd w:val="clear" w:color="auto" w:fill="EDEDED" w:themeFill="accent3" w:themeFillTint="33"/>
            <w:vAlign w:val="top"/>
          </w:tcPr>
          <w:p w14:paraId="5E29B30C" w14:textId="77777777" w:rsidR="00527CAF" w:rsidRDefault="00000000">
            <w:pPr>
              <w:pStyle w:val="-"/>
            </w:pPr>
            <w:proofErr w:type="spellStart"/>
            <w:r>
              <w:t>update_time</w:t>
            </w:r>
            <w:proofErr w:type="spellEnd"/>
          </w:p>
        </w:tc>
        <w:tc>
          <w:tcPr>
            <w:tcW w:w="3864" w:type="dxa"/>
            <w:shd w:val="clear" w:color="auto" w:fill="EDEDED" w:themeFill="accent3" w:themeFillTint="33"/>
          </w:tcPr>
          <w:p w14:paraId="00C6B4C5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条目修改时间</w:t>
            </w:r>
          </w:p>
        </w:tc>
      </w:tr>
      <w:tr w:rsidR="00527CAF" w14:paraId="5943FED1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vAlign w:val="top"/>
          </w:tcPr>
          <w:p w14:paraId="5985F7E0" w14:textId="77777777" w:rsidR="00527CAF" w:rsidRDefault="00000000">
            <w:pPr>
              <w:pStyle w:val="-"/>
            </w:pPr>
            <w:r>
              <w:t>address</w:t>
            </w:r>
          </w:p>
        </w:tc>
        <w:tc>
          <w:tcPr>
            <w:tcW w:w="3864" w:type="dxa"/>
          </w:tcPr>
          <w:p w14:paraId="0383258B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地址</w:t>
            </w:r>
          </w:p>
        </w:tc>
      </w:tr>
      <w:tr w:rsidR="00527CAF" w14:paraId="117F1048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shd w:val="clear" w:color="auto" w:fill="EDEDED" w:themeFill="accent3" w:themeFillTint="33"/>
            <w:vAlign w:val="top"/>
          </w:tcPr>
          <w:p w14:paraId="2093700B" w14:textId="77777777" w:rsidR="00527CAF" w:rsidRDefault="00000000">
            <w:pPr>
              <w:pStyle w:val="-"/>
            </w:pPr>
            <w:r>
              <w:t>alias</w:t>
            </w:r>
          </w:p>
        </w:tc>
        <w:tc>
          <w:tcPr>
            <w:tcW w:w="3864" w:type="dxa"/>
            <w:shd w:val="clear" w:color="auto" w:fill="EDEDED" w:themeFill="accent3" w:themeFillTint="33"/>
          </w:tcPr>
          <w:p w14:paraId="533E20D9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医院别名</w:t>
            </w:r>
          </w:p>
        </w:tc>
      </w:tr>
      <w:tr w:rsidR="00527CAF" w14:paraId="6370349C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vAlign w:val="top"/>
          </w:tcPr>
          <w:p w14:paraId="52A05FC4" w14:textId="77777777" w:rsidR="00527CAF" w:rsidRDefault="00000000">
            <w:pPr>
              <w:pStyle w:val="-"/>
            </w:pPr>
            <w:proofErr w:type="spellStart"/>
            <w:r>
              <w:t>bed_num</w:t>
            </w:r>
            <w:proofErr w:type="spellEnd"/>
          </w:p>
        </w:tc>
        <w:tc>
          <w:tcPr>
            <w:tcW w:w="3864" w:type="dxa"/>
          </w:tcPr>
          <w:p w14:paraId="6D86B239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病床数量</w:t>
            </w:r>
          </w:p>
        </w:tc>
      </w:tr>
      <w:tr w:rsidR="00527CAF" w14:paraId="59D4753B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shd w:val="clear" w:color="auto" w:fill="EDEDED" w:themeFill="accent3" w:themeFillTint="33"/>
            <w:vAlign w:val="top"/>
          </w:tcPr>
          <w:p w14:paraId="629F20E8" w14:textId="77777777" w:rsidR="00527CAF" w:rsidRDefault="00000000">
            <w:pPr>
              <w:pStyle w:val="-"/>
            </w:pPr>
            <w:r>
              <w:t>city</w:t>
            </w:r>
          </w:p>
        </w:tc>
        <w:tc>
          <w:tcPr>
            <w:tcW w:w="3864" w:type="dxa"/>
            <w:shd w:val="clear" w:color="auto" w:fill="EDEDED" w:themeFill="accent3" w:themeFillTint="33"/>
          </w:tcPr>
          <w:p w14:paraId="0DBE5520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市</w:t>
            </w:r>
          </w:p>
        </w:tc>
      </w:tr>
      <w:tr w:rsidR="00527CAF" w14:paraId="11E5C54B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vAlign w:val="top"/>
          </w:tcPr>
          <w:p w14:paraId="46A232A6" w14:textId="77777777" w:rsidR="00527CAF" w:rsidRDefault="00000000">
            <w:pPr>
              <w:pStyle w:val="-"/>
            </w:pPr>
            <w:proofErr w:type="spellStart"/>
            <w:r>
              <w:t>department_num</w:t>
            </w:r>
            <w:proofErr w:type="spellEnd"/>
          </w:p>
        </w:tc>
        <w:tc>
          <w:tcPr>
            <w:tcW w:w="3864" w:type="dxa"/>
          </w:tcPr>
          <w:p w14:paraId="577DD874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科室数量</w:t>
            </w:r>
          </w:p>
        </w:tc>
      </w:tr>
      <w:tr w:rsidR="00527CAF" w14:paraId="3A033658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shd w:val="clear" w:color="auto" w:fill="EDEDED" w:themeFill="accent3" w:themeFillTint="33"/>
            <w:vAlign w:val="top"/>
          </w:tcPr>
          <w:p w14:paraId="36CE77FB" w14:textId="77777777" w:rsidR="00527CAF" w:rsidRDefault="00000000">
            <w:pPr>
              <w:pStyle w:val="-"/>
            </w:pPr>
            <w:r>
              <w:t>district</w:t>
            </w:r>
          </w:p>
        </w:tc>
        <w:tc>
          <w:tcPr>
            <w:tcW w:w="3864" w:type="dxa"/>
            <w:shd w:val="clear" w:color="auto" w:fill="EDEDED" w:themeFill="accent3" w:themeFillTint="33"/>
          </w:tcPr>
          <w:p w14:paraId="29DDB8B1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区县</w:t>
            </w:r>
          </w:p>
        </w:tc>
      </w:tr>
      <w:tr w:rsidR="00527CAF" w14:paraId="229DEF70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vAlign w:val="top"/>
          </w:tcPr>
          <w:p w14:paraId="284891DB" w14:textId="77777777" w:rsidR="00527CAF" w:rsidRDefault="00000000">
            <w:pPr>
              <w:pStyle w:val="-"/>
            </w:pPr>
            <w:proofErr w:type="spellStart"/>
            <w:r>
              <w:t>establish_time</w:t>
            </w:r>
            <w:proofErr w:type="spellEnd"/>
          </w:p>
        </w:tc>
        <w:tc>
          <w:tcPr>
            <w:tcW w:w="3864" w:type="dxa"/>
          </w:tcPr>
          <w:p w14:paraId="031047C5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建立时间</w:t>
            </w:r>
          </w:p>
        </w:tc>
      </w:tr>
      <w:tr w:rsidR="00527CAF" w14:paraId="47F5385A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shd w:val="clear" w:color="auto" w:fill="EDEDED" w:themeFill="accent3" w:themeFillTint="33"/>
            <w:vAlign w:val="top"/>
          </w:tcPr>
          <w:p w14:paraId="1FF76F3D" w14:textId="77777777" w:rsidR="00527CAF" w:rsidRDefault="00000000">
            <w:pPr>
              <w:pStyle w:val="-"/>
            </w:pPr>
            <w:proofErr w:type="spellStart"/>
            <w:r>
              <w:lastRenderedPageBreak/>
              <w:t>health_care_num</w:t>
            </w:r>
            <w:proofErr w:type="spellEnd"/>
          </w:p>
        </w:tc>
        <w:tc>
          <w:tcPr>
            <w:tcW w:w="3864" w:type="dxa"/>
            <w:shd w:val="clear" w:color="auto" w:fill="EDEDED" w:themeFill="accent3" w:themeFillTint="33"/>
          </w:tcPr>
          <w:p w14:paraId="72732F94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医护人数</w:t>
            </w:r>
          </w:p>
        </w:tc>
      </w:tr>
      <w:tr w:rsidR="00527CAF" w14:paraId="09D93921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vAlign w:val="top"/>
          </w:tcPr>
          <w:p w14:paraId="257FAAA4" w14:textId="77777777" w:rsidR="00527CAF" w:rsidRDefault="00000000">
            <w:pPr>
              <w:pStyle w:val="-"/>
            </w:pPr>
            <w:r>
              <w:t>insurance</w:t>
            </w:r>
          </w:p>
        </w:tc>
        <w:tc>
          <w:tcPr>
            <w:tcW w:w="3864" w:type="dxa"/>
          </w:tcPr>
          <w:p w14:paraId="2DC2162B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是否</w:t>
            </w:r>
            <w:proofErr w:type="gramStart"/>
            <w:r>
              <w:rPr>
                <w:rFonts w:hint="eastAsia"/>
              </w:rPr>
              <w:t>医</w:t>
            </w:r>
            <w:proofErr w:type="gramEnd"/>
            <w:r>
              <w:rPr>
                <w:rFonts w:hint="eastAsia"/>
              </w:rPr>
              <w:t>保</w:t>
            </w:r>
          </w:p>
        </w:tc>
      </w:tr>
      <w:tr w:rsidR="00527CAF" w14:paraId="0E158EC8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shd w:val="clear" w:color="auto" w:fill="EDEDED" w:themeFill="accent3" w:themeFillTint="33"/>
            <w:vAlign w:val="top"/>
          </w:tcPr>
          <w:p w14:paraId="6D7161BB" w14:textId="77777777" w:rsidR="00527CAF" w:rsidRDefault="00000000">
            <w:pPr>
              <w:pStyle w:val="-"/>
            </w:pPr>
            <w:r>
              <w:t>level</w:t>
            </w:r>
          </w:p>
        </w:tc>
        <w:tc>
          <w:tcPr>
            <w:tcW w:w="3864" w:type="dxa"/>
            <w:shd w:val="clear" w:color="auto" w:fill="EDEDED" w:themeFill="accent3" w:themeFillTint="33"/>
          </w:tcPr>
          <w:p w14:paraId="31BF2C5C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医院级别，一级甲等，二级甲等</w:t>
            </w:r>
            <w:r>
              <w:rPr>
                <w:rFonts w:hint="eastAsia"/>
              </w:rPr>
              <w:t>....</w:t>
            </w:r>
          </w:p>
        </w:tc>
      </w:tr>
      <w:tr w:rsidR="00527CAF" w14:paraId="13A9C361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vAlign w:val="top"/>
          </w:tcPr>
          <w:p w14:paraId="6C133B76" w14:textId="77777777" w:rsidR="00527CAF" w:rsidRDefault="00000000">
            <w:pPr>
              <w:pStyle w:val="-"/>
            </w:pPr>
            <w:r>
              <w:t>name</w:t>
            </w:r>
          </w:p>
        </w:tc>
        <w:tc>
          <w:tcPr>
            <w:tcW w:w="3864" w:type="dxa"/>
          </w:tcPr>
          <w:p w14:paraId="38DD0F89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医院名称</w:t>
            </w:r>
          </w:p>
        </w:tc>
      </w:tr>
      <w:tr w:rsidR="00527CAF" w14:paraId="7C9C3415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shd w:val="clear" w:color="auto" w:fill="EDEDED" w:themeFill="accent3" w:themeFillTint="33"/>
            <w:vAlign w:val="top"/>
          </w:tcPr>
          <w:p w14:paraId="72B91416" w14:textId="77777777" w:rsidR="00527CAF" w:rsidRDefault="00000000">
            <w:pPr>
              <w:pStyle w:val="-"/>
            </w:pPr>
            <w:r>
              <w:t>province</w:t>
            </w:r>
          </w:p>
        </w:tc>
        <w:tc>
          <w:tcPr>
            <w:tcW w:w="3864" w:type="dxa"/>
            <w:shd w:val="clear" w:color="auto" w:fill="EDEDED" w:themeFill="accent3" w:themeFillTint="33"/>
          </w:tcPr>
          <w:p w14:paraId="41448482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省（直辖市）</w:t>
            </w:r>
          </w:p>
        </w:tc>
      </w:tr>
    </w:tbl>
    <w:p w14:paraId="0F870710" w14:textId="77777777" w:rsidR="00527CAF" w:rsidRDefault="00000000">
      <w:pPr>
        <w:pStyle w:val="afe"/>
      </w:pPr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医生信息表（</w:t>
      </w:r>
      <w:r>
        <w:rPr>
          <w:rFonts w:hint="eastAsia"/>
        </w:rPr>
        <w:t>doctor</w:t>
      </w:r>
      <w:r>
        <w:rPr>
          <w:rFonts w:hint="eastAsia"/>
        </w:rPr>
        <w:t>）</w:t>
      </w:r>
    </w:p>
    <w:tbl>
      <w:tblPr>
        <w:tblStyle w:val="aff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27CAF" w14:paraId="1C93110B" w14:textId="77777777" w:rsidTr="00527C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4A26A6FC" w14:textId="77777777" w:rsidR="00527CAF" w:rsidRDefault="00000000">
            <w:pPr>
              <w:pStyle w:val="-"/>
            </w:pPr>
            <w:r>
              <w:rPr>
                <w:rFonts w:hint="eastAsia"/>
              </w:rPr>
              <w:t>字段名</w:t>
            </w:r>
          </w:p>
        </w:tc>
        <w:tc>
          <w:tcPr>
            <w:tcW w:w="4148" w:type="dxa"/>
          </w:tcPr>
          <w:p w14:paraId="47E0F7E6" w14:textId="77777777" w:rsidR="00527CAF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字段说明</w:t>
            </w:r>
          </w:p>
        </w:tc>
      </w:tr>
      <w:tr w:rsidR="00527CAF" w14:paraId="0675CE26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51018858" w14:textId="77777777" w:rsidR="00527CAF" w:rsidRDefault="00000000">
            <w:pPr>
              <w:pStyle w:val="-"/>
            </w:pPr>
            <w:r>
              <w:t>id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42D87E65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主键</w:t>
            </w:r>
          </w:p>
        </w:tc>
      </w:tr>
      <w:tr w:rsidR="00527CAF" w14:paraId="2BC0D7B0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70723908" w14:textId="77777777" w:rsidR="00527CAF" w:rsidRDefault="00000000">
            <w:pPr>
              <w:pStyle w:val="-"/>
            </w:pPr>
            <w:proofErr w:type="spellStart"/>
            <w:r>
              <w:t>create_time</w:t>
            </w:r>
            <w:proofErr w:type="spellEnd"/>
          </w:p>
        </w:tc>
        <w:tc>
          <w:tcPr>
            <w:tcW w:w="4148" w:type="dxa"/>
          </w:tcPr>
          <w:p w14:paraId="6902CEB5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条目创建时间</w:t>
            </w:r>
          </w:p>
        </w:tc>
      </w:tr>
      <w:tr w:rsidR="00527CAF" w14:paraId="7199DF77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201F3DED" w14:textId="77777777" w:rsidR="00527CAF" w:rsidRDefault="00000000">
            <w:pPr>
              <w:pStyle w:val="-"/>
            </w:pPr>
            <w:proofErr w:type="spellStart"/>
            <w:r>
              <w:t>update_time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69976F68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条目修改时间</w:t>
            </w:r>
          </w:p>
        </w:tc>
      </w:tr>
      <w:tr w:rsidR="00527CAF" w14:paraId="010EBEA5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371ECDA5" w14:textId="77777777" w:rsidR="00527CAF" w:rsidRDefault="00000000">
            <w:pPr>
              <w:pStyle w:val="-"/>
            </w:pPr>
            <w:r>
              <w:t>birthday</w:t>
            </w:r>
          </w:p>
        </w:tc>
        <w:tc>
          <w:tcPr>
            <w:tcW w:w="4148" w:type="dxa"/>
          </w:tcPr>
          <w:p w14:paraId="33C3FEB2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出生日期</w:t>
            </w:r>
          </w:p>
        </w:tc>
      </w:tr>
      <w:tr w:rsidR="00527CAF" w14:paraId="2369181D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2DB47A76" w14:textId="77777777" w:rsidR="00527CAF" w:rsidRDefault="00000000">
            <w:pPr>
              <w:pStyle w:val="-"/>
            </w:pPr>
            <w:proofErr w:type="spellStart"/>
            <w:r>
              <w:t>consultation_fee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7FCAD562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就诊费用</w:t>
            </w:r>
          </w:p>
        </w:tc>
      </w:tr>
      <w:tr w:rsidR="00527CAF" w14:paraId="451FAA3B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11CEC404" w14:textId="77777777" w:rsidR="00527CAF" w:rsidRDefault="00000000">
            <w:pPr>
              <w:pStyle w:val="-"/>
            </w:pPr>
            <w:r>
              <w:t>gender</w:t>
            </w:r>
          </w:p>
        </w:tc>
        <w:tc>
          <w:tcPr>
            <w:tcW w:w="4148" w:type="dxa"/>
          </w:tcPr>
          <w:p w14:paraId="444278C3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性别：</w:t>
            </w:r>
            <w:r>
              <w:rPr>
                <w:rFonts w:hint="eastAsia"/>
              </w:rPr>
              <w:t>101.</w:t>
            </w:r>
            <w:r>
              <w:rPr>
                <w:rFonts w:hint="eastAsia"/>
              </w:rPr>
              <w:t>男</w:t>
            </w:r>
            <w:r>
              <w:rPr>
                <w:rFonts w:hint="eastAsia"/>
              </w:rPr>
              <w:t xml:space="preserve"> 102.</w:t>
            </w:r>
            <w:r>
              <w:rPr>
                <w:rFonts w:hint="eastAsia"/>
              </w:rPr>
              <w:t>女</w:t>
            </w:r>
          </w:p>
        </w:tc>
      </w:tr>
      <w:tr w:rsidR="00527CAF" w14:paraId="2EC39FDC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6AD267A8" w14:textId="77777777" w:rsidR="00527CAF" w:rsidRDefault="00000000">
            <w:pPr>
              <w:pStyle w:val="-"/>
            </w:pPr>
            <w:r>
              <w:t>name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24DF8A26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姓名</w:t>
            </w:r>
          </w:p>
        </w:tc>
      </w:tr>
      <w:tr w:rsidR="00527CAF" w14:paraId="1BCDE284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21D87C69" w14:textId="77777777" w:rsidR="00527CAF" w:rsidRDefault="00000000">
            <w:pPr>
              <w:pStyle w:val="-"/>
            </w:pPr>
            <w:r>
              <w:t>specialty</w:t>
            </w:r>
          </w:p>
        </w:tc>
        <w:tc>
          <w:tcPr>
            <w:tcW w:w="4148" w:type="dxa"/>
          </w:tcPr>
          <w:p w14:paraId="0929988C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专业：详情见字典表</w:t>
            </w:r>
            <w:r>
              <w:rPr>
                <w:rFonts w:hint="eastAsia"/>
              </w:rPr>
              <w:t>5xx</w:t>
            </w:r>
            <w:r>
              <w:rPr>
                <w:rFonts w:hint="eastAsia"/>
              </w:rPr>
              <w:t>条目</w:t>
            </w:r>
          </w:p>
        </w:tc>
      </w:tr>
      <w:tr w:rsidR="00527CAF" w14:paraId="75D3F0F0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4477A982" w14:textId="77777777" w:rsidR="00527CAF" w:rsidRDefault="00000000">
            <w:pPr>
              <w:pStyle w:val="-"/>
            </w:pPr>
            <w:r>
              <w:t>title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3DAECBF9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职称：</w:t>
            </w:r>
            <w:r>
              <w:rPr>
                <w:rFonts w:hint="eastAsia"/>
              </w:rPr>
              <w:t xml:space="preserve">301. </w:t>
            </w:r>
            <w:r>
              <w:rPr>
                <w:rFonts w:hint="eastAsia"/>
              </w:rPr>
              <w:t>医士</w:t>
            </w:r>
            <w:r>
              <w:rPr>
                <w:rFonts w:hint="eastAsia"/>
              </w:rPr>
              <w:t xml:space="preserve"> 302. </w:t>
            </w:r>
            <w:r>
              <w:rPr>
                <w:rFonts w:hint="eastAsia"/>
              </w:rPr>
              <w:t>医师</w:t>
            </w:r>
            <w:r>
              <w:rPr>
                <w:rFonts w:hint="eastAsia"/>
              </w:rPr>
              <w:t xml:space="preserve"> 303. </w:t>
            </w:r>
            <w:r>
              <w:rPr>
                <w:rFonts w:hint="eastAsia"/>
              </w:rPr>
              <w:t>主治医师</w:t>
            </w:r>
            <w:r>
              <w:rPr>
                <w:rFonts w:hint="eastAsia"/>
              </w:rPr>
              <w:t xml:space="preserve"> 304. </w:t>
            </w:r>
            <w:r>
              <w:rPr>
                <w:rFonts w:hint="eastAsia"/>
              </w:rPr>
              <w:t>副主任医师</w:t>
            </w:r>
            <w:r>
              <w:rPr>
                <w:rFonts w:hint="eastAsia"/>
              </w:rPr>
              <w:t xml:space="preserve"> 305. </w:t>
            </w:r>
            <w:r>
              <w:rPr>
                <w:rFonts w:hint="eastAsia"/>
              </w:rPr>
              <w:t>主任医师</w:t>
            </w:r>
          </w:p>
        </w:tc>
      </w:tr>
      <w:tr w:rsidR="00527CAF" w14:paraId="5BA01EC4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5ECF0D17" w14:textId="77777777" w:rsidR="00527CAF" w:rsidRDefault="00000000">
            <w:pPr>
              <w:pStyle w:val="-"/>
            </w:pPr>
            <w:proofErr w:type="spellStart"/>
            <w:r>
              <w:t>hospital_id</w:t>
            </w:r>
            <w:proofErr w:type="spellEnd"/>
          </w:p>
        </w:tc>
        <w:tc>
          <w:tcPr>
            <w:tcW w:w="4148" w:type="dxa"/>
          </w:tcPr>
          <w:p w14:paraId="48360665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所属医院</w:t>
            </w:r>
          </w:p>
        </w:tc>
      </w:tr>
    </w:tbl>
    <w:p w14:paraId="28C92962" w14:textId="77777777" w:rsidR="00527CAF" w:rsidRDefault="00000000">
      <w:pPr>
        <w:pStyle w:val="afe"/>
      </w:pPr>
      <w:r>
        <w:rPr>
          <w:rFonts w:hint="eastAsia"/>
        </w:rPr>
        <w:t>3</w:t>
      </w:r>
      <w:r>
        <w:t xml:space="preserve">.4 </w:t>
      </w:r>
      <w:r>
        <w:rPr>
          <w:rFonts w:hint="eastAsia"/>
        </w:rPr>
        <w:t>药物信息表（</w:t>
      </w:r>
      <w:r>
        <w:rPr>
          <w:rFonts w:hint="eastAsia"/>
        </w:rPr>
        <w:t>medicine</w:t>
      </w:r>
      <w:r>
        <w:rPr>
          <w:rFonts w:hint="eastAsia"/>
        </w:rPr>
        <w:t>）</w:t>
      </w:r>
    </w:p>
    <w:tbl>
      <w:tblPr>
        <w:tblStyle w:val="aff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27CAF" w14:paraId="238FAACC" w14:textId="77777777" w:rsidTr="00527C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484568D2" w14:textId="77777777" w:rsidR="00527CAF" w:rsidRDefault="00000000">
            <w:pPr>
              <w:pStyle w:val="-"/>
            </w:pPr>
            <w:r>
              <w:rPr>
                <w:rFonts w:hint="eastAsia"/>
              </w:rPr>
              <w:t>字段名</w:t>
            </w:r>
          </w:p>
        </w:tc>
        <w:tc>
          <w:tcPr>
            <w:tcW w:w="4148" w:type="dxa"/>
          </w:tcPr>
          <w:p w14:paraId="29D3206C" w14:textId="77777777" w:rsidR="00527CAF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字段说明</w:t>
            </w:r>
          </w:p>
        </w:tc>
      </w:tr>
      <w:tr w:rsidR="00527CAF" w14:paraId="4E9695A2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59982C99" w14:textId="77777777" w:rsidR="00527CAF" w:rsidRDefault="00000000">
            <w:pPr>
              <w:pStyle w:val="-"/>
            </w:pPr>
            <w:r>
              <w:t>id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3DF3D747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主键</w:t>
            </w:r>
          </w:p>
        </w:tc>
      </w:tr>
      <w:tr w:rsidR="00527CAF" w14:paraId="67F63EA7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01F755B3" w14:textId="77777777" w:rsidR="00527CAF" w:rsidRDefault="00000000">
            <w:pPr>
              <w:pStyle w:val="-"/>
            </w:pPr>
            <w:proofErr w:type="spellStart"/>
            <w:r>
              <w:t>create_time</w:t>
            </w:r>
            <w:proofErr w:type="spellEnd"/>
          </w:p>
        </w:tc>
        <w:tc>
          <w:tcPr>
            <w:tcW w:w="4148" w:type="dxa"/>
          </w:tcPr>
          <w:p w14:paraId="089F7272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条目创建时间</w:t>
            </w:r>
          </w:p>
        </w:tc>
      </w:tr>
      <w:tr w:rsidR="00527CAF" w14:paraId="0E1EA536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6CCE8930" w14:textId="77777777" w:rsidR="00527CAF" w:rsidRDefault="00000000">
            <w:pPr>
              <w:pStyle w:val="-"/>
            </w:pPr>
            <w:proofErr w:type="spellStart"/>
            <w:r>
              <w:t>update_time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4A71E302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条目修改时间</w:t>
            </w:r>
          </w:p>
        </w:tc>
      </w:tr>
      <w:tr w:rsidR="00527CAF" w14:paraId="02CA8C1E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48B4C828" w14:textId="77777777" w:rsidR="00527CAF" w:rsidRDefault="00000000">
            <w:pPr>
              <w:pStyle w:val="-"/>
            </w:pPr>
            <w:proofErr w:type="spellStart"/>
            <w:r>
              <w:t>approval_code</w:t>
            </w:r>
            <w:proofErr w:type="spellEnd"/>
          </w:p>
        </w:tc>
        <w:tc>
          <w:tcPr>
            <w:tcW w:w="4148" w:type="dxa"/>
          </w:tcPr>
          <w:p w14:paraId="5A6F8191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药物批号</w:t>
            </w:r>
          </w:p>
        </w:tc>
      </w:tr>
      <w:tr w:rsidR="00527CAF" w14:paraId="5F6FE229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2F6E18B7" w14:textId="77777777" w:rsidR="00527CAF" w:rsidRDefault="00000000">
            <w:pPr>
              <w:pStyle w:val="-"/>
            </w:pPr>
            <w:proofErr w:type="spellStart"/>
            <w:r>
              <w:t>dose_type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2DB6F8B4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剂量</w:t>
            </w:r>
          </w:p>
        </w:tc>
      </w:tr>
      <w:tr w:rsidR="00527CAF" w14:paraId="39B20338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624437C1" w14:textId="77777777" w:rsidR="00527CAF" w:rsidRDefault="00000000">
            <w:pPr>
              <w:pStyle w:val="-"/>
            </w:pPr>
            <w:r>
              <w:t>name</w:t>
            </w:r>
          </w:p>
        </w:tc>
        <w:tc>
          <w:tcPr>
            <w:tcW w:w="4148" w:type="dxa"/>
          </w:tcPr>
          <w:p w14:paraId="6E1BC06D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药品名称</w:t>
            </w:r>
          </w:p>
        </w:tc>
      </w:tr>
      <w:tr w:rsidR="00527CAF" w14:paraId="67FF885B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7D324B4A" w14:textId="77777777" w:rsidR="00527CAF" w:rsidRDefault="00000000">
            <w:pPr>
              <w:pStyle w:val="-"/>
            </w:pPr>
            <w:proofErr w:type="spellStart"/>
            <w:r>
              <w:t>name_en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0D7F4ED2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英文名称</w:t>
            </w:r>
          </w:p>
        </w:tc>
      </w:tr>
      <w:tr w:rsidR="00527CAF" w14:paraId="42537646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511F027E" w14:textId="77777777" w:rsidR="00527CAF" w:rsidRDefault="00000000">
            <w:pPr>
              <w:pStyle w:val="-"/>
            </w:pPr>
            <w:r>
              <w:t>price</w:t>
            </w:r>
          </w:p>
        </w:tc>
        <w:tc>
          <w:tcPr>
            <w:tcW w:w="4148" w:type="dxa"/>
          </w:tcPr>
          <w:p w14:paraId="2DAF8A25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药品价格</w:t>
            </w:r>
          </w:p>
        </w:tc>
      </w:tr>
      <w:tr w:rsidR="00527CAF" w14:paraId="572C01FA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16ED2430" w14:textId="77777777" w:rsidR="00527CAF" w:rsidRDefault="00000000">
            <w:pPr>
              <w:pStyle w:val="-"/>
            </w:pPr>
            <w:r>
              <w:t>specs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2292073A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规格</w:t>
            </w:r>
          </w:p>
        </w:tc>
      </w:tr>
      <w:tr w:rsidR="00527CAF" w14:paraId="08E75B38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4E54BFB7" w14:textId="77777777" w:rsidR="00527CAF" w:rsidRDefault="00000000">
            <w:pPr>
              <w:pStyle w:val="-"/>
            </w:pPr>
            <w:proofErr w:type="spellStart"/>
            <w:r>
              <w:t>trade_name</w:t>
            </w:r>
            <w:proofErr w:type="spellEnd"/>
          </w:p>
        </w:tc>
        <w:tc>
          <w:tcPr>
            <w:tcW w:w="4148" w:type="dxa"/>
          </w:tcPr>
          <w:p w14:paraId="244BBEE7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商品名</w:t>
            </w:r>
          </w:p>
        </w:tc>
      </w:tr>
    </w:tbl>
    <w:p w14:paraId="2EA328C5" w14:textId="77777777" w:rsidR="00527CAF" w:rsidRDefault="00000000">
      <w:pPr>
        <w:pStyle w:val="afe"/>
      </w:pPr>
      <w:r>
        <w:rPr>
          <w:rFonts w:hint="eastAsia"/>
        </w:rPr>
        <w:t>3</w:t>
      </w:r>
      <w:r>
        <w:t xml:space="preserve">.5 </w:t>
      </w:r>
      <w:r>
        <w:rPr>
          <w:rFonts w:hint="eastAsia"/>
        </w:rPr>
        <w:t>用户信息表（</w:t>
      </w:r>
      <w:r>
        <w:rPr>
          <w:rFonts w:hint="eastAsia"/>
        </w:rPr>
        <w:t>user</w:t>
      </w:r>
      <w:r>
        <w:rPr>
          <w:rFonts w:hint="eastAsia"/>
        </w:rPr>
        <w:t>）</w:t>
      </w:r>
    </w:p>
    <w:tbl>
      <w:tblPr>
        <w:tblStyle w:val="aff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27CAF" w14:paraId="628732F9" w14:textId="77777777" w:rsidTr="00527C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445FD499" w14:textId="77777777" w:rsidR="00527CAF" w:rsidRDefault="00000000">
            <w:pPr>
              <w:pStyle w:val="-"/>
            </w:pPr>
            <w:r>
              <w:rPr>
                <w:rFonts w:hint="eastAsia"/>
              </w:rPr>
              <w:t>字段名</w:t>
            </w:r>
          </w:p>
        </w:tc>
        <w:tc>
          <w:tcPr>
            <w:tcW w:w="4148" w:type="dxa"/>
          </w:tcPr>
          <w:p w14:paraId="2B6BD2EA" w14:textId="77777777" w:rsidR="00527CAF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字段说明</w:t>
            </w:r>
          </w:p>
        </w:tc>
      </w:tr>
      <w:tr w:rsidR="00527CAF" w14:paraId="4C81F6C5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77BB5DBC" w14:textId="77777777" w:rsidR="00527CAF" w:rsidRDefault="00000000">
            <w:pPr>
              <w:pStyle w:val="-"/>
            </w:pPr>
            <w:r>
              <w:t>id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6A07E8FC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主键</w:t>
            </w:r>
          </w:p>
        </w:tc>
      </w:tr>
      <w:tr w:rsidR="00527CAF" w14:paraId="01ADBD94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30E4BAA2" w14:textId="77777777" w:rsidR="00527CAF" w:rsidRDefault="00000000">
            <w:pPr>
              <w:pStyle w:val="-"/>
            </w:pPr>
            <w:proofErr w:type="spellStart"/>
            <w:r>
              <w:t>create_time</w:t>
            </w:r>
            <w:proofErr w:type="spellEnd"/>
          </w:p>
        </w:tc>
        <w:tc>
          <w:tcPr>
            <w:tcW w:w="4148" w:type="dxa"/>
          </w:tcPr>
          <w:p w14:paraId="51D8B53D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条目创建时间</w:t>
            </w:r>
          </w:p>
        </w:tc>
      </w:tr>
      <w:tr w:rsidR="00527CAF" w14:paraId="4A2019BF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014E9722" w14:textId="77777777" w:rsidR="00527CAF" w:rsidRDefault="00000000">
            <w:pPr>
              <w:pStyle w:val="-"/>
            </w:pPr>
            <w:proofErr w:type="spellStart"/>
            <w:r>
              <w:t>update_time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3F08A7F4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条目修改时间</w:t>
            </w:r>
          </w:p>
        </w:tc>
      </w:tr>
      <w:tr w:rsidR="00527CAF" w14:paraId="28FD586C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4C888083" w14:textId="77777777" w:rsidR="00527CAF" w:rsidRDefault="00000000">
            <w:pPr>
              <w:pStyle w:val="-"/>
            </w:pPr>
            <w:r>
              <w:t>email</w:t>
            </w:r>
          </w:p>
        </w:tc>
        <w:tc>
          <w:tcPr>
            <w:tcW w:w="4148" w:type="dxa"/>
          </w:tcPr>
          <w:p w14:paraId="2BB71069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电邮</w:t>
            </w:r>
          </w:p>
        </w:tc>
      </w:tr>
      <w:tr w:rsidR="00527CAF" w14:paraId="248C64D3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1A35FDA1" w14:textId="77777777" w:rsidR="00527CAF" w:rsidRDefault="00000000">
            <w:pPr>
              <w:pStyle w:val="-"/>
            </w:pPr>
            <w:proofErr w:type="spellStart"/>
            <w:r>
              <w:t>hashed_password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244FCD86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登陆密码</w:t>
            </w:r>
          </w:p>
        </w:tc>
      </w:tr>
      <w:tr w:rsidR="00527CAF" w14:paraId="55AEE1E6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3904AFA5" w14:textId="77777777" w:rsidR="00527CAF" w:rsidRDefault="00000000">
            <w:pPr>
              <w:pStyle w:val="-"/>
            </w:pPr>
            <w:r>
              <w:t>telephone</w:t>
            </w:r>
          </w:p>
        </w:tc>
        <w:tc>
          <w:tcPr>
            <w:tcW w:w="4148" w:type="dxa"/>
          </w:tcPr>
          <w:p w14:paraId="03D3213D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电话号码</w:t>
            </w:r>
          </w:p>
        </w:tc>
      </w:tr>
      <w:tr w:rsidR="00527CAF" w14:paraId="46D32EAC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311D0BFF" w14:textId="77777777" w:rsidR="00527CAF" w:rsidRDefault="00000000">
            <w:pPr>
              <w:pStyle w:val="-"/>
            </w:pPr>
            <w:r>
              <w:t>username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42620E80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用户名</w:t>
            </w:r>
          </w:p>
        </w:tc>
      </w:tr>
    </w:tbl>
    <w:p w14:paraId="2EB26516" w14:textId="77777777" w:rsidR="00527CAF" w:rsidRDefault="00000000">
      <w:pPr>
        <w:pStyle w:val="afe"/>
      </w:pPr>
      <w:r>
        <w:lastRenderedPageBreak/>
        <w:t xml:space="preserve">3.6 </w:t>
      </w:r>
      <w:r>
        <w:rPr>
          <w:rFonts w:hint="eastAsia"/>
        </w:rPr>
        <w:t>就诊人信息表（</w:t>
      </w:r>
      <w:r>
        <w:rPr>
          <w:rFonts w:hint="eastAsia"/>
        </w:rPr>
        <w:t>patient</w:t>
      </w:r>
      <w:r>
        <w:rPr>
          <w:rFonts w:hint="eastAsia"/>
        </w:rPr>
        <w:t>）</w:t>
      </w:r>
    </w:p>
    <w:tbl>
      <w:tblPr>
        <w:tblStyle w:val="aff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27CAF" w14:paraId="273C7B2B" w14:textId="77777777" w:rsidTr="00527C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0CDCC65A" w14:textId="77777777" w:rsidR="00527CAF" w:rsidRDefault="00000000">
            <w:pPr>
              <w:pStyle w:val="-"/>
            </w:pPr>
            <w:r>
              <w:rPr>
                <w:rFonts w:hint="eastAsia"/>
              </w:rPr>
              <w:t>字段名</w:t>
            </w:r>
          </w:p>
        </w:tc>
        <w:tc>
          <w:tcPr>
            <w:tcW w:w="4148" w:type="dxa"/>
          </w:tcPr>
          <w:p w14:paraId="0CB21782" w14:textId="77777777" w:rsidR="00527CAF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字段说明</w:t>
            </w:r>
          </w:p>
        </w:tc>
      </w:tr>
      <w:tr w:rsidR="00527CAF" w14:paraId="5577C4C7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564DE927" w14:textId="77777777" w:rsidR="00527CAF" w:rsidRDefault="00000000">
            <w:pPr>
              <w:pStyle w:val="-"/>
            </w:pPr>
            <w:r>
              <w:t>id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05F6506B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主键</w:t>
            </w:r>
          </w:p>
        </w:tc>
      </w:tr>
      <w:tr w:rsidR="00527CAF" w14:paraId="65691CDB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6EC4F110" w14:textId="77777777" w:rsidR="00527CAF" w:rsidRDefault="00000000">
            <w:pPr>
              <w:pStyle w:val="-"/>
            </w:pPr>
            <w:proofErr w:type="spellStart"/>
            <w:r>
              <w:t>create_time</w:t>
            </w:r>
            <w:proofErr w:type="spellEnd"/>
          </w:p>
        </w:tc>
        <w:tc>
          <w:tcPr>
            <w:tcW w:w="4148" w:type="dxa"/>
          </w:tcPr>
          <w:p w14:paraId="1460ECCC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条目创建时间</w:t>
            </w:r>
          </w:p>
        </w:tc>
      </w:tr>
      <w:tr w:rsidR="00527CAF" w14:paraId="619B7D56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0C84FA18" w14:textId="77777777" w:rsidR="00527CAF" w:rsidRDefault="00000000">
            <w:pPr>
              <w:pStyle w:val="-"/>
            </w:pPr>
            <w:proofErr w:type="spellStart"/>
            <w:r>
              <w:t>update_time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647B19D9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条目修改时间</w:t>
            </w:r>
          </w:p>
        </w:tc>
      </w:tr>
      <w:tr w:rsidR="00527CAF" w14:paraId="40CD481E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25242E7A" w14:textId="77777777" w:rsidR="00527CAF" w:rsidRDefault="00000000">
            <w:pPr>
              <w:pStyle w:val="-"/>
            </w:pPr>
            <w:r>
              <w:t>birthday</w:t>
            </w:r>
          </w:p>
        </w:tc>
        <w:tc>
          <w:tcPr>
            <w:tcW w:w="4148" w:type="dxa"/>
          </w:tcPr>
          <w:p w14:paraId="7817B6D0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生日</w:t>
            </w:r>
          </w:p>
        </w:tc>
      </w:tr>
      <w:tr w:rsidR="00527CAF" w14:paraId="1E1451DC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1E5478CC" w14:textId="77777777" w:rsidR="00527CAF" w:rsidRDefault="00000000">
            <w:pPr>
              <w:pStyle w:val="-"/>
            </w:pPr>
            <w:r>
              <w:t>gender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29AAF20B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性别</w:t>
            </w:r>
          </w:p>
        </w:tc>
      </w:tr>
      <w:tr w:rsidR="00527CAF" w14:paraId="03403BE6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0C9531CD" w14:textId="77777777" w:rsidR="00527CAF" w:rsidRDefault="00000000">
            <w:pPr>
              <w:pStyle w:val="-"/>
            </w:pPr>
            <w:r>
              <w:t>name</w:t>
            </w:r>
          </w:p>
        </w:tc>
        <w:tc>
          <w:tcPr>
            <w:tcW w:w="4148" w:type="dxa"/>
          </w:tcPr>
          <w:p w14:paraId="52A446E2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姓名</w:t>
            </w:r>
          </w:p>
        </w:tc>
      </w:tr>
      <w:tr w:rsidR="00527CAF" w14:paraId="5C0D23B8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52469A54" w14:textId="77777777" w:rsidR="00527CAF" w:rsidRDefault="00000000">
            <w:pPr>
              <w:pStyle w:val="-"/>
            </w:pPr>
            <w:proofErr w:type="spellStart"/>
            <w:r>
              <w:t>user_id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799B760F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所属用户</w:t>
            </w:r>
          </w:p>
        </w:tc>
      </w:tr>
    </w:tbl>
    <w:p w14:paraId="7F2036DC" w14:textId="77777777" w:rsidR="00527CAF" w:rsidRDefault="00000000">
      <w:pPr>
        <w:pStyle w:val="afe"/>
      </w:pPr>
      <w:r>
        <w:t xml:space="preserve">3.7 </w:t>
      </w:r>
      <w:r>
        <w:rPr>
          <w:rFonts w:hint="eastAsia"/>
        </w:rPr>
        <w:t>就诊表（</w:t>
      </w:r>
      <w:r>
        <w:t>consultation</w:t>
      </w:r>
      <w:r>
        <w:rPr>
          <w:rFonts w:hint="eastAsia"/>
        </w:rPr>
        <w:t>）</w:t>
      </w:r>
    </w:p>
    <w:tbl>
      <w:tblPr>
        <w:tblStyle w:val="aff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27CAF" w14:paraId="574199AB" w14:textId="77777777" w:rsidTr="00527C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11E5A124" w14:textId="77777777" w:rsidR="00527CAF" w:rsidRDefault="00000000">
            <w:pPr>
              <w:pStyle w:val="-"/>
            </w:pPr>
            <w:r>
              <w:rPr>
                <w:rFonts w:hint="eastAsia"/>
              </w:rPr>
              <w:t>字段名</w:t>
            </w:r>
          </w:p>
        </w:tc>
        <w:tc>
          <w:tcPr>
            <w:tcW w:w="4148" w:type="dxa"/>
          </w:tcPr>
          <w:p w14:paraId="3163A870" w14:textId="77777777" w:rsidR="00527CAF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字段说明</w:t>
            </w:r>
          </w:p>
        </w:tc>
      </w:tr>
      <w:tr w:rsidR="00527CAF" w14:paraId="52E18A9D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0AB10BD1" w14:textId="77777777" w:rsidR="00527CAF" w:rsidRDefault="00000000">
            <w:pPr>
              <w:pStyle w:val="-"/>
            </w:pPr>
            <w:r>
              <w:t>id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451F0A79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主键</w:t>
            </w:r>
          </w:p>
        </w:tc>
      </w:tr>
      <w:tr w:rsidR="00527CAF" w14:paraId="0AB07CAE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318F8DE4" w14:textId="77777777" w:rsidR="00527CAF" w:rsidRDefault="00000000">
            <w:pPr>
              <w:pStyle w:val="-"/>
            </w:pPr>
            <w:proofErr w:type="spellStart"/>
            <w:r>
              <w:t>create_time</w:t>
            </w:r>
            <w:proofErr w:type="spellEnd"/>
          </w:p>
        </w:tc>
        <w:tc>
          <w:tcPr>
            <w:tcW w:w="4148" w:type="dxa"/>
          </w:tcPr>
          <w:p w14:paraId="6B432A09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条目创建时间</w:t>
            </w:r>
          </w:p>
        </w:tc>
      </w:tr>
      <w:tr w:rsidR="00527CAF" w14:paraId="0A4D09A1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2FABD7C8" w14:textId="77777777" w:rsidR="00527CAF" w:rsidRDefault="00000000">
            <w:pPr>
              <w:pStyle w:val="-"/>
            </w:pPr>
            <w:proofErr w:type="spellStart"/>
            <w:r>
              <w:t>update_time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6E81F2D0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条目修改时间</w:t>
            </w:r>
          </w:p>
        </w:tc>
      </w:tr>
      <w:tr w:rsidR="00527CAF" w14:paraId="3B377179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487726E7" w14:textId="77777777" w:rsidR="00527CAF" w:rsidRDefault="00000000">
            <w:pPr>
              <w:pStyle w:val="-"/>
            </w:pPr>
            <w:proofErr w:type="spellStart"/>
            <w:r>
              <w:t>consultation_fee</w:t>
            </w:r>
            <w:proofErr w:type="spellEnd"/>
          </w:p>
        </w:tc>
        <w:tc>
          <w:tcPr>
            <w:tcW w:w="4148" w:type="dxa"/>
          </w:tcPr>
          <w:p w14:paraId="1E1C355A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咨询费用</w:t>
            </w:r>
          </w:p>
        </w:tc>
      </w:tr>
      <w:tr w:rsidR="00527CAF" w14:paraId="33221246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5908F623" w14:textId="77777777" w:rsidR="00527CAF" w:rsidRDefault="00000000">
            <w:pPr>
              <w:pStyle w:val="-"/>
            </w:pPr>
            <w:r>
              <w:t>description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47D78BFC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病情描述</w:t>
            </w:r>
          </w:p>
        </w:tc>
      </w:tr>
      <w:tr w:rsidR="00527CAF" w14:paraId="485FD629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3D23C519" w14:textId="77777777" w:rsidR="00527CAF" w:rsidRDefault="00000000">
            <w:pPr>
              <w:pStyle w:val="-"/>
            </w:pPr>
            <w:r>
              <w:t>diagnosis</w:t>
            </w:r>
          </w:p>
        </w:tc>
        <w:tc>
          <w:tcPr>
            <w:tcW w:w="4148" w:type="dxa"/>
          </w:tcPr>
          <w:p w14:paraId="204D165E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诊断</w:t>
            </w:r>
          </w:p>
        </w:tc>
      </w:tr>
      <w:tr w:rsidR="00527CAF" w14:paraId="1CB5E910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1FA7BDB6" w14:textId="77777777" w:rsidR="00527CAF" w:rsidRDefault="00000000">
            <w:pPr>
              <w:pStyle w:val="-"/>
            </w:pPr>
            <w:r>
              <w:t>rating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0125A84B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评分：</w:t>
            </w:r>
            <w:r>
              <w:rPr>
                <w:rFonts w:hint="eastAsia"/>
              </w:rPr>
              <w:t>1-5</w:t>
            </w:r>
            <w:r>
              <w:rPr>
                <w:rFonts w:hint="eastAsia"/>
              </w:rPr>
              <w:t>分</w:t>
            </w:r>
          </w:p>
        </w:tc>
      </w:tr>
      <w:tr w:rsidR="00527CAF" w14:paraId="0CF260FD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09BADDEA" w14:textId="77777777" w:rsidR="00527CAF" w:rsidRDefault="00000000">
            <w:pPr>
              <w:pStyle w:val="-"/>
            </w:pPr>
            <w:r>
              <w:t>review</w:t>
            </w:r>
          </w:p>
        </w:tc>
        <w:tc>
          <w:tcPr>
            <w:tcW w:w="4148" w:type="dxa"/>
          </w:tcPr>
          <w:p w14:paraId="60E0037B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评价</w:t>
            </w:r>
          </w:p>
        </w:tc>
      </w:tr>
      <w:tr w:rsidR="00527CAF" w14:paraId="2C6F1A1E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497F76DE" w14:textId="77777777" w:rsidR="00527CAF" w:rsidRDefault="00000000">
            <w:pPr>
              <w:pStyle w:val="-"/>
            </w:pPr>
            <w:r>
              <w:t>status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39FFFBE4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状态：</w:t>
            </w:r>
            <w:r>
              <w:rPr>
                <w:rFonts w:hint="eastAsia"/>
              </w:rPr>
              <w:t>201.</w:t>
            </w:r>
            <w:r>
              <w:rPr>
                <w:rFonts w:hint="eastAsia"/>
              </w:rPr>
              <w:t>未填写病情描述</w:t>
            </w:r>
            <w:r>
              <w:rPr>
                <w:rFonts w:hint="eastAsia"/>
              </w:rPr>
              <w:t xml:space="preserve"> 202.</w:t>
            </w:r>
            <w:r>
              <w:rPr>
                <w:rFonts w:hint="eastAsia"/>
              </w:rPr>
              <w:t>未支付</w:t>
            </w:r>
            <w:r>
              <w:rPr>
                <w:rFonts w:hint="eastAsia"/>
              </w:rPr>
              <w:t xml:space="preserve"> 203.</w:t>
            </w:r>
            <w:r>
              <w:rPr>
                <w:rFonts w:hint="eastAsia"/>
              </w:rPr>
              <w:t>已支付</w:t>
            </w:r>
            <w:r>
              <w:rPr>
                <w:rFonts w:hint="eastAsia"/>
              </w:rPr>
              <w:t xml:space="preserve"> 204.</w:t>
            </w:r>
            <w:r>
              <w:rPr>
                <w:rFonts w:hint="eastAsia"/>
              </w:rPr>
              <w:t>正在诊断</w:t>
            </w:r>
            <w:r>
              <w:rPr>
                <w:rFonts w:hint="eastAsia"/>
              </w:rPr>
              <w:t xml:space="preserve"> 205.</w:t>
            </w:r>
            <w:r>
              <w:rPr>
                <w:rFonts w:hint="eastAsia"/>
              </w:rPr>
              <w:t>诊断结束</w:t>
            </w:r>
            <w:r>
              <w:rPr>
                <w:rFonts w:hint="eastAsia"/>
              </w:rPr>
              <w:t xml:space="preserve"> 206.</w:t>
            </w:r>
            <w:r>
              <w:rPr>
                <w:rFonts w:hint="eastAsia"/>
              </w:rPr>
              <w:t>已出处方</w:t>
            </w:r>
            <w:r>
              <w:rPr>
                <w:rFonts w:hint="eastAsia"/>
              </w:rPr>
              <w:t xml:space="preserve"> 207.</w:t>
            </w:r>
            <w:proofErr w:type="gramStart"/>
            <w:r>
              <w:rPr>
                <w:rFonts w:hint="eastAsia"/>
              </w:rPr>
              <w:t>已评价</w:t>
            </w:r>
            <w:proofErr w:type="gramEnd"/>
          </w:p>
        </w:tc>
      </w:tr>
      <w:tr w:rsidR="00527CAF" w14:paraId="4A0100CC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3D49C4E5" w14:textId="77777777" w:rsidR="00527CAF" w:rsidRDefault="00000000">
            <w:pPr>
              <w:pStyle w:val="-"/>
            </w:pPr>
            <w:proofErr w:type="spellStart"/>
            <w:r>
              <w:t>doctor_id</w:t>
            </w:r>
            <w:proofErr w:type="spellEnd"/>
          </w:p>
        </w:tc>
        <w:tc>
          <w:tcPr>
            <w:tcW w:w="4148" w:type="dxa"/>
          </w:tcPr>
          <w:p w14:paraId="5213506B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接诊医生</w:t>
            </w:r>
          </w:p>
        </w:tc>
      </w:tr>
      <w:tr w:rsidR="00527CAF" w14:paraId="05DD0F47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2388697A" w14:textId="77777777" w:rsidR="00527CAF" w:rsidRDefault="00000000">
            <w:pPr>
              <w:pStyle w:val="-"/>
            </w:pPr>
            <w:proofErr w:type="spellStart"/>
            <w:r>
              <w:t>patient_id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43433F38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就诊人</w:t>
            </w:r>
          </w:p>
        </w:tc>
      </w:tr>
      <w:tr w:rsidR="00527CAF" w14:paraId="2EE9B90F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0C9FD8A9" w14:textId="77777777" w:rsidR="00527CAF" w:rsidRDefault="00000000">
            <w:pPr>
              <w:pStyle w:val="-"/>
            </w:pPr>
            <w:proofErr w:type="spellStart"/>
            <w:r>
              <w:t>user_id</w:t>
            </w:r>
            <w:proofErr w:type="spellEnd"/>
          </w:p>
        </w:tc>
        <w:tc>
          <w:tcPr>
            <w:tcW w:w="4148" w:type="dxa"/>
          </w:tcPr>
          <w:p w14:paraId="6B4771E8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用户</w:t>
            </w:r>
          </w:p>
        </w:tc>
      </w:tr>
    </w:tbl>
    <w:p w14:paraId="576D3DF4" w14:textId="77777777" w:rsidR="00527CAF" w:rsidRDefault="00000000">
      <w:pPr>
        <w:pStyle w:val="afe"/>
      </w:pPr>
      <w:r>
        <w:t xml:space="preserve">3.8 </w:t>
      </w:r>
      <w:r>
        <w:rPr>
          <w:rFonts w:hint="eastAsia"/>
        </w:rPr>
        <w:t>处方表（</w:t>
      </w:r>
      <w:r>
        <w:t>prescription</w:t>
      </w:r>
      <w:r>
        <w:rPr>
          <w:rFonts w:hint="eastAsia"/>
        </w:rPr>
        <w:t>）</w:t>
      </w:r>
    </w:p>
    <w:tbl>
      <w:tblPr>
        <w:tblStyle w:val="aff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27CAF" w14:paraId="207B46D8" w14:textId="77777777" w:rsidTr="00527C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14EE9AC0" w14:textId="77777777" w:rsidR="00527CAF" w:rsidRDefault="00000000">
            <w:pPr>
              <w:pStyle w:val="-"/>
            </w:pPr>
            <w:r>
              <w:rPr>
                <w:rFonts w:hint="eastAsia"/>
              </w:rPr>
              <w:t>字段名</w:t>
            </w:r>
          </w:p>
        </w:tc>
        <w:tc>
          <w:tcPr>
            <w:tcW w:w="4148" w:type="dxa"/>
          </w:tcPr>
          <w:p w14:paraId="20B37AD0" w14:textId="77777777" w:rsidR="00527CAF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字段说明</w:t>
            </w:r>
          </w:p>
        </w:tc>
      </w:tr>
      <w:tr w:rsidR="00527CAF" w14:paraId="59E22BCD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345998AC" w14:textId="77777777" w:rsidR="00527CAF" w:rsidRDefault="00000000">
            <w:pPr>
              <w:pStyle w:val="-"/>
            </w:pPr>
            <w:r>
              <w:t>id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6C42CDE8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主键</w:t>
            </w:r>
          </w:p>
        </w:tc>
      </w:tr>
      <w:tr w:rsidR="00527CAF" w14:paraId="38C1C910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54B72E50" w14:textId="77777777" w:rsidR="00527CAF" w:rsidRDefault="00000000">
            <w:pPr>
              <w:pStyle w:val="-"/>
            </w:pPr>
            <w:proofErr w:type="spellStart"/>
            <w:r>
              <w:t>create_time</w:t>
            </w:r>
            <w:proofErr w:type="spellEnd"/>
          </w:p>
        </w:tc>
        <w:tc>
          <w:tcPr>
            <w:tcW w:w="4148" w:type="dxa"/>
          </w:tcPr>
          <w:p w14:paraId="1278A0E9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条目创建时间</w:t>
            </w:r>
          </w:p>
        </w:tc>
      </w:tr>
      <w:tr w:rsidR="00527CAF" w14:paraId="5790E7E2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7D4B2A0C" w14:textId="77777777" w:rsidR="00527CAF" w:rsidRDefault="00000000">
            <w:pPr>
              <w:pStyle w:val="-"/>
            </w:pPr>
            <w:proofErr w:type="spellStart"/>
            <w:r>
              <w:t>update_time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47991A40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条目修改时间</w:t>
            </w:r>
          </w:p>
        </w:tc>
      </w:tr>
      <w:tr w:rsidR="00527CAF" w14:paraId="5074B01A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6D1CB2BF" w14:textId="77777777" w:rsidR="00527CAF" w:rsidRDefault="00000000">
            <w:pPr>
              <w:pStyle w:val="-"/>
            </w:pPr>
            <w:r>
              <w:t>instruction</w:t>
            </w:r>
          </w:p>
        </w:tc>
        <w:tc>
          <w:tcPr>
            <w:tcW w:w="4148" w:type="dxa"/>
          </w:tcPr>
          <w:p w14:paraId="01024DF0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处方说明</w:t>
            </w:r>
          </w:p>
        </w:tc>
      </w:tr>
      <w:tr w:rsidR="00527CAF" w14:paraId="0AA30BCC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2794ACF7" w14:textId="77777777" w:rsidR="00527CAF" w:rsidRDefault="00000000">
            <w:pPr>
              <w:pStyle w:val="-"/>
            </w:pPr>
            <w:r>
              <w:t>status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0DBC44AB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处方状态：</w:t>
            </w:r>
            <w:r>
              <w:rPr>
                <w:rFonts w:hint="eastAsia"/>
              </w:rPr>
              <w:t>202.</w:t>
            </w:r>
            <w:r>
              <w:rPr>
                <w:rFonts w:hint="eastAsia"/>
              </w:rPr>
              <w:t>未支付</w:t>
            </w:r>
            <w:r>
              <w:rPr>
                <w:rFonts w:hint="eastAsia"/>
              </w:rPr>
              <w:t xml:space="preserve"> 203.</w:t>
            </w:r>
            <w:r>
              <w:rPr>
                <w:rFonts w:hint="eastAsia"/>
              </w:rPr>
              <w:t>已支付</w:t>
            </w:r>
          </w:p>
        </w:tc>
      </w:tr>
      <w:tr w:rsidR="00527CAF" w14:paraId="111874F2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2C084303" w14:textId="77777777" w:rsidR="00527CAF" w:rsidRDefault="00000000">
            <w:pPr>
              <w:pStyle w:val="-"/>
            </w:pPr>
            <w:proofErr w:type="spellStart"/>
            <w:r>
              <w:t>total_amount</w:t>
            </w:r>
            <w:proofErr w:type="spellEnd"/>
          </w:p>
        </w:tc>
        <w:tc>
          <w:tcPr>
            <w:tcW w:w="4148" w:type="dxa"/>
          </w:tcPr>
          <w:p w14:paraId="53FFA2E1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总金额</w:t>
            </w:r>
          </w:p>
        </w:tc>
      </w:tr>
      <w:tr w:rsidR="00527CAF" w14:paraId="76F21EFC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724B2E45" w14:textId="77777777" w:rsidR="00527CAF" w:rsidRDefault="00000000">
            <w:pPr>
              <w:pStyle w:val="-"/>
            </w:pPr>
            <w:proofErr w:type="spellStart"/>
            <w:r>
              <w:t>consultation_id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493AFC69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关联就诊记录</w:t>
            </w:r>
          </w:p>
        </w:tc>
      </w:tr>
      <w:tr w:rsidR="00527CAF" w14:paraId="2241FD28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419B9764" w14:textId="77777777" w:rsidR="00527CAF" w:rsidRDefault="00000000">
            <w:pPr>
              <w:pStyle w:val="-"/>
            </w:pPr>
            <w:proofErr w:type="spellStart"/>
            <w:r>
              <w:t>doctor_id</w:t>
            </w:r>
            <w:proofErr w:type="spellEnd"/>
          </w:p>
        </w:tc>
        <w:tc>
          <w:tcPr>
            <w:tcW w:w="4148" w:type="dxa"/>
          </w:tcPr>
          <w:p w14:paraId="090BBC43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接诊医生</w:t>
            </w:r>
          </w:p>
        </w:tc>
      </w:tr>
      <w:tr w:rsidR="00527CAF" w14:paraId="4F04C26A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58999E74" w14:textId="77777777" w:rsidR="00527CAF" w:rsidRDefault="00000000">
            <w:pPr>
              <w:pStyle w:val="-"/>
            </w:pPr>
            <w:proofErr w:type="spellStart"/>
            <w:r>
              <w:t>patient_id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1860A774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就诊人</w:t>
            </w:r>
          </w:p>
        </w:tc>
      </w:tr>
    </w:tbl>
    <w:p w14:paraId="04A33BF8" w14:textId="77777777" w:rsidR="00527CAF" w:rsidRDefault="00000000">
      <w:pPr>
        <w:pStyle w:val="afe"/>
      </w:pPr>
      <w:r>
        <w:t xml:space="preserve">3.9 </w:t>
      </w:r>
      <w:r>
        <w:rPr>
          <w:rFonts w:hint="eastAsia"/>
        </w:rPr>
        <w:t>处方详情表（</w:t>
      </w:r>
      <w:proofErr w:type="spellStart"/>
      <w:r>
        <w:t>prescription_detail</w:t>
      </w:r>
      <w:proofErr w:type="spellEnd"/>
      <w:r>
        <w:rPr>
          <w:rFonts w:hint="eastAsia"/>
        </w:rPr>
        <w:t>）</w:t>
      </w:r>
    </w:p>
    <w:tbl>
      <w:tblPr>
        <w:tblStyle w:val="aff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27CAF" w14:paraId="5E89528B" w14:textId="77777777" w:rsidTr="00527C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05405C4F" w14:textId="77777777" w:rsidR="00527CAF" w:rsidRDefault="00000000">
            <w:pPr>
              <w:pStyle w:val="-"/>
            </w:pPr>
            <w:r>
              <w:rPr>
                <w:rFonts w:hint="eastAsia"/>
              </w:rPr>
              <w:t>字段名</w:t>
            </w:r>
          </w:p>
        </w:tc>
        <w:tc>
          <w:tcPr>
            <w:tcW w:w="4148" w:type="dxa"/>
          </w:tcPr>
          <w:p w14:paraId="1121F38E" w14:textId="77777777" w:rsidR="00527CAF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字段说明</w:t>
            </w:r>
          </w:p>
        </w:tc>
      </w:tr>
      <w:tr w:rsidR="00527CAF" w14:paraId="733CF285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55309508" w14:textId="77777777" w:rsidR="00527CAF" w:rsidRDefault="00000000">
            <w:pPr>
              <w:pStyle w:val="-"/>
            </w:pPr>
            <w:r>
              <w:t>id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43D23B62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主键</w:t>
            </w:r>
          </w:p>
        </w:tc>
      </w:tr>
      <w:tr w:rsidR="00527CAF" w14:paraId="450F7DA9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0430C2F1" w14:textId="77777777" w:rsidR="00527CAF" w:rsidRDefault="00000000">
            <w:pPr>
              <w:pStyle w:val="-"/>
            </w:pPr>
            <w:proofErr w:type="spellStart"/>
            <w:r>
              <w:lastRenderedPageBreak/>
              <w:t>create_time</w:t>
            </w:r>
            <w:proofErr w:type="spellEnd"/>
          </w:p>
        </w:tc>
        <w:tc>
          <w:tcPr>
            <w:tcW w:w="4148" w:type="dxa"/>
          </w:tcPr>
          <w:p w14:paraId="5DB35D4F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条目创建时间</w:t>
            </w:r>
          </w:p>
        </w:tc>
      </w:tr>
      <w:tr w:rsidR="00527CAF" w14:paraId="2091A673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7E548DB0" w14:textId="77777777" w:rsidR="00527CAF" w:rsidRDefault="00000000">
            <w:pPr>
              <w:pStyle w:val="-"/>
            </w:pPr>
            <w:proofErr w:type="spellStart"/>
            <w:r>
              <w:t>update_time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0CCC9C37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条目修改时间</w:t>
            </w:r>
          </w:p>
        </w:tc>
      </w:tr>
      <w:tr w:rsidR="00527CAF" w14:paraId="0B3D4F39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0EAB53A9" w14:textId="77777777" w:rsidR="00527CAF" w:rsidRDefault="00000000">
            <w:pPr>
              <w:pStyle w:val="-"/>
            </w:pPr>
            <w:r>
              <w:t>count</w:t>
            </w:r>
          </w:p>
        </w:tc>
        <w:tc>
          <w:tcPr>
            <w:tcW w:w="4148" w:type="dxa"/>
          </w:tcPr>
          <w:p w14:paraId="5DB5319D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药量</w:t>
            </w:r>
          </w:p>
        </w:tc>
      </w:tr>
      <w:tr w:rsidR="00527CAF" w14:paraId="657D8B34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4A14E27F" w14:textId="77777777" w:rsidR="00527CAF" w:rsidRDefault="00000000">
            <w:pPr>
              <w:pStyle w:val="-"/>
            </w:pPr>
            <w:r>
              <w:t>instruction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1E420319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服用说明</w:t>
            </w:r>
          </w:p>
        </w:tc>
      </w:tr>
      <w:tr w:rsidR="00527CAF" w14:paraId="428487DB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1C5241C7" w14:textId="77777777" w:rsidR="00527CAF" w:rsidRDefault="00000000">
            <w:pPr>
              <w:pStyle w:val="-"/>
            </w:pPr>
            <w:proofErr w:type="spellStart"/>
            <w:r>
              <w:t>medicine_id</w:t>
            </w:r>
            <w:proofErr w:type="spellEnd"/>
          </w:p>
        </w:tc>
        <w:tc>
          <w:tcPr>
            <w:tcW w:w="4148" w:type="dxa"/>
          </w:tcPr>
          <w:p w14:paraId="1AB23AC0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药品</w:t>
            </w:r>
          </w:p>
        </w:tc>
      </w:tr>
      <w:tr w:rsidR="00527CAF" w14:paraId="13ED2A9D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715CA78F" w14:textId="77777777" w:rsidR="00527CAF" w:rsidRDefault="00000000">
            <w:pPr>
              <w:pStyle w:val="-"/>
            </w:pPr>
            <w:proofErr w:type="spellStart"/>
            <w:r>
              <w:t>prescription_id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0A951256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所属处方</w:t>
            </w:r>
          </w:p>
        </w:tc>
      </w:tr>
    </w:tbl>
    <w:p w14:paraId="0C887373" w14:textId="77777777" w:rsidR="00527CAF" w:rsidRDefault="00000000">
      <w:pPr>
        <w:pStyle w:val="afe"/>
      </w:pPr>
      <w:r>
        <w:t xml:space="preserve">3.10 </w:t>
      </w:r>
      <w:r>
        <w:rPr>
          <w:rFonts w:hint="eastAsia"/>
        </w:rPr>
        <w:t>支付表（</w:t>
      </w:r>
      <w:r>
        <w:t>payment</w:t>
      </w:r>
      <w:r>
        <w:rPr>
          <w:rFonts w:hint="eastAsia"/>
        </w:rPr>
        <w:t>）</w:t>
      </w:r>
    </w:p>
    <w:tbl>
      <w:tblPr>
        <w:tblStyle w:val="aff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27CAF" w14:paraId="6B05199F" w14:textId="77777777" w:rsidTr="00527C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9C1AEE8" w14:textId="77777777" w:rsidR="00527CAF" w:rsidRDefault="00000000">
            <w:pPr>
              <w:pStyle w:val="-"/>
            </w:pPr>
            <w:r>
              <w:rPr>
                <w:rFonts w:hint="eastAsia"/>
              </w:rPr>
              <w:t>字段名</w:t>
            </w:r>
          </w:p>
        </w:tc>
        <w:tc>
          <w:tcPr>
            <w:tcW w:w="4148" w:type="dxa"/>
          </w:tcPr>
          <w:p w14:paraId="465FF9F6" w14:textId="77777777" w:rsidR="00527CAF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字段说明</w:t>
            </w:r>
          </w:p>
        </w:tc>
      </w:tr>
      <w:tr w:rsidR="00527CAF" w14:paraId="31978E17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3DB4DF00" w14:textId="77777777" w:rsidR="00527CAF" w:rsidRDefault="00000000">
            <w:pPr>
              <w:pStyle w:val="-"/>
            </w:pPr>
            <w:r>
              <w:t>id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5EDBCEC0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主键</w:t>
            </w:r>
          </w:p>
        </w:tc>
      </w:tr>
      <w:tr w:rsidR="00527CAF" w14:paraId="57EFF1DA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1E32E93D" w14:textId="77777777" w:rsidR="00527CAF" w:rsidRDefault="00000000">
            <w:pPr>
              <w:pStyle w:val="-"/>
            </w:pPr>
            <w:proofErr w:type="spellStart"/>
            <w:r>
              <w:t>create_time</w:t>
            </w:r>
            <w:proofErr w:type="spellEnd"/>
          </w:p>
        </w:tc>
        <w:tc>
          <w:tcPr>
            <w:tcW w:w="4148" w:type="dxa"/>
          </w:tcPr>
          <w:p w14:paraId="222A9DAE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条目创建时间</w:t>
            </w:r>
          </w:p>
        </w:tc>
      </w:tr>
      <w:tr w:rsidR="00527CAF" w14:paraId="361CA680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2B1E29A3" w14:textId="77777777" w:rsidR="00527CAF" w:rsidRDefault="00000000">
            <w:pPr>
              <w:pStyle w:val="-"/>
            </w:pPr>
            <w:proofErr w:type="spellStart"/>
            <w:r>
              <w:t>update_time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3F302C34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条目修改时间</w:t>
            </w:r>
          </w:p>
        </w:tc>
      </w:tr>
      <w:tr w:rsidR="00527CAF" w14:paraId="7E6396DD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042C4DA7" w14:textId="77777777" w:rsidR="00527CAF" w:rsidRDefault="00000000">
            <w:pPr>
              <w:pStyle w:val="-"/>
            </w:pPr>
            <w:proofErr w:type="spellStart"/>
            <w:r>
              <w:t>payment_amount</w:t>
            </w:r>
            <w:proofErr w:type="spellEnd"/>
          </w:p>
        </w:tc>
        <w:tc>
          <w:tcPr>
            <w:tcW w:w="4148" w:type="dxa"/>
          </w:tcPr>
          <w:p w14:paraId="32ABA848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支付金额</w:t>
            </w:r>
          </w:p>
        </w:tc>
      </w:tr>
      <w:tr w:rsidR="00527CAF" w14:paraId="419B7667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4D9F8BC7" w14:textId="77777777" w:rsidR="00527CAF" w:rsidRDefault="00000000">
            <w:pPr>
              <w:pStyle w:val="-"/>
            </w:pPr>
            <w:r>
              <w:t>status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7CC235EB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支付状态：</w:t>
            </w:r>
            <w:r>
              <w:rPr>
                <w:rFonts w:hint="eastAsia"/>
              </w:rPr>
              <w:t>202.</w:t>
            </w:r>
            <w:r>
              <w:rPr>
                <w:rFonts w:hint="eastAsia"/>
              </w:rPr>
              <w:t>未支付</w:t>
            </w:r>
            <w:r>
              <w:rPr>
                <w:rFonts w:hint="eastAsia"/>
              </w:rPr>
              <w:t xml:space="preserve"> 203.</w:t>
            </w:r>
            <w:r>
              <w:rPr>
                <w:rFonts w:hint="eastAsia"/>
              </w:rPr>
              <w:t>已支付</w:t>
            </w:r>
          </w:p>
        </w:tc>
      </w:tr>
      <w:tr w:rsidR="00527CAF" w14:paraId="567A2C5F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041A14FA" w14:textId="77777777" w:rsidR="00527CAF" w:rsidRDefault="00000000">
            <w:pPr>
              <w:pStyle w:val="-"/>
            </w:pPr>
            <w:proofErr w:type="spellStart"/>
            <w:r>
              <w:t>consultation_id</w:t>
            </w:r>
            <w:proofErr w:type="spellEnd"/>
          </w:p>
        </w:tc>
        <w:tc>
          <w:tcPr>
            <w:tcW w:w="4148" w:type="dxa"/>
          </w:tcPr>
          <w:p w14:paraId="77A38033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关联就诊记录（二选一）</w:t>
            </w:r>
          </w:p>
        </w:tc>
      </w:tr>
      <w:tr w:rsidR="00527CAF" w14:paraId="3C1169D3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28051E7E" w14:textId="77777777" w:rsidR="00527CAF" w:rsidRDefault="00000000">
            <w:pPr>
              <w:pStyle w:val="-"/>
            </w:pPr>
            <w:proofErr w:type="spellStart"/>
            <w:r>
              <w:t>prescription_id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676F836A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关联处方（二选一）</w:t>
            </w:r>
          </w:p>
        </w:tc>
      </w:tr>
      <w:tr w:rsidR="00527CAF" w14:paraId="476A612C" w14:textId="77777777" w:rsidTr="00527C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0315A836" w14:textId="77777777" w:rsidR="00527CAF" w:rsidRDefault="00000000">
            <w:pPr>
              <w:pStyle w:val="-"/>
            </w:pPr>
            <w:proofErr w:type="spellStart"/>
            <w:r>
              <w:t>user_id</w:t>
            </w:r>
            <w:proofErr w:type="spellEnd"/>
          </w:p>
        </w:tc>
        <w:tc>
          <w:tcPr>
            <w:tcW w:w="4148" w:type="dxa"/>
          </w:tcPr>
          <w:p w14:paraId="70E2C9F3" w14:textId="77777777" w:rsidR="00527CAF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支付用户</w:t>
            </w:r>
          </w:p>
        </w:tc>
      </w:tr>
    </w:tbl>
    <w:p w14:paraId="571EA322" w14:textId="77777777" w:rsidR="00527CAF" w:rsidRDefault="00000000">
      <w:pPr>
        <w:pStyle w:val="afc"/>
      </w:pPr>
      <w:r>
        <w:rPr>
          <w:rFonts w:hint="eastAsia"/>
        </w:rPr>
        <w:t>第</w:t>
      </w:r>
      <w:r>
        <w:t>4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环境准备</w:t>
      </w:r>
    </w:p>
    <w:p w14:paraId="4D653A80" w14:textId="77777777" w:rsidR="00527CAF" w:rsidRDefault="00000000">
      <w:pPr>
        <w:pStyle w:val="afe"/>
      </w:pPr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服务器和</w:t>
      </w:r>
      <w:r>
        <w:rPr>
          <w:rFonts w:hint="eastAsia"/>
        </w:rPr>
        <w:t>JDK</w:t>
      </w:r>
      <w:r>
        <w:rPr>
          <w:rFonts w:hint="eastAsia"/>
        </w:rPr>
        <w:t>准备</w:t>
      </w:r>
    </w:p>
    <w:p w14:paraId="3F821099" w14:textId="77777777" w:rsidR="00527CAF" w:rsidRDefault="00000000">
      <w:pPr>
        <w:pStyle w:val="aff0"/>
      </w:pPr>
      <w:r>
        <w:t>4.4.1</w:t>
      </w:r>
      <w:r>
        <w:rPr>
          <w:rFonts w:hint="eastAsia"/>
        </w:rPr>
        <w:t>服务器准备</w:t>
      </w:r>
    </w:p>
    <w:p w14:paraId="7BC39E16" w14:textId="77777777" w:rsidR="00527CAF" w:rsidRDefault="00000000">
      <w:pPr>
        <w:pStyle w:val="aff6"/>
      </w:pPr>
      <w:r>
        <w:rPr>
          <w:rFonts w:hint="eastAsia"/>
        </w:rPr>
        <w:t>安装如下文档配置步骤，分别安装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三台主机。</w:t>
      </w:r>
    </w:p>
    <w:bookmarkStart w:id="2" w:name="_MON_1650349192"/>
    <w:bookmarkEnd w:id="2"/>
    <w:p w14:paraId="1A94B066" w14:textId="77777777" w:rsidR="00527CAF" w:rsidRDefault="00000000">
      <w:pPr>
        <w:pStyle w:val="aff6"/>
      </w:pPr>
      <w:r>
        <w:object w:dxaOrig="2067" w:dyaOrig="1420" w14:anchorId="14784644">
          <v:shape id="_x0000_i1033" type="#_x0000_t75" style="width:103.35pt;height:70.95pt" o:ole="">
            <v:imagedata r:id="rId25" o:title=""/>
          </v:shape>
          <o:OLEObject Type="Embed" ProgID="Word.Document.12" ShapeID="_x0000_i1033" DrawAspect="Icon" ObjectID="_1752389327" r:id="rId26"/>
        </w:object>
      </w:r>
    </w:p>
    <w:p w14:paraId="553FFD04" w14:textId="77777777" w:rsidR="00527CAF" w:rsidRDefault="00000000">
      <w:pPr>
        <w:pStyle w:val="aff0"/>
      </w:pPr>
      <w:r>
        <w:t>4.4.2</w:t>
      </w:r>
      <w:r>
        <w:rPr>
          <w:rFonts w:hint="eastAsia"/>
        </w:rPr>
        <w:t>阿里云服务器准备（可选）</w:t>
      </w:r>
    </w:p>
    <w:bookmarkStart w:id="3" w:name="_MON_1656059865"/>
    <w:bookmarkEnd w:id="3"/>
    <w:p w14:paraId="12DA52A1" w14:textId="77777777" w:rsidR="00527CAF" w:rsidRDefault="00000000">
      <w:pPr>
        <w:pStyle w:val="aff6"/>
      </w:pPr>
      <w:r>
        <w:object w:dxaOrig="2013" w:dyaOrig="1440" w14:anchorId="652C5D6B">
          <v:shape id="_x0000_i1034" type="#_x0000_t75" style="width:100.5pt;height:1in" o:ole="">
            <v:imagedata r:id="rId27" o:title=""/>
          </v:shape>
          <o:OLEObject Type="Embed" ProgID="Word.Document.8" ShapeID="_x0000_i1034" DrawAspect="Icon" ObjectID="_1752389328" r:id="rId28"/>
        </w:object>
      </w:r>
    </w:p>
    <w:p w14:paraId="5CA0AB99" w14:textId="77777777" w:rsidR="00527CAF" w:rsidRDefault="00000000">
      <w:pPr>
        <w:pStyle w:val="aff0"/>
      </w:pPr>
      <w:r>
        <w:t>4.4.3</w:t>
      </w:r>
      <w:r>
        <w:t>编写集群分发脚本</w:t>
      </w:r>
      <w:proofErr w:type="spellStart"/>
      <w:r>
        <w:t>xsync</w:t>
      </w:r>
      <w:proofErr w:type="spellEnd"/>
    </w:p>
    <w:p w14:paraId="1AE406DE" w14:textId="77777777" w:rsidR="00527CAF" w:rsidRDefault="00000000">
      <w:pPr>
        <w:pStyle w:val="aff4"/>
      </w:pPr>
      <w:r>
        <w:t>1</w:t>
      </w:r>
      <w:r>
        <w:rPr>
          <w:rFonts w:hint="eastAsia"/>
        </w:rPr>
        <w:t>）</w:t>
      </w:r>
      <w:proofErr w:type="spellStart"/>
      <w:r>
        <w:t>xsync</w:t>
      </w:r>
      <w:proofErr w:type="spellEnd"/>
      <w:r>
        <w:t>集群分发</w:t>
      </w:r>
      <w:r>
        <w:rPr>
          <w:rFonts w:hint="eastAsia"/>
        </w:rPr>
        <w:t>脚本</w:t>
      </w:r>
    </w:p>
    <w:p w14:paraId="38E836E9" w14:textId="77777777" w:rsidR="00527CAF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：循环复制文件到所有节点的相同目录下</w:t>
      </w:r>
    </w:p>
    <w:p w14:paraId="3F8F4E54" w14:textId="77777777" w:rsidR="00527CAF" w:rsidRDefault="00000000">
      <w:pPr>
        <w:pStyle w:val="aff6"/>
      </w:pPr>
      <w:r>
        <w:t>（</w:t>
      </w:r>
      <w:r>
        <w:t>2</w:t>
      </w:r>
      <w:r>
        <w:t>）</w:t>
      </w:r>
      <w:r>
        <w:rPr>
          <w:rFonts w:hint="eastAsia"/>
        </w:rPr>
        <w:t>需求</w:t>
      </w:r>
      <w:r>
        <w:t>分析</w:t>
      </w:r>
    </w:p>
    <w:p w14:paraId="77BCC381" w14:textId="77777777" w:rsidR="00527CAF" w:rsidRDefault="00000000">
      <w:pPr>
        <w:pStyle w:val="aff6"/>
      </w:pPr>
      <w:r>
        <w:rPr>
          <w:rFonts w:hint="eastAsia"/>
        </w:rPr>
        <w:lastRenderedPageBreak/>
        <w:t>①</w:t>
      </w:r>
      <w:r>
        <w:rPr>
          <w:rFonts w:hint="eastAsia"/>
        </w:rPr>
        <w:t xml:space="preserve"> </w:t>
      </w:r>
      <w:proofErr w:type="spellStart"/>
      <w:r>
        <w:t>rsync</w:t>
      </w:r>
      <w:proofErr w:type="spellEnd"/>
      <w:r>
        <w:rPr>
          <w:rFonts w:hint="eastAsia"/>
        </w:rPr>
        <w:t>命令</w:t>
      </w:r>
      <w:r>
        <w:t>原始拷贝：</w:t>
      </w:r>
    </w:p>
    <w:p w14:paraId="1FA527A6" w14:textId="77777777" w:rsidR="00527CAF" w:rsidRDefault="00000000">
      <w:pPr>
        <w:pStyle w:val="afff"/>
      </w:pPr>
      <w:proofErr w:type="spellStart"/>
      <w:r>
        <w:t>rsync</w:t>
      </w:r>
      <w:proofErr w:type="spellEnd"/>
      <w:r>
        <w:t xml:space="preserve"> -av /opt/module root@hadoop103:/opt/</w:t>
      </w:r>
    </w:p>
    <w:p w14:paraId="1DEEC17B" w14:textId="77777777" w:rsidR="00527CAF" w:rsidRDefault="00000000">
      <w:pPr>
        <w:pStyle w:val="aff6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t>期望脚本：</w:t>
      </w:r>
    </w:p>
    <w:p w14:paraId="6B814BAC" w14:textId="77777777" w:rsidR="00527CAF" w:rsidRDefault="00000000">
      <w:pPr>
        <w:pStyle w:val="afff"/>
      </w:pPr>
      <w:proofErr w:type="spellStart"/>
      <w:r>
        <w:t>xsync</w:t>
      </w:r>
      <w:proofErr w:type="spellEnd"/>
      <w:r>
        <w:t>要同步的文件名称</w:t>
      </w:r>
    </w:p>
    <w:p w14:paraId="5A40E3F8" w14:textId="77777777" w:rsidR="00527CAF" w:rsidRDefault="00000000">
      <w:pPr>
        <w:pStyle w:val="aff6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rPr>
          <w:rFonts w:hint="eastAsia"/>
        </w:rPr>
        <w:t>说明</w:t>
      </w:r>
      <w:r>
        <w:t>：在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/bin</w:t>
      </w:r>
      <w:r>
        <w:t>这个目录下存放的脚本，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用户</w:t>
      </w:r>
      <w:r>
        <w:t>可以在系统任何地方直接执行。</w:t>
      </w:r>
    </w:p>
    <w:p w14:paraId="06767CE2" w14:textId="77777777" w:rsidR="00527CAF" w:rsidRDefault="00000000">
      <w:pPr>
        <w:pStyle w:val="aff6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 w14:paraId="0AA1B123" w14:textId="77777777" w:rsidR="00527CAF" w:rsidRDefault="00000000">
      <w:pPr>
        <w:pStyle w:val="aff6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在用的家目录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下创建</w:t>
      </w:r>
      <w:r>
        <w:rPr>
          <w:rFonts w:hint="eastAsia"/>
        </w:rPr>
        <w:t>bin</w:t>
      </w:r>
      <w:r>
        <w:rPr>
          <w:rFonts w:hint="eastAsia"/>
        </w:rPr>
        <w:t>文件夹</w:t>
      </w:r>
    </w:p>
    <w:p w14:paraId="781546AE" w14:textId="77777777" w:rsidR="00527CAF" w:rsidRDefault="00000000">
      <w:pPr>
        <w:pStyle w:val="afff"/>
      </w:pPr>
      <w:r>
        <w:t xml:space="preserve">[atguigu@hadoop102 </w:t>
      </w:r>
      <w:proofErr w:type="gramStart"/>
      <w:r>
        <w:t>~]$</w:t>
      </w:r>
      <w:proofErr w:type="gramEnd"/>
      <w:r>
        <w:t xml:space="preserve"> </w:t>
      </w:r>
      <w:proofErr w:type="spellStart"/>
      <w:r>
        <w:t>mkdir</w:t>
      </w:r>
      <w:proofErr w:type="spellEnd"/>
      <w:r>
        <w:t xml:space="preserve"> bin</w:t>
      </w:r>
    </w:p>
    <w:p w14:paraId="63457F8A" w14:textId="77777777" w:rsidR="00527CAF" w:rsidRDefault="00000000">
      <w:pPr>
        <w:pStyle w:val="aff6"/>
      </w:pPr>
      <w:r>
        <w:rPr>
          <w:rFonts w:hint="eastAsia"/>
        </w:rPr>
        <w:t>②</w:t>
      </w:r>
      <w:r>
        <w:t>在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t>/bin</w:t>
      </w:r>
      <w:r>
        <w:t>目录下创建</w:t>
      </w:r>
      <w:proofErr w:type="spellStart"/>
      <w:r>
        <w:t>xsyn</w:t>
      </w:r>
      <w:r>
        <w:rPr>
          <w:rFonts w:hint="eastAsia"/>
        </w:rPr>
        <w:t>c</w:t>
      </w:r>
      <w:proofErr w:type="spellEnd"/>
      <w:r>
        <w:rPr>
          <w:rFonts w:hint="eastAsia"/>
        </w:rPr>
        <w:t>文件，以便全局调用</w:t>
      </w:r>
    </w:p>
    <w:p w14:paraId="7C3AB48F" w14:textId="77777777" w:rsidR="00527CAF" w:rsidRDefault="00000000">
      <w:pPr>
        <w:pStyle w:val="afff"/>
      </w:pPr>
      <w:r>
        <w:t xml:space="preserve">[atguigu@hadoop102 </w:t>
      </w:r>
      <w:proofErr w:type="gramStart"/>
      <w:r>
        <w:t>~]$</w:t>
      </w:r>
      <w:proofErr w:type="gramEnd"/>
      <w:r>
        <w:t xml:space="preserve"> cd /home/</w:t>
      </w:r>
      <w:proofErr w:type="spellStart"/>
      <w:r>
        <w:t>atguigu</w:t>
      </w:r>
      <w:proofErr w:type="spellEnd"/>
      <w:r>
        <w:t>/</w:t>
      </w:r>
      <w:r>
        <w:rPr>
          <w:rFonts w:hint="eastAsia"/>
        </w:rPr>
        <w:t>bin</w:t>
      </w:r>
    </w:p>
    <w:p w14:paraId="732DD393" w14:textId="77777777" w:rsidR="00527CAF" w:rsidRDefault="00000000">
      <w:pPr>
        <w:pStyle w:val="afff"/>
      </w:pPr>
      <w:r>
        <w:t xml:space="preserve">[atguigu@hadoop102 </w:t>
      </w:r>
      <w:proofErr w:type="gramStart"/>
      <w:r>
        <w:t>~]$</w:t>
      </w:r>
      <w:proofErr w:type="gramEnd"/>
      <w:r>
        <w:t xml:space="preserve"> </w:t>
      </w:r>
      <w:r>
        <w:rPr>
          <w:rFonts w:hint="eastAsia"/>
        </w:rPr>
        <w:t>v</w:t>
      </w:r>
      <w:r>
        <w:t xml:space="preserve">im </w:t>
      </w:r>
      <w:proofErr w:type="spellStart"/>
      <w:r>
        <w:t>xsync</w:t>
      </w:r>
      <w:proofErr w:type="spellEnd"/>
    </w:p>
    <w:p w14:paraId="401A9188" w14:textId="77777777" w:rsidR="00527CAF" w:rsidRDefault="00000000">
      <w:pPr>
        <w:pStyle w:val="aff6"/>
      </w:pPr>
      <w:r>
        <w:rPr>
          <w:rFonts w:hint="eastAsia"/>
        </w:rPr>
        <w:t>在</w:t>
      </w:r>
      <w:r>
        <w:t>该文件中编写如</w:t>
      </w:r>
      <w:r>
        <w:rPr>
          <w:rFonts w:hint="eastAsia"/>
        </w:rPr>
        <w:t>下</w:t>
      </w:r>
      <w:r>
        <w:t>代码</w:t>
      </w:r>
    </w:p>
    <w:p w14:paraId="564DF43C" w14:textId="77777777" w:rsidR="00527CAF" w:rsidRDefault="00000000">
      <w:pPr>
        <w:pStyle w:val="afff"/>
      </w:pPr>
      <w:proofErr w:type="gramStart"/>
      <w:r>
        <w:t>#!/</w:t>
      </w:r>
      <w:proofErr w:type="gramEnd"/>
      <w:r>
        <w:t>bin/bash</w:t>
      </w:r>
    </w:p>
    <w:p w14:paraId="079F75DF" w14:textId="77777777" w:rsidR="00527CAF" w:rsidRDefault="00000000">
      <w:pPr>
        <w:pStyle w:val="afff"/>
      </w:pPr>
      <w:r>
        <w:rPr>
          <w:rFonts w:hint="eastAsia"/>
        </w:rPr>
        <w:t xml:space="preserve">#1. </w:t>
      </w:r>
      <w:r>
        <w:rPr>
          <w:rFonts w:hint="eastAsia"/>
        </w:rPr>
        <w:t>判断参数个数</w:t>
      </w:r>
    </w:p>
    <w:p w14:paraId="0B7997D9" w14:textId="77777777" w:rsidR="00527CAF" w:rsidRDefault="00000000">
      <w:pPr>
        <w:pStyle w:val="afff"/>
      </w:pPr>
      <w:r>
        <w:t>if [ $# -</w:t>
      </w:r>
      <w:proofErr w:type="spellStart"/>
      <w:r>
        <w:t>lt</w:t>
      </w:r>
      <w:proofErr w:type="spellEnd"/>
      <w:r>
        <w:t xml:space="preserve"> </w:t>
      </w:r>
      <w:proofErr w:type="gramStart"/>
      <w:r>
        <w:t>1 ]</w:t>
      </w:r>
      <w:proofErr w:type="gramEnd"/>
    </w:p>
    <w:p w14:paraId="52C31D46" w14:textId="77777777" w:rsidR="00527CAF" w:rsidRDefault="00000000">
      <w:pPr>
        <w:pStyle w:val="afff"/>
      </w:pPr>
      <w:r>
        <w:t>then</w:t>
      </w:r>
    </w:p>
    <w:p w14:paraId="2246DE2C" w14:textId="77777777" w:rsidR="00527CAF" w:rsidRDefault="00000000">
      <w:pPr>
        <w:pStyle w:val="afff"/>
      </w:pPr>
      <w:r>
        <w:t xml:space="preserve">echo Not Enough </w:t>
      </w:r>
      <w:proofErr w:type="spellStart"/>
      <w:r>
        <w:t>Arguement</w:t>
      </w:r>
      <w:proofErr w:type="spellEnd"/>
      <w:r>
        <w:t>!</w:t>
      </w:r>
    </w:p>
    <w:p w14:paraId="13C60C5D" w14:textId="77777777" w:rsidR="00527CAF" w:rsidRDefault="00000000">
      <w:pPr>
        <w:pStyle w:val="afff"/>
      </w:pPr>
      <w:r>
        <w:t>exit;</w:t>
      </w:r>
    </w:p>
    <w:p w14:paraId="2FD4FF1D" w14:textId="77777777" w:rsidR="00527CAF" w:rsidRDefault="00000000">
      <w:pPr>
        <w:pStyle w:val="afff"/>
      </w:pPr>
      <w:r>
        <w:t>fi</w:t>
      </w:r>
    </w:p>
    <w:p w14:paraId="194BBF46" w14:textId="77777777" w:rsidR="00527CAF" w:rsidRDefault="00000000">
      <w:pPr>
        <w:pStyle w:val="afff"/>
      </w:pPr>
      <w:r>
        <w:rPr>
          <w:rFonts w:hint="eastAsia"/>
        </w:rPr>
        <w:t xml:space="preserve">#2. </w:t>
      </w:r>
      <w:r>
        <w:rPr>
          <w:rFonts w:hint="eastAsia"/>
        </w:rPr>
        <w:t>遍历集群所有机器</w:t>
      </w:r>
    </w:p>
    <w:p w14:paraId="09F59BB4" w14:textId="77777777" w:rsidR="00527CAF" w:rsidRDefault="00000000">
      <w:pPr>
        <w:pStyle w:val="afff"/>
      </w:pPr>
      <w:r>
        <w:t>for host in hadoop102 hadoop103 hadoop104</w:t>
      </w:r>
    </w:p>
    <w:p w14:paraId="2E62EF81" w14:textId="77777777" w:rsidR="00527CAF" w:rsidRDefault="00000000">
      <w:pPr>
        <w:pStyle w:val="afff"/>
      </w:pPr>
      <w:r>
        <w:t>do</w:t>
      </w:r>
    </w:p>
    <w:p w14:paraId="248AFAA9" w14:textId="77777777" w:rsidR="00527CAF" w:rsidRDefault="00000000">
      <w:pPr>
        <w:pStyle w:val="afff"/>
      </w:pPr>
      <w:r>
        <w:t>echo ===================</w:t>
      </w:r>
      <w:proofErr w:type="gramStart"/>
      <w:r>
        <w:t>=  $</w:t>
      </w:r>
      <w:proofErr w:type="gramEnd"/>
      <w:r>
        <w:t>host  ====================</w:t>
      </w:r>
    </w:p>
    <w:p w14:paraId="02BEF439" w14:textId="77777777" w:rsidR="00527CAF" w:rsidRDefault="00000000">
      <w:pPr>
        <w:pStyle w:val="afff"/>
      </w:pPr>
      <w:r>
        <w:rPr>
          <w:rFonts w:hint="eastAsia"/>
        </w:rPr>
        <w:t xml:space="preserve">#3. </w:t>
      </w:r>
      <w:r>
        <w:rPr>
          <w:rFonts w:hint="eastAsia"/>
        </w:rPr>
        <w:t>遍历所有目录，挨个发送</w:t>
      </w:r>
    </w:p>
    <w:p w14:paraId="72ABE57A" w14:textId="77777777" w:rsidR="00527CAF" w:rsidRDefault="00000000">
      <w:pPr>
        <w:pStyle w:val="afff"/>
      </w:pPr>
      <w:r>
        <w:t>for file in $@</w:t>
      </w:r>
    </w:p>
    <w:p w14:paraId="478F710F" w14:textId="77777777" w:rsidR="00527CAF" w:rsidRDefault="00000000">
      <w:pPr>
        <w:pStyle w:val="afff"/>
      </w:pPr>
      <w:r>
        <w:t>do</w:t>
      </w:r>
    </w:p>
    <w:p w14:paraId="64F1210B" w14:textId="77777777" w:rsidR="00527CAF" w:rsidRDefault="00000000">
      <w:pPr>
        <w:pStyle w:val="afff"/>
      </w:pPr>
      <w:r>
        <w:rPr>
          <w:rFonts w:hint="eastAsia"/>
        </w:rPr>
        <w:t>#4</w:t>
      </w:r>
      <w:r>
        <w:rPr>
          <w:rFonts w:hint="eastAsia"/>
        </w:rPr>
        <w:t>判断文件是否存在</w:t>
      </w:r>
    </w:p>
    <w:p w14:paraId="118D7F9C" w14:textId="77777777" w:rsidR="00527CAF" w:rsidRDefault="00000000">
      <w:pPr>
        <w:pStyle w:val="afff"/>
      </w:pPr>
      <w:r>
        <w:t>if [ -e $</w:t>
      </w:r>
      <w:proofErr w:type="gramStart"/>
      <w:r>
        <w:t>file ]</w:t>
      </w:r>
      <w:proofErr w:type="gramEnd"/>
    </w:p>
    <w:p w14:paraId="7C654AA0" w14:textId="77777777" w:rsidR="00527CAF" w:rsidRDefault="00000000">
      <w:pPr>
        <w:pStyle w:val="afff"/>
      </w:pPr>
      <w:r>
        <w:t>then</w:t>
      </w:r>
    </w:p>
    <w:p w14:paraId="54ECDCDA" w14:textId="77777777" w:rsidR="00527CAF" w:rsidRDefault="00000000">
      <w:pPr>
        <w:pStyle w:val="afff"/>
      </w:pPr>
      <w:r>
        <w:rPr>
          <w:rFonts w:hint="eastAsia"/>
        </w:rPr>
        <w:t xml:space="preserve">#5. </w:t>
      </w:r>
      <w:r>
        <w:rPr>
          <w:rFonts w:hint="eastAsia"/>
        </w:rPr>
        <w:t>获取父目录</w:t>
      </w:r>
    </w:p>
    <w:p w14:paraId="1DE1736F" w14:textId="77777777" w:rsidR="00527CAF" w:rsidRDefault="00000000">
      <w:pPr>
        <w:pStyle w:val="afff"/>
      </w:pPr>
      <w:proofErr w:type="spellStart"/>
      <w:r>
        <w:t>pdir</w:t>
      </w:r>
      <w:proofErr w:type="spellEnd"/>
      <w:r>
        <w:t>=$(cd -P $(</w:t>
      </w:r>
      <w:proofErr w:type="spellStart"/>
      <w:r>
        <w:t>dirname</w:t>
      </w:r>
      <w:proofErr w:type="spellEnd"/>
      <w:r>
        <w:t xml:space="preserve"> $file); </w:t>
      </w:r>
      <w:proofErr w:type="spellStart"/>
      <w:r>
        <w:t>pwd</w:t>
      </w:r>
      <w:proofErr w:type="spellEnd"/>
      <w:r>
        <w:t>)</w:t>
      </w:r>
    </w:p>
    <w:p w14:paraId="6D1633CD" w14:textId="77777777" w:rsidR="00527CAF" w:rsidRDefault="00000000">
      <w:pPr>
        <w:pStyle w:val="afff"/>
      </w:pPr>
      <w:r>
        <w:rPr>
          <w:rFonts w:hint="eastAsia"/>
        </w:rPr>
        <w:t xml:space="preserve">#6. </w:t>
      </w:r>
      <w:r>
        <w:rPr>
          <w:rFonts w:hint="eastAsia"/>
        </w:rPr>
        <w:t>获取当前文件的名称</w:t>
      </w:r>
    </w:p>
    <w:p w14:paraId="07CE2E72" w14:textId="77777777" w:rsidR="00527CAF" w:rsidRDefault="00000000">
      <w:pPr>
        <w:pStyle w:val="afff"/>
      </w:pPr>
      <w:proofErr w:type="spellStart"/>
      <w:r>
        <w:t>fname</w:t>
      </w:r>
      <w:proofErr w:type="spellEnd"/>
      <w:r>
        <w:t>=$(</w:t>
      </w:r>
      <w:proofErr w:type="spellStart"/>
      <w:r>
        <w:t>basename</w:t>
      </w:r>
      <w:proofErr w:type="spellEnd"/>
      <w:r>
        <w:t xml:space="preserve"> $file)</w:t>
      </w:r>
    </w:p>
    <w:p w14:paraId="0BD87F58" w14:textId="77777777" w:rsidR="00527CAF" w:rsidRDefault="00000000">
      <w:pPr>
        <w:pStyle w:val="afff"/>
      </w:pPr>
      <w:proofErr w:type="spellStart"/>
      <w:r>
        <w:t>ssh</w:t>
      </w:r>
      <w:proofErr w:type="spellEnd"/>
      <w:r>
        <w:t xml:space="preserve"> $host “</w:t>
      </w:r>
      <w:proofErr w:type="spellStart"/>
      <w:r>
        <w:t>mkdir</w:t>
      </w:r>
      <w:proofErr w:type="spellEnd"/>
      <w:r>
        <w:t xml:space="preserve"> -p $</w:t>
      </w:r>
      <w:proofErr w:type="spellStart"/>
      <w:r>
        <w:t>pdir</w:t>
      </w:r>
      <w:proofErr w:type="spellEnd"/>
      <w:r>
        <w:t>”</w:t>
      </w:r>
    </w:p>
    <w:p w14:paraId="0B9A01BA" w14:textId="77777777" w:rsidR="00527CAF" w:rsidRDefault="00000000">
      <w:pPr>
        <w:pStyle w:val="afff"/>
      </w:pPr>
      <w:proofErr w:type="spellStart"/>
      <w:r>
        <w:t>rsync</w:t>
      </w:r>
      <w:proofErr w:type="spellEnd"/>
      <w:r>
        <w:t xml:space="preserve"> -av $</w:t>
      </w:r>
      <w:proofErr w:type="spellStart"/>
      <w:r>
        <w:t>pdir</w:t>
      </w:r>
      <w:proofErr w:type="spellEnd"/>
      <w:r>
        <w:t>/$</w:t>
      </w:r>
      <w:proofErr w:type="spellStart"/>
      <w:r>
        <w:t>fname</w:t>
      </w:r>
      <w:proofErr w:type="spellEnd"/>
      <w:r>
        <w:t xml:space="preserve"> $</w:t>
      </w:r>
      <w:proofErr w:type="gramStart"/>
      <w:r>
        <w:t>host:$</w:t>
      </w:r>
      <w:proofErr w:type="spellStart"/>
      <w:proofErr w:type="gramEnd"/>
      <w:r>
        <w:t>pdir</w:t>
      </w:r>
      <w:proofErr w:type="spellEnd"/>
    </w:p>
    <w:p w14:paraId="2E40FD3C" w14:textId="77777777" w:rsidR="00527CAF" w:rsidRDefault="00000000">
      <w:pPr>
        <w:pStyle w:val="afff"/>
      </w:pPr>
      <w:r>
        <w:t>else</w:t>
      </w:r>
    </w:p>
    <w:p w14:paraId="0E3FB746" w14:textId="77777777" w:rsidR="00527CAF" w:rsidRDefault="00000000">
      <w:pPr>
        <w:pStyle w:val="afff"/>
      </w:pPr>
      <w:r>
        <w:t xml:space="preserve">echo $file does not </w:t>
      </w:r>
      <w:proofErr w:type="gramStart"/>
      <w:r>
        <w:t>exists</w:t>
      </w:r>
      <w:proofErr w:type="gramEnd"/>
      <w:r>
        <w:t>!</w:t>
      </w:r>
    </w:p>
    <w:p w14:paraId="3D66AF0E" w14:textId="77777777" w:rsidR="00527CAF" w:rsidRDefault="00000000">
      <w:pPr>
        <w:pStyle w:val="afff"/>
      </w:pPr>
      <w:r>
        <w:t>fi</w:t>
      </w:r>
    </w:p>
    <w:p w14:paraId="27566F86" w14:textId="77777777" w:rsidR="00527CAF" w:rsidRDefault="00000000">
      <w:pPr>
        <w:pStyle w:val="afff"/>
      </w:pPr>
      <w:r>
        <w:t>done</w:t>
      </w:r>
    </w:p>
    <w:p w14:paraId="3A012D70" w14:textId="77777777" w:rsidR="00527CAF" w:rsidRDefault="00000000">
      <w:pPr>
        <w:pStyle w:val="afff"/>
      </w:pPr>
      <w:r>
        <w:t>done</w:t>
      </w:r>
    </w:p>
    <w:p w14:paraId="5A38FFA5" w14:textId="77777777" w:rsidR="00527CAF" w:rsidRDefault="00000000">
      <w:pPr>
        <w:pStyle w:val="aff6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t>修改脚本</w:t>
      </w:r>
      <w:proofErr w:type="spellStart"/>
      <w:r>
        <w:t>xsync</w:t>
      </w:r>
      <w:proofErr w:type="spellEnd"/>
      <w:r>
        <w:t>具有执行权限</w:t>
      </w:r>
    </w:p>
    <w:p w14:paraId="57B4549A" w14:textId="77777777" w:rsidR="00527CAF" w:rsidRDefault="00000000">
      <w:pPr>
        <w:pStyle w:val="afff"/>
      </w:pPr>
      <w:r>
        <w:t xml:space="preserve">[atguigu@hadoop102 </w:t>
      </w:r>
      <w:proofErr w:type="gramStart"/>
      <w:r>
        <w:t>bin]$</w:t>
      </w:r>
      <w:proofErr w:type="gramEnd"/>
      <w:r>
        <w:t xml:space="preserve"> </w:t>
      </w: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</w:t>
      </w:r>
      <w:r>
        <w:t>+x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xsync</w:t>
      </w:r>
      <w:proofErr w:type="spellEnd"/>
    </w:p>
    <w:p w14:paraId="3C1E74DB" w14:textId="77777777" w:rsidR="00527CAF" w:rsidRDefault="00000000">
      <w:pPr>
        <w:pStyle w:val="aff6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>
        <w:rPr>
          <w:rFonts w:hint="eastAsia"/>
        </w:rPr>
        <w:t>测试脚本</w:t>
      </w:r>
    </w:p>
    <w:p w14:paraId="7775D863" w14:textId="77777777" w:rsidR="00527CAF" w:rsidRDefault="00000000">
      <w:pPr>
        <w:pStyle w:val="afff"/>
      </w:pPr>
      <w:r>
        <w:t xml:space="preserve">[atguigu@hadoop102 </w:t>
      </w:r>
      <w:proofErr w:type="gramStart"/>
      <w:r>
        <w:t>bin]$</w:t>
      </w:r>
      <w:proofErr w:type="gramEnd"/>
      <w:r>
        <w:t xml:space="preserve"> </w:t>
      </w:r>
      <w:proofErr w:type="spellStart"/>
      <w:r>
        <w:t>xsync</w:t>
      </w:r>
      <w:proofErr w:type="spellEnd"/>
      <w:r>
        <w:t xml:space="preserve"> </w:t>
      </w:r>
      <w:proofErr w:type="spellStart"/>
      <w:r>
        <w:t>xsync</w:t>
      </w:r>
      <w:proofErr w:type="spellEnd"/>
    </w:p>
    <w:p w14:paraId="7EFB3E34" w14:textId="77777777" w:rsidR="00527CAF" w:rsidRDefault="00000000">
      <w:pPr>
        <w:pStyle w:val="aff0"/>
      </w:pPr>
      <w:r>
        <w:lastRenderedPageBreak/>
        <w:t>4.4.4 SSH</w:t>
      </w:r>
      <w:r>
        <w:t>无密登录</w:t>
      </w:r>
      <w:r>
        <w:rPr>
          <w:rFonts w:hint="eastAsia"/>
        </w:rPr>
        <w:t>配置</w:t>
      </w:r>
    </w:p>
    <w:p w14:paraId="078E54FE" w14:textId="77777777" w:rsidR="00527CAF" w:rsidRDefault="00000000">
      <w:pPr>
        <w:pStyle w:val="aff6"/>
      </w:pPr>
      <w:r>
        <w:rPr>
          <w:rFonts w:hint="eastAsia"/>
        </w:rPr>
        <w:t>说明：这里面只配置了</w:t>
      </w:r>
      <w:r>
        <w:rPr>
          <w:rFonts w:hint="eastAsia"/>
        </w:rPr>
        <w:t>hadoo</w:t>
      </w:r>
      <w:r>
        <w:t>p102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到其他主机的无密登录；因为</w:t>
      </w:r>
      <w:r>
        <w:rPr>
          <w:rFonts w:hint="eastAsia"/>
        </w:rPr>
        <w:t>hadoop</w:t>
      </w:r>
      <w:r>
        <w:t>102</w:t>
      </w:r>
      <w:proofErr w:type="gramStart"/>
      <w:r>
        <w:rPr>
          <w:rFonts w:hint="eastAsia"/>
        </w:rPr>
        <w:t>未外配置</w:t>
      </w:r>
      <w:proofErr w:type="gramEnd"/>
      <w:r>
        <w:rPr>
          <w:rFonts w:hint="eastAsia"/>
        </w:rPr>
        <w:t>的是</w:t>
      </w:r>
      <w:proofErr w:type="spellStart"/>
      <w:r>
        <w:rPr>
          <w:rFonts w:hint="eastAsia"/>
        </w:rPr>
        <w:t>Name</w:t>
      </w:r>
      <w:r>
        <w:t>Node</w:t>
      </w:r>
      <w:proofErr w:type="spellEnd"/>
      <w:r>
        <w:rPr>
          <w:rFonts w:hint="eastAsia"/>
        </w:rPr>
        <w:t>，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配置的是</w:t>
      </w:r>
      <w:proofErr w:type="spellStart"/>
      <w:r>
        <w:rPr>
          <w:rFonts w:hint="eastAsia"/>
        </w:rPr>
        <w:t>ResourceManager</w:t>
      </w:r>
      <w:proofErr w:type="spellEnd"/>
      <w:r>
        <w:rPr>
          <w:rFonts w:hint="eastAsia"/>
        </w:rPr>
        <w:t>，都要求对其他节点无密访问。</w:t>
      </w:r>
    </w:p>
    <w:p w14:paraId="7A5F50BD" w14:textId="77777777" w:rsidR="00527CAF" w:rsidRDefault="00000000">
      <w:pPr>
        <w:pStyle w:val="aff6"/>
      </w:pPr>
      <w:r>
        <w:t>（</w:t>
      </w:r>
      <w:r>
        <w:t>1</w:t>
      </w:r>
      <w:r>
        <w:t>）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上</w:t>
      </w:r>
      <w:r>
        <w:t>生成公</w:t>
      </w:r>
      <w:proofErr w:type="gramStart"/>
      <w:r>
        <w:t>钥</w:t>
      </w:r>
      <w:proofErr w:type="gramEnd"/>
      <w:r>
        <w:t>和</w:t>
      </w:r>
      <w:proofErr w:type="gramStart"/>
      <w:r>
        <w:t>私钥</w:t>
      </w:r>
      <w:proofErr w:type="gramEnd"/>
      <w:r>
        <w:t>：</w:t>
      </w:r>
    </w:p>
    <w:p w14:paraId="35A952E7" w14:textId="77777777" w:rsidR="00527CAF" w:rsidRDefault="00000000">
      <w:pPr>
        <w:pStyle w:val="afff"/>
      </w:pPr>
      <w:r>
        <w:t>[atguigu@hadoop102 .</w:t>
      </w:r>
      <w:proofErr w:type="spellStart"/>
      <w:proofErr w:type="gramStart"/>
      <w:r>
        <w:t>ssh</w:t>
      </w:r>
      <w:proofErr w:type="spellEnd"/>
      <w:r>
        <w:t>]$</w:t>
      </w:r>
      <w:proofErr w:type="gramEnd"/>
      <w:r>
        <w:t xml:space="preserve">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-keygen -t </w:t>
      </w:r>
      <w:proofErr w:type="spellStart"/>
      <w:r>
        <w:rPr>
          <w:rFonts w:hint="eastAsia"/>
        </w:rPr>
        <w:t>rsa</w:t>
      </w:r>
      <w:proofErr w:type="spellEnd"/>
    </w:p>
    <w:p w14:paraId="3BDE45A7" w14:textId="77777777" w:rsidR="00527CAF" w:rsidRDefault="00000000">
      <w:pPr>
        <w:pStyle w:val="aff6"/>
      </w:pPr>
      <w:r>
        <w:t>然后敲（三个回车），就会生成两个文件</w:t>
      </w:r>
      <w:proofErr w:type="spellStart"/>
      <w:r>
        <w:t>id_rsa</w:t>
      </w:r>
      <w:proofErr w:type="spellEnd"/>
      <w:r>
        <w:t>（私</w:t>
      </w:r>
      <w:proofErr w:type="gramStart"/>
      <w:r>
        <w:t>钥</w:t>
      </w:r>
      <w:proofErr w:type="gramEnd"/>
      <w:r>
        <w:t>）、</w:t>
      </w:r>
      <w:r>
        <w:t>id_rsa.pub</w:t>
      </w:r>
      <w:r>
        <w:t>（公</w:t>
      </w:r>
      <w:proofErr w:type="gramStart"/>
      <w:r>
        <w:t>钥</w:t>
      </w:r>
      <w:proofErr w:type="gramEnd"/>
      <w:r>
        <w:t>）</w:t>
      </w:r>
    </w:p>
    <w:p w14:paraId="5922FA6C" w14:textId="77777777" w:rsidR="00527CAF" w:rsidRDefault="00000000">
      <w:pPr>
        <w:pStyle w:val="aff6"/>
      </w:pPr>
      <w:r>
        <w:t>（</w:t>
      </w:r>
      <w:r>
        <w:t>2</w:t>
      </w:r>
      <w:r>
        <w:t>）将</w:t>
      </w:r>
      <w:r>
        <w:rPr>
          <w:rFonts w:hint="eastAsia"/>
        </w:rPr>
        <w:t>hadoop</w:t>
      </w:r>
      <w:r>
        <w:t>102</w:t>
      </w:r>
      <w:r>
        <w:t>公</w:t>
      </w:r>
      <w:proofErr w:type="gramStart"/>
      <w:r>
        <w:t>钥</w:t>
      </w:r>
      <w:proofErr w:type="gramEnd"/>
      <w:r>
        <w:t>拷贝到要免密登录的目标机器上</w:t>
      </w:r>
    </w:p>
    <w:p w14:paraId="2DEDEA83" w14:textId="77777777" w:rsidR="00527CAF" w:rsidRDefault="00000000">
      <w:pPr>
        <w:pStyle w:val="afff"/>
      </w:pPr>
      <w:r>
        <w:t>[atguigu@hadoop102 .</w:t>
      </w:r>
      <w:proofErr w:type="spellStart"/>
      <w:proofErr w:type="gramStart"/>
      <w:r>
        <w:t>ssh</w:t>
      </w:r>
      <w:proofErr w:type="spellEnd"/>
      <w:r>
        <w:t>]$</w:t>
      </w:r>
      <w:proofErr w:type="gramEnd"/>
      <w:r>
        <w:t xml:space="preserve">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-copy-id hadoop102</w:t>
      </w:r>
    </w:p>
    <w:p w14:paraId="1B4A5EF0" w14:textId="77777777" w:rsidR="00527CAF" w:rsidRDefault="00000000">
      <w:pPr>
        <w:pStyle w:val="afff"/>
      </w:pPr>
      <w:r>
        <w:t>[atguigu@hadoop102 .</w:t>
      </w:r>
      <w:proofErr w:type="spellStart"/>
      <w:proofErr w:type="gramStart"/>
      <w:r>
        <w:t>ssh</w:t>
      </w:r>
      <w:proofErr w:type="spellEnd"/>
      <w:r>
        <w:t>]$</w:t>
      </w:r>
      <w:proofErr w:type="gramEnd"/>
      <w:r>
        <w:t xml:space="preserve">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-copy-id hadoop103</w:t>
      </w:r>
    </w:p>
    <w:p w14:paraId="0F28CB46" w14:textId="77777777" w:rsidR="00527CAF" w:rsidRDefault="00000000">
      <w:pPr>
        <w:pStyle w:val="afff"/>
      </w:pPr>
      <w:r>
        <w:t>[atguigu@hadoop102 .</w:t>
      </w:r>
      <w:proofErr w:type="spellStart"/>
      <w:proofErr w:type="gramStart"/>
      <w:r>
        <w:t>ssh</w:t>
      </w:r>
      <w:proofErr w:type="spellEnd"/>
      <w:r>
        <w:t>]$</w:t>
      </w:r>
      <w:proofErr w:type="gramEnd"/>
      <w:r>
        <w:t xml:space="preserve">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-copy-id hadoop104</w:t>
      </w:r>
    </w:p>
    <w:p w14:paraId="2B0AE4BE" w14:textId="77777777" w:rsidR="00527CAF" w:rsidRDefault="00000000">
      <w:pPr>
        <w:pStyle w:val="aff6"/>
      </w:pPr>
      <w:r>
        <w:t>（</w:t>
      </w:r>
      <w:r>
        <w:t>3</w:t>
      </w:r>
      <w:r>
        <w:t>）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上</w:t>
      </w:r>
      <w:r>
        <w:t>生成公</w:t>
      </w:r>
      <w:proofErr w:type="gramStart"/>
      <w:r>
        <w:t>钥</w:t>
      </w:r>
      <w:proofErr w:type="gramEnd"/>
      <w:r>
        <w:t>和</w:t>
      </w:r>
      <w:proofErr w:type="gramStart"/>
      <w:r>
        <w:t>私钥</w:t>
      </w:r>
      <w:proofErr w:type="gramEnd"/>
      <w:r>
        <w:t>：</w:t>
      </w:r>
    </w:p>
    <w:p w14:paraId="5BF61C39" w14:textId="77777777" w:rsidR="00527CAF" w:rsidRDefault="00000000">
      <w:pPr>
        <w:pStyle w:val="afff"/>
      </w:pPr>
      <w:r>
        <w:t>[atguigu@hadoop103 .</w:t>
      </w:r>
      <w:proofErr w:type="spellStart"/>
      <w:proofErr w:type="gramStart"/>
      <w:r>
        <w:t>ssh</w:t>
      </w:r>
      <w:proofErr w:type="spellEnd"/>
      <w:r>
        <w:t>]$</w:t>
      </w:r>
      <w:proofErr w:type="gramEnd"/>
      <w:r>
        <w:t xml:space="preserve">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-keygen -t </w:t>
      </w:r>
      <w:proofErr w:type="spellStart"/>
      <w:r>
        <w:rPr>
          <w:rFonts w:hint="eastAsia"/>
        </w:rPr>
        <w:t>rsa</w:t>
      </w:r>
      <w:proofErr w:type="spellEnd"/>
    </w:p>
    <w:p w14:paraId="0BA59053" w14:textId="77777777" w:rsidR="00527CAF" w:rsidRDefault="00000000">
      <w:pPr>
        <w:pStyle w:val="aff6"/>
      </w:pPr>
      <w:r>
        <w:t>然后敲（三个回车），就会生成两个文件</w:t>
      </w:r>
      <w:proofErr w:type="spellStart"/>
      <w:r>
        <w:t>id_rsa</w:t>
      </w:r>
      <w:proofErr w:type="spellEnd"/>
      <w:r>
        <w:t>（私</w:t>
      </w:r>
      <w:proofErr w:type="gramStart"/>
      <w:r>
        <w:t>钥</w:t>
      </w:r>
      <w:proofErr w:type="gramEnd"/>
      <w:r>
        <w:t>）、</w:t>
      </w:r>
      <w:r>
        <w:t>id_rsa.pub</w:t>
      </w:r>
      <w:r>
        <w:t>（公</w:t>
      </w:r>
      <w:proofErr w:type="gramStart"/>
      <w:r>
        <w:t>钥</w:t>
      </w:r>
      <w:proofErr w:type="gramEnd"/>
      <w:r>
        <w:t>）</w:t>
      </w:r>
    </w:p>
    <w:p w14:paraId="699E7CEB" w14:textId="77777777" w:rsidR="00527CAF" w:rsidRDefault="00000000">
      <w:pPr>
        <w:pStyle w:val="aff6"/>
      </w:pPr>
      <w:r>
        <w:t>（</w:t>
      </w:r>
      <w:r>
        <w:t>4</w:t>
      </w:r>
      <w:r>
        <w:t>）将</w:t>
      </w:r>
      <w:r>
        <w:rPr>
          <w:rFonts w:hint="eastAsia"/>
        </w:rPr>
        <w:t>hadoop</w:t>
      </w:r>
      <w:r>
        <w:t>103</w:t>
      </w:r>
      <w:r>
        <w:t>公</w:t>
      </w:r>
      <w:proofErr w:type="gramStart"/>
      <w:r>
        <w:t>钥</w:t>
      </w:r>
      <w:proofErr w:type="gramEnd"/>
      <w:r>
        <w:t>拷贝到要免密登录的目标机器上</w:t>
      </w:r>
    </w:p>
    <w:p w14:paraId="002B2921" w14:textId="77777777" w:rsidR="00527CAF" w:rsidRDefault="00000000">
      <w:pPr>
        <w:pStyle w:val="afff"/>
      </w:pPr>
      <w:r>
        <w:t>[atguigu@hadoop103 .</w:t>
      </w:r>
      <w:proofErr w:type="spellStart"/>
      <w:proofErr w:type="gramStart"/>
      <w:r>
        <w:t>ssh</w:t>
      </w:r>
      <w:proofErr w:type="spellEnd"/>
      <w:r>
        <w:t>]$</w:t>
      </w:r>
      <w:proofErr w:type="gramEnd"/>
      <w:r>
        <w:t xml:space="preserve">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-copy-id hadoop102</w:t>
      </w:r>
    </w:p>
    <w:p w14:paraId="12D57DBB" w14:textId="77777777" w:rsidR="00527CAF" w:rsidRDefault="00000000">
      <w:pPr>
        <w:pStyle w:val="afff"/>
      </w:pPr>
      <w:r>
        <w:t>[atguigu@hadoop103 .</w:t>
      </w:r>
      <w:proofErr w:type="spellStart"/>
      <w:proofErr w:type="gramStart"/>
      <w:r>
        <w:t>ssh</w:t>
      </w:r>
      <w:proofErr w:type="spellEnd"/>
      <w:r>
        <w:t>]$</w:t>
      </w:r>
      <w:proofErr w:type="gramEnd"/>
      <w:r>
        <w:t xml:space="preserve">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-copy-id hadoop103</w:t>
      </w:r>
    </w:p>
    <w:p w14:paraId="23451EE4" w14:textId="77777777" w:rsidR="00527CAF" w:rsidRDefault="00000000">
      <w:pPr>
        <w:pStyle w:val="afff"/>
      </w:pPr>
      <w:r>
        <w:t>[atguigu@hadoop103 .</w:t>
      </w:r>
      <w:proofErr w:type="spellStart"/>
      <w:proofErr w:type="gramStart"/>
      <w:r>
        <w:t>ssh</w:t>
      </w:r>
      <w:proofErr w:type="spellEnd"/>
      <w:r>
        <w:t>]$</w:t>
      </w:r>
      <w:proofErr w:type="gramEnd"/>
      <w:r>
        <w:t xml:space="preserve">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-copy-id hadoop104</w:t>
      </w:r>
    </w:p>
    <w:p w14:paraId="2DBEDC43" w14:textId="77777777" w:rsidR="00527CAF" w:rsidRDefault="00000000">
      <w:pPr>
        <w:pStyle w:val="aff0"/>
      </w:pPr>
      <w:r>
        <w:t xml:space="preserve">4.4.5 </w:t>
      </w:r>
      <w:r>
        <w:rPr>
          <w:rFonts w:hint="eastAsia"/>
        </w:rPr>
        <w:t>JDK</w:t>
      </w:r>
      <w:r>
        <w:rPr>
          <w:rFonts w:hint="eastAsia"/>
        </w:rPr>
        <w:t>准备</w:t>
      </w:r>
    </w:p>
    <w:p w14:paraId="0E14D4AE" w14:textId="77777777" w:rsidR="00527CAF" w:rsidRDefault="00000000">
      <w:pPr>
        <w:pStyle w:val="aff4"/>
      </w:pPr>
      <w:r>
        <w:t>1</w:t>
      </w:r>
      <w:r>
        <w:rPr>
          <w:rFonts w:hint="eastAsia"/>
        </w:rPr>
        <w:t>）</w:t>
      </w:r>
      <w:r>
        <w:t>卸载现有</w:t>
      </w:r>
      <w:r>
        <w:rPr>
          <w:rFonts w:hint="eastAsia"/>
        </w:rPr>
        <w:t>JDK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台节点）</w:t>
      </w:r>
    </w:p>
    <w:p w14:paraId="502FBE9F" w14:textId="77777777" w:rsidR="00527CAF" w:rsidRDefault="00000000">
      <w:pPr>
        <w:pStyle w:val="afff"/>
      </w:pPr>
      <w:r>
        <w:rPr>
          <w:rFonts w:hint="eastAsia"/>
        </w:rPr>
        <w:t>[</w:t>
      </w:r>
      <w:r>
        <w:t>atguigu</w:t>
      </w:r>
      <w:r>
        <w:rPr>
          <w:rFonts w:hint="eastAsia"/>
        </w:rPr>
        <w:t>@hadoop10</w:t>
      </w:r>
      <w:r>
        <w:t>2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o</w:t>
      </w:r>
      <w:r>
        <w:t>pt</w:t>
      </w:r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rpm -</w:t>
      </w:r>
      <w:proofErr w:type="spellStart"/>
      <w:r>
        <w:t>qa</w:t>
      </w:r>
      <w:proofErr w:type="spellEnd"/>
      <w:r>
        <w:t xml:space="preserve"> | grep -</w:t>
      </w:r>
      <w:proofErr w:type="spellStart"/>
      <w:r>
        <w:t>i</w:t>
      </w:r>
      <w:proofErr w:type="spellEnd"/>
      <w:r>
        <w:t xml:space="preserve"> java | </w:t>
      </w:r>
      <w:proofErr w:type="spellStart"/>
      <w:r>
        <w:t>xargs</w:t>
      </w:r>
      <w:proofErr w:type="spellEnd"/>
      <w:r>
        <w:t xml:space="preserve"> -n1 </w:t>
      </w:r>
      <w:proofErr w:type="spellStart"/>
      <w:r>
        <w:t>sudo</w:t>
      </w:r>
      <w:proofErr w:type="spellEnd"/>
      <w:r>
        <w:t xml:space="preserve"> rpm -e --</w:t>
      </w:r>
      <w:proofErr w:type="spellStart"/>
      <w:r>
        <w:t>nodeps</w:t>
      </w:r>
      <w:proofErr w:type="spellEnd"/>
    </w:p>
    <w:p w14:paraId="52B0C86E" w14:textId="77777777" w:rsidR="00527CAF" w:rsidRDefault="00000000">
      <w:pPr>
        <w:pStyle w:val="afff"/>
      </w:pPr>
      <w:r>
        <w:rPr>
          <w:rFonts w:hint="eastAsia"/>
        </w:rPr>
        <w:t>[</w:t>
      </w:r>
      <w:r>
        <w:t>atguigu</w:t>
      </w:r>
      <w:r>
        <w:rPr>
          <w:rFonts w:hint="eastAsia"/>
        </w:rPr>
        <w:t>@hadoop10</w:t>
      </w:r>
      <w:r>
        <w:t>3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o</w:t>
      </w:r>
      <w:r>
        <w:t>pt</w:t>
      </w:r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rpm -</w:t>
      </w:r>
      <w:proofErr w:type="spellStart"/>
      <w:r>
        <w:t>qa</w:t>
      </w:r>
      <w:proofErr w:type="spellEnd"/>
      <w:r>
        <w:t xml:space="preserve"> | grep -</w:t>
      </w:r>
      <w:proofErr w:type="spellStart"/>
      <w:r>
        <w:t>i</w:t>
      </w:r>
      <w:proofErr w:type="spellEnd"/>
      <w:r>
        <w:t xml:space="preserve"> java | </w:t>
      </w:r>
      <w:proofErr w:type="spellStart"/>
      <w:r>
        <w:t>xargs</w:t>
      </w:r>
      <w:proofErr w:type="spellEnd"/>
      <w:r>
        <w:t xml:space="preserve"> -n1 </w:t>
      </w:r>
      <w:proofErr w:type="spellStart"/>
      <w:r>
        <w:t>sudo</w:t>
      </w:r>
      <w:proofErr w:type="spellEnd"/>
      <w:r>
        <w:t xml:space="preserve"> rpm -e --</w:t>
      </w:r>
      <w:proofErr w:type="spellStart"/>
      <w:r>
        <w:t>nodeps</w:t>
      </w:r>
      <w:proofErr w:type="spellEnd"/>
    </w:p>
    <w:p w14:paraId="630608AA" w14:textId="77777777" w:rsidR="00527CAF" w:rsidRDefault="00000000">
      <w:pPr>
        <w:pStyle w:val="afff"/>
      </w:pPr>
      <w:r>
        <w:rPr>
          <w:rFonts w:hint="eastAsia"/>
        </w:rPr>
        <w:t>[</w:t>
      </w:r>
      <w:r>
        <w:t>atguigu</w:t>
      </w:r>
      <w:r>
        <w:rPr>
          <w:rFonts w:hint="eastAsia"/>
        </w:rPr>
        <w:t>@hadoop10</w:t>
      </w:r>
      <w:r>
        <w:t>4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o</w:t>
      </w:r>
      <w:r>
        <w:t>pt</w:t>
      </w:r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rpm -</w:t>
      </w:r>
      <w:proofErr w:type="spellStart"/>
      <w:r>
        <w:t>qa</w:t>
      </w:r>
      <w:proofErr w:type="spellEnd"/>
      <w:r>
        <w:t xml:space="preserve"> | grep -</w:t>
      </w:r>
      <w:proofErr w:type="spellStart"/>
      <w:r>
        <w:t>i</w:t>
      </w:r>
      <w:proofErr w:type="spellEnd"/>
      <w:r>
        <w:t xml:space="preserve"> java | </w:t>
      </w:r>
      <w:proofErr w:type="spellStart"/>
      <w:r>
        <w:t>xargs</w:t>
      </w:r>
      <w:proofErr w:type="spellEnd"/>
      <w:r>
        <w:t xml:space="preserve"> -n1 </w:t>
      </w:r>
      <w:proofErr w:type="spellStart"/>
      <w:r>
        <w:t>sudo</w:t>
      </w:r>
      <w:proofErr w:type="spellEnd"/>
      <w:r>
        <w:t xml:space="preserve"> rpm -e --</w:t>
      </w:r>
      <w:proofErr w:type="spellStart"/>
      <w:r>
        <w:t>nodeps</w:t>
      </w:r>
      <w:proofErr w:type="spellEnd"/>
    </w:p>
    <w:p w14:paraId="79874064" w14:textId="77777777" w:rsidR="00527CAF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rpm -</w:t>
      </w:r>
      <w:proofErr w:type="spellStart"/>
      <w:r>
        <w:t>qa</w:t>
      </w:r>
      <w:proofErr w:type="spellEnd"/>
      <w:r>
        <w:rPr>
          <w:rFonts w:hint="eastAsia"/>
        </w:rPr>
        <w:t>：表示</w:t>
      </w:r>
      <w:r>
        <w:t>查询所有已经安装的软件包</w:t>
      </w:r>
    </w:p>
    <w:p w14:paraId="54BE25FA" w14:textId="77777777" w:rsidR="00527CAF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grep -</w:t>
      </w:r>
      <w:proofErr w:type="spellStart"/>
      <w:r>
        <w:t>i</w:t>
      </w:r>
      <w:proofErr w:type="spellEnd"/>
      <w:r>
        <w:rPr>
          <w:rFonts w:hint="eastAsia"/>
        </w:rPr>
        <w:t>：表示过滤时不区分大小写</w:t>
      </w:r>
    </w:p>
    <w:p w14:paraId="1DC3C628" w14:textId="77777777" w:rsidR="00527CAF" w:rsidRDefault="00000000">
      <w:pPr>
        <w:pStyle w:val="aff6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proofErr w:type="spellStart"/>
      <w:r>
        <w:t>xargs</w:t>
      </w:r>
      <w:proofErr w:type="spellEnd"/>
      <w:r>
        <w:t xml:space="preserve"> -n1</w:t>
      </w:r>
      <w:r>
        <w:rPr>
          <w:rFonts w:hint="eastAsia"/>
        </w:rPr>
        <w:t>：表示一次获取上次执行结果的一个值</w:t>
      </w:r>
    </w:p>
    <w:p w14:paraId="7A95BA4E" w14:textId="77777777" w:rsidR="00527CAF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rpm -e --</w:t>
      </w:r>
      <w:proofErr w:type="spellStart"/>
      <w:r>
        <w:t>nodeps</w:t>
      </w:r>
      <w:proofErr w:type="spellEnd"/>
      <w:r>
        <w:rPr>
          <w:rFonts w:hint="eastAsia"/>
        </w:rPr>
        <w:t>：表示卸载软件</w:t>
      </w:r>
    </w:p>
    <w:p w14:paraId="5D193101" w14:textId="77777777" w:rsidR="00527CAF" w:rsidRDefault="00000000">
      <w:pPr>
        <w:pStyle w:val="aff4"/>
      </w:pPr>
      <w:r>
        <w:t>2</w:t>
      </w:r>
      <w:r>
        <w:rPr>
          <w:rFonts w:hint="eastAsia"/>
        </w:rPr>
        <w:t>）</w:t>
      </w:r>
      <w:r>
        <w:t>用</w:t>
      </w:r>
      <w:proofErr w:type="spellStart"/>
      <w:r>
        <w:rPr>
          <w:rFonts w:hint="eastAsia"/>
        </w:rPr>
        <w:t>Xftp</w:t>
      </w:r>
      <w:proofErr w:type="spellEnd"/>
      <w:r>
        <w:t>工具将</w:t>
      </w:r>
      <w:r>
        <w:t>JDK</w:t>
      </w:r>
      <w:r>
        <w:t>导入到</w:t>
      </w:r>
      <w:r>
        <w:rPr>
          <w:rFonts w:hint="eastAsia"/>
        </w:rPr>
        <w:t>h</w:t>
      </w:r>
      <w:r>
        <w:t>adoop102</w:t>
      </w:r>
      <w:r>
        <w:rPr>
          <w:rFonts w:hint="eastAsia"/>
        </w:rPr>
        <w:t>的</w:t>
      </w:r>
      <w:r>
        <w:rPr>
          <w:rFonts w:hint="eastAsia"/>
        </w:rPr>
        <w:t>/</w:t>
      </w:r>
      <w:r>
        <w:t>opt</w:t>
      </w:r>
      <w:r>
        <w:rPr>
          <w:rFonts w:hint="eastAsia"/>
        </w:rPr>
        <w:t>/</w:t>
      </w:r>
      <w:r>
        <w:t>software</w:t>
      </w:r>
      <w:r>
        <w:t>文件夹下面</w:t>
      </w:r>
    </w:p>
    <w:p w14:paraId="2A79D825" w14:textId="77777777" w:rsidR="00527CAF" w:rsidRDefault="00000000">
      <w:pPr>
        <w:pStyle w:val="aff6"/>
      </w:pPr>
      <w:r>
        <w:rPr>
          <w:rFonts w:hint="eastAsia"/>
        </w:rPr>
        <w:t>点击图标打开</w:t>
      </w:r>
      <w:proofErr w:type="spellStart"/>
      <w:r>
        <w:rPr>
          <w:rFonts w:hint="eastAsia"/>
        </w:rPr>
        <w:t>Xftp</w:t>
      </w:r>
      <w:proofErr w:type="spellEnd"/>
    </w:p>
    <w:p w14:paraId="1F65C2AF" w14:textId="77777777" w:rsidR="00527CAF" w:rsidRDefault="00000000">
      <w:pPr>
        <w:pStyle w:val="aff9"/>
      </w:pPr>
      <w:r>
        <w:rPr>
          <w:noProof/>
        </w:rPr>
        <w:lastRenderedPageBreak/>
        <w:drawing>
          <wp:inline distT="0" distB="0" distL="0" distR="0" wp14:anchorId="7208ACFB" wp14:editId="51E11497">
            <wp:extent cx="5274310" cy="2708275"/>
            <wp:effectExtent l="19050" t="19050" r="21590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rcRect b="14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56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A72BE" w14:textId="77777777" w:rsidR="00527CAF" w:rsidRDefault="00000000">
      <w:pPr>
        <w:pStyle w:val="aff6"/>
      </w:pPr>
      <w:r>
        <w:rPr>
          <w:rFonts w:hint="eastAsia"/>
        </w:rPr>
        <w:t>左侧窗口对应</w:t>
      </w:r>
      <w:r>
        <w:rPr>
          <w:rFonts w:hint="eastAsia"/>
        </w:rPr>
        <w:t>windows</w:t>
      </w:r>
      <w:r>
        <w:rPr>
          <w:rFonts w:hint="eastAsia"/>
        </w:rPr>
        <w:t>文件系统，右侧窗口对应</w:t>
      </w:r>
      <w:r>
        <w:rPr>
          <w:rFonts w:hint="eastAsia"/>
        </w:rPr>
        <w:t>Linux</w:t>
      </w:r>
      <w:r>
        <w:rPr>
          <w:rFonts w:hint="eastAsia"/>
        </w:rPr>
        <w:t>文件系统，找到对应目录，将</w:t>
      </w:r>
      <w:r>
        <w:rPr>
          <w:rFonts w:hint="eastAsia"/>
        </w:rPr>
        <w:t>JDK</w:t>
      </w:r>
      <w:r>
        <w:rPr>
          <w:rFonts w:hint="eastAsia"/>
        </w:rPr>
        <w:t>拖动到右侧窗口即可完成上传。</w:t>
      </w:r>
    </w:p>
    <w:p w14:paraId="46409B38" w14:textId="77777777" w:rsidR="00527CAF" w:rsidRDefault="00000000">
      <w:pPr>
        <w:pStyle w:val="aff9"/>
      </w:pPr>
      <w:r>
        <w:rPr>
          <w:noProof/>
        </w:rPr>
        <w:drawing>
          <wp:inline distT="0" distB="0" distL="0" distR="0" wp14:anchorId="42DFC4FD" wp14:editId="1D94F97A">
            <wp:extent cx="5274310" cy="3433445"/>
            <wp:effectExtent l="19050" t="19050" r="21590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8F9606" w14:textId="77777777" w:rsidR="00527CAF" w:rsidRDefault="00000000">
      <w:pPr>
        <w:pStyle w:val="aff4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在</w:t>
      </w:r>
      <w:r>
        <w:t>Linux</w:t>
      </w:r>
      <w:r>
        <w:t>系统下的</w:t>
      </w:r>
      <w:r>
        <w:t>opt</w:t>
      </w:r>
      <w:r>
        <w:t>目录中查看软件包是否导入成功</w:t>
      </w:r>
    </w:p>
    <w:p w14:paraId="1A7B467D" w14:textId="77777777" w:rsidR="00527CAF" w:rsidRDefault="00000000">
      <w:pPr>
        <w:pStyle w:val="afff"/>
      </w:pPr>
      <w:bookmarkStart w:id="4" w:name="_Hlk37878519"/>
      <w:r>
        <w:rPr>
          <w:rFonts w:hint="eastAsia"/>
        </w:rPr>
        <w:t>[</w:t>
      </w:r>
      <w:r>
        <w:t>atguigu</w:t>
      </w:r>
      <w:r>
        <w:rPr>
          <w:rFonts w:hint="eastAsia"/>
        </w:rPr>
        <w:t>@hadoop10</w:t>
      </w:r>
      <w:r>
        <w:t>2</w:t>
      </w:r>
      <w:r>
        <w:rPr>
          <w:rFonts w:hint="eastAsia"/>
        </w:rPr>
        <w:t xml:space="preserve"> </w:t>
      </w:r>
      <w:proofErr w:type="gramStart"/>
      <w:r>
        <w:t>software</w:t>
      </w:r>
      <w:r>
        <w:rPr>
          <w:rFonts w:hint="eastAsia"/>
        </w:rPr>
        <w:t>]#</w:t>
      </w:r>
      <w:bookmarkEnd w:id="4"/>
      <w:proofErr w:type="gramEnd"/>
      <w:r>
        <w:t xml:space="preserve"> </w:t>
      </w:r>
      <w:r>
        <w:rPr>
          <w:rFonts w:hint="eastAsia"/>
        </w:rPr>
        <w:t xml:space="preserve">ls </w:t>
      </w:r>
      <w:r>
        <w:t>/opt/</w:t>
      </w:r>
      <w:r>
        <w:rPr>
          <w:rFonts w:hint="eastAsia"/>
        </w:rPr>
        <w:t>software/</w:t>
      </w:r>
    </w:p>
    <w:p w14:paraId="064BE8E1" w14:textId="77777777" w:rsidR="00527CAF" w:rsidRDefault="00000000">
      <w:pPr>
        <w:pStyle w:val="aff6"/>
      </w:pPr>
      <w:r>
        <w:rPr>
          <w:rFonts w:hint="eastAsia"/>
        </w:rPr>
        <w:t>看到如下结果：</w:t>
      </w:r>
    </w:p>
    <w:p w14:paraId="2931AD72" w14:textId="77777777" w:rsidR="00527CAF" w:rsidRDefault="00000000">
      <w:pPr>
        <w:pStyle w:val="afff"/>
      </w:pPr>
      <w:r>
        <w:rPr>
          <w:rFonts w:hint="eastAsia"/>
        </w:rPr>
        <w:t>jdk-8u212-linux-x64.tar.gz</w:t>
      </w:r>
    </w:p>
    <w:p w14:paraId="71D7C09C" w14:textId="77777777" w:rsidR="00527CAF" w:rsidRDefault="00000000">
      <w:pPr>
        <w:pStyle w:val="aff4"/>
      </w:pPr>
      <w:r>
        <w:t>4</w:t>
      </w:r>
      <w:r>
        <w:rPr>
          <w:rFonts w:hint="eastAsia"/>
        </w:rPr>
        <w:t>）</w:t>
      </w:r>
      <w:r>
        <w:t>解压</w:t>
      </w:r>
      <w:r>
        <w:t>JDK</w:t>
      </w:r>
      <w:r>
        <w:t>到</w:t>
      </w:r>
      <w:r>
        <w:t>/opt/module</w:t>
      </w:r>
      <w:r>
        <w:t>目录下</w:t>
      </w:r>
    </w:p>
    <w:p w14:paraId="7D050479" w14:textId="77777777" w:rsidR="00527CAF" w:rsidRDefault="00000000" w:rsidP="00013BC9">
      <w:pPr>
        <w:pStyle w:val="afff"/>
      </w:pPr>
      <w:r>
        <w:t xml:space="preserve">[atguigu@hadoop102 </w:t>
      </w:r>
      <w:proofErr w:type="gramStart"/>
      <w:r>
        <w:t>software]#</w:t>
      </w:r>
      <w:proofErr w:type="gramEnd"/>
      <w:r>
        <w:t xml:space="preserve"> 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zxvf</w:t>
      </w:r>
      <w:proofErr w:type="spellEnd"/>
      <w:r>
        <w:rPr>
          <w:rFonts w:hint="eastAsia"/>
        </w:rPr>
        <w:t xml:space="preserve"> jdk-8u212-linux-x64.tar.gz -C /opt/module/</w:t>
      </w:r>
    </w:p>
    <w:p w14:paraId="44899410" w14:textId="77777777" w:rsidR="00527CAF" w:rsidRDefault="00000000">
      <w:pPr>
        <w:pStyle w:val="aff4"/>
      </w:pPr>
      <w:r>
        <w:t>5</w:t>
      </w:r>
      <w:r>
        <w:rPr>
          <w:rFonts w:hint="eastAsia"/>
        </w:rPr>
        <w:t>）</w:t>
      </w:r>
      <w:r>
        <w:t>配置</w:t>
      </w:r>
      <w:r>
        <w:t>JDK</w:t>
      </w:r>
      <w:r>
        <w:t>环境变量</w:t>
      </w:r>
    </w:p>
    <w:p w14:paraId="6D01F843" w14:textId="77777777" w:rsidR="00527CAF" w:rsidRDefault="00000000">
      <w:pPr>
        <w:pStyle w:val="af0"/>
        <w:ind w:firstLine="210"/>
      </w:pPr>
      <w:r>
        <w:lastRenderedPageBreak/>
        <w:t>（</w:t>
      </w:r>
      <w:r>
        <w:t>1</w:t>
      </w:r>
      <w:r>
        <w:t>）</w:t>
      </w:r>
      <w:r>
        <w:rPr>
          <w:rFonts w:hint="eastAsia"/>
        </w:rPr>
        <w:t>新建</w:t>
      </w:r>
      <w:r>
        <w:t>/etc/profile.d/my_env.sh</w:t>
      </w:r>
      <w:r>
        <w:rPr>
          <w:rFonts w:hint="eastAsia"/>
        </w:rPr>
        <w:t>文件</w:t>
      </w:r>
    </w:p>
    <w:p w14:paraId="7F9E02FE" w14:textId="77777777" w:rsidR="00527CAF" w:rsidRDefault="00000000">
      <w:pPr>
        <w:pStyle w:val="afff"/>
      </w:pPr>
      <w:r>
        <w:t xml:space="preserve">[atguigu@hadoop102 </w:t>
      </w:r>
      <w:proofErr w:type="gramStart"/>
      <w:r>
        <w:t>module]#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vim /etc/profile.d/my_env.sh</w:t>
      </w:r>
    </w:p>
    <w:p w14:paraId="6BE5D6C3" w14:textId="77777777" w:rsidR="00527CAF" w:rsidRDefault="00000000">
      <w:pPr>
        <w:pStyle w:val="aff6"/>
      </w:pPr>
      <w:bookmarkStart w:id="5" w:name="_Hlk45015769"/>
      <w:r>
        <w:rPr>
          <w:rFonts w:hint="eastAsia"/>
        </w:rPr>
        <w:t>添加如下内容</w:t>
      </w:r>
      <w:bookmarkEnd w:id="5"/>
      <w:r>
        <w:rPr>
          <w:rFonts w:hint="eastAsia"/>
        </w:rPr>
        <w:t>，然后保存（</w:t>
      </w:r>
      <w:r>
        <w:t>:</w:t>
      </w:r>
      <w:proofErr w:type="spellStart"/>
      <w:r>
        <w:t>wq</w:t>
      </w:r>
      <w:proofErr w:type="spellEnd"/>
      <w:r>
        <w:rPr>
          <w:rFonts w:hint="eastAsia"/>
        </w:rPr>
        <w:t>）退出</w:t>
      </w:r>
    </w:p>
    <w:p w14:paraId="6B6CE6DB" w14:textId="77777777" w:rsidR="00527CAF" w:rsidRDefault="00000000">
      <w:pPr>
        <w:pStyle w:val="afff"/>
      </w:pPr>
      <w:r>
        <w:rPr>
          <w:rFonts w:hint="eastAsia"/>
        </w:rPr>
        <w:t>#JAVA_HOME</w:t>
      </w:r>
    </w:p>
    <w:p w14:paraId="4BE14EAD" w14:textId="77777777" w:rsidR="00527CAF" w:rsidRDefault="00000000">
      <w:pPr>
        <w:pStyle w:val="afff"/>
      </w:pPr>
      <w:r>
        <w:rPr>
          <w:rFonts w:hint="eastAsia"/>
        </w:rPr>
        <w:t>export JAVA_HOME=/opt/module/jdk1.8.0_212</w:t>
      </w:r>
    </w:p>
    <w:p w14:paraId="1D942B13" w14:textId="77777777" w:rsidR="00527CAF" w:rsidRDefault="00000000">
      <w:pPr>
        <w:pStyle w:val="afff"/>
      </w:pPr>
      <w:r>
        <w:rPr>
          <w:rFonts w:hint="eastAsia"/>
        </w:rPr>
        <w:t>export PATH=$</w:t>
      </w:r>
      <w:proofErr w:type="gramStart"/>
      <w:r>
        <w:rPr>
          <w:rFonts w:hint="eastAsia"/>
        </w:rPr>
        <w:t>PATH:$</w:t>
      </w:r>
      <w:proofErr w:type="gramEnd"/>
      <w:r>
        <w:rPr>
          <w:rFonts w:hint="eastAsia"/>
        </w:rPr>
        <w:t>JAVA_HOME/bin</w:t>
      </w:r>
    </w:p>
    <w:p w14:paraId="584544C7" w14:textId="77777777" w:rsidR="00527CAF" w:rsidRDefault="00000000">
      <w:pPr>
        <w:pStyle w:val="aff6"/>
      </w:pPr>
      <w:r>
        <w:t>（</w:t>
      </w:r>
      <w:r>
        <w:t>2</w:t>
      </w:r>
      <w:r>
        <w:t>）</w:t>
      </w:r>
      <w:r>
        <w:rPr>
          <w:rFonts w:hint="eastAsia"/>
        </w:rPr>
        <w:t>让环境变量生效</w:t>
      </w:r>
    </w:p>
    <w:p w14:paraId="746C6E11" w14:textId="77777777" w:rsidR="00527CAF" w:rsidRDefault="00000000">
      <w:pPr>
        <w:pStyle w:val="afff"/>
      </w:pPr>
      <w:r>
        <w:t xml:space="preserve">[atguigu@hadoop102 </w:t>
      </w:r>
      <w:proofErr w:type="gramStart"/>
      <w:r>
        <w:t>software]$</w:t>
      </w:r>
      <w:proofErr w:type="gramEnd"/>
      <w:r>
        <w:t xml:space="preserve"> source /etc/profile.d/my_env.sh</w:t>
      </w:r>
    </w:p>
    <w:p w14:paraId="7EC771F7" w14:textId="77777777" w:rsidR="00527CAF" w:rsidRDefault="00000000">
      <w:pPr>
        <w:pStyle w:val="aff4"/>
      </w:pPr>
      <w:r>
        <w:t>6</w:t>
      </w:r>
      <w:r>
        <w:rPr>
          <w:rFonts w:hint="eastAsia"/>
        </w:rPr>
        <w:t>）</w:t>
      </w:r>
      <w:r>
        <w:t>测试</w:t>
      </w:r>
      <w:r>
        <w:t>JDK</w:t>
      </w:r>
      <w:r>
        <w:rPr>
          <w:rFonts w:hint="eastAsia"/>
        </w:rPr>
        <w:t>是否</w:t>
      </w:r>
      <w:r>
        <w:t>安装成功</w:t>
      </w:r>
    </w:p>
    <w:p w14:paraId="446C113C" w14:textId="77777777" w:rsidR="00527CAF" w:rsidRDefault="00000000">
      <w:pPr>
        <w:pStyle w:val="afff"/>
      </w:pPr>
      <w:r>
        <w:t xml:space="preserve">[atguigu@hadoop102 </w:t>
      </w:r>
      <w:proofErr w:type="gramStart"/>
      <w:r>
        <w:t>module]#</w:t>
      </w:r>
      <w:proofErr w:type="gramEnd"/>
      <w:r>
        <w:t xml:space="preserve"> </w:t>
      </w:r>
      <w:r>
        <w:rPr>
          <w:rFonts w:hint="eastAsia"/>
        </w:rPr>
        <w:t>java -version</w:t>
      </w:r>
    </w:p>
    <w:p w14:paraId="00DDF20F" w14:textId="77777777" w:rsidR="00527CAF" w:rsidRDefault="00000000">
      <w:pPr>
        <w:pStyle w:val="aff6"/>
      </w:pP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5D9BD2F5" w14:textId="77777777" w:rsidR="00527CAF" w:rsidRDefault="00000000">
      <w:pPr>
        <w:pStyle w:val="afff"/>
      </w:pPr>
      <w:r>
        <w:rPr>
          <w:rFonts w:hint="eastAsia"/>
        </w:rPr>
        <w:t xml:space="preserve">java version </w:t>
      </w:r>
      <w:r>
        <w:t>“</w:t>
      </w:r>
      <w:r>
        <w:rPr>
          <w:rFonts w:hint="eastAsia"/>
        </w:rPr>
        <w:t>1.8.0_212</w:t>
      </w:r>
      <w:r>
        <w:t>”</w:t>
      </w:r>
    </w:p>
    <w:p w14:paraId="3DF8F2F9" w14:textId="77777777" w:rsidR="00527CAF" w:rsidRDefault="00000000">
      <w:pPr>
        <w:pStyle w:val="aff4"/>
      </w:pPr>
      <w:r>
        <w:t>7</w:t>
      </w:r>
      <w:r>
        <w:rPr>
          <w:rFonts w:hint="eastAsia"/>
        </w:rPr>
        <w:t>）分发</w:t>
      </w:r>
      <w:r>
        <w:rPr>
          <w:rFonts w:hint="eastAsia"/>
        </w:rPr>
        <w:t>JDK</w:t>
      </w:r>
      <w:r>
        <w:t xml:space="preserve"> </w:t>
      </w:r>
    </w:p>
    <w:p w14:paraId="128E03F7" w14:textId="77777777" w:rsidR="00527CAF" w:rsidRDefault="00000000">
      <w:pPr>
        <w:pStyle w:val="afff"/>
      </w:pPr>
      <w:r>
        <w:t xml:space="preserve">[atguigu@hadoop102 </w:t>
      </w:r>
      <w:proofErr w:type="gramStart"/>
      <w:r>
        <w:t>module]$</w:t>
      </w:r>
      <w:proofErr w:type="gramEnd"/>
      <w:r>
        <w:t xml:space="preserve"> </w:t>
      </w:r>
      <w:proofErr w:type="spellStart"/>
      <w:r>
        <w:t>xsync</w:t>
      </w:r>
      <w:proofErr w:type="spellEnd"/>
      <w:r>
        <w:t xml:space="preserve"> /opt/module/jdk1.8.0_212/</w:t>
      </w:r>
    </w:p>
    <w:p w14:paraId="6D3AD579" w14:textId="77777777" w:rsidR="00527CAF" w:rsidRDefault="00000000">
      <w:pPr>
        <w:pStyle w:val="aff4"/>
      </w:pPr>
      <w:r>
        <w:t>8</w:t>
      </w:r>
      <w:r>
        <w:rPr>
          <w:rFonts w:hint="eastAsia"/>
        </w:rPr>
        <w:t>）分发环境变量配置文件</w:t>
      </w:r>
    </w:p>
    <w:p w14:paraId="051C6C63" w14:textId="77777777" w:rsidR="00527CAF" w:rsidRDefault="00000000">
      <w:pPr>
        <w:pStyle w:val="afff"/>
      </w:pPr>
      <w:r>
        <w:t xml:space="preserve">[atguigu@hadoop102 </w:t>
      </w:r>
      <w:proofErr w:type="gramStart"/>
      <w:r>
        <w:t>module]$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/home/</w:t>
      </w:r>
      <w:proofErr w:type="spellStart"/>
      <w:r>
        <w:t>atguigu</w:t>
      </w:r>
      <w:proofErr w:type="spellEnd"/>
      <w:r>
        <w:t>/bin/</w:t>
      </w:r>
      <w:proofErr w:type="spellStart"/>
      <w:r>
        <w:t>xsync</w:t>
      </w:r>
      <w:proofErr w:type="spellEnd"/>
      <w:r>
        <w:t xml:space="preserve"> /etc/profile.d/my_env.sh</w:t>
      </w:r>
    </w:p>
    <w:p w14:paraId="2E76B4F5" w14:textId="77777777" w:rsidR="00527CAF" w:rsidRDefault="00000000">
      <w:pPr>
        <w:pStyle w:val="aff4"/>
      </w:pPr>
      <w:r>
        <w:t>9</w:t>
      </w:r>
      <w:r>
        <w:rPr>
          <w:rFonts w:hint="eastAsia"/>
        </w:rPr>
        <w:t>）分别在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上执行</w:t>
      </w:r>
      <w:r>
        <w:rPr>
          <w:rFonts w:hint="eastAsia"/>
        </w:rPr>
        <w:t>source</w:t>
      </w:r>
    </w:p>
    <w:p w14:paraId="1B08EE2D" w14:textId="77777777" w:rsidR="00527CAF" w:rsidRDefault="00000000">
      <w:pPr>
        <w:pStyle w:val="afff"/>
      </w:pPr>
      <w:r>
        <w:t xml:space="preserve">[atguigu@hadoop103 </w:t>
      </w:r>
      <w:proofErr w:type="gramStart"/>
      <w:r>
        <w:t>module]$</w:t>
      </w:r>
      <w:proofErr w:type="gramEnd"/>
      <w:r>
        <w:t xml:space="preserve"> source /etc/profile.d/</w:t>
      </w:r>
      <w:r>
        <w:rPr>
          <w:rFonts w:hint="eastAsia"/>
        </w:rPr>
        <w:t>my</w:t>
      </w:r>
      <w:r>
        <w:t>_env.sh</w:t>
      </w:r>
    </w:p>
    <w:p w14:paraId="40A5FFA7" w14:textId="77777777" w:rsidR="00527CAF" w:rsidRDefault="00000000">
      <w:pPr>
        <w:pStyle w:val="afff"/>
      </w:pPr>
      <w:r>
        <w:t xml:space="preserve">[atguigu@hadoop104 </w:t>
      </w:r>
      <w:proofErr w:type="gramStart"/>
      <w:r>
        <w:t>module]$</w:t>
      </w:r>
      <w:proofErr w:type="gramEnd"/>
      <w:r>
        <w:t xml:space="preserve"> source /etc/profile.d/my_env.sh</w:t>
      </w:r>
    </w:p>
    <w:p w14:paraId="3B4D7233" w14:textId="77777777" w:rsidR="00527CAF" w:rsidRDefault="00000000">
      <w:pPr>
        <w:pStyle w:val="aff0"/>
      </w:pPr>
      <w:r>
        <w:t>4.4.6</w:t>
      </w:r>
      <w:r>
        <w:rPr>
          <w:rFonts w:hint="eastAsia"/>
        </w:rPr>
        <w:t>环境变量配置说明</w:t>
      </w:r>
    </w:p>
    <w:p w14:paraId="2522E1C6" w14:textId="77777777" w:rsidR="00527CAF" w:rsidRDefault="00000000">
      <w:pPr>
        <w:pStyle w:val="aff6"/>
      </w:pPr>
      <w:r>
        <w:rPr>
          <w:rFonts w:hint="eastAsia"/>
        </w:rPr>
        <w:t>Linux</w:t>
      </w:r>
      <w:r>
        <w:rPr>
          <w:rFonts w:hint="eastAsia"/>
        </w:rPr>
        <w:t>的环境变量可在多个文件中配置，如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t>/profile</w:t>
      </w:r>
      <w:r>
        <w:rPr>
          <w:rFonts w:hint="eastAsia"/>
        </w:rPr>
        <w:t>，</w:t>
      </w:r>
      <w:r>
        <w:rPr>
          <w:rFonts w:hint="eastAsia"/>
        </w:rPr>
        <w:t>/et</w:t>
      </w:r>
      <w:r>
        <w:t>c/profile.d/*.sh</w:t>
      </w:r>
      <w:r>
        <w:rPr>
          <w:rFonts w:hint="eastAsia"/>
        </w:rPr>
        <w:t>，</w:t>
      </w:r>
      <w:r>
        <w:rPr>
          <w:rFonts w:hint="eastAsia"/>
        </w:rPr>
        <w:t>~</w:t>
      </w:r>
      <w:r>
        <w:t>/.</w:t>
      </w:r>
      <w:proofErr w:type="spellStart"/>
      <w:r>
        <w:t>bashrc</w:t>
      </w:r>
      <w:proofErr w:type="spellEnd"/>
      <w:r>
        <w:rPr>
          <w:rFonts w:hint="eastAsia"/>
        </w:rPr>
        <w:t>，</w:t>
      </w:r>
      <w:r>
        <w:rPr>
          <w:rFonts w:hint="eastAsia"/>
        </w:rPr>
        <w:t>~/.</w:t>
      </w:r>
      <w:proofErr w:type="spellStart"/>
      <w:r>
        <w:t>bash_profile</w:t>
      </w:r>
      <w:proofErr w:type="spellEnd"/>
      <w:r>
        <w:rPr>
          <w:rFonts w:hint="eastAsia"/>
        </w:rPr>
        <w:t>等，下面说明上述几个文件之间的关系和区别。</w:t>
      </w:r>
    </w:p>
    <w:p w14:paraId="463C3B33" w14:textId="77777777" w:rsidR="00527CAF" w:rsidRDefault="00000000">
      <w:pPr>
        <w:pStyle w:val="aff6"/>
      </w:pPr>
      <w:r>
        <w:rPr>
          <w:rFonts w:hint="eastAsia"/>
        </w:rPr>
        <w:t>b</w:t>
      </w:r>
      <w:r>
        <w:t>ash</w:t>
      </w:r>
      <w:r>
        <w:rPr>
          <w:rFonts w:hint="eastAsia"/>
        </w:rPr>
        <w:t>的运行模式可分为</w:t>
      </w:r>
      <w:r>
        <w:rPr>
          <w:rFonts w:hint="eastAsia"/>
        </w:rPr>
        <w:t>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和</w:t>
      </w:r>
      <w:r>
        <w:rPr>
          <w:rFonts w:hint="eastAsia"/>
        </w:rPr>
        <w:t>non</w:t>
      </w:r>
      <w:r>
        <w:t>-login shell</w:t>
      </w:r>
      <w:r>
        <w:rPr>
          <w:rFonts w:hint="eastAsia"/>
        </w:rPr>
        <w:t>。</w:t>
      </w:r>
    </w:p>
    <w:p w14:paraId="0FB7FE4E" w14:textId="77777777" w:rsidR="00527CAF" w:rsidRDefault="00000000">
      <w:pPr>
        <w:pStyle w:val="aff6"/>
      </w:pPr>
      <w:r>
        <w:rPr>
          <w:rFonts w:hint="eastAsia"/>
        </w:rPr>
        <w:t>例如，我们通过终端，输入用户名、密码，登录系统之后，得到就是一个</w:t>
      </w:r>
      <w:r>
        <w:rPr>
          <w:rFonts w:hint="eastAsia"/>
        </w:rPr>
        <w:t>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。而当我们执行以下命令</w:t>
      </w:r>
      <w:proofErr w:type="spellStart"/>
      <w:r>
        <w:rPr>
          <w:rFonts w:hint="eastAsia"/>
        </w:rPr>
        <w:t>ssh</w:t>
      </w:r>
      <w:proofErr w:type="spellEnd"/>
      <w:r>
        <w:t xml:space="preserve"> </w:t>
      </w:r>
      <w:r>
        <w:rPr>
          <w:rFonts w:hint="eastAsia"/>
        </w:rPr>
        <w:t>hadoop</w:t>
      </w:r>
      <w:r>
        <w:t>103 command</w:t>
      </w:r>
      <w:r>
        <w:rPr>
          <w:rFonts w:hint="eastAsia"/>
        </w:rPr>
        <w:t>，在</w:t>
      </w:r>
      <w:r>
        <w:rPr>
          <w:rFonts w:hint="eastAsia"/>
        </w:rPr>
        <w:t>hadoop103</w:t>
      </w:r>
      <w:r>
        <w:rPr>
          <w:rFonts w:hint="eastAsia"/>
        </w:rPr>
        <w:t>执行</w:t>
      </w:r>
      <w:r>
        <w:rPr>
          <w:rFonts w:hint="eastAsia"/>
        </w:rPr>
        <w:t>command</w:t>
      </w:r>
      <w:r>
        <w:rPr>
          <w:rFonts w:hint="eastAsia"/>
        </w:rPr>
        <w:t>的就是一个</w:t>
      </w:r>
      <w:r>
        <w:rPr>
          <w:rFonts w:hint="eastAsia"/>
        </w:rPr>
        <w:t>non</w:t>
      </w:r>
      <w:r>
        <w:t>-login shell</w:t>
      </w:r>
      <w:r>
        <w:rPr>
          <w:rFonts w:hint="eastAsia"/>
        </w:rPr>
        <w:t>。</w:t>
      </w:r>
      <w:bookmarkStart w:id="6" w:name="_MON_1689230832"/>
      <w:bookmarkEnd w:id="6"/>
    </w:p>
    <w:p w14:paraId="20A3A398" w14:textId="77777777" w:rsidR="00527CAF" w:rsidRDefault="00000000">
      <w:r>
        <w:rPr>
          <w:noProof/>
        </w:rPr>
        <w:lastRenderedPageBreak/>
        <w:drawing>
          <wp:inline distT="0" distB="0" distL="0" distR="0" wp14:anchorId="77336F72" wp14:editId="0B47561D">
            <wp:extent cx="5208905" cy="292290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7CCF8" w14:textId="77777777" w:rsidR="00527CAF" w:rsidRDefault="00000000">
      <w:pPr>
        <w:pStyle w:val="aff6"/>
      </w:pPr>
      <w:r>
        <w:rPr>
          <w:rFonts w:hint="eastAsia"/>
        </w:rPr>
        <w:t>这两种</w:t>
      </w:r>
      <w:r>
        <w:rPr>
          <w:rFonts w:hint="eastAsia"/>
        </w:rPr>
        <w:t>shell</w:t>
      </w:r>
      <w:r>
        <w:rPr>
          <w:rFonts w:hint="eastAsia"/>
        </w:rPr>
        <w:t>的主要区别在于，它们启动时会加载不同的配置文件，</w:t>
      </w:r>
      <w:r>
        <w:rPr>
          <w:rFonts w:hint="eastAsia"/>
        </w:rPr>
        <w:t>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启动时会加载</w:t>
      </w:r>
      <w:r>
        <w:rPr>
          <w:rFonts w:hint="eastAsia"/>
        </w:rPr>
        <w:t>/</w:t>
      </w:r>
      <w:proofErr w:type="spellStart"/>
      <w:r>
        <w:t>etc</w:t>
      </w:r>
      <w:proofErr w:type="spellEnd"/>
      <w:r>
        <w:t>/profile</w:t>
      </w:r>
      <w:r>
        <w:rPr>
          <w:rFonts w:hint="eastAsia"/>
        </w:rPr>
        <w:t>，</w:t>
      </w:r>
      <w:r>
        <w:rPr>
          <w:rFonts w:hint="eastAsia"/>
        </w:rPr>
        <w:t>~/.</w:t>
      </w:r>
      <w:proofErr w:type="spellStart"/>
      <w:r>
        <w:t>bash_profile</w:t>
      </w:r>
      <w:proofErr w:type="spellEnd"/>
      <w:r>
        <w:rPr>
          <w:rFonts w:hint="eastAsia"/>
        </w:rPr>
        <w:t>，</w:t>
      </w:r>
      <w:r>
        <w:t>~/.</w:t>
      </w:r>
      <w:proofErr w:type="spellStart"/>
      <w:r>
        <w:t>bashrc</w:t>
      </w:r>
      <w:proofErr w:type="spellEnd"/>
      <w:r>
        <w:rPr>
          <w:rFonts w:hint="eastAsia"/>
        </w:rPr>
        <w:t>。</w:t>
      </w:r>
      <w:r>
        <w:rPr>
          <w:rFonts w:hint="eastAsia"/>
        </w:rPr>
        <w:t>non-login</w:t>
      </w:r>
      <w:r>
        <w:t xml:space="preserve"> shel</w:t>
      </w:r>
      <w:r>
        <w:rPr>
          <w:rFonts w:hint="eastAsia"/>
        </w:rPr>
        <w:t>l</w:t>
      </w:r>
      <w:r>
        <w:rPr>
          <w:rFonts w:hint="eastAsia"/>
        </w:rPr>
        <w:t>启动时会加载</w:t>
      </w:r>
      <w:r>
        <w:t>~/.</w:t>
      </w:r>
      <w:proofErr w:type="spellStart"/>
      <w:r>
        <w:t>bashrc</w:t>
      </w:r>
      <w:proofErr w:type="spellEnd"/>
      <w:r>
        <w:rPr>
          <w:rFonts w:hint="eastAsia"/>
        </w:rPr>
        <w:t>。</w:t>
      </w:r>
    </w:p>
    <w:p w14:paraId="4C0F1C43" w14:textId="77777777" w:rsidR="00527CAF" w:rsidRDefault="00000000">
      <w:pPr>
        <w:pStyle w:val="a6"/>
      </w:pPr>
      <w:r>
        <w:rPr>
          <w:rFonts w:hint="eastAsia"/>
        </w:rPr>
        <w:t>而在加载</w:t>
      </w:r>
      <w:r>
        <w:rPr>
          <w:rFonts w:hint="eastAsia"/>
        </w:rPr>
        <w:t>~/.</w:t>
      </w:r>
      <w:proofErr w:type="spellStart"/>
      <w:r>
        <w:t>bashr</w:t>
      </w:r>
      <w:r>
        <w:rPr>
          <w:rFonts w:hint="eastAsia"/>
        </w:rPr>
        <w:t>c</w:t>
      </w:r>
      <w:proofErr w:type="spellEnd"/>
      <w:r>
        <w:rPr>
          <w:rFonts w:hint="eastAsia"/>
        </w:rPr>
        <w:t>（实际是</w:t>
      </w:r>
      <w:r>
        <w:rPr>
          <w:rFonts w:hint="eastAsia"/>
        </w:rPr>
        <w:t>~/.</w:t>
      </w:r>
      <w:proofErr w:type="spellStart"/>
      <w:r>
        <w:t>bashrc</w:t>
      </w:r>
      <w:proofErr w:type="spellEnd"/>
      <w:r>
        <w:rPr>
          <w:rFonts w:hint="eastAsia"/>
        </w:rPr>
        <w:t>中加载的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t>bashrc</w:t>
      </w:r>
      <w:proofErr w:type="spellEnd"/>
      <w:r>
        <w:rPr>
          <w:rFonts w:hint="eastAsia"/>
        </w:rPr>
        <w:t>）或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t>/profile</w:t>
      </w:r>
      <w:r>
        <w:rPr>
          <w:rFonts w:hint="eastAsia"/>
        </w:rPr>
        <w:t>时，都会执行如下代码片段，</w:t>
      </w:r>
    </w:p>
    <w:p w14:paraId="7ABC0BD4" w14:textId="77777777" w:rsidR="00527CAF" w:rsidRDefault="00000000">
      <w:pPr>
        <w:pStyle w:val="aff9"/>
      </w:pPr>
      <w:r>
        <w:rPr>
          <w:noProof/>
        </w:rPr>
        <w:drawing>
          <wp:inline distT="0" distB="0" distL="0" distR="0" wp14:anchorId="4ABF4703" wp14:editId="27142BF0">
            <wp:extent cx="3743960" cy="1286510"/>
            <wp:effectExtent l="19050" t="19050" r="8890" b="279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1662" cy="1296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1ECDE3" w14:textId="77777777" w:rsidR="00527CAF" w:rsidRDefault="00000000">
      <w:pPr>
        <w:pStyle w:val="aff6"/>
      </w:pPr>
      <w:r>
        <w:rPr>
          <w:rFonts w:hint="eastAsia"/>
        </w:rPr>
        <w:t>因此不管是</w:t>
      </w:r>
      <w:r>
        <w:rPr>
          <w:rFonts w:hint="eastAsia"/>
        </w:rPr>
        <w:t>login</w:t>
      </w:r>
      <w:r>
        <w:t xml:space="preserve"> shell</w:t>
      </w:r>
      <w:r>
        <w:rPr>
          <w:rFonts w:hint="eastAsia"/>
        </w:rPr>
        <w:t>还是</w:t>
      </w:r>
      <w:r>
        <w:rPr>
          <w:rFonts w:hint="eastAsia"/>
        </w:rPr>
        <w:t>non-login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，启动时都会加载</w:t>
      </w:r>
      <w:r>
        <w:rPr>
          <w:rFonts w:hint="eastAsia"/>
        </w:rPr>
        <w:t>/et</w:t>
      </w:r>
      <w:r>
        <w:t>c/profile.d/*.sh</w:t>
      </w:r>
      <w:r>
        <w:rPr>
          <w:rFonts w:hint="eastAsia"/>
        </w:rPr>
        <w:t>中的环境变量。</w:t>
      </w:r>
    </w:p>
    <w:p w14:paraId="07CD3956" w14:textId="77777777" w:rsidR="00527CAF" w:rsidRDefault="00000000">
      <w:pPr>
        <w:pStyle w:val="afe"/>
      </w:pPr>
      <w:r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集群所有</w:t>
      </w:r>
      <w:r>
        <w:t>进程查看</w:t>
      </w:r>
      <w:r>
        <w:rPr>
          <w:rFonts w:hint="eastAsia"/>
        </w:rPr>
        <w:t>脚本</w:t>
      </w:r>
    </w:p>
    <w:p w14:paraId="671D50BC" w14:textId="77777777" w:rsidR="00527CAF" w:rsidRDefault="00000000">
      <w:pPr>
        <w:pStyle w:val="aff4"/>
        <w:rPr>
          <w:szCs w:val="21"/>
        </w:rPr>
      </w:pPr>
      <w:r>
        <w:t>1</w:t>
      </w:r>
      <w:r>
        <w:rPr>
          <w:rFonts w:hint="eastAsia"/>
        </w:rPr>
        <w:t>）在</w:t>
      </w:r>
      <w:r>
        <w:t>/home/</w:t>
      </w:r>
      <w:proofErr w:type="spellStart"/>
      <w:r>
        <w:t>atguigu</w:t>
      </w:r>
      <w:proofErr w:type="spellEnd"/>
      <w:r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xcall.sh</w:t>
      </w:r>
    </w:p>
    <w:p w14:paraId="6AAF3AD9" w14:textId="77777777" w:rsidR="00527CAF" w:rsidRDefault="00000000">
      <w:pPr>
        <w:pStyle w:val="afff"/>
      </w:pPr>
      <w:r>
        <w:t xml:space="preserve">[atguigu@hadoop102 </w:t>
      </w:r>
      <w:proofErr w:type="gramStart"/>
      <w:r>
        <w:t>bin]$</w:t>
      </w:r>
      <w:proofErr w:type="gramEnd"/>
      <w:r>
        <w:t xml:space="preserve"> vim xcall.sh</w:t>
      </w:r>
    </w:p>
    <w:p w14:paraId="5F718F04" w14:textId="77777777" w:rsidR="00527CAF" w:rsidRDefault="00000000">
      <w:pPr>
        <w:pStyle w:val="aff4"/>
        <w:rPr>
          <w:szCs w:val="21"/>
        </w:rPr>
      </w:pPr>
      <w:r>
        <w:t>2</w:t>
      </w:r>
      <w:r>
        <w:rPr>
          <w:rFonts w:hint="eastAsia"/>
        </w:rPr>
        <w:t>）在</w:t>
      </w:r>
      <w:r>
        <w:t>脚本中编写如下内容</w:t>
      </w:r>
    </w:p>
    <w:p w14:paraId="228873C8" w14:textId="77777777" w:rsidR="00527CAF" w:rsidRDefault="00000000">
      <w:pPr>
        <w:pStyle w:val="afff"/>
      </w:pPr>
      <w:r>
        <w:t>#! /bin/bash</w:t>
      </w:r>
    </w:p>
    <w:p w14:paraId="67CE85A3" w14:textId="77777777" w:rsidR="00527CAF" w:rsidRDefault="00000000">
      <w:pPr>
        <w:pStyle w:val="afff"/>
      </w:pPr>
      <w:r>
        <w:t xml:space="preserve">for </w:t>
      </w:r>
      <w:proofErr w:type="spellStart"/>
      <w:r>
        <w:t>i</w:t>
      </w:r>
      <w:proofErr w:type="spellEnd"/>
      <w:r>
        <w:t xml:space="preserve"> in hadoop102 hadoop103 hadoop104</w:t>
      </w:r>
    </w:p>
    <w:p w14:paraId="78E9B114" w14:textId="77777777" w:rsidR="00527CAF" w:rsidRDefault="00000000">
      <w:pPr>
        <w:pStyle w:val="afff"/>
      </w:pPr>
      <w:r>
        <w:t>do</w:t>
      </w:r>
    </w:p>
    <w:p w14:paraId="383B3790" w14:textId="77777777" w:rsidR="00527CAF" w:rsidRDefault="00000000">
      <w:pPr>
        <w:pStyle w:val="afff"/>
      </w:pPr>
      <w:r>
        <w:t>echo --------- $</w:t>
      </w:r>
      <w:proofErr w:type="spellStart"/>
      <w:r>
        <w:t>i</w:t>
      </w:r>
      <w:proofErr w:type="spellEnd"/>
      <w:r>
        <w:t xml:space="preserve"> ----------</w:t>
      </w:r>
    </w:p>
    <w:p w14:paraId="52CF6D59" w14:textId="77777777" w:rsidR="00527CAF" w:rsidRDefault="00000000">
      <w:pPr>
        <w:pStyle w:val="afff"/>
      </w:pPr>
      <w:proofErr w:type="spellStart"/>
      <w:r>
        <w:t>ssh</w:t>
      </w:r>
      <w:proofErr w:type="spellEnd"/>
      <w:r>
        <w:t xml:space="preserve"> $</w:t>
      </w:r>
      <w:proofErr w:type="spellStart"/>
      <w:r>
        <w:t>i</w:t>
      </w:r>
      <w:proofErr w:type="spellEnd"/>
      <w:r>
        <w:t xml:space="preserve"> “$*”</w:t>
      </w:r>
    </w:p>
    <w:p w14:paraId="7AA2C798" w14:textId="77777777" w:rsidR="00527CAF" w:rsidRDefault="00000000">
      <w:pPr>
        <w:pStyle w:val="afff"/>
      </w:pPr>
      <w:r>
        <w:t>done</w:t>
      </w:r>
    </w:p>
    <w:p w14:paraId="51D0115F" w14:textId="77777777" w:rsidR="00527CAF" w:rsidRDefault="00000000">
      <w:pPr>
        <w:pStyle w:val="aff4"/>
        <w:rPr>
          <w:szCs w:val="21"/>
        </w:rPr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14:paraId="36374CCB" w14:textId="77777777" w:rsidR="00527CAF" w:rsidRDefault="00000000">
      <w:pPr>
        <w:pStyle w:val="afff"/>
      </w:pPr>
      <w:r>
        <w:lastRenderedPageBreak/>
        <w:t xml:space="preserve">[atguigu@hadoop102 </w:t>
      </w:r>
      <w:proofErr w:type="gramStart"/>
      <w:r>
        <w:t>bin]$</w:t>
      </w:r>
      <w:proofErr w:type="gramEnd"/>
      <w:r>
        <w:t xml:space="preserve"> </w:t>
      </w:r>
      <w:proofErr w:type="spellStart"/>
      <w:r>
        <w:t>chmod</w:t>
      </w:r>
      <w:proofErr w:type="spellEnd"/>
      <w:r>
        <w:t xml:space="preserve"> 777 xcall.sh</w:t>
      </w:r>
    </w:p>
    <w:p w14:paraId="0289D513" w14:textId="77777777" w:rsidR="00527CAF" w:rsidRDefault="00000000">
      <w:pPr>
        <w:pStyle w:val="aff4"/>
        <w:rPr>
          <w:szCs w:val="21"/>
        </w:rPr>
      </w:pPr>
      <w:r>
        <w:rPr>
          <w:rFonts w:hint="eastAsia"/>
        </w:rPr>
        <w:t>4</w:t>
      </w:r>
      <w:r>
        <w:rPr>
          <w:rFonts w:hint="eastAsia"/>
        </w:rPr>
        <w:t>）启动</w:t>
      </w:r>
      <w:r>
        <w:t>脚本</w:t>
      </w:r>
    </w:p>
    <w:p w14:paraId="7CBFFEC2" w14:textId="77777777" w:rsidR="00527CAF" w:rsidRDefault="00000000">
      <w:pPr>
        <w:pStyle w:val="afff"/>
      </w:pPr>
      <w:r>
        <w:t xml:space="preserve">[atguigu@hadoop102 </w:t>
      </w:r>
      <w:proofErr w:type="gramStart"/>
      <w:r>
        <w:t>bin]$</w:t>
      </w:r>
      <w:proofErr w:type="gramEnd"/>
      <w:r>
        <w:t xml:space="preserve"> xcall.sh </w:t>
      </w:r>
      <w:proofErr w:type="spellStart"/>
      <w:r>
        <w:t>jps</w:t>
      </w:r>
      <w:proofErr w:type="spellEnd"/>
    </w:p>
    <w:p w14:paraId="6C9D55E8" w14:textId="77777777" w:rsidR="00527CAF" w:rsidRDefault="00000000">
      <w:pPr>
        <w:pStyle w:val="afe"/>
      </w:pPr>
      <w:r>
        <w:t>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 Zookeeper</w:t>
      </w:r>
      <w:r>
        <w:rPr>
          <w:rFonts w:hint="eastAsia"/>
        </w:rPr>
        <w:t>安装</w:t>
      </w:r>
    </w:p>
    <w:p w14:paraId="6AF598BE" w14:textId="77777777" w:rsidR="00527CAF" w:rsidRDefault="00000000">
      <w:pPr>
        <w:pStyle w:val="aff0"/>
      </w:pPr>
      <w:r>
        <w:t>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安装</w:t>
      </w:r>
      <w:r>
        <w:t>ZK</w:t>
      </w:r>
    </w:p>
    <w:p w14:paraId="6AF1ADC7" w14:textId="77777777" w:rsidR="00527CAF" w:rsidRDefault="00000000">
      <w:pPr>
        <w:pStyle w:val="aff6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7" w:name="_MON_1648551968"/>
    <w:bookmarkEnd w:id="7"/>
    <w:p w14:paraId="54A495C4" w14:textId="77777777" w:rsidR="00527CAF" w:rsidRDefault="00000000">
      <w:pPr>
        <w:pStyle w:val="affd"/>
      </w:pPr>
      <w:r>
        <w:object w:dxaOrig="1567" w:dyaOrig="1093" w14:anchorId="4BE6549A">
          <v:shape id="_x0000_i1035" type="#_x0000_t75" style="width:78.4pt;height:54.55pt" o:ole="">
            <v:imagedata r:id="rId33" o:title=""/>
          </v:shape>
          <o:OLEObject Type="Embed" ProgID="Word.Document.12" ShapeID="_x0000_i1035" DrawAspect="Icon" ObjectID="_1752389329" r:id="rId34"/>
        </w:object>
      </w:r>
    </w:p>
    <w:p w14:paraId="49125E63" w14:textId="77777777" w:rsidR="00527CAF" w:rsidRDefault="00000000">
      <w:pPr>
        <w:pStyle w:val="afe"/>
      </w:pPr>
      <w:r>
        <w:t>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 xml:space="preserve"> H</w:t>
      </w:r>
      <w:r>
        <w:t>adoop</w:t>
      </w:r>
      <w:r>
        <w:rPr>
          <w:rFonts w:hint="eastAsia"/>
        </w:rPr>
        <w:t>安装</w:t>
      </w:r>
    </w:p>
    <w:p w14:paraId="60BBE22A" w14:textId="77777777" w:rsidR="00527CAF" w:rsidRDefault="00000000">
      <w:pPr>
        <w:pStyle w:val="aff6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8" w:name="_MON_1648548201"/>
    <w:bookmarkEnd w:id="8"/>
    <w:p w14:paraId="22E05C2C" w14:textId="77777777" w:rsidR="00527CAF" w:rsidRDefault="00000000">
      <w:pPr>
        <w:pStyle w:val="affd"/>
      </w:pPr>
      <w:r>
        <w:object w:dxaOrig="1640" w:dyaOrig="1140" w14:anchorId="5E487D8C">
          <v:shape id="_x0000_i1036" type="#_x0000_t75" style="width:82pt;height:57.05pt" o:ole="">
            <v:imagedata r:id="rId35" o:title=""/>
          </v:shape>
          <o:OLEObject Type="Embed" ProgID="Word.Document.12" ShapeID="_x0000_i1036" DrawAspect="Icon" ObjectID="_1752389330" r:id="rId36"/>
        </w:object>
      </w:r>
    </w:p>
    <w:p w14:paraId="143CC194" w14:textId="77777777" w:rsidR="00527CAF" w:rsidRDefault="00000000">
      <w:pPr>
        <w:pStyle w:val="aff0"/>
      </w:pPr>
      <w:r>
        <w:t>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项目</w:t>
      </w:r>
      <w:r>
        <w:t>经验</w:t>
      </w:r>
      <w:r>
        <w:rPr>
          <w:rFonts w:hint="eastAsia"/>
        </w:rPr>
        <w:t>之</w:t>
      </w:r>
      <w:r>
        <w:t>HDFS</w:t>
      </w:r>
      <w:r>
        <w:t>存储</w:t>
      </w:r>
      <w:r>
        <w:rPr>
          <w:rFonts w:hint="eastAsia"/>
        </w:rPr>
        <w:t>多</w:t>
      </w:r>
      <w:r>
        <w:t>目录</w:t>
      </w:r>
    </w:p>
    <w:p w14:paraId="79DB0A14" w14:textId="77777777" w:rsidR="00527CAF" w:rsidRDefault="00000000">
      <w:pPr>
        <w:pStyle w:val="aff4"/>
      </w:pPr>
      <w:r>
        <w:t>1</w:t>
      </w:r>
      <w:r>
        <w:rPr>
          <w:rFonts w:hint="eastAsia"/>
        </w:rPr>
        <w:t>）生产环境服务器磁盘情况</w:t>
      </w:r>
    </w:p>
    <w:p w14:paraId="631E8DC3" w14:textId="77777777" w:rsidR="00527CAF" w:rsidRDefault="00000000">
      <w:pPr>
        <w:pStyle w:val="aff9"/>
      </w:pPr>
      <w:r>
        <w:rPr>
          <w:noProof/>
        </w:rPr>
        <w:drawing>
          <wp:inline distT="0" distB="0" distL="0" distR="0" wp14:anchorId="1E054964" wp14:editId="4BDD3986">
            <wp:extent cx="4114800" cy="18288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rcRect r="1478" b="16217"/>
                    <a:stretch>
                      <a:fillRect/>
                    </a:stretch>
                  </pic:blipFill>
                  <pic:spPr>
                    <a:xfrm>
                      <a:off x="0" y="0"/>
                      <a:ext cx="4130336" cy="18357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14C48" w14:textId="77777777" w:rsidR="00527CAF" w:rsidRDefault="00000000">
      <w:pPr>
        <w:pStyle w:val="aff4"/>
      </w:pPr>
      <w:r>
        <w:rPr>
          <w:rFonts w:hint="eastAsia"/>
        </w:rPr>
        <w:t>2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文件</w:t>
      </w:r>
      <w:r>
        <w:t>中配置多目录，</w:t>
      </w:r>
      <w:r>
        <w:rPr>
          <w:rFonts w:hint="eastAsia"/>
        </w:rPr>
        <w:t>注意新挂载磁盘的访问权限问题。</w:t>
      </w:r>
    </w:p>
    <w:p w14:paraId="4C4822D9" w14:textId="77777777" w:rsidR="00527CAF" w:rsidRDefault="00000000">
      <w:pPr>
        <w:pStyle w:val="aff6"/>
      </w:pPr>
      <w:r>
        <w:rPr>
          <w:rFonts w:hint="eastAsia"/>
        </w:rPr>
        <w:t>HDFS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节点保存数据的路径由</w:t>
      </w:r>
      <w:proofErr w:type="spellStart"/>
      <w:r>
        <w:rPr>
          <w:rFonts w:hint="eastAsia"/>
        </w:rPr>
        <w:t>dfs.datanode.data.dir</w:t>
      </w:r>
      <w:proofErr w:type="spellEnd"/>
      <w:r>
        <w:rPr>
          <w:rFonts w:hint="eastAsia"/>
        </w:rPr>
        <w:t>参数决定，其默认值为</w:t>
      </w:r>
      <w:r>
        <w:fldChar w:fldCharType="begin"/>
      </w:r>
      <w:r>
        <w:instrText>HYPERLINK</w:instrText>
      </w:r>
      <w:r>
        <w:fldChar w:fldCharType="separate"/>
      </w:r>
      <w:r>
        <w:rPr>
          <w:rStyle w:val="af3"/>
        </w:rPr>
        <w:t>file://${hadoop.tmp.dir}/dfs/data</w:t>
      </w:r>
      <w:r>
        <w:rPr>
          <w:rStyle w:val="af3"/>
          <w:rFonts w:hint="eastAsia"/>
        </w:rPr>
        <w:t>，若服务器有多个磁盘，必须对该参数进行修改。如服务器磁盘如上图所示，则该参数应修改为如下的值</w:t>
      </w:r>
      <w:r>
        <w:rPr>
          <w:rStyle w:val="af3"/>
        </w:rPr>
        <w:fldChar w:fldCharType="end"/>
      </w:r>
      <w:r>
        <w:rPr>
          <w:rFonts w:hint="eastAsia"/>
        </w:rPr>
        <w:t>。</w:t>
      </w:r>
    </w:p>
    <w:p w14:paraId="066DBD9F" w14:textId="77777777" w:rsidR="00527CAF" w:rsidRDefault="00000000">
      <w:pPr>
        <w:pStyle w:val="afff"/>
      </w:pPr>
      <w:bookmarkStart w:id="9" w:name="OLE_LINK60"/>
      <w:bookmarkStart w:id="10" w:name="OLE_LINK59"/>
      <w:r>
        <w:rPr>
          <w:rFonts w:hint="eastAsia"/>
        </w:rPr>
        <w:t>&lt;property&gt;</w:t>
      </w:r>
    </w:p>
    <w:p w14:paraId="3B10279F" w14:textId="77777777" w:rsidR="00527CAF" w:rsidRDefault="00000000">
      <w:pPr>
        <w:pStyle w:val="afff"/>
      </w:pPr>
      <w:r>
        <w:rPr>
          <w:rFonts w:hint="eastAsia"/>
        </w:rPr>
        <w:t>&lt;name&gt;</w:t>
      </w:r>
      <w:proofErr w:type="spellStart"/>
      <w:r>
        <w:rPr>
          <w:rFonts w:hint="eastAsia"/>
        </w:rPr>
        <w:t>dfs.datanode.data.dir</w:t>
      </w:r>
      <w:proofErr w:type="spellEnd"/>
      <w:r>
        <w:rPr>
          <w:rFonts w:hint="eastAsia"/>
        </w:rPr>
        <w:t>&lt;/name&gt;</w:t>
      </w:r>
    </w:p>
    <w:p w14:paraId="75CCD4B4" w14:textId="77777777" w:rsidR="00527CAF" w:rsidRDefault="00000000">
      <w:pPr>
        <w:pStyle w:val="afff"/>
      </w:pPr>
      <w:r>
        <w:rPr>
          <w:rFonts w:hint="eastAsia"/>
        </w:rPr>
        <w:t>&lt;value&gt;</w:t>
      </w:r>
      <w:hyperlink r:id="rId38" w:history="1">
        <w:r>
          <w:rPr>
            <w:rStyle w:val="af3"/>
            <w:rFonts w:hint="eastAsia"/>
          </w:rPr>
          <w:t>file:///dfs/data1,file:///</w:t>
        </w:r>
        <w:r>
          <w:rPr>
            <w:rStyle w:val="af3"/>
          </w:rPr>
          <w:t>hd2</w:t>
        </w:r>
        <w:r>
          <w:rPr>
            <w:rStyle w:val="af3"/>
            <w:rFonts w:hint="eastAsia"/>
          </w:rPr>
          <w:t>/dfs/data2</w:t>
        </w:r>
        <w:r>
          <w:rPr>
            <w:rStyle w:val="af3"/>
          </w:rPr>
          <w:t>,</w:t>
        </w:r>
        <w:r>
          <w:rPr>
            <w:rStyle w:val="af3"/>
            <w:rFonts w:hint="eastAsia"/>
          </w:rPr>
          <w:t>file://</w:t>
        </w:r>
        <w:r>
          <w:rPr>
            <w:rStyle w:val="af3"/>
          </w:rPr>
          <w:t>/hd3</w:t>
        </w:r>
        <w:r>
          <w:rPr>
            <w:rStyle w:val="af3"/>
            <w:rFonts w:hint="eastAsia"/>
          </w:rPr>
          <w:t>/dfs/data</w:t>
        </w:r>
        <w:r>
          <w:rPr>
            <w:rStyle w:val="af3"/>
          </w:rPr>
          <w:t>3,</w:t>
        </w:r>
        <w:r>
          <w:rPr>
            <w:rStyle w:val="af3"/>
            <w:rFonts w:hint="eastAsia"/>
          </w:rPr>
          <w:t>file://</w:t>
        </w:r>
        <w:r>
          <w:rPr>
            <w:rStyle w:val="af3"/>
          </w:rPr>
          <w:t>/hd4</w:t>
        </w:r>
        <w:r>
          <w:rPr>
            <w:rStyle w:val="af3"/>
            <w:rFonts w:hint="eastAsia"/>
          </w:rPr>
          <w:t>/dfs/data</w:t>
        </w:r>
        <w:r>
          <w:rPr>
            <w:rStyle w:val="af3"/>
          </w:rPr>
          <w:t>4</w:t>
        </w:r>
        <w:r>
          <w:rPr>
            <w:rStyle w:val="af3"/>
            <w:rFonts w:hint="eastAsia"/>
          </w:rPr>
          <w:t>&lt;/value</w:t>
        </w:r>
      </w:hyperlink>
      <w:r>
        <w:rPr>
          <w:rFonts w:hint="eastAsia"/>
        </w:rPr>
        <w:t>&gt;</w:t>
      </w:r>
    </w:p>
    <w:p w14:paraId="4E08E457" w14:textId="77777777" w:rsidR="00527CAF" w:rsidRDefault="00000000">
      <w:pPr>
        <w:pStyle w:val="afff"/>
      </w:pPr>
      <w:r>
        <w:rPr>
          <w:rFonts w:hint="eastAsia"/>
        </w:rPr>
        <w:t>&lt;/property&gt;</w:t>
      </w:r>
    </w:p>
    <w:p w14:paraId="462CCDA0" w14:textId="77777777" w:rsidR="00527CAF" w:rsidRDefault="00000000">
      <w:pPr>
        <w:pStyle w:val="aff6"/>
      </w:pPr>
      <w:r>
        <w:rPr>
          <w:rFonts w:hint="eastAsia"/>
        </w:rPr>
        <w:lastRenderedPageBreak/>
        <w:t>注意：每台服务器挂载的磁盘不一样，所以每个节点的多目录配置可以不一致。单独配置即可。</w:t>
      </w:r>
    </w:p>
    <w:p w14:paraId="3FD93BCE" w14:textId="77777777" w:rsidR="00527CAF" w:rsidRDefault="00000000">
      <w:pPr>
        <w:pStyle w:val="aff0"/>
      </w:pPr>
      <w:r>
        <w:t>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集群数据均衡</w:t>
      </w:r>
    </w:p>
    <w:p w14:paraId="0BD82F05" w14:textId="77777777" w:rsidR="00527CAF" w:rsidRDefault="00000000">
      <w:pPr>
        <w:pStyle w:val="aff4"/>
      </w:pPr>
      <w:r>
        <w:t>1</w:t>
      </w:r>
      <w:r>
        <w:rPr>
          <w:rFonts w:hint="eastAsia"/>
        </w:rPr>
        <w:t>）节点</w:t>
      </w:r>
      <w:proofErr w:type="gramStart"/>
      <w:r>
        <w:rPr>
          <w:rFonts w:hint="eastAsia"/>
        </w:rPr>
        <w:t>间数据</w:t>
      </w:r>
      <w:proofErr w:type="gramEnd"/>
      <w:r>
        <w:rPr>
          <w:rFonts w:hint="eastAsia"/>
        </w:rPr>
        <w:t>均衡</w:t>
      </w:r>
    </w:p>
    <w:p w14:paraId="7F909CD8" w14:textId="77777777" w:rsidR="00527CAF" w:rsidRDefault="00000000">
      <w:pPr>
        <w:pStyle w:val="aff6"/>
      </w:pPr>
      <w:r>
        <w:rPr>
          <w:rFonts w:hint="eastAsia"/>
        </w:rPr>
        <w:t>开启数据均衡命令：</w:t>
      </w:r>
    </w:p>
    <w:p w14:paraId="69DDF5FD" w14:textId="77777777" w:rsidR="00527CAF" w:rsidRDefault="00000000">
      <w:pPr>
        <w:pStyle w:val="afff"/>
      </w:pPr>
      <w:r>
        <w:t>start-balancer.sh -threshold 10</w:t>
      </w:r>
    </w:p>
    <w:p w14:paraId="0332DDEE" w14:textId="77777777" w:rsidR="00527CAF" w:rsidRDefault="00000000">
      <w:pPr>
        <w:pStyle w:val="aff6"/>
      </w:pPr>
      <w:r>
        <w:rPr>
          <w:rFonts w:hint="eastAsia"/>
        </w:rPr>
        <w:t>对于参数</w:t>
      </w:r>
      <w:r>
        <w:t>10</w:t>
      </w:r>
      <w:r>
        <w:rPr>
          <w:rFonts w:hint="eastAsia"/>
        </w:rPr>
        <w:t>，代表的是集群中各个节点的磁盘空间利用率相差不超过</w:t>
      </w:r>
      <w:r>
        <w:t>10</w:t>
      </w:r>
      <w:r>
        <w:rPr>
          <w:rFonts w:hint="eastAsia"/>
        </w:rPr>
        <w:t>%</w:t>
      </w:r>
      <w:r>
        <w:rPr>
          <w:rFonts w:hint="eastAsia"/>
        </w:rPr>
        <w:t>，可根据实际情况进行调整。</w:t>
      </w:r>
    </w:p>
    <w:p w14:paraId="51789FF8" w14:textId="77777777" w:rsidR="00527CAF" w:rsidRDefault="00000000">
      <w:pPr>
        <w:pStyle w:val="aff6"/>
      </w:pPr>
      <w:r>
        <w:rPr>
          <w:rFonts w:hint="eastAsia"/>
        </w:rPr>
        <w:t>停止数据均衡命令：</w:t>
      </w:r>
    </w:p>
    <w:p w14:paraId="1B9DC2E4" w14:textId="77777777" w:rsidR="00527CAF" w:rsidRDefault="00000000">
      <w:pPr>
        <w:pStyle w:val="afff"/>
      </w:pPr>
      <w:r>
        <w:t>stop-balancer.sh</w:t>
      </w:r>
      <w:bookmarkEnd w:id="9"/>
      <w:bookmarkEnd w:id="10"/>
    </w:p>
    <w:p w14:paraId="0E4A6E7C" w14:textId="77777777" w:rsidR="00527CAF" w:rsidRDefault="00000000">
      <w:pPr>
        <w:pStyle w:val="aff4"/>
      </w:pPr>
      <w:r>
        <w:rPr>
          <w:rFonts w:hint="eastAsia"/>
        </w:rPr>
        <w:t>2</w:t>
      </w:r>
      <w:r>
        <w:rPr>
          <w:rFonts w:hint="eastAsia"/>
        </w:rPr>
        <w:t>）磁盘</w:t>
      </w:r>
      <w:proofErr w:type="gramStart"/>
      <w:r>
        <w:rPr>
          <w:rFonts w:hint="eastAsia"/>
        </w:rPr>
        <w:t>间数据</w:t>
      </w:r>
      <w:proofErr w:type="gramEnd"/>
      <w:r>
        <w:rPr>
          <w:rFonts w:hint="eastAsia"/>
        </w:rPr>
        <w:t>均衡</w:t>
      </w:r>
    </w:p>
    <w:p w14:paraId="587D53BA" w14:textId="77777777" w:rsidR="00527CAF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）生成均衡计划（我们只有一块磁盘，不会生成计划）</w:t>
      </w:r>
    </w:p>
    <w:p w14:paraId="5B01E7C0" w14:textId="77777777" w:rsidR="00527CAF" w:rsidRDefault="00000000">
      <w:pPr>
        <w:pStyle w:val="afff"/>
      </w:pPr>
      <w:proofErr w:type="spellStart"/>
      <w:r>
        <w:t>hdfs</w:t>
      </w:r>
      <w:proofErr w:type="spellEnd"/>
      <w:r>
        <w:t xml:space="preserve"> </w:t>
      </w:r>
      <w:proofErr w:type="spellStart"/>
      <w:r>
        <w:t>diskbalancer</w:t>
      </w:r>
      <w:proofErr w:type="spellEnd"/>
      <w:r>
        <w:t xml:space="preserve"> -plan </w:t>
      </w:r>
      <w:r>
        <w:rPr>
          <w:rFonts w:hint="eastAsia"/>
        </w:rPr>
        <w:t>hadoop</w:t>
      </w:r>
      <w:r>
        <w:t>103</w:t>
      </w:r>
    </w:p>
    <w:p w14:paraId="7324A124" w14:textId="77777777" w:rsidR="00527CAF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）执行均衡计划</w:t>
      </w:r>
    </w:p>
    <w:p w14:paraId="5F46CD99" w14:textId="77777777" w:rsidR="00527CAF" w:rsidRDefault="00000000">
      <w:pPr>
        <w:pStyle w:val="afff"/>
      </w:pPr>
      <w:proofErr w:type="spellStart"/>
      <w:r>
        <w:t>hdfs</w:t>
      </w:r>
      <w:proofErr w:type="spellEnd"/>
      <w:r>
        <w:t xml:space="preserve"> </w:t>
      </w:r>
      <w:proofErr w:type="spellStart"/>
      <w:r>
        <w:t>diskbalancer</w:t>
      </w:r>
      <w:proofErr w:type="spellEnd"/>
      <w:r>
        <w:t xml:space="preserve"> -execute </w:t>
      </w:r>
      <w:proofErr w:type="gramStart"/>
      <w:r>
        <w:t>hadoop103.plan.json</w:t>
      </w:r>
      <w:proofErr w:type="gramEnd"/>
    </w:p>
    <w:p w14:paraId="3A4A5999" w14:textId="77777777" w:rsidR="00527CAF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）查看当前均衡任务的执行情况</w:t>
      </w:r>
    </w:p>
    <w:p w14:paraId="515C1574" w14:textId="77777777" w:rsidR="00527CAF" w:rsidRDefault="00000000">
      <w:pPr>
        <w:pStyle w:val="afff"/>
      </w:pPr>
      <w:proofErr w:type="spellStart"/>
      <w:r>
        <w:t>hdfs</w:t>
      </w:r>
      <w:proofErr w:type="spellEnd"/>
      <w:r>
        <w:t xml:space="preserve"> </w:t>
      </w:r>
      <w:proofErr w:type="spellStart"/>
      <w:r>
        <w:t>diskbalancer</w:t>
      </w:r>
      <w:proofErr w:type="spellEnd"/>
      <w:r>
        <w:t xml:space="preserve"> -query hadoop103</w:t>
      </w:r>
    </w:p>
    <w:p w14:paraId="54AFD8EF" w14:textId="77777777" w:rsidR="00527CAF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）取消均衡任务</w:t>
      </w:r>
    </w:p>
    <w:p w14:paraId="792221D6" w14:textId="77777777" w:rsidR="00527CAF" w:rsidRDefault="00000000">
      <w:pPr>
        <w:pStyle w:val="afff"/>
      </w:pPr>
      <w:proofErr w:type="spellStart"/>
      <w:r>
        <w:t>hdfs</w:t>
      </w:r>
      <w:proofErr w:type="spellEnd"/>
      <w:r>
        <w:t xml:space="preserve"> </w:t>
      </w:r>
      <w:proofErr w:type="spellStart"/>
      <w:r>
        <w:t>diskbalancer</w:t>
      </w:r>
      <w:proofErr w:type="spellEnd"/>
      <w:r>
        <w:t xml:space="preserve"> -cancel </w:t>
      </w:r>
      <w:proofErr w:type="gramStart"/>
      <w:r>
        <w:t>hadoop103.plan.json</w:t>
      </w:r>
      <w:proofErr w:type="gramEnd"/>
    </w:p>
    <w:p w14:paraId="2D7906DB" w14:textId="77777777" w:rsidR="00527CAF" w:rsidRDefault="00000000">
      <w:pPr>
        <w:pStyle w:val="aff0"/>
      </w:pPr>
      <w:r>
        <w:t>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项目</w:t>
      </w:r>
      <w:r>
        <w:t>经验</w:t>
      </w:r>
      <w:r>
        <w:rPr>
          <w:rFonts w:hint="eastAsia"/>
        </w:rPr>
        <w:t>之</w:t>
      </w:r>
      <w:r>
        <w:rPr>
          <w:rFonts w:hint="eastAsia"/>
        </w:rPr>
        <w:t>H</w:t>
      </w:r>
      <w:r>
        <w:t>adoop</w:t>
      </w:r>
      <w:r>
        <w:rPr>
          <w:rFonts w:hint="eastAsia"/>
        </w:rPr>
        <w:t>参数</w:t>
      </w:r>
      <w:r>
        <w:t>调优</w:t>
      </w:r>
    </w:p>
    <w:p w14:paraId="1708B9A1" w14:textId="77777777" w:rsidR="00527CAF" w:rsidRDefault="00000000">
      <w:pPr>
        <w:pStyle w:val="aff4"/>
      </w:pPr>
      <w:r>
        <w:t>1</w:t>
      </w:r>
      <w:r>
        <w:rPr>
          <w:rFonts w:hint="eastAsia"/>
        </w:rPr>
        <w:t>）</w:t>
      </w:r>
      <w:r>
        <w:rPr>
          <w:rFonts w:hint="eastAsia"/>
        </w:rPr>
        <w:t>H</w:t>
      </w:r>
      <w:r>
        <w:t>DFS</w:t>
      </w:r>
      <w:r>
        <w:rPr>
          <w:rFonts w:hint="eastAsia"/>
        </w:rPr>
        <w:t>参数调优</w:t>
      </w:r>
      <w:r>
        <w:rPr>
          <w:rFonts w:hint="eastAsia"/>
        </w:rPr>
        <w:t>hdfs-site.xml</w:t>
      </w:r>
    </w:p>
    <w:p w14:paraId="44C62690" w14:textId="77777777" w:rsidR="00527CAF" w:rsidRDefault="00000000">
      <w:pPr>
        <w:pStyle w:val="afff"/>
      </w:pPr>
      <w:r>
        <w:t xml:space="preserve">The number of </w:t>
      </w:r>
      <w:proofErr w:type="spellStart"/>
      <w:r>
        <w:t>Namenode</w:t>
      </w:r>
      <w:proofErr w:type="spellEnd"/>
      <w:r>
        <w:t xml:space="preserve"> RPC server threads that listen to requests from clients. If </w:t>
      </w:r>
      <w:proofErr w:type="spellStart"/>
      <w:proofErr w:type="gramStart"/>
      <w:r>
        <w:t>dfs.namenode</w:t>
      </w:r>
      <w:proofErr w:type="gramEnd"/>
      <w:r>
        <w:t>.servicerpc</w:t>
      </w:r>
      <w:proofErr w:type="spellEnd"/>
      <w:r>
        <w:t xml:space="preserve">-address is not configured then </w:t>
      </w:r>
      <w:proofErr w:type="spellStart"/>
      <w:r>
        <w:t>Namenode</w:t>
      </w:r>
      <w:proofErr w:type="spellEnd"/>
      <w:r>
        <w:t xml:space="preserve"> RPC server threads listen to requests from all nodes.</w:t>
      </w:r>
    </w:p>
    <w:p w14:paraId="00C22A53" w14:textId="77777777" w:rsidR="00527CAF" w:rsidRDefault="00000000">
      <w:pPr>
        <w:pStyle w:val="aff6"/>
      </w:pP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有一个工作线程池，用来处理不同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的并发心跳以及客户端并发的元数据操作。</w:t>
      </w:r>
    </w:p>
    <w:p w14:paraId="33DE549F" w14:textId="77777777" w:rsidR="00527CAF" w:rsidRDefault="00000000">
      <w:pPr>
        <w:pStyle w:val="aff6"/>
      </w:pPr>
      <w:r>
        <w:rPr>
          <w:rFonts w:hint="eastAsia"/>
        </w:rPr>
        <w:t>对于大集群或者有大量客户端的集群来说，通常需要增大参数</w:t>
      </w:r>
      <w:proofErr w:type="spellStart"/>
      <w:r>
        <w:rPr>
          <w:rFonts w:hint="eastAsia"/>
        </w:rPr>
        <w:t>dfs.namenode.handler.count</w:t>
      </w:r>
      <w:proofErr w:type="spellEnd"/>
      <w:r>
        <w:rPr>
          <w:rFonts w:hint="eastAsia"/>
        </w:rPr>
        <w:t>的默认值</w:t>
      </w:r>
      <w:r>
        <w:rPr>
          <w:rFonts w:hint="eastAsia"/>
        </w:rPr>
        <w:t>10</w:t>
      </w:r>
      <w:r>
        <w:rPr>
          <w:rFonts w:hint="eastAsia"/>
        </w:rPr>
        <w:t>。</w:t>
      </w:r>
    </w:p>
    <w:p w14:paraId="73612084" w14:textId="77777777" w:rsidR="00527CAF" w:rsidRDefault="00000000">
      <w:pPr>
        <w:pStyle w:val="afff"/>
      </w:pPr>
      <w:r>
        <w:t>&lt;property&gt;</w:t>
      </w:r>
    </w:p>
    <w:p w14:paraId="70295B9A" w14:textId="77777777" w:rsidR="00527CAF" w:rsidRDefault="00000000">
      <w:pPr>
        <w:pStyle w:val="afff"/>
      </w:pPr>
      <w:r>
        <w:t>&lt;name&gt;</w:t>
      </w:r>
      <w:proofErr w:type="spellStart"/>
      <w:proofErr w:type="gramStart"/>
      <w:r>
        <w:t>dfs.namenode</w:t>
      </w:r>
      <w:proofErr w:type="gramEnd"/>
      <w:r>
        <w:t>.handler.count</w:t>
      </w:r>
      <w:proofErr w:type="spellEnd"/>
      <w:r>
        <w:t>&lt;/name&gt;</w:t>
      </w:r>
    </w:p>
    <w:p w14:paraId="7DAC1DE6" w14:textId="77777777" w:rsidR="00527CAF" w:rsidRDefault="00000000">
      <w:pPr>
        <w:pStyle w:val="afff"/>
      </w:pPr>
      <w:r>
        <w:t>&lt;value&gt;10&lt;/value&gt;</w:t>
      </w:r>
    </w:p>
    <w:p w14:paraId="4F04039B" w14:textId="77777777" w:rsidR="00527CAF" w:rsidRDefault="00000000">
      <w:pPr>
        <w:pStyle w:val="afff"/>
      </w:pPr>
      <w:r>
        <w:t>&lt;/property&gt;</w:t>
      </w:r>
    </w:p>
    <w:p w14:paraId="680B1F4F" w14:textId="77777777" w:rsidR="00527CAF" w:rsidRDefault="00000000">
      <w:pPr>
        <w:pStyle w:val="aff6"/>
      </w:pPr>
      <w:proofErr w:type="spellStart"/>
      <w:r>
        <w:t>dfs.namenode.handler.count</w:t>
      </w:r>
      <w:proofErr w:type="spellEnd"/>
      <w:r>
        <w:t>=</w:t>
      </w:r>
      <m:oMath>
        <m:r>
          <w:rPr>
            <w:rFonts w:ascii="Cambria Math" w:hAnsi="Cambria Math"/>
          </w:rPr>
          <m:t>20×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e</m:t>
            </m:r>
          </m:sub>
          <m:sup>
            <m:r>
              <w:rPr>
                <w:rFonts w:ascii="Cambria Math" w:hAnsi="Cambria Math"/>
              </w:rPr>
              <m:t>Cluster Size</m:t>
            </m:r>
          </m:sup>
        </m:sSubSup>
      </m:oMath>
      <w:r>
        <w:t>，比如集群规模为</w:t>
      </w:r>
      <w:r>
        <w:t>8</w:t>
      </w:r>
      <w:r>
        <w:t>台时，此参数设置为</w:t>
      </w:r>
      <w:r>
        <w:t>41</w:t>
      </w:r>
      <w:r>
        <w:rPr>
          <w:rFonts w:hint="eastAsia"/>
        </w:rPr>
        <w:t>。可通过简单的</w:t>
      </w:r>
      <w:r>
        <w:rPr>
          <w:rFonts w:hint="eastAsia"/>
        </w:rPr>
        <w:t>python</w:t>
      </w:r>
      <w:r>
        <w:rPr>
          <w:rFonts w:hint="eastAsia"/>
        </w:rPr>
        <w:t>代码计算该值，代码如下。</w:t>
      </w:r>
    </w:p>
    <w:p w14:paraId="0DBCF6EA" w14:textId="77777777" w:rsidR="00527CAF" w:rsidRDefault="00000000">
      <w:pPr>
        <w:pStyle w:val="afff"/>
      </w:pPr>
      <w:r>
        <w:t xml:space="preserve">[atguigu@hadoop102 </w:t>
      </w:r>
      <w:proofErr w:type="gramStart"/>
      <w:r>
        <w:t>~]$</w:t>
      </w:r>
      <w:proofErr w:type="gramEnd"/>
      <w:r>
        <w:t xml:space="preserve"> python</w:t>
      </w:r>
    </w:p>
    <w:p w14:paraId="255920FD" w14:textId="77777777" w:rsidR="00527CAF" w:rsidRDefault="00000000">
      <w:pPr>
        <w:pStyle w:val="afff"/>
      </w:pPr>
      <w:r>
        <w:lastRenderedPageBreak/>
        <w:t xml:space="preserve">Python 2.7.5 (default, Apr 11 2018, 07:36:10) </w:t>
      </w:r>
    </w:p>
    <w:p w14:paraId="6753434E" w14:textId="77777777" w:rsidR="00527CAF" w:rsidRDefault="00000000">
      <w:pPr>
        <w:pStyle w:val="afff"/>
      </w:pPr>
      <w:r>
        <w:t>[GCC 4.8.5 20150623 (Red Hat 4.8.5-28)] on linux2</w:t>
      </w:r>
    </w:p>
    <w:p w14:paraId="0049E66D" w14:textId="77777777" w:rsidR="00527CAF" w:rsidRDefault="00000000">
      <w:pPr>
        <w:pStyle w:val="afff"/>
      </w:pPr>
      <w:r>
        <w:t>Type “help”, “copyright”, “credits” or “license” for more information.</w:t>
      </w:r>
    </w:p>
    <w:p w14:paraId="2E1983F8" w14:textId="77777777" w:rsidR="00527CAF" w:rsidRDefault="00000000">
      <w:pPr>
        <w:pStyle w:val="afff"/>
      </w:pPr>
      <w:r>
        <w:t>&gt;&gt;&gt; import math</w:t>
      </w:r>
    </w:p>
    <w:p w14:paraId="23E8868E" w14:textId="77777777" w:rsidR="00527CAF" w:rsidRDefault="00000000">
      <w:pPr>
        <w:pStyle w:val="afff"/>
      </w:pPr>
      <w:r>
        <w:t>&gt;&gt;&gt; print int(20*</w:t>
      </w:r>
      <w:proofErr w:type="gramStart"/>
      <w:r>
        <w:t>math.log(</w:t>
      </w:r>
      <w:proofErr w:type="gramEnd"/>
      <w:r>
        <w:t>8))</w:t>
      </w:r>
    </w:p>
    <w:p w14:paraId="2A7EC610" w14:textId="77777777" w:rsidR="00527CAF" w:rsidRDefault="00000000">
      <w:pPr>
        <w:pStyle w:val="afff"/>
      </w:pPr>
      <w:r>
        <w:t>41</w:t>
      </w:r>
    </w:p>
    <w:p w14:paraId="5C810A6F" w14:textId="77777777" w:rsidR="00527CAF" w:rsidRDefault="00000000">
      <w:pPr>
        <w:pStyle w:val="afff"/>
      </w:pPr>
      <w:r>
        <w:t xml:space="preserve">&gt;&gt;&gt; </w:t>
      </w:r>
      <w:proofErr w:type="gramStart"/>
      <w:r>
        <w:t>quit(</w:t>
      </w:r>
      <w:proofErr w:type="gramEnd"/>
      <w:r>
        <w:t>)</w:t>
      </w:r>
    </w:p>
    <w:p w14:paraId="5D7A2E1F" w14:textId="77777777" w:rsidR="00527CAF" w:rsidRDefault="00000000">
      <w:pPr>
        <w:pStyle w:val="aff4"/>
      </w:pPr>
      <w:r>
        <w:t>2</w:t>
      </w:r>
      <w:r>
        <w:rPr>
          <w:rFonts w:hint="eastAsia"/>
        </w:rPr>
        <w:t>）</w:t>
      </w:r>
      <w:r>
        <w:t>YARN</w:t>
      </w:r>
      <w:r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 w14:paraId="33484762" w14:textId="77777777" w:rsidR="00527CAF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）情景</w:t>
      </w:r>
      <w:r>
        <w:t>描述：</w:t>
      </w:r>
      <w:r>
        <w:rPr>
          <w:rFonts w:hint="eastAsia"/>
        </w:rPr>
        <w:t>总共</w:t>
      </w:r>
      <w:r>
        <w:rPr>
          <w:rFonts w:hint="eastAsia"/>
        </w:rPr>
        <w:t>7</w:t>
      </w:r>
      <w:r>
        <w:rPr>
          <w:rFonts w:hint="eastAsia"/>
        </w:rPr>
        <w:t>台机器，每天几亿条数据，数据源</w:t>
      </w:r>
      <w:r>
        <w:rPr>
          <w:rFonts w:hint="eastAsia"/>
        </w:rPr>
        <w:t>-&gt;Flume-&gt;Kafka-&gt;HDFS-&gt;Hive</w:t>
      </w:r>
    </w:p>
    <w:p w14:paraId="76E7588F" w14:textId="77777777" w:rsidR="00527CAF" w:rsidRDefault="00000000">
      <w:pPr>
        <w:pStyle w:val="aff6"/>
      </w:pPr>
      <w:r>
        <w:rPr>
          <w:rFonts w:hint="eastAsia"/>
        </w:rPr>
        <w:t>面临问题：数据统计主要用</w:t>
      </w:r>
      <w:proofErr w:type="spellStart"/>
      <w:r>
        <w:rPr>
          <w:rFonts w:hint="eastAsia"/>
        </w:rPr>
        <w:t>HiveSQL</w:t>
      </w:r>
      <w:proofErr w:type="spellEnd"/>
      <w:r>
        <w:rPr>
          <w:rFonts w:hint="eastAsia"/>
        </w:rPr>
        <w:t>，没有数据倾斜，小文件已经做了合并处理，开启的</w:t>
      </w:r>
      <w:r>
        <w:rPr>
          <w:rFonts w:hint="eastAsia"/>
        </w:rPr>
        <w:t>JVM</w:t>
      </w:r>
      <w:r>
        <w:rPr>
          <w:rFonts w:hint="eastAsia"/>
        </w:rPr>
        <w:t>重用，而且</w:t>
      </w:r>
      <w:r>
        <w:rPr>
          <w:rFonts w:hint="eastAsia"/>
        </w:rPr>
        <w:t>IO</w:t>
      </w:r>
      <w:r>
        <w:rPr>
          <w:rFonts w:hint="eastAsia"/>
        </w:rPr>
        <w:t>没有阻塞，内存用了不到</w:t>
      </w:r>
      <w:r>
        <w:rPr>
          <w:rFonts w:hint="eastAsia"/>
        </w:rPr>
        <w:t>50%</w:t>
      </w:r>
      <w:r>
        <w:rPr>
          <w:rFonts w:hint="eastAsia"/>
        </w:rPr>
        <w:t>。但是还是跑的非常慢，而且数据量洪峰过来时，整个集群都会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掉。基于这种情况有没有优化方案。</w:t>
      </w:r>
    </w:p>
    <w:p w14:paraId="243D5D9D" w14:textId="77777777" w:rsidR="00527CAF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）解决</w:t>
      </w:r>
      <w:r>
        <w:t>办法：</w:t>
      </w:r>
    </w:p>
    <w:p w14:paraId="613D06A8" w14:textId="77777777" w:rsidR="00527CAF" w:rsidRDefault="00000000">
      <w:pPr>
        <w:pStyle w:val="aff6"/>
      </w:pPr>
      <w:r>
        <w:rPr>
          <w:rFonts w:hint="eastAsia"/>
        </w:rPr>
        <w:t>内存利用率不够。这个一般是</w:t>
      </w:r>
      <w:r>
        <w:t>Yarn</w:t>
      </w:r>
      <w:r>
        <w:rPr>
          <w:rFonts w:hint="eastAsia"/>
        </w:rPr>
        <w:t>的</w:t>
      </w:r>
      <w:r>
        <w:rPr>
          <w:rFonts w:hint="eastAsia"/>
        </w:rPr>
        <w:t>2</w:t>
      </w:r>
      <w:r>
        <w:rPr>
          <w:rFonts w:hint="eastAsia"/>
        </w:rPr>
        <w:t>个配置造成的，单个任务可以申请的最大内存大小，和</w:t>
      </w:r>
      <w:r>
        <w:t>H</w:t>
      </w:r>
      <w:r>
        <w:rPr>
          <w:rFonts w:hint="eastAsia"/>
        </w:rPr>
        <w:t>adoop</w:t>
      </w:r>
      <w:r>
        <w:rPr>
          <w:rFonts w:hint="eastAsia"/>
        </w:rPr>
        <w:t>单个节点可用内存大小。调节这两个参数能提高系统内存的利用率。</w:t>
      </w:r>
    </w:p>
    <w:p w14:paraId="7D3544D4" w14:textId="77777777" w:rsidR="00527CAF" w:rsidRDefault="00000000">
      <w:pPr>
        <w:pStyle w:val="aff6"/>
      </w:pPr>
      <w:r>
        <w:t>（</w:t>
      </w:r>
      <w:r>
        <w:t>a</w:t>
      </w:r>
      <w:r>
        <w:t>）</w:t>
      </w:r>
      <w:proofErr w:type="spellStart"/>
      <w:r>
        <w:t>yarn.nodemanager.</w:t>
      </w:r>
      <w:proofErr w:type="gramStart"/>
      <w:r>
        <w:t>resource.memory</w:t>
      </w:r>
      <w:proofErr w:type="spellEnd"/>
      <w:proofErr w:type="gramEnd"/>
      <w:r>
        <w:t>-mb</w:t>
      </w:r>
    </w:p>
    <w:p w14:paraId="7F9E6522" w14:textId="77777777" w:rsidR="00527CAF" w:rsidRDefault="00000000">
      <w:pPr>
        <w:pStyle w:val="aff6"/>
      </w:pPr>
      <w:r>
        <w:t>表示该节点上</w:t>
      </w:r>
      <w:r>
        <w:t>YARN</w:t>
      </w:r>
      <w:r>
        <w:t>可使用的物理内存总量，默认是</w:t>
      </w:r>
      <w:r>
        <w:t>8192</w:t>
      </w:r>
      <w:r>
        <w:t>（</w:t>
      </w:r>
      <w:r>
        <w:t>MB</w:t>
      </w:r>
      <w:r>
        <w:t>），注意，如果你的节点内存资源不够</w:t>
      </w:r>
      <w:r>
        <w:t>8GB</w:t>
      </w:r>
      <w:r>
        <w:t>，则需要调减小这个值，而</w:t>
      </w:r>
      <w:r>
        <w:t>YARN</w:t>
      </w:r>
      <w:r>
        <w:t>不会智能的探测节点的物理内存总量。</w:t>
      </w:r>
    </w:p>
    <w:p w14:paraId="7A9ACDBF" w14:textId="77777777" w:rsidR="00527CAF" w:rsidRDefault="00000000">
      <w:pPr>
        <w:pStyle w:val="aff6"/>
      </w:pPr>
      <w:r>
        <w:t>（</w:t>
      </w:r>
      <w:r>
        <w:t>b</w:t>
      </w:r>
      <w:r>
        <w:t>）</w:t>
      </w:r>
      <w:proofErr w:type="spellStart"/>
      <w:r>
        <w:t>yarn.</w:t>
      </w:r>
      <w:proofErr w:type="gramStart"/>
      <w:r>
        <w:t>scheduler.maximum</w:t>
      </w:r>
      <w:proofErr w:type="spellEnd"/>
      <w:proofErr w:type="gramEnd"/>
      <w:r>
        <w:t>-allocation-mb</w:t>
      </w:r>
    </w:p>
    <w:p w14:paraId="1FD41718" w14:textId="77777777" w:rsidR="00527CAF" w:rsidRDefault="00000000">
      <w:pPr>
        <w:pStyle w:val="aff6"/>
      </w:pPr>
      <w:r>
        <w:t>单个任务可申请的最多物理内存量，默认是</w:t>
      </w:r>
      <w:r>
        <w:t>8192</w:t>
      </w:r>
      <w:r>
        <w:t>（</w:t>
      </w:r>
      <w:r>
        <w:t>MB</w:t>
      </w:r>
      <w:r>
        <w:t>）。</w:t>
      </w:r>
    </w:p>
    <w:p w14:paraId="2686AD31" w14:textId="77777777" w:rsidR="00527CAF" w:rsidRDefault="00000000">
      <w:pPr>
        <w:pStyle w:val="afe"/>
      </w:pPr>
      <w:r>
        <w:t>4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 xml:space="preserve"> Kafk</w:t>
      </w:r>
      <w:r>
        <w:t>a</w:t>
      </w:r>
      <w:r>
        <w:rPr>
          <w:rFonts w:hint="eastAsia"/>
        </w:rPr>
        <w:t>安装</w:t>
      </w:r>
    </w:p>
    <w:p w14:paraId="17AEF07E" w14:textId="77777777" w:rsidR="00527CAF" w:rsidRDefault="00000000">
      <w:pPr>
        <w:pStyle w:val="aff0"/>
      </w:pPr>
      <w:r>
        <w:t>4.5.1 Kafka</w:t>
      </w:r>
      <w:r>
        <w:t>集群</w:t>
      </w:r>
      <w:r>
        <w:rPr>
          <w:rFonts w:hint="eastAsia"/>
        </w:rPr>
        <w:t>安装</w:t>
      </w:r>
    </w:p>
    <w:p w14:paraId="2D4CD463" w14:textId="77777777" w:rsidR="00527CAF" w:rsidRDefault="00000000">
      <w:pPr>
        <w:pStyle w:val="aff6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11" w:name="_MON_1708582475"/>
    <w:bookmarkEnd w:id="11"/>
    <w:p w14:paraId="777C9FCC" w14:textId="77777777" w:rsidR="00527CAF" w:rsidRDefault="00000000">
      <w:pPr>
        <w:pStyle w:val="affd"/>
      </w:pPr>
      <w:r>
        <w:object w:dxaOrig="1540" w:dyaOrig="1040" w14:anchorId="00F4AC5D">
          <v:shape id="_x0000_i1037" type="#_x0000_t75" style="width:77pt;height:52.05pt" o:ole="">
            <v:imagedata r:id="rId39" o:title=""/>
          </v:shape>
          <o:OLEObject Type="Embed" ProgID="Word.Document.12" ShapeID="_x0000_i1037" DrawAspect="Icon" ObjectID="_1752389331" r:id="rId40"/>
        </w:object>
      </w:r>
    </w:p>
    <w:p w14:paraId="030B3A0B" w14:textId="77777777" w:rsidR="00527CAF" w:rsidRDefault="00000000">
      <w:pPr>
        <w:pStyle w:val="afe"/>
      </w:pPr>
      <w:r>
        <w:t xml:space="preserve">4.6 </w:t>
      </w:r>
      <w:r>
        <w:rPr>
          <w:rFonts w:hint="eastAsia"/>
        </w:rPr>
        <w:t>MySQL</w:t>
      </w:r>
      <w:r>
        <w:rPr>
          <w:rFonts w:hint="eastAsia"/>
        </w:rPr>
        <w:t>安装</w:t>
      </w:r>
    </w:p>
    <w:bookmarkStart w:id="12" w:name="_MON_1739538009"/>
    <w:bookmarkEnd w:id="12"/>
    <w:p w14:paraId="60BE5EE2" w14:textId="77777777" w:rsidR="00527CAF" w:rsidRDefault="00000000">
      <w:r>
        <w:object w:dxaOrig="1420" w:dyaOrig="1120" w14:anchorId="458527BA">
          <v:shape id="_x0000_i1038" type="#_x0000_t75" style="width:70.95pt;height:55.95pt" o:ole="">
            <v:imagedata r:id="rId41" o:title=""/>
          </v:shape>
          <o:OLEObject Type="Embed" ProgID="Word.Document.12" ShapeID="_x0000_i1038" DrawAspect="Icon" ObjectID="_1752389332" r:id="rId42"/>
        </w:object>
      </w:r>
    </w:p>
    <w:p w14:paraId="024AE85D" w14:textId="77777777" w:rsidR="00527CAF" w:rsidRDefault="00000000">
      <w:pPr>
        <w:pStyle w:val="afc"/>
      </w:pPr>
      <w:r>
        <w:rPr>
          <w:rFonts w:hint="eastAsia"/>
        </w:rPr>
        <w:lastRenderedPageBreak/>
        <w:t>第</w:t>
      </w:r>
      <w:r>
        <w:rPr>
          <w:rFonts w:hint="eastAsia"/>
        </w:rPr>
        <w:t>5</w:t>
      </w:r>
      <w:r>
        <w:rPr>
          <w:rFonts w:hint="eastAsia"/>
        </w:rPr>
        <w:t>章</w:t>
      </w:r>
      <w:r>
        <w:t xml:space="preserve"> </w:t>
      </w:r>
      <w:r>
        <w:rPr>
          <w:rFonts w:hint="eastAsia"/>
        </w:rPr>
        <w:t>业务数据采集模块</w:t>
      </w:r>
    </w:p>
    <w:p w14:paraId="0EC0DD41" w14:textId="77777777" w:rsidR="00527CAF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.1 </w:t>
      </w:r>
      <w:r>
        <w:rPr>
          <w:rFonts w:ascii="Times New Roman" w:hAnsi="Times New Roman" w:hint="eastAsia"/>
          <w:sz w:val="28"/>
          <w:szCs w:val="28"/>
        </w:rPr>
        <w:t>数据模拟</w:t>
      </w:r>
    </w:p>
    <w:p w14:paraId="17F4B333" w14:textId="77777777" w:rsidR="00527CAF" w:rsidRDefault="00000000">
      <w:pPr>
        <w:pStyle w:val="aff6"/>
      </w:pPr>
      <w:r>
        <w:rPr>
          <w:rFonts w:hint="eastAsia"/>
        </w:rPr>
        <w:t>在</w:t>
      </w:r>
      <w:r>
        <w:rPr>
          <w:rFonts w:hint="eastAsia"/>
        </w:rPr>
        <w:t>/opt/</w:t>
      </w:r>
      <w:r>
        <w:t>module</w:t>
      </w:r>
      <w:r>
        <w:rPr>
          <w:rFonts w:hint="eastAsia"/>
        </w:rPr>
        <w:t>中新建</w:t>
      </w:r>
      <w:r>
        <w:t>mock-medical</w:t>
      </w:r>
      <w:r>
        <w:rPr>
          <w:rFonts w:hint="eastAsia"/>
        </w:rPr>
        <w:t>目录，将</w:t>
      </w:r>
      <w:r>
        <w:t>mock-medical-1.1.jar</w:t>
      </w:r>
      <w:r>
        <w:rPr>
          <w:rFonts w:hint="eastAsia"/>
        </w:rPr>
        <w:t>和</w:t>
      </w:r>
      <w:proofErr w:type="spellStart"/>
      <w:r>
        <w:t>application.yaml</w:t>
      </w:r>
      <w:proofErr w:type="spellEnd"/>
      <w:r>
        <w:rPr>
          <w:rFonts w:hint="eastAsia"/>
        </w:rPr>
        <w:t>上传到改目录中：</w:t>
      </w:r>
    </w:p>
    <w:p w14:paraId="218B78EE" w14:textId="77777777" w:rsidR="00527CAF" w:rsidRDefault="00000000">
      <w:pPr>
        <w:pStyle w:val="afff"/>
      </w:pPr>
      <w:r>
        <w:t xml:space="preserve">[atguigu@hadoop102 </w:t>
      </w:r>
      <w:proofErr w:type="gramStart"/>
      <w:r>
        <w:t>~]$</w:t>
      </w:r>
      <w:proofErr w:type="gramEnd"/>
      <w:r>
        <w:t xml:space="preserve"> </w:t>
      </w:r>
      <w:proofErr w:type="spellStart"/>
      <w:r>
        <w:t>mkdir</w:t>
      </w:r>
      <w:proofErr w:type="spellEnd"/>
      <w:r>
        <w:t xml:space="preserve"> /opt/module/mock-medical</w:t>
      </w:r>
    </w:p>
    <w:p w14:paraId="7EAB0E49" w14:textId="77777777" w:rsidR="00527CAF" w:rsidRDefault="00000000">
      <w:pPr>
        <w:pStyle w:val="afff"/>
      </w:pPr>
      <w:r>
        <w:t xml:space="preserve">[atguigu@hadoop102 </w:t>
      </w:r>
      <w:proofErr w:type="gramStart"/>
      <w:r>
        <w:t>~]$</w:t>
      </w:r>
      <w:proofErr w:type="gramEnd"/>
      <w:r>
        <w:t xml:space="preserve"> cd opt/module/mock-medical</w:t>
      </w:r>
    </w:p>
    <w:p w14:paraId="034FFFD5" w14:textId="77777777" w:rsidR="00527CAF" w:rsidRDefault="00000000">
      <w:pPr>
        <w:pStyle w:val="afff"/>
      </w:pPr>
      <w:r>
        <w:t xml:space="preserve"># </w:t>
      </w:r>
      <w:r>
        <w:rPr>
          <w:rFonts w:hint="eastAsia"/>
        </w:rPr>
        <w:t>上传文件</w:t>
      </w:r>
    </w:p>
    <w:p w14:paraId="2F1644DA" w14:textId="77777777" w:rsidR="00527CAF" w:rsidRDefault="00000000">
      <w:pPr>
        <w:pStyle w:val="afff"/>
      </w:pPr>
      <w:r>
        <w:t>[atguigu@hadoop102 mock-</w:t>
      </w:r>
      <w:proofErr w:type="gramStart"/>
      <w:r>
        <w:t>medical]$</w:t>
      </w:r>
      <w:proofErr w:type="gramEnd"/>
      <w:r>
        <w:t xml:space="preserve"> </w:t>
      </w:r>
      <w:proofErr w:type="spellStart"/>
      <w:r>
        <w:rPr>
          <w:rFonts w:hint="eastAsia"/>
        </w:rPr>
        <w:t>ll</w:t>
      </w:r>
      <w:proofErr w:type="spellEnd"/>
    </w:p>
    <w:p w14:paraId="045C3B10" w14:textId="77777777" w:rsidR="00527CAF" w:rsidRDefault="00000000">
      <w:pPr>
        <w:pStyle w:val="afff"/>
      </w:pPr>
      <w:r>
        <w:rPr>
          <w:rFonts w:hint="eastAsia"/>
        </w:rPr>
        <w:t>总用量</w:t>
      </w:r>
      <w:r>
        <w:rPr>
          <w:rFonts w:hint="eastAsia"/>
        </w:rPr>
        <w:t xml:space="preserve"> 34208</w:t>
      </w:r>
    </w:p>
    <w:p w14:paraId="61529373" w14:textId="77777777" w:rsidR="00527CAF" w:rsidRDefault="00000000">
      <w:pPr>
        <w:pStyle w:val="afff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-r--. 1</w:t>
      </w:r>
      <w:proofErr w:type="gramStart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proofErr w:type="gramEnd"/>
      <w:r>
        <w:rPr>
          <w:rFonts w:hint="eastAsia"/>
        </w:rPr>
        <w:t xml:space="preserve">      335 5</w:t>
      </w:r>
      <w:r>
        <w:rPr>
          <w:rFonts w:hint="eastAsia"/>
        </w:rPr>
        <w:t>月</w:t>
      </w:r>
      <w:r>
        <w:rPr>
          <w:rFonts w:hint="eastAsia"/>
        </w:rPr>
        <w:t xml:space="preserve">  12 08:47 </w:t>
      </w:r>
      <w:proofErr w:type="spellStart"/>
      <w:proofErr w:type="gramStart"/>
      <w:r>
        <w:rPr>
          <w:rFonts w:hint="eastAsia"/>
        </w:rPr>
        <w:t>application.yaml</w:t>
      </w:r>
      <w:proofErr w:type="spellEnd"/>
      <w:proofErr w:type="gramEnd"/>
    </w:p>
    <w:p w14:paraId="37EF9D49" w14:textId="77777777" w:rsidR="00527CAF" w:rsidRDefault="00000000">
      <w:pPr>
        <w:pStyle w:val="afff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-r--. 1</w:t>
      </w:r>
      <w:proofErr w:type="gramStart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proofErr w:type="gramEnd"/>
      <w:r>
        <w:rPr>
          <w:rFonts w:hint="eastAsia"/>
        </w:rPr>
        <w:t xml:space="preserve"> 35024769 5</w:t>
      </w:r>
      <w:r>
        <w:rPr>
          <w:rFonts w:hint="eastAsia"/>
        </w:rPr>
        <w:t>月</w:t>
      </w:r>
      <w:r>
        <w:rPr>
          <w:rFonts w:hint="eastAsia"/>
        </w:rPr>
        <w:t xml:space="preserve">  12 08:46 mock-medical-1.1.jar</w:t>
      </w:r>
    </w:p>
    <w:p w14:paraId="7E71D2AE" w14:textId="77777777" w:rsidR="00527CAF" w:rsidRDefault="00000000">
      <w:pPr>
        <w:pStyle w:val="aff6"/>
      </w:pPr>
      <w:r>
        <w:rPr>
          <w:rFonts w:hint="eastAsia"/>
        </w:rPr>
        <w:t>编辑</w:t>
      </w:r>
      <w:proofErr w:type="spellStart"/>
      <w:r>
        <w:t>application.yaml</w:t>
      </w:r>
      <w:proofErr w:type="spellEnd"/>
      <w:r>
        <w:rPr>
          <w:rFonts w:hint="eastAsia"/>
        </w:rPr>
        <w:t>，配置数据连接：</w:t>
      </w:r>
    </w:p>
    <w:p w14:paraId="6FAC6341" w14:textId="77777777" w:rsidR="00527CAF" w:rsidRDefault="00000000">
      <w:pPr>
        <w:pStyle w:val="afff"/>
      </w:pPr>
      <w:r>
        <w:t>spring:</w:t>
      </w:r>
    </w:p>
    <w:p w14:paraId="4368B32B" w14:textId="77777777" w:rsidR="00527CAF" w:rsidRDefault="00000000">
      <w:pPr>
        <w:pStyle w:val="afff"/>
      </w:pPr>
      <w:r>
        <w:t xml:space="preserve">  profiles:</w:t>
      </w:r>
    </w:p>
    <w:p w14:paraId="22AE4A85" w14:textId="77777777" w:rsidR="00527CAF" w:rsidRDefault="00000000">
      <w:pPr>
        <w:pStyle w:val="afff"/>
      </w:pPr>
      <w:r>
        <w:t xml:space="preserve">    active: common</w:t>
      </w:r>
    </w:p>
    <w:p w14:paraId="136D9840" w14:textId="77777777" w:rsidR="00527CAF" w:rsidRDefault="00000000">
      <w:pPr>
        <w:pStyle w:val="afff"/>
      </w:pPr>
      <w:r>
        <w:t xml:space="preserve">  </w:t>
      </w:r>
      <w:proofErr w:type="spellStart"/>
      <w:r>
        <w:t>datasource</w:t>
      </w:r>
      <w:proofErr w:type="spellEnd"/>
      <w:r>
        <w:t>:</w:t>
      </w:r>
    </w:p>
    <w:p w14:paraId="6E76911C" w14:textId="77777777" w:rsidR="00527CAF" w:rsidRDefault="00000000">
      <w:pPr>
        <w:pStyle w:val="afff3"/>
      </w:pPr>
      <w:r>
        <w:t xml:space="preserve">    url: '</w:t>
      </w:r>
      <w:proofErr w:type="gramStart"/>
      <w:r>
        <w:t>jdbc:mysql://</w:t>
      </w:r>
      <w:r>
        <w:rPr>
          <w:rFonts w:hint="eastAsia"/>
        </w:rPr>
        <w:t>hadoop</w:t>
      </w:r>
      <w:r>
        <w:t>102:3306/medical?useSSL=false&amp;allowPublicKeyRetrieval=true</w:t>
      </w:r>
      <w:proofErr w:type="gramEnd"/>
      <w:r>
        <w:t>'</w:t>
      </w:r>
    </w:p>
    <w:p w14:paraId="55A9D269" w14:textId="77777777" w:rsidR="00527CAF" w:rsidRDefault="00000000">
      <w:pPr>
        <w:pStyle w:val="afff3"/>
      </w:pPr>
      <w:r>
        <w:t xml:space="preserve">    username: 'root'</w:t>
      </w:r>
    </w:p>
    <w:p w14:paraId="6EF9EE11" w14:textId="77777777" w:rsidR="00527CAF" w:rsidRDefault="00000000">
      <w:pPr>
        <w:pStyle w:val="afff3"/>
      </w:pPr>
      <w:r>
        <w:t xml:space="preserve">    password: '000000'</w:t>
      </w:r>
    </w:p>
    <w:p w14:paraId="052EFFE9" w14:textId="77777777" w:rsidR="00527CAF" w:rsidRDefault="00527CAF">
      <w:pPr>
        <w:pStyle w:val="afff"/>
      </w:pPr>
    </w:p>
    <w:p w14:paraId="771C3953" w14:textId="77777777" w:rsidR="00527CAF" w:rsidRDefault="00000000">
      <w:pPr>
        <w:pStyle w:val="afff"/>
      </w:pPr>
      <w:r>
        <w:t>mock:</w:t>
      </w:r>
    </w:p>
    <w:p w14:paraId="10D02163" w14:textId="77777777" w:rsidR="00527CAF" w:rsidRDefault="00000000">
      <w:pPr>
        <w:pStyle w:val="afff"/>
      </w:pPr>
      <w:r>
        <w:rPr>
          <w:rFonts w:hint="eastAsia"/>
        </w:rPr>
        <w:t xml:space="preserve">  # </w:t>
      </w:r>
      <w:r>
        <w:rPr>
          <w:rFonts w:hint="eastAsia"/>
        </w:rPr>
        <w:t>模拟数据生成的时间起始日期，与当天日期保持一致</w:t>
      </w:r>
    </w:p>
    <w:p w14:paraId="1B9D8CBD" w14:textId="77777777" w:rsidR="00527CAF" w:rsidRDefault="00000000">
      <w:pPr>
        <w:pStyle w:val="afff"/>
      </w:pPr>
      <w:r>
        <w:t xml:space="preserve">  date: '2023-05-09'</w:t>
      </w:r>
    </w:p>
    <w:p w14:paraId="062CE3DD" w14:textId="77777777" w:rsidR="00527CAF" w:rsidRDefault="00000000">
      <w:pPr>
        <w:pStyle w:val="afff"/>
      </w:pPr>
      <w:r>
        <w:rPr>
          <w:rFonts w:hint="eastAsia"/>
        </w:rPr>
        <w:t xml:space="preserve">  # </w:t>
      </w:r>
      <w:r>
        <w:rPr>
          <w:rFonts w:hint="eastAsia"/>
        </w:rPr>
        <w:t>取值范围</w:t>
      </w:r>
      <w:r>
        <w:rPr>
          <w:rFonts w:hint="eastAsia"/>
        </w:rPr>
        <w:t>0-1</w:t>
      </w:r>
      <w:r>
        <w:rPr>
          <w:rFonts w:hint="eastAsia"/>
        </w:rPr>
        <w:t>，数值越大，数据时间越紧凑</w:t>
      </w:r>
    </w:p>
    <w:p w14:paraId="032E476B" w14:textId="77777777" w:rsidR="00527CAF" w:rsidRDefault="00000000">
      <w:pPr>
        <w:pStyle w:val="afff"/>
      </w:pPr>
      <w:r>
        <w:t xml:space="preserve">  enthusiasm: 0.1</w:t>
      </w:r>
    </w:p>
    <w:p w14:paraId="217674D7" w14:textId="77777777" w:rsidR="00527CAF" w:rsidRDefault="00000000">
      <w:pPr>
        <w:pStyle w:val="aff6"/>
      </w:pPr>
      <w:r>
        <w:rPr>
          <w:rFonts w:hint="eastAsia"/>
        </w:rPr>
        <w:t>首先在</w:t>
      </w:r>
      <w:r>
        <w:rPr>
          <w:rFonts w:hint="eastAsia"/>
        </w:rPr>
        <w:t>MySQL</w:t>
      </w:r>
      <w:r>
        <w:rPr>
          <w:rFonts w:hint="eastAsia"/>
        </w:rPr>
        <w:t>中创建数据库：</w:t>
      </w:r>
    </w:p>
    <w:p w14:paraId="586D32F3" w14:textId="77777777" w:rsidR="00527CAF" w:rsidRDefault="00000000">
      <w:pPr>
        <w:pStyle w:val="afff"/>
      </w:pPr>
      <w:r>
        <w:t>[atguigu@hadoop102 mock-</w:t>
      </w:r>
      <w:proofErr w:type="gramStart"/>
      <w:r>
        <w:t>medical]$</w:t>
      </w:r>
      <w:proofErr w:type="gramEnd"/>
      <w:r>
        <w:t xml:space="preserve"> </w:t>
      </w:r>
      <w:proofErr w:type="spellStart"/>
      <w:r>
        <w:t>mysql</w:t>
      </w:r>
      <w:proofErr w:type="spellEnd"/>
      <w:r>
        <w:t xml:space="preserve"> -</w:t>
      </w:r>
      <w:proofErr w:type="spellStart"/>
      <w:r>
        <w:t>uroot</w:t>
      </w:r>
      <w:proofErr w:type="spellEnd"/>
      <w:r>
        <w:t xml:space="preserve"> -p000000 -</w:t>
      </w:r>
      <w:proofErr w:type="spellStart"/>
      <w:r>
        <w:t>e"drop</w:t>
      </w:r>
      <w:proofErr w:type="spellEnd"/>
      <w:r>
        <w:t xml:space="preserve"> database if exists </w:t>
      </w:r>
      <w:proofErr w:type="spellStart"/>
      <w:r>
        <w:t>medical;create</w:t>
      </w:r>
      <w:proofErr w:type="spellEnd"/>
      <w:r>
        <w:t xml:space="preserve"> database medical charset utf8mb4 collate utf8mb4_general_ci;"</w:t>
      </w:r>
    </w:p>
    <w:p w14:paraId="704872C2" w14:textId="77777777" w:rsidR="00527CAF" w:rsidRDefault="00000000">
      <w:pPr>
        <w:pStyle w:val="aff6"/>
      </w:pPr>
      <w:r>
        <w:rPr>
          <w:rFonts w:hint="eastAsia"/>
        </w:rPr>
        <w:t>之后按照命令行提示，执行以下命令：</w:t>
      </w:r>
    </w:p>
    <w:p w14:paraId="26677E8E" w14:textId="77777777" w:rsidR="00527CAF" w:rsidRDefault="00000000">
      <w:pPr>
        <w:pStyle w:val="afff"/>
      </w:pPr>
      <w:r>
        <w:t>[atguigu@hadoop102 mock-</w:t>
      </w:r>
      <w:proofErr w:type="gramStart"/>
      <w:r>
        <w:t>medical]$</w:t>
      </w:r>
      <w:proofErr w:type="gramEnd"/>
      <w:r>
        <w:t xml:space="preserve"> java -jar mock-medical-1.</w:t>
      </w:r>
      <w:r>
        <w:rPr>
          <w:rFonts w:hint="eastAsia"/>
        </w:rPr>
        <w:t>1</w:t>
      </w:r>
      <w:r>
        <w:t>.jar</w:t>
      </w:r>
    </w:p>
    <w:p w14:paraId="6B6ECDA6" w14:textId="77777777" w:rsidR="00527CAF" w:rsidRDefault="00000000">
      <w:pPr>
        <w:pStyle w:val="aff6"/>
      </w:pPr>
      <w:r>
        <w:rPr>
          <w:rFonts w:hint="eastAsia"/>
        </w:rPr>
        <w:t>即可生成</w:t>
      </w:r>
      <w:r>
        <w:t>2023-05-09</w:t>
      </w:r>
      <w:r>
        <w:rPr>
          <w:rFonts w:hint="eastAsia"/>
        </w:rPr>
        <w:t>日的数据。反复执行该</w:t>
      </w:r>
      <w:r>
        <w:rPr>
          <w:rFonts w:hint="eastAsia"/>
        </w:rPr>
        <w:t>jar</w:t>
      </w:r>
      <w:r>
        <w:rPr>
          <w:rFonts w:hint="eastAsia"/>
        </w:rPr>
        <w:t>包可以不断生成后续日期的数据，没执行一次推后一天。</w:t>
      </w:r>
    </w:p>
    <w:p w14:paraId="14D43EC3" w14:textId="77777777" w:rsidR="00527CAF" w:rsidRDefault="00000000">
      <w:pPr>
        <w:pStyle w:val="aff6"/>
      </w:pPr>
      <w:r>
        <w:rPr>
          <w:rFonts w:hint="eastAsia"/>
        </w:rPr>
        <w:t>将以上的命令封装为一个脚本，以后方便处理：</w:t>
      </w:r>
    </w:p>
    <w:p w14:paraId="2D787038" w14:textId="77777777" w:rsidR="00527CAF" w:rsidRDefault="00000000">
      <w:pPr>
        <w:pStyle w:val="afff"/>
      </w:pPr>
      <w:r>
        <w:t xml:space="preserve">[atguigu@hadoop102 </w:t>
      </w:r>
      <w:proofErr w:type="gramStart"/>
      <w:r>
        <w:t>~]$</w:t>
      </w:r>
      <w:proofErr w:type="gramEnd"/>
      <w:r>
        <w:t xml:space="preserve"> </w:t>
      </w:r>
      <w:proofErr w:type="spellStart"/>
      <w:r>
        <w:t>mkdir</w:t>
      </w:r>
      <w:proofErr w:type="spellEnd"/>
      <w:r>
        <w:t xml:space="preserve"> -p /home/</w:t>
      </w:r>
      <w:proofErr w:type="spellStart"/>
      <w:r>
        <w:t>atguigu</w:t>
      </w:r>
      <w:proofErr w:type="spellEnd"/>
      <w:r>
        <w:t>/bin</w:t>
      </w:r>
    </w:p>
    <w:p w14:paraId="0075E2B9" w14:textId="77777777" w:rsidR="00527CAF" w:rsidRDefault="00000000">
      <w:pPr>
        <w:pStyle w:val="afff"/>
      </w:pPr>
      <w:r>
        <w:t xml:space="preserve">[atguigu@hadoop102 </w:t>
      </w:r>
      <w:proofErr w:type="gramStart"/>
      <w:r>
        <w:t>~]$</w:t>
      </w:r>
      <w:proofErr w:type="gramEnd"/>
      <w:r>
        <w:t xml:space="preserve"> vim /home/atguigu/bin/medical_mock.sh</w:t>
      </w:r>
    </w:p>
    <w:p w14:paraId="45878688" w14:textId="77777777" w:rsidR="00527CAF" w:rsidRDefault="00000000">
      <w:pPr>
        <w:pStyle w:val="aff6"/>
      </w:pPr>
      <w:r>
        <w:rPr>
          <w:rFonts w:hint="eastAsia"/>
        </w:rPr>
        <w:t>内容如下：</w:t>
      </w:r>
    </w:p>
    <w:p w14:paraId="7B40F981" w14:textId="77777777" w:rsidR="00527CAF" w:rsidRDefault="00000000">
      <w:pPr>
        <w:pStyle w:val="afff"/>
      </w:pPr>
      <w:proofErr w:type="gramStart"/>
      <w:r>
        <w:t>#!/</w:t>
      </w:r>
      <w:proofErr w:type="gramEnd"/>
      <w:r>
        <w:t>bin/bash</w:t>
      </w:r>
    </w:p>
    <w:p w14:paraId="06B0B6F6" w14:textId="77777777" w:rsidR="00527CAF" w:rsidRDefault="00527CAF">
      <w:pPr>
        <w:pStyle w:val="afff"/>
      </w:pPr>
    </w:p>
    <w:p w14:paraId="4467C0D3" w14:textId="77777777" w:rsidR="00527CAF" w:rsidRDefault="00000000">
      <w:pPr>
        <w:pStyle w:val="afff"/>
      </w:pPr>
      <w:r>
        <w:t>for ((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 &lt; $1; </w:t>
      </w:r>
      <w:proofErr w:type="spellStart"/>
      <w:r>
        <w:t>i</w:t>
      </w:r>
      <w:proofErr w:type="spellEnd"/>
      <w:r>
        <w:t>++))</w:t>
      </w:r>
    </w:p>
    <w:p w14:paraId="5B5D471A" w14:textId="77777777" w:rsidR="00527CAF" w:rsidRDefault="00000000">
      <w:pPr>
        <w:pStyle w:val="afff"/>
      </w:pPr>
      <w:r>
        <w:lastRenderedPageBreak/>
        <w:t>do</w:t>
      </w:r>
    </w:p>
    <w:p w14:paraId="247D923B" w14:textId="77777777" w:rsidR="00527CAF" w:rsidRDefault="00000000">
      <w:pPr>
        <w:pStyle w:val="afff"/>
      </w:pPr>
      <w:r>
        <w:rPr>
          <w:rFonts w:hint="eastAsia"/>
        </w:rPr>
        <w:t xml:space="preserve">    echo "</w:t>
      </w:r>
      <w:r>
        <w:rPr>
          <w:rFonts w:hint="eastAsia"/>
        </w:rPr>
        <w:t>正在</w:t>
      </w:r>
      <w:proofErr w:type="gramStart"/>
      <w:r>
        <w:rPr>
          <w:rFonts w:hint="eastAsia"/>
        </w:rPr>
        <w:t>执行第</w:t>
      </w:r>
      <w:proofErr w:type="gramEnd"/>
      <w:r>
        <w:rPr>
          <w:rFonts w:hint="eastAsia"/>
        </w:rPr>
        <w:t xml:space="preserve"> $[ $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+ 1 ] </w:t>
      </w:r>
      <w:r>
        <w:rPr>
          <w:rFonts w:hint="eastAsia"/>
        </w:rPr>
        <w:t>次数据模拟</w:t>
      </w:r>
      <w:r>
        <w:rPr>
          <w:rFonts w:hint="eastAsia"/>
        </w:rPr>
        <w:t>"</w:t>
      </w:r>
    </w:p>
    <w:p w14:paraId="005F967D" w14:textId="77777777" w:rsidR="00527CAF" w:rsidRDefault="00000000">
      <w:pPr>
        <w:pStyle w:val="afff"/>
      </w:pPr>
      <w:r>
        <w:t xml:space="preserve">    </w:t>
      </w:r>
      <w:proofErr w:type="spellStart"/>
      <w:r>
        <w:t>ssh</w:t>
      </w:r>
      <w:proofErr w:type="spellEnd"/>
      <w:r>
        <w:t xml:space="preserve"> hadoop102 "cd /opt/module/medical/; java -jar mock-medical-1.1.jar"</w:t>
      </w:r>
    </w:p>
    <w:p w14:paraId="6E1CDD99" w14:textId="77777777" w:rsidR="00527CAF" w:rsidRDefault="00000000">
      <w:pPr>
        <w:pStyle w:val="afff"/>
      </w:pPr>
      <w:r>
        <w:t>done</w:t>
      </w:r>
    </w:p>
    <w:p w14:paraId="646E2C85" w14:textId="77777777" w:rsidR="00527CAF" w:rsidRDefault="00000000">
      <w:pPr>
        <w:pStyle w:val="aff6"/>
      </w:pPr>
      <w:r>
        <w:rPr>
          <w:rFonts w:hint="eastAsia"/>
        </w:rPr>
        <w:t>添加执行权限后。</w:t>
      </w:r>
      <w:r>
        <w:t xml:space="preserve"> </w:t>
      </w:r>
    </w:p>
    <w:p w14:paraId="71AECECB" w14:textId="77777777" w:rsidR="00527CAF" w:rsidRDefault="00000000">
      <w:pPr>
        <w:pStyle w:val="afff"/>
      </w:pPr>
      <w:r>
        <w:t xml:space="preserve">[atguigu@hadoop102 </w:t>
      </w:r>
      <w:proofErr w:type="gramStart"/>
      <w:r>
        <w:t>~]$</w:t>
      </w:r>
      <w:proofErr w:type="gramEnd"/>
      <w:r>
        <w:t xml:space="preserve"> </w:t>
      </w:r>
      <w:proofErr w:type="spellStart"/>
      <w:r>
        <w:rPr>
          <w:rFonts w:hint="eastAsia"/>
        </w:rPr>
        <w:t>c</w:t>
      </w:r>
      <w:r>
        <w:t>hmod</w:t>
      </w:r>
      <w:proofErr w:type="spellEnd"/>
      <w:r>
        <w:t xml:space="preserve"> +x /home/atguigu/bin/medical_mock.sh</w:t>
      </w:r>
    </w:p>
    <w:p w14:paraId="5A4031D6" w14:textId="77777777" w:rsidR="00527CAF" w:rsidRDefault="00000000">
      <w:pPr>
        <w:pStyle w:val="aff6"/>
      </w:pPr>
      <w:r>
        <w:rPr>
          <w:rFonts w:hint="eastAsia"/>
        </w:rPr>
        <w:t>执行</w:t>
      </w:r>
      <w:r>
        <w:t>medical_mock.sh</w:t>
      </w:r>
      <w:r>
        <w:rPr>
          <w:rFonts w:hint="eastAsia"/>
        </w:rPr>
        <w:t>即可生成指定天数的数据，用法如下。</w:t>
      </w:r>
    </w:p>
    <w:p w14:paraId="6BC4D4C0" w14:textId="77777777" w:rsidR="00527CAF" w:rsidRDefault="00000000">
      <w:pPr>
        <w:pStyle w:val="afff"/>
        <w:rPr>
          <w:b/>
          <w:bCs/>
          <w:color w:val="FF0000"/>
        </w:rPr>
      </w:pPr>
      <w:r>
        <w:t xml:space="preserve">[atguigu@hadoop102 </w:t>
      </w:r>
      <w:proofErr w:type="gramStart"/>
      <w:r>
        <w:t>bin]$</w:t>
      </w:r>
      <w:proofErr w:type="gramEnd"/>
      <w:r>
        <w:t xml:space="preserve"> medical_mock.sh </w:t>
      </w:r>
      <w:r>
        <w:rPr>
          <w:b/>
          <w:bCs/>
          <w:color w:val="FF0000"/>
        </w:rPr>
        <w:t>1</w:t>
      </w:r>
    </w:p>
    <w:p w14:paraId="7922CD2C" w14:textId="77777777" w:rsidR="00527CAF" w:rsidRDefault="00000000">
      <w:pPr>
        <w:pStyle w:val="afff"/>
      </w:pPr>
      <w:r>
        <w:rPr>
          <w:rFonts w:hint="eastAsia"/>
        </w:rPr>
        <w:t>正在</w:t>
      </w:r>
      <w:proofErr w:type="gramStart"/>
      <w:r>
        <w:rPr>
          <w:rFonts w:hint="eastAsia"/>
        </w:rPr>
        <w:t>执行第</w:t>
      </w:r>
      <w:proofErr w:type="gramEnd"/>
      <w:r>
        <w:rPr>
          <w:rFonts w:hint="eastAsia"/>
        </w:rPr>
        <w:t xml:space="preserve"> 1 </w:t>
      </w:r>
      <w:r>
        <w:rPr>
          <w:rFonts w:hint="eastAsia"/>
        </w:rPr>
        <w:t>次数据模拟</w:t>
      </w:r>
    </w:p>
    <w:p w14:paraId="472601E7" w14:textId="77777777" w:rsidR="00527CAF" w:rsidRDefault="00000000">
      <w:pPr>
        <w:pStyle w:val="afff"/>
      </w:pPr>
      <w:r>
        <w:rPr>
          <w:rFonts w:hint="eastAsia"/>
        </w:rPr>
        <w:t>正在初始化</w:t>
      </w:r>
      <w:r>
        <w:rPr>
          <w:rFonts w:hint="eastAsia"/>
        </w:rPr>
        <w:t>Spring Boot</w:t>
      </w:r>
      <w:r>
        <w:rPr>
          <w:rFonts w:hint="eastAsia"/>
        </w:rPr>
        <w:t>环境</w:t>
      </w:r>
    </w:p>
    <w:p w14:paraId="1823CA92" w14:textId="77777777" w:rsidR="00527CAF" w:rsidRDefault="00527CAF">
      <w:pPr>
        <w:pStyle w:val="afff"/>
      </w:pPr>
    </w:p>
    <w:p w14:paraId="301EF9BD" w14:textId="77777777" w:rsidR="00527CAF" w:rsidRDefault="00000000">
      <w:pPr>
        <w:pStyle w:val="afff"/>
      </w:pPr>
      <w:r>
        <w:t xml:space="preserve">  .   ____          _            __ _ _</w:t>
      </w:r>
    </w:p>
    <w:p w14:paraId="2F5F9211" w14:textId="77777777" w:rsidR="00527CAF" w:rsidRDefault="00000000">
      <w:pPr>
        <w:pStyle w:val="afff"/>
      </w:pPr>
      <w:r>
        <w:t xml:space="preserve"> /\\ / ___'_ __ _ _(_)_ __  __ _ \ \ \ \</w:t>
      </w:r>
    </w:p>
    <w:p w14:paraId="007357D1" w14:textId="77777777" w:rsidR="00527CAF" w:rsidRDefault="00000000">
      <w:pPr>
        <w:pStyle w:val="afff"/>
      </w:pPr>
      <w:r>
        <w:t>( ( )\___ | '_ | '_| | '_ \/ _` | \ \ \ \</w:t>
      </w:r>
    </w:p>
    <w:p w14:paraId="63FCA4E5" w14:textId="77777777" w:rsidR="00527CAF" w:rsidRDefault="00000000">
      <w:pPr>
        <w:pStyle w:val="afff"/>
      </w:pPr>
      <w:r>
        <w:t xml:space="preserve"> \\/  ___)| |_)| | | | | || (_| |  ) ) ) )</w:t>
      </w:r>
    </w:p>
    <w:p w14:paraId="6E4ED954" w14:textId="77777777" w:rsidR="00527CAF" w:rsidRDefault="00000000">
      <w:pPr>
        <w:pStyle w:val="afff"/>
      </w:pPr>
      <w:r>
        <w:t xml:space="preserve">  '  |____| .__|_| |_|_| |_\__, | / / / /</w:t>
      </w:r>
    </w:p>
    <w:p w14:paraId="61F465A6" w14:textId="77777777" w:rsidR="00527CAF" w:rsidRDefault="00000000">
      <w:pPr>
        <w:pStyle w:val="afff"/>
      </w:pPr>
      <w:r>
        <w:t xml:space="preserve"> =========|_|==============|___/=/_/_/_/</w:t>
      </w:r>
    </w:p>
    <w:p w14:paraId="77EC6E23" w14:textId="77777777" w:rsidR="00527CAF" w:rsidRDefault="00000000">
      <w:pPr>
        <w:pStyle w:val="afff"/>
      </w:pPr>
      <w:r>
        <w:t xml:space="preserve"> </w:t>
      </w:r>
      <w:proofErr w:type="gramStart"/>
      <w:r>
        <w:t>::</w:t>
      </w:r>
      <w:proofErr w:type="gramEnd"/>
      <w:r>
        <w:t xml:space="preserve"> Spring Boot ::               (v2.7.11)</w:t>
      </w:r>
    </w:p>
    <w:p w14:paraId="444A36F1" w14:textId="77777777" w:rsidR="00527CAF" w:rsidRDefault="00527CAF">
      <w:pPr>
        <w:pStyle w:val="afff"/>
      </w:pPr>
    </w:p>
    <w:p w14:paraId="6E2A89B3" w14:textId="77777777" w:rsidR="00527CAF" w:rsidRDefault="00000000">
      <w:pPr>
        <w:pStyle w:val="afff"/>
      </w:pPr>
      <w:r>
        <w:rPr>
          <w:rFonts w:hint="eastAsia"/>
        </w:rPr>
        <w:t>初始化数据中</w:t>
      </w:r>
      <w:r>
        <w:rPr>
          <w:rFonts w:hint="eastAsia"/>
        </w:rPr>
        <w:t>...</w:t>
      </w:r>
    </w:p>
    <w:p w14:paraId="70F1832C" w14:textId="77777777" w:rsidR="00527CAF" w:rsidRDefault="00000000">
      <w:pPr>
        <w:pStyle w:val="afff"/>
      </w:pPr>
      <w:r>
        <w:rPr>
          <w:rFonts w:hint="eastAsia"/>
        </w:rPr>
        <w:t>正在模拟</w:t>
      </w:r>
      <w:r>
        <w:rPr>
          <w:rFonts w:hint="eastAsia"/>
        </w:rPr>
        <w:t>2023-05-09T23:59:50</w:t>
      </w:r>
    </w:p>
    <w:p w14:paraId="7C422598" w14:textId="77777777" w:rsidR="00527CAF" w:rsidRDefault="00000000">
      <w:pPr>
        <w:pStyle w:val="afff"/>
      </w:pPr>
      <w:r>
        <w:rPr>
          <w:rFonts w:hint="eastAsia"/>
        </w:rPr>
        <w:t>正在将数据写入数据库</w:t>
      </w:r>
      <w:r>
        <w:rPr>
          <w:rFonts w:hint="eastAsia"/>
        </w:rPr>
        <w:t>...</w:t>
      </w:r>
    </w:p>
    <w:p w14:paraId="10A926BE" w14:textId="77777777" w:rsidR="00527CAF" w:rsidRDefault="00000000">
      <w:pPr>
        <w:pStyle w:val="afff"/>
      </w:pPr>
      <w:r>
        <w:rPr>
          <w:rFonts w:hint="eastAsia"/>
        </w:rPr>
        <w:t>数据写入完成</w:t>
      </w:r>
    </w:p>
    <w:p w14:paraId="443FF781" w14:textId="77777777" w:rsidR="00527CAF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.2 </w:t>
      </w:r>
      <w:r>
        <w:rPr>
          <w:rFonts w:ascii="Times New Roman" w:hAnsi="Times New Roman" w:hint="eastAsia"/>
          <w:sz w:val="28"/>
          <w:szCs w:val="28"/>
        </w:rPr>
        <w:t>采集通道</w:t>
      </w:r>
    </w:p>
    <w:bookmarkStart w:id="13" w:name="_MON_1741533878"/>
    <w:bookmarkEnd w:id="13"/>
    <w:p w14:paraId="6506D758" w14:textId="77777777" w:rsidR="00527CAF" w:rsidRDefault="00000000">
      <w:pPr>
        <w:rPr>
          <w:b/>
          <w:bCs/>
        </w:rPr>
      </w:pPr>
      <w:r>
        <w:rPr>
          <w:b/>
          <w:bCs/>
        </w:rPr>
        <w:object w:dxaOrig="8353" w:dyaOrig="4687" w14:anchorId="2051F067">
          <v:shape id="_x0000_i1039" type="#_x0000_t75" style="width:417.75pt;height:234.2pt" o:ole="">
            <v:imagedata r:id="rId43" o:title=""/>
          </v:shape>
          <o:OLEObject Type="Embed" ProgID="PowerPoint.Show.12" ShapeID="_x0000_i1039" DrawAspect="Content" ObjectID="_1752389333" r:id="rId44"/>
        </w:object>
      </w:r>
    </w:p>
    <w:p w14:paraId="52802FBF" w14:textId="77777777" w:rsidR="00527CAF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>
        <w:rPr>
          <w:rFonts w:ascii="Times New Roman" w:hAnsi="Times New Roman"/>
          <w:sz w:val="28"/>
          <w:szCs w:val="28"/>
        </w:rPr>
        <w:t>.3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采集工具</w:t>
      </w:r>
    </w:p>
    <w:bookmarkStart w:id="14" w:name="_MON_1695839858"/>
    <w:bookmarkEnd w:id="14"/>
    <w:p w14:paraId="1AB497FE" w14:textId="77777777" w:rsidR="00527CAF" w:rsidRDefault="00000000">
      <w:pPr>
        <w:ind w:firstLine="420"/>
      </w:pPr>
      <w:r>
        <w:object w:dxaOrig="1480" w:dyaOrig="1060" w14:anchorId="02805898">
          <v:shape id="_x0000_i1040" type="#_x0000_t75" style="width:74.15pt;height:53.1pt" o:ole="">
            <v:imagedata r:id="rId45" o:title=""/>
          </v:shape>
          <o:OLEObject Type="Embed" ProgID="Word.Document.12" ShapeID="_x0000_i1040" DrawAspect="Icon" ObjectID="_1752389334" r:id="rId46"/>
        </w:object>
      </w:r>
    </w:p>
    <w:p w14:paraId="1D37AA71" w14:textId="77777777" w:rsidR="00527CAF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.4 </w:t>
      </w:r>
      <w:r>
        <w:rPr>
          <w:rFonts w:ascii="Times New Roman" w:hAnsi="Times New Roman" w:hint="eastAsia"/>
          <w:sz w:val="28"/>
          <w:szCs w:val="28"/>
        </w:rPr>
        <w:t>采集通道</w:t>
      </w:r>
      <w:r>
        <w:rPr>
          <w:rFonts w:hint="eastAsia"/>
          <w:sz w:val="28"/>
          <w:szCs w:val="28"/>
        </w:rPr>
        <w:t>Maxwell</w:t>
      </w:r>
      <w:r>
        <w:rPr>
          <w:rFonts w:ascii="Times New Roman" w:hAnsi="Times New Roman" w:hint="eastAsia"/>
          <w:sz w:val="28"/>
          <w:szCs w:val="28"/>
        </w:rPr>
        <w:t>配置</w:t>
      </w:r>
    </w:p>
    <w:p w14:paraId="7B92693E" w14:textId="77777777" w:rsidR="00527CAF" w:rsidRDefault="00000000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）启动</w:t>
      </w:r>
      <w:r>
        <w:rPr>
          <w:rFonts w:hint="eastAsia"/>
        </w:rPr>
        <w:t>Zookeeper</w:t>
      </w:r>
      <w:r>
        <w:rPr>
          <w:rFonts w:hint="eastAsia"/>
        </w:rPr>
        <w:t>、</w:t>
      </w:r>
      <w:r>
        <w:rPr>
          <w:rFonts w:hint="eastAsia"/>
        </w:rPr>
        <w:t>Kafka</w:t>
      </w:r>
      <w:r>
        <w:rPr>
          <w:rFonts w:hint="eastAsia"/>
        </w:rPr>
        <w:t>集群及</w:t>
      </w:r>
      <w:r>
        <w:rPr>
          <w:rFonts w:hint="eastAsia"/>
        </w:rPr>
        <w:t>Maxwell</w:t>
      </w:r>
    </w:p>
    <w:p w14:paraId="3ADC7891" w14:textId="77777777" w:rsidR="00527CAF" w:rsidRDefault="00000000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）启动一个</w:t>
      </w:r>
      <w:r>
        <w:rPr>
          <w:rFonts w:hint="eastAsia"/>
        </w:rPr>
        <w:t>Kafka</w:t>
      </w:r>
      <w:r>
        <w:t xml:space="preserve"> </w:t>
      </w:r>
      <w:r>
        <w:rPr>
          <w:rFonts w:hint="eastAsia"/>
        </w:rPr>
        <w:t>Console</w:t>
      </w:r>
      <w:r>
        <w:t xml:space="preserve"> </w:t>
      </w:r>
      <w:r>
        <w:rPr>
          <w:rFonts w:hint="eastAsia"/>
        </w:rPr>
        <w:t>Consumer</w:t>
      </w:r>
      <w:r>
        <w:rPr>
          <w:rFonts w:hint="eastAsia"/>
        </w:rPr>
        <w:t>，消费</w:t>
      </w:r>
      <w:bookmarkStart w:id="15" w:name="_Hlk97108073"/>
      <w:proofErr w:type="spellStart"/>
      <w:r>
        <w:rPr>
          <w:rFonts w:hint="eastAsia"/>
        </w:rPr>
        <w:t>topic_</w:t>
      </w:r>
      <w:r>
        <w:t>db</w:t>
      </w:r>
      <w:bookmarkEnd w:id="15"/>
      <w:proofErr w:type="spellEnd"/>
      <w:r>
        <w:rPr>
          <w:rFonts w:hint="eastAsia"/>
        </w:rPr>
        <w:t>数据</w:t>
      </w:r>
    </w:p>
    <w:p w14:paraId="370A350F" w14:textId="77777777" w:rsidR="00527CAF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</w:t>
      </w:r>
      <w:proofErr w:type="gramStart"/>
      <w:r>
        <w:rPr>
          <w:rFonts w:ascii="Courier New" w:hAnsi="Courier New" w:cs="Arial"/>
          <w:szCs w:val="21"/>
        </w:rPr>
        <w:t>maxwell]$</w:t>
      </w:r>
      <w:proofErr w:type="gramEnd"/>
      <w:r>
        <w:rPr>
          <w:rFonts w:ascii="Courier New" w:hAnsi="Courier New" w:cs="Arial"/>
          <w:szCs w:val="21"/>
        </w:rPr>
        <w:t xml:space="preserve"> kafka-console-consumer.sh --bootstrap-server hadoop102:9092 --topic </w:t>
      </w:r>
      <w:proofErr w:type="spellStart"/>
      <w:r>
        <w:rPr>
          <w:rFonts w:ascii="Courier New" w:hAnsi="Courier New" w:cs="Arial" w:hint="eastAsia"/>
          <w:szCs w:val="21"/>
        </w:rPr>
        <w:t>topic_</w:t>
      </w:r>
      <w:r>
        <w:rPr>
          <w:rFonts w:ascii="Courier New" w:hAnsi="Courier New" w:cs="Arial"/>
          <w:szCs w:val="21"/>
        </w:rPr>
        <w:t>db</w:t>
      </w:r>
      <w:proofErr w:type="spellEnd"/>
    </w:p>
    <w:p w14:paraId="1DA246E2" w14:textId="77777777" w:rsidR="00527CAF" w:rsidRDefault="0000000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）生成模拟数据</w:t>
      </w:r>
    </w:p>
    <w:p w14:paraId="75861C0C" w14:textId="77777777" w:rsidR="00527CAF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</w:t>
      </w:r>
      <w:proofErr w:type="gramStart"/>
      <w:r>
        <w:rPr>
          <w:rFonts w:ascii="Courier New" w:hAnsi="Courier New" w:cs="Arial"/>
          <w:szCs w:val="21"/>
        </w:rPr>
        <w:t>bin]$</w:t>
      </w:r>
      <w:proofErr w:type="gramEnd"/>
      <w:r>
        <w:rPr>
          <w:rFonts w:ascii="Courier New" w:hAnsi="Courier New" w:cs="Arial"/>
          <w:szCs w:val="21"/>
        </w:rPr>
        <w:t xml:space="preserve"> medical_mock.sh 1</w:t>
      </w:r>
    </w:p>
    <w:p w14:paraId="34EEF14B" w14:textId="77777777" w:rsidR="00527CAF" w:rsidRDefault="00000000">
      <w:pPr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）观察</w:t>
      </w:r>
      <w:r>
        <w:rPr>
          <w:rFonts w:hint="eastAsia"/>
        </w:rPr>
        <w:t>Kafka</w:t>
      </w:r>
      <w:r>
        <w:rPr>
          <w:rFonts w:hint="eastAsia"/>
        </w:rPr>
        <w:t>消费者是否能消费到数据</w:t>
      </w:r>
    </w:p>
    <w:p w14:paraId="4DABAAAE" w14:textId="77777777" w:rsidR="00527CAF" w:rsidRDefault="00000000">
      <w:pPr>
        <w:pStyle w:val="afff"/>
        <w:rPr>
          <w:color w:val="auto"/>
        </w:rPr>
      </w:pPr>
      <w:r>
        <w:rPr>
          <w:color w:val="auto"/>
        </w:rPr>
        <w:t>{"database":"</w:t>
      </w:r>
      <w:r>
        <w:rPr>
          <w:b/>
          <w:bCs/>
          <w:color w:val="FF0000"/>
        </w:rPr>
        <w:t>medical</w:t>
      </w:r>
      <w:r>
        <w:rPr>
          <w:color w:val="auto"/>
        </w:rPr>
        <w:t>","table":"</w:t>
      </w:r>
      <w:r>
        <w:rPr>
          <w:b/>
          <w:bCs/>
          <w:color w:val="FF0000"/>
        </w:rPr>
        <w:t>payment</w:t>
      </w:r>
      <w:r>
        <w:rPr>
          <w:color w:val="auto"/>
        </w:rPr>
        <w:t>","type":"</w:t>
      </w:r>
      <w:r>
        <w:rPr>
          <w:b/>
          <w:bCs/>
          <w:color w:val="FF0000"/>
        </w:rPr>
        <w:t>update</w:t>
      </w:r>
      <w:r>
        <w:rPr>
          <w:color w:val="auto"/>
        </w:rPr>
        <w:t>","ts":1683598964,"xid":98672,"xoffset":6769,"data</w:t>
      </w:r>
      <w:proofErr w:type="gramStart"/>
      <w:r>
        <w:rPr>
          <w:color w:val="auto"/>
        </w:rPr>
        <w:t>":{</w:t>
      </w:r>
      <w:proofErr w:type="gramEnd"/>
      <w:r>
        <w:rPr>
          <w:color w:val="auto"/>
        </w:rPr>
        <w:t>"id":3913,"create_time":"2023-05-09 23:59:50.000000","update_time":"2023-05-02 00:01:20.000000","payment_amount":20.00,"status":203,"consultation_id":3410,"prescription_id":null,"user_id":702},"old":{"update_time":"2023-05-09 23:59:50.000000","status":202}}</w:t>
      </w:r>
    </w:p>
    <w:sectPr w:rsidR="00527CAF">
      <w:headerReference w:type="default" r:id="rId47"/>
      <w:footerReference w:type="default" r:id="rId48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FE115C" w14:textId="77777777" w:rsidR="00FE1EF2" w:rsidRDefault="00FE1EF2">
      <w:pPr>
        <w:spacing w:line="240" w:lineRule="auto"/>
      </w:pPr>
      <w:r>
        <w:separator/>
      </w:r>
    </w:p>
  </w:endnote>
  <w:endnote w:type="continuationSeparator" w:id="0">
    <w:p w14:paraId="0DA80463" w14:textId="77777777" w:rsidR="00FE1EF2" w:rsidRDefault="00FE1E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4A0C28" w14:textId="77777777" w:rsidR="00527CAF" w:rsidRDefault="00000000">
    <w:r>
      <w:rPr>
        <w:rFonts w:ascii="Verdana" w:hAnsi="Verdana" w:hint="eastAsia"/>
        <w:color w:val="00B050"/>
        <w:szCs w:val="21"/>
      </w:rPr>
      <w:t>更多</w:t>
    </w:r>
    <w:r>
      <w:rPr>
        <w:rFonts w:ascii="Verdana" w:hAnsi="Verdana"/>
        <w:color w:val="00B050"/>
        <w:szCs w:val="21"/>
      </w:rPr>
      <w:t>Java</w:t>
    </w:r>
    <w:r>
      <w:rPr>
        <w:rFonts w:ascii="Verdana" w:hAnsi="Verdana" w:hint="eastAsia"/>
        <w:color w:val="00B050"/>
        <w:szCs w:val="21"/>
      </w:rPr>
      <w:t xml:space="preserve"> </w:t>
    </w:r>
    <w:r>
      <w:rPr>
        <w:rFonts w:ascii="Verdana" w:hAnsi="Verdana"/>
        <w:color w:val="00B050"/>
        <w:szCs w:val="21"/>
      </w:rPr>
      <w:t>–</w:t>
    </w:r>
    <w:r>
      <w:rPr>
        <w:rFonts w:ascii="Verdana" w:hAnsi="Verdana" w:hint="eastAsia"/>
        <w:color w:val="00B050"/>
        <w:szCs w:val="21"/>
      </w:rPr>
      <w:t>大数据</w:t>
    </w:r>
    <w:r>
      <w:rPr>
        <w:rFonts w:ascii="Verdana" w:hAnsi="Verdana" w:hint="eastAsia"/>
        <w:color w:val="00B050"/>
        <w:szCs w:val="21"/>
      </w:rPr>
      <w:t xml:space="preserve"> </w:t>
    </w:r>
    <w:r>
      <w:rPr>
        <w:rFonts w:ascii="Verdana" w:hAnsi="Verdana"/>
        <w:color w:val="00B050"/>
        <w:szCs w:val="21"/>
      </w:rPr>
      <w:t>–</w:t>
    </w:r>
    <w:r>
      <w:rPr>
        <w:rFonts w:ascii="Verdana" w:hAnsi="Verdana" w:hint="eastAsia"/>
        <w:color w:val="00B050"/>
        <w:szCs w:val="21"/>
      </w:rPr>
      <w:t>前端</w:t>
    </w:r>
    <w:r>
      <w:rPr>
        <w:rFonts w:ascii="Verdana" w:hAnsi="Verdana" w:hint="eastAsia"/>
        <w:color w:val="00B050"/>
        <w:szCs w:val="21"/>
      </w:rPr>
      <w:t xml:space="preserve"> </w:t>
    </w:r>
    <w:r>
      <w:rPr>
        <w:rFonts w:ascii="Verdana" w:hAnsi="Verdana"/>
        <w:color w:val="00B050"/>
        <w:szCs w:val="21"/>
      </w:rPr>
      <w:t>–</w:t>
    </w:r>
    <w:r>
      <w:rPr>
        <w:rFonts w:ascii="Verdana" w:hAnsi="Verdana" w:hint="eastAsia"/>
        <w:color w:val="00B050"/>
        <w:szCs w:val="21"/>
      </w:rPr>
      <w:t>python</w:t>
    </w:r>
    <w:r>
      <w:rPr>
        <w:rFonts w:ascii="Verdana" w:hAnsi="Verdana" w:hint="eastAsia"/>
        <w:color w:val="00B050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625F1B" w14:textId="77777777" w:rsidR="00FE1EF2" w:rsidRDefault="00FE1EF2">
      <w:r>
        <w:separator/>
      </w:r>
    </w:p>
  </w:footnote>
  <w:footnote w:type="continuationSeparator" w:id="0">
    <w:p w14:paraId="44922F72" w14:textId="77777777" w:rsidR="00FE1EF2" w:rsidRDefault="00FE1EF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B8EA0C" w14:textId="77777777" w:rsidR="00527CAF" w:rsidRDefault="00000000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5BD209A7" wp14:editId="23C924AF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</w:t>
    </w:r>
    <w:r>
      <w:t xml:space="preserve">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尚硅谷大数据项目之线上问诊</w:t>
    </w:r>
    <w:proofErr w:type="gramStart"/>
    <w:r>
      <w:rPr>
        <w:rFonts w:ascii="华文细黑" w:eastAsia="华文细黑" w:hAnsi="华文细黑" w:hint="eastAsia"/>
        <w:b/>
        <w:color w:val="006600"/>
        <w:sz w:val="24"/>
        <w:szCs w:val="24"/>
      </w:rPr>
      <w:t>实时数仓</w:t>
    </w:r>
    <w:proofErr w:type="gramEnd"/>
    <w:r>
      <w:rPr>
        <w:rFonts w:ascii="华文细黑" w:eastAsia="华文细黑" w:hAnsi="华文细黑" w:hint="eastAsia"/>
        <w:b/>
        <w:color w:val="006600"/>
        <w:sz w:val="24"/>
        <w:szCs w:val="24"/>
      </w:rPr>
      <w:t>（业务数据采集平台）</w:t>
    </w:r>
  </w:p>
  <w:p w14:paraId="43F78CA0" w14:textId="77777777" w:rsidR="00527CAF" w:rsidRDefault="00000000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545E47"/>
    <w:multiLevelType w:val="multilevel"/>
    <w:tmpl w:val="66545E47"/>
    <w:lvl w:ilvl="0">
      <w:start w:val="1"/>
      <w:numFmt w:val="bullet"/>
      <w:pStyle w:val="a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 w16cid:durableId="561011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jg2ZjZhYzk3NmVkNmViM2ExMWViNmYxOWI4ZWU0YTMifQ=="/>
  </w:docVars>
  <w:rsids>
    <w:rsidRoot w:val="00B51195"/>
    <w:rsid w:val="00001792"/>
    <w:rsid w:val="00001D96"/>
    <w:rsid w:val="00001EF6"/>
    <w:rsid w:val="00001F13"/>
    <w:rsid w:val="00002556"/>
    <w:rsid w:val="000026BA"/>
    <w:rsid w:val="000028DE"/>
    <w:rsid w:val="00002929"/>
    <w:rsid w:val="000039C4"/>
    <w:rsid w:val="00003B08"/>
    <w:rsid w:val="00004704"/>
    <w:rsid w:val="00004A17"/>
    <w:rsid w:val="00005498"/>
    <w:rsid w:val="00007315"/>
    <w:rsid w:val="00007B7A"/>
    <w:rsid w:val="00007E4A"/>
    <w:rsid w:val="00010302"/>
    <w:rsid w:val="00010445"/>
    <w:rsid w:val="000108AA"/>
    <w:rsid w:val="00011991"/>
    <w:rsid w:val="00011A30"/>
    <w:rsid w:val="00011B80"/>
    <w:rsid w:val="00012065"/>
    <w:rsid w:val="0001239C"/>
    <w:rsid w:val="000135AB"/>
    <w:rsid w:val="00013BC9"/>
    <w:rsid w:val="00013C11"/>
    <w:rsid w:val="00014055"/>
    <w:rsid w:val="00014292"/>
    <w:rsid w:val="00014BA5"/>
    <w:rsid w:val="0001504B"/>
    <w:rsid w:val="00015319"/>
    <w:rsid w:val="000153C8"/>
    <w:rsid w:val="00015B8C"/>
    <w:rsid w:val="000167B7"/>
    <w:rsid w:val="00016822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CEF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1C8B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3A1F"/>
    <w:rsid w:val="00043E0A"/>
    <w:rsid w:val="0004459D"/>
    <w:rsid w:val="00044762"/>
    <w:rsid w:val="0004574B"/>
    <w:rsid w:val="000458C1"/>
    <w:rsid w:val="00046780"/>
    <w:rsid w:val="00050214"/>
    <w:rsid w:val="000505AC"/>
    <w:rsid w:val="000505CB"/>
    <w:rsid w:val="00050665"/>
    <w:rsid w:val="0005107A"/>
    <w:rsid w:val="00051691"/>
    <w:rsid w:val="000517EF"/>
    <w:rsid w:val="00051A04"/>
    <w:rsid w:val="000523D1"/>
    <w:rsid w:val="00052778"/>
    <w:rsid w:val="0005602B"/>
    <w:rsid w:val="0005609A"/>
    <w:rsid w:val="0005649E"/>
    <w:rsid w:val="00056920"/>
    <w:rsid w:val="00056E7D"/>
    <w:rsid w:val="00057F18"/>
    <w:rsid w:val="0006057D"/>
    <w:rsid w:val="00060A1B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16E"/>
    <w:rsid w:val="00063F65"/>
    <w:rsid w:val="00064F2D"/>
    <w:rsid w:val="00065028"/>
    <w:rsid w:val="00065EC4"/>
    <w:rsid w:val="00066ECC"/>
    <w:rsid w:val="00066ED1"/>
    <w:rsid w:val="00066F62"/>
    <w:rsid w:val="000671D3"/>
    <w:rsid w:val="000673C3"/>
    <w:rsid w:val="0006762C"/>
    <w:rsid w:val="00067B96"/>
    <w:rsid w:val="00067C26"/>
    <w:rsid w:val="00067CB2"/>
    <w:rsid w:val="00070337"/>
    <w:rsid w:val="00071B3A"/>
    <w:rsid w:val="000721DC"/>
    <w:rsid w:val="00073525"/>
    <w:rsid w:val="0007375A"/>
    <w:rsid w:val="00073FEB"/>
    <w:rsid w:val="00074264"/>
    <w:rsid w:val="000742BC"/>
    <w:rsid w:val="0007453B"/>
    <w:rsid w:val="00074FC8"/>
    <w:rsid w:val="0007509E"/>
    <w:rsid w:val="00076657"/>
    <w:rsid w:val="000769AF"/>
    <w:rsid w:val="00076A47"/>
    <w:rsid w:val="000816DA"/>
    <w:rsid w:val="00081838"/>
    <w:rsid w:val="00081B01"/>
    <w:rsid w:val="000826C2"/>
    <w:rsid w:val="000828F9"/>
    <w:rsid w:val="000836FD"/>
    <w:rsid w:val="00084737"/>
    <w:rsid w:val="00084793"/>
    <w:rsid w:val="00084D53"/>
    <w:rsid w:val="000851B0"/>
    <w:rsid w:val="000855D3"/>
    <w:rsid w:val="00085679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D9F"/>
    <w:rsid w:val="00092EFB"/>
    <w:rsid w:val="00092F7C"/>
    <w:rsid w:val="00093177"/>
    <w:rsid w:val="00094315"/>
    <w:rsid w:val="00094391"/>
    <w:rsid w:val="00094EB7"/>
    <w:rsid w:val="00095067"/>
    <w:rsid w:val="00095AE2"/>
    <w:rsid w:val="00096093"/>
    <w:rsid w:val="000965E0"/>
    <w:rsid w:val="00096D11"/>
    <w:rsid w:val="00096F06"/>
    <w:rsid w:val="00097826"/>
    <w:rsid w:val="000A03B1"/>
    <w:rsid w:val="000A0D1C"/>
    <w:rsid w:val="000A2F0D"/>
    <w:rsid w:val="000A32F5"/>
    <w:rsid w:val="000A40E7"/>
    <w:rsid w:val="000A413F"/>
    <w:rsid w:val="000A48F5"/>
    <w:rsid w:val="000A4971"/>
    <w:rsid w:val="000A4BED"/>
    <w:rsid w:val="000A4CD1"/>
    <w:rsid w:val="000A5800"/>
    <w:rsid w:val="000A582C"/>
    <w:rsid w:val="000A5B24"/>
    <w:rsid w:val="000A5BD4"/>
    <w:rsid w:val="000A5C84"/>
    <w:rsid w:val="000A6516"/>
    <w:rsid w:val="000A66C6"/>
    <w:rsid w:val="000A6E75"/>
    <w:rsid w:val="000A7374"/>
    <w:rsid w:val="000B19F5"/>
    <w:rsid w:val="000B1A0F"/>
    <w:rsid w:val="000B1CDD"/>
    <w:rsid w:val="000B21E2"/>
    <w:rsid w:val="000B2B7E"/>
    <w:rsid w:val="000B2C13"/>
    <w:rsid w:val="000B2E57"/>
    <w:rsid w:val="000B3175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0C9F"/>
    <w:rsid w:val="000C12AF"/>
    <w:rsid w:val="000C1318"/>
    <w:rsid w:val="000C20B2"/>
    <w:rsid w:val="000C253C"/>
    <w:rsid w:val="000C2990"/>
    <w:rsid w:val="000C38E3"/>
    <w:rsid w:val="000C597D"/>
    <w:rsid w:val="000C5BED"/>
    <w:rsid w:val="000C5EAE"/>
    <w:rsid w:val="000C7419"/>
    <w:rsid w:val="000C7BF8"/>
    <w:rsid w:val="000C7E1C"/>
    <w:rsid w:val="000D015E"/>
    <w:rsid w:val="000D09A7"/>
    <w:rsid w:val="000D0BE9"/>
    <w:rsid w:val="000D1312"/>
    <w:rsid w:val="000D17B6"/>
    <w:rsid w:val="000D2817"/>
    <w:rsid w:val="000D2BF1"/>
    <w:rsid w:val="000D3376"/>
    <w:rsid w:val="000D38B4"/>
    <w:rsid w:val="000D3953"/>
    <w:rsid w:val="000D468E"/>
    <w:rsid w:val="000D4B84"/>
    <w:rsid w:val="000D5579"/>
    <w:rsid w:val="000D626F"/>
    <w:rsid w:val="000E02F3"/>
    <w:rsid w:val="000E06FF"/>
    <w:rsid w:val="000E0A75"/>
    <w:rsid w:val="000E0BF8"/>
    <w:rsid w:val="000E0CD9"/>
    <w:rsid w:val="000E1365"/>
    <w:rsid w:val="000E14D3"/>
    <w:rsid w:val="000E1E49"/>
    <w:rsid w:val="000E1F8F"/>
    <w:rsid w:val="000E3605"/>
    <w:rsid w:val="000E47CB"/>
    <w:rsid w:val="000E4C36"/>
    <w:rsid w:val="000E562A"/>
    <w:rsid w:val="000E66CC"/>
    <w:rsid w:val="000E7390"/>
    <w:rsid w:val="000F0C9D"/>
    <w:rsid w:val="000F119C"/>
    <w:rsid w:val="000F1285"/>
    <w:rsid w:val="000F158C"/>
    <w:rsid w:val="000F1734"/>
    <w:rsid w:val="000F2113"/>
    <w:rsid w:val="000F2B9C"/>
    <w:rsid w:val="000F2C9A"/>
    <w:rsid w:val="000F2F50"/>
    <w:rsid w:val="000F3256"/>
    <w:rsid w:val="000F41FD"/>
    <w:rsid w:val="000F48DD"/>
    <w:rsid w:val="000F4BD4"/>
    <w:rsid w:val="000F588A"/>
    <w:rsid w:val="000F5B36"/>
    <w:rsid w:val="000F6355"/>
    <w:rsid w:val="000F662F"/>
    <w:rsid w:val="000F6AAD"/>
    <w:rsid w:val="000F6E55"/>
    <w:rsid w:val="000F71BA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2DB4"/>
    <w:rsid w:val="001041AB"/>
    <w:rsid w:val="001045CE"/>
    <w:rsid w:val="001046DA"/>
    <w:rsid w:val="00104E63"/>
    <w:rsid w:val="001054FA"/>
    <w:rsid w:val="00105DB0"/>
    <w:rsid w:val="0010607F"/>
    <w:rsid w:val="0010640A"/>
    <w:rsid w:val="0010690B"/>
    <w:rsid w:val="001070FB"/>
    <w:rsid w:val="00107662"/>
    <w:rsid w:val="00107D28"/>
    <w:rsid w:val="00107FC4"/>
    <w:rsid w:val="0011018C"/>
    <w:rsid w:val="001104AE"/>
    <w:rsid w:val="00110502"/>
    <w:rsid w:val="00110B40"/>
    <w:rsid w:val="0011276A"/>
    <w:rsid w:val="0011278B"/>
    <w:rsid w:val="00112994"/>
    <w:rsid w:val="001129AF"/>
    <w:rsid w:val="00112B75"/>
    <w:rsid w:val="00112D4B"/>
    <w:rsid w:val="0011305C"/>
    <w:rsid w:val="0011307B"/>
    <w:rsid w:val="00113205"/>
    <w:rsid w:val="001139B8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17351"/>
    <w:rsid w:val="0011763D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5C33"/>
    <w:rsid w:val="00126616"/>
    <w:rsid w:val="00126DFD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606C"/>
    <w:rsid w:val="0013610A"/>
    <w:rsid w:val="001363A7"/>
    <w:rsid w:val="001365E7"/>
    <w:rsid w:val="0013731D"/>
    <w:rsid w:val="0013741A"/>
    <w:rsid w:val="001375A1"/>
    <w:rsid w:val="0014051C"/>
    <w:rsid w:val="00140F5B"/>
    <w:rsid w:val="00141299"/>
    <w:rsid w:val="001412D4"/>
    <w:rsid w:val="00142529"/>
    <w:rsid w:val="0014352D"/>
    <w:rsid w:val="00143941"/>
    <w:rsid w:val="00143F5A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1FE"/>
    <w:rsid w:val="00151E75"/>
    <w:rsid w:val="001525FB"/>
    <w:rsid w:val="00152702"/>
    <w:rsid w:val="00153AD6"/>
    <w:rsid w:val="00153EB5"/>
    <w:rsid w:val="00154792"/>
    <w:rsid w:val="00154A1F"/>
    <w:rsid w:val="00154AA7"/>
    <w:rsid w:val="00154DA9"/>
    <w:rsid w:val="00154E3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1F65"/>
    <w:rsid w:val="0016215E"/>
    <w:rsid w:val="001628C9"/>
    <w:rsid w:val="00162DFC"/>
    <w:rsid w:val="00163238"/>
    <w:rsid w:val="0016377E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5CA"/>
    <w:rsid w:val="00173F7D"/>
    <w:rsid w:val="0017400B"/>
    <w:rsid w:val="001745D5"/>
    <w:rsid w:val="001752AB"/>
    <w:rsid w:val="00175416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B8"/>
    <w:rsid w:val="0018155B"/>
    <w:rsid w:val="001823F3"/>
    <w:rsid w:val="00182A20"/>
    <w:rsid w:val="001835BD"/>
    <w:rsid w:val="001838C8"/>
    <w:rsid w:val="00183993"/>
    <w:rsid w:val="0018466E"/>
    <w:rsid w:val="00184CDD"/>
    <w:rsid w:val="0018522E"/>
    <w:rsid w:val="0018556F"/>
    <w:rsid w:val="00185625"/>
    <w:rsid w:val="00185E0D"/>
    <w:rsid w:val="00186185"/>
    <w:rsid w:val="00186291"/>
    <w:rsid w:val="0018663C"/>
    <w:rsid w:val="00187A09"/>
    <w:rsid w:val="00187EFB"/>
    <w:rsid w:val="00187FBB"/>
    <w:rsid w:val="00190360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6376"/>
    <w:rsid w:val="00197081"/>
    <w:rsid w:val="001978DA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00E"/>
    <w:rsid w:val="001A590D"/>
    <w:rsid w:val="001A5F48"/>
    <w:rsid w:val="001A6740"/>
    <w:rsid w:val="001A6E1F"/>
    <w:rsid w:val="001A73B0"/>
    <w:rsid w:val="001A7843"/>
    <w:rsid w:val="001A7AB9"/>
    <w:rsid w:val="001A7F0F"/>
    <w:rsid w:val="001B0A3F"/>
    <w:rsid w:val="001B12B2"/>
    <w:rsid w:val="001B1C37"/>
    <w:rsid w:val="001B1F93"/>
    <w:rsid w:val="001B29E3"/>
    <w:rsid w:val="001B2D91"/>
    <w:rsid w:val="001B31A4"/>
    <w:rsid w:val="001B3891"/>
    <w:rsid w:val="001B4504"/>
    <w:rsid w:val="001B4775"/>
    <w:rsid w:val="001B49AF"/>
    <w:rsid w:val="001B4AE5"/>
    <w:rsid w:val="001B57F9"/>
    <w:rsid w:val="001B58C7"/>
    <w:rsid w:val="001B5B98"/>
    <w:rsid w:val="001B668C"/>
    <w:rsid w:val="001B6A13"/>
    <w:rsid w:val="001B6ABE"/>
    <w:rsid w:val="001B744F"/>
    <w:rsid w:val="001B79DB"/>
    <w:rsid w:val="001B7A78"/>
    <w:rsid w:val="001B7E39"/>
    <w:rsid w:val="001C03EC"/>
    <w:rsid w:val="001C0EDA"/>
    <w:rsid w:val="001C133D"/>
    <w:rsid w:val="001C185D"/>
    <w:rsid w:val="001C18FE"/>
    <w:rsid w:val="001C1BF8"/>
    <w:rsid w:val="001C1DD9"/>
    <w:rsid w:val="001C1FFB"/>
    <w:rsid w:val="001C25C9"/>
    <w:rsid w:val="001C278C"/>
    <w:rsid w:val="001C2BDD"/>
    <w:rsid w:val="001C33B3"/>
    <w:rsid w:val="001C3991"/>
    <w:rsid w:val="001C4302"/>
    <w:rsid w:val="001C437E"/>
    <w:rsid w:val="001C4792"/>
    <w:rsid w:val="001C5B4D"/>
    <w:rsid w:val="001C6D30"/>
    <w:rsid w:val="001C7278"/>
    <w:rsid w:val="001C7850"/>
    <w:rsid w:val="001D071B"/>
    <w:rsid w:val="001D22E7"/>
    <w:rsid w:val="001D2461"/>
    <w:rsid w:val="001D3506"/>
    <w:rsid w:val="001D38C0"/>
    <w:rsid w:val="001D4516"/>
    <w:rsid w:val="001D4C1F"/>
    <w:rsid w:val="001D51BA"/>
    <w:rsid w:val="001D5211"/>
    <w:rsid w:val="001D5333"/>
    <w:rsid w:val="001D54EF"/>
    <w:rsid w:val="001D5EEF"/>
    <w:rsid w:val="001D60BD"/>
    <w:rsid w:val="001D6EAE"/>
    <w:rsid w:val="001D7051"/>
    <w:rsid w:val="001D7129"/>
    <w:rsid w:val="001D7495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DC1"/>
    <w:rsid w:val="001F1EBE"/>
    <w:rsid w:val="001F207A"/>
    <w:rsid w:val="001F2274"/>
    <w:rsid w:val="001F2F59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3A2"/>
    <w:rsid w:val="001F6527"/>
    <w:rsid w:val="001F7226"/>
    <w:rsid w:val="001F7492"/>
    <w:rsid w:val="001F7B81"/>
    <w:rsid w:val="00200100"/>
    <w:rsid w:val="0020124F"/>
    <w:rsid w:val="002026AB"/>
    <w:rsid w:val="00202D7E"/>
    <w:rsid w:val="002030C7"/>
    <w:rsid w:val="0020324D"/>
    <w:rsid w:val="002035D1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4BBD"/>
    <w:rsid w:val="0021503A"/>
    <w:rsid w:val="00215DA4"/>
    <w:rsid w:val="00215FCF"/>
    <w:rsid w:val="0021772E"/>
    <w:rsid w:val="00217FC5"/>
    <w:rsid w:val="00220264"/>
    <w:rsid w:val="002202E2"/>
    <w:rsid w:val="00220DB3"/>
    <w:rsid w:val="002222A9"/>
    <w:rsid w:val="002222FC"/>
    <w:rsid w:val="00222D0B"/>
    <w:rsid w:val="002258E3"/>
    <w:rsid w:val="00225E78"/>
    <w:rsid w:val="00226B98"/>
    <w:rsid w:val="0022755F"/>
    <w:rsid w:val="00230364"/>
    <w:rsid w:val="002304AD"/>
    <w:rsid w:val="00230593"/>
    <w:rsid w:val="00230E2F"/>
    <w:rsid w:val="00231DD3"/>
    <w:rsid w:val="0023234C"/>
    <w:rsid w:val="00232521"/>
    <w:rsid w:val="00233631"/>
    <w:rsid w:val="0023365B"/>
    <w:rsid w:val="00233D87"/>
    <w:rsid w:val="00234F20"/>
    <w:rsid w:val="00234F95"/>
    <w:rsid w:val="00235CFD"/>
    <w:rsid w:val="00235D12"/>
    <w:rsid w:val="002364C5"/>
    <w:rsid w:val="0024046B"/>
    <w:rsid w:val="002406AB"/>
    <w:rsid w:val="00241927"/>
    <w:rsid w:val="00242678"/>
    <w:rsid w:val="00242976"/>
    <w:rsid w:val="00242D70"/>
    <w:rsid w:val="002434C0"/>
    <w:rsid w:val="002441A6"/>
    <w:rsid w:val="0024447E"/>
    <w:rsid w:val="00245BD5"/>
    <w:rsid w:val="002461A3"/>
    <w:rsid w:val="002476A8"/>
    <w:rsid w:val="00247844"/>
    <w:rsid w:val="00247C5F"/>
    <w:rsid w:val="0025022F"/>
    <w:rsid w:val="0025076F"/>
    <w:rsid w:val="002515B7"/>
    <w:rsid w:val="00251629"/>
    <w:rsid w:val="00251756"/>
    <w:rsid w:val="00251AD7"/>
    <w:rsid w:val="002521D8"/>
    <w:rsid w:val="00253285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4BE8"/>
    <w:rsid w:val="002652EB"/>
    <w:rsid w:val="0026579C"/>
    <w:rsid w:val="00265843"/>
    <w:rsid w:val="00265948"/>
    <w:rsid w:val="002659B1"/>
    <w:rsid w:val="00265B21"/>
    <w:rsid w:val="00266D63"/>
    <w:rsid w:val="00266E69"/>
    <w:rsid w:val="0026709D"/>
    <w:rsid w:val="00267E82"/>
    <w:rsid w:val="00272BD9"/>
    <w:rsid w:val="00272CC8"/>
    <w:rsid w:val="0027330C"/>
    <w:rsid w:val="00273888"/>
    <w:rsid w:val="00273ADD"/>
    <w:rsid w:val="00274800"/>
    <w:rsid w:val="00274E0F"/>
    <w:rsid w:val="0027506C"/>
    <w:rsid w:val="002757C2"/>
    <w:rsid w:val="00275916"/>
    <w:rsid w:val="002763BB"/>
    <w:rsid w:val="00280036"/>
    <w:rsid w:val="00280674"/>
    <w:rsid w:val="0028074B"/>
    <w:rsid w:val="002808C1"/>
    <w:rsid w:val="00281084"/>
    <w:rsid w:val="002811B4"/>
    <w:rsid w:val="002814F0"/>
    <w:rsid w:val="00281AE4"/>
    <w:rsid w:val="00282672"/>
    <w:rsid w:val="00282CA6"/>
    <w:rsid w:val="002838F7"/>
    <w:rsid w:val="00283C37"/>
    <w:rsid w:val="002842D1"/>
    <w:rsid w:val="00284B53"/>
    <w:rsid w:val="00286416"/>
    <w:rsid w:val="00287260"/>
    <w:rsid w:val="00287823"/>
    <w:rsid w:val="00287BB7"/>
    <w:rsid w:val="00287C28"/>
    <w:rsid w:val="00290206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50F"/>
    <w:rsid w:val="002A580E"/>
    <w:rsid w:val="002A5B9C"/>
    <w:rsid w:val="002A63CC"/>
    <w:rsid w:val="002A6F7B"/>
    <w:rsid w:val="002A6FE6"/>
    <w:rsid w:val="002A76BC"/>
    <w:rsid w:val="002A78D5"/>
    <w:rsid w:val="002B0DE8"/>
    <w:rsid w:val="002B1C7E"/>
    <w:rsid w:val="002B2048"/>
    <w:rsid w:val="002B26EC"/>
    <w:rsid w:val="002B2DA7"/>
    <w:rsid w:val="002B30BD"/>
    <w:rsid w:val="002B3340"/>
    <w:rsid w:val="002B39C0"/>
    <w:rsid w:val="002B3EA8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51E"/>
    <w:rsid w:val="002B76D4"/>
    <w:rsid w:val="002B7789"/>
    <w:rsid w:val="002B7E06"/>
    <w:rsid w:val="002C00F4"/>
    <w:rsid w:val="002C023F"/>
    <w:rsid w:val="002C139B"/>
    <w:rsid w:val="002C1AC7"/>
    <w:rsid w:val="002C1D23"/>
    <w:rsid w:val="002C206A"/>
    <w:rsid w:val="002C2F94"/>
    <w:rsid w:val="002C4A23"/>
    <w:rsid w:val="002C5333"/>
    <w:rsid w:val="002C5ACD"/>
    <w:rsid w:val="002C5AF4"/>
    <w:rsid w:val="002C5DEE"/>
    <w:rsid w:val="002C5E78"/>
    <w:rsid w:val="002C6A53"/>
    <w:rsid w:val="002C6C76"/>
    <w:rsid w:val="002C7CF2"/>
    <w:rsid w:val="002D15D5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34D"/>
    <w:rsid w:val="002D6627"/>
    <w:rsid w:val="002D67EC"/>
    <w:rsid w:val="002D693C"/>
    <w:rsid w:val="002D7C82"/>
    <w:rsid w:val="002E0C10"/>
    <w:rsid w:val="002E1071"/>
    <w:rsid w:val="002E1346"/>
    <w:rsid w:val="002E171C"/>
    <w:rsid w:val="002E18A1"/>
    <w:rsid w:val="002E19F9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E683F"/>
    <w:rsid w:val="002F0094"/>
    <w:rsid w:val="002F049F"/>
    <w:rsid w:val="002F0C75"/>
    <w:rsid w:val="002F31E4"/>
    <w:rsid w:val="002F38BB"/>
    <w:rsid w:val="002F3DA6"/>
    <w:rsid w:val="002F3E35"/>
    <w:rsid w:val="002F4AA9"/>
    <w:rsid w:val="002F4D81"/>
    <w:rsid w:val="002F4FC1"/>
    <w:rsid w:val="002F5646"/>
    <w:rsid w:val="002F604C"/>
    <w:rsid w:val="002F609B"/>
    <w:rsid w:val="002F6A0D"/>
    <w:rsid w:val="002F6F62"/>
    <w:rsid w:val="002F7091"/>
    <w:rsid w:val="002F71C1"/>
    <w:rsid w:val="002F7345"/>
    <w:rsid w:val="002F78D6"/>
    <w:rsid w:val="002F7971"/>
    <w:rsid w:val="00300C08"/>
    <w:rsid w:val="00301085"/>
    <w:rsid w:val="00301D73"/>
    <w:rsid w:val="00301F36"/>
    <w:rsid w:val="00302680"/>
    <w:rsid w:val="00302BD3"/>
    <w:rsid w:val="0030319E"/>
    <w:rsid w:val="0030347B"/>
    <w:rsid w:val="003035D6"/>
    <w:rsid w:val="00303A12"/>
    <w:rsid w:val="00303C75"/>
    <w:rsid w:val="0030443F"/>
    <w:rsid w:val="00304B0C"/>
    <w:rsid w:val="0030504E"/>
    <w:rsid w:val="003050E5"/>
    <w:rsid w:val="00305922"/>
    <w:rsid w:val="00305A35"/>
    <w:rsid w:val="00305CF8"/>
    <w:rsid w:val="00306765"/>
    <w:rsid w:val="00307EC3"/>
    <w:rsid w:val="003112E5"/>
    <w:rsid w:val="0031180C"/>
    <w:rsid w:val="003118F7"/>
    <w:rsid w:val="00311B75"/>
    <w:rsid w:val="0031219E"/>
    <w:rsid w:val="003126EF"/>
    <w:rsid w:val="00312BA1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347"/>
    <w:rsid w:val="0032007D"/>
    <w:rsid w:val="00320178"/>
    <w:rsid w:val="00320419"/>
    <w:rsid w:val="00321008"/>
    <w:rsid w:val="00321646"/>
    <w:rsid w:val="00321CB1"/>
    <w:rsid w:val="00322C4F"/>
    <w:rsid w:val="003234DB"/>
    <w:rsid w:val="003235FB"/>
    <w:rsid w:val="00324021"/>
    <w:rsid w:val="00324A1A"/>
    <w:rsid w:val="00324CB5"/>
    <w:rsid w:val="003267C5"/>
    <w:rsid w:val="003268E5"/>
    <w:rsid w:val="00326BA8"/>
    <w:rsid w:val="00326CC8"/>
    <w:rsid w:val="00327CB6"/>
    <w:rsid w:val="00327F2E"/>
    <w:rsid w:val="00330810"/>
    <w:rsid w:val="00331369"/>
    <w:rsid w:val="00331745"/>
    <w:rsid w:val="00331FF9"/>
    <w:rsid w:val="003321E0"/>
    <w:rsid w:val="003323CB"/>
    <w:rsid w:val="0033280D"/>
    <w:rsid w:val="003349FC"/>
    <w:rsid w:val="00334B78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04E"/>
    <w:rsid w:val="00343CA1"/>
    <w:rsid w:val="00344671"/>
    <w:rsid w:val="00344CC5"/>
    <w:rsid w:val="00344F15"/>
    <w:rsid w:val="00345568"/>
    <w:rsid w:val="00345CF1"/>
    <w:rsid w:val="003461CE"/>
    <w:rsid w:val="00346371"/>
    <w:rsid w:val="00346587"/>
    <w:rsid w:val="003465C8"/>
    <w:rsid w:val="00346624"/>
    <w:rsid w:val="0034734C"/>
    <w:rsid w:val="0035080D"/>
    <w:rsid w:val="00351C74"/>
    <w:rsid w:val="0035251B"/>
    <w:rsid w:val="00352888"/>
    <w:rsid w:val="00352C07"/>
    <w:rsid w:val="003535F1"/>
    <w:rsid w:val="003540EC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F2B"/>
    <w:rsid w:val="0036110A"/>
    <w:rsid w:val="0036193B"/>
    <w:rsid w:val="00361BB0"/>
    <w:rsid w:val="00362055"/>
    <w:rsid w:val="003628CE"/>
    <w:rsid w:val="00362F00"/>
    <w:rsid w:val="0036318C"/>
    <w:rsid w:val="00363647"/>
    <w:rsid w:val="00363E3A"/>
    <w:rsid w:val="0036462D"/>
    <w:rsid w:val="00364EDF"/>
    <w:rsid w:val="003652F5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181E"/>
    <w:rsid w:val="00372CAA"/>
    <w:rsid w:val="00373C00"/>
    <w:rsid w:val="00374154"/>
    <w:rsid w:val="00375155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181"/>
    <w:rsid w:val="0038272B"/>
    <w:rsid w:val="00382EE7"/>
    <w:rsid w:val="00382F1B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176C"/>
    <w:rsid w:val="00392E0A"/>
    <w:rsid w:val="003937F6"/>
    <w:rsid w:val="003946CB"/>
    <w:rsid w:val="00394DF7"/>
    <w:rsid w:val="0039502A"/>
    <w:rsid w:val="00395D01"/>
    <w:rsid w:val="00395D13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265A"/>
    <w:rsid w:val="003A44E2"/>
    <w:rsid w:val="003A482D"/>
    <w:rsid w:val="003A53E2"/>
    <w:rsid w:val="003A5F65"/>
    <w:rsid w:val="003A6329"/>
    <w:rsid w:val="003A7886"/>
    <w:rsid w:val="003A7AA7"/>
    <w:rsid w:val="003B0405"/>
    <w:rsid w:val="003B0830"/>
    <w:rsid w:val="003B0944"/>
    <w:rsid w:val="003B122D"/>
    <w:rsid w:val="003B13B9"/>
    <w:rsid w:val="003B190B"/>
    <w:rsid w:val="003B204D"/>
    <w:rsid w:val="003B3CC2"/>
    <w:rsid w:val="003B50D7"/>
    <w:rsid w:val="003B512A"/>
    <w:rsid w:val="003B5323"/>
    <w:rsid w:val="003B56A2"/>
    <w:rsid w:val="003B57F1"/>
    <w:rsid w:val="003B5940"/>
    <w:rsid w:val="003B62D4"/>
    <w:rsid w:val="003B76D9"/>
    <w:rsid w:val="003B7819"/>
    <w:rsid w:val="003B795C"/>
    <w:rsid w:val="003B79A3"/>
    <w:rsid w:val="003C04EC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B19"/>
    <w:rsid w:val="003C7EB6"/>
    <w:rsid w:val="003C7F8A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3806"/>
    <w:rsid w:val="003D4022"/>
    <w:rsid w:val="003D4AFC"/>
    <w:rsid w:val="003D4E26"/>
    <w:rsid w:val="003D5E2F"/>
    <w:rsid w:val="003D61AF"/>
    <w:rsid w:val="003D66BB"/>
    <w:rsid w:val="003D688B"/>
    <w:rsid w:val="003D6A60"/>
    <w:rsid w:val="003D6D35"/>
    <w:rsid w:val="003D6D41"/>
    <w:rsid w:val="003D701B"/>
    <w:rsid w:val="003D76BF"/>
    <w:rsid w:val="003E085D"/>
    <w:rsid w:val="003E1C8C"/>
    <w:rsid w:val="003E20BE"/>
    <w:rsid w:val="003E51CB"/>
    <w:rsid w:val="003E53C1"/>
    <w:rsid w:val="003E57F0"/>
    <w:rsid w:val="003E5CE3"/>
    <w:rsid w:val="003E6538"/>
    <w:rsid w:val="003E6EDB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3EF0"/>
    <w:rsid w:val="003F4224"/>
    <w:rsid w:val="003F451F"/>
    <w:rsid w:val="003F4D03"/>
    <w:rsid w:val="003F4E1B"/>
    <w:rsid w:val="003F5DB7"/>
    <w:rsid w:val="003F7DF0"/>
    <w:rsid w:val="00400046"/>
    <w:rsid w:val="004000FC"/>
    <w:rsid w:val="0040021E"/>
    <w:rsid w:val="004016FA"/>
    <w:rsid w:val="00401ACA"/>
    <w:rsid w:val="00402D06"/>
    <w:rsid w:val="00402E3F"/>
    <w:rsid w:val="004039CF"/>
    <w:rsid w:val="004043E1"/>
    <w:rsid w:val="0040450F"/>
    <w:rsid w:val="0040571C"/>
    <w:rsid w:val="00405A6E"/>
    <w:rsid w:val="00405C0C"/>
    <w:rsid w:val="00407A10"/>
    <w:rsid w:val="00410575"/>
    <w:rsid w:val="00410D45"/>
    <w:rsid w:val="004111C3"/>
    <w:rsid w:val="004114AB"/>
    <w:rsid w:val="004118BC"/>
    <w:rsid w:val="004119ED"/>
    <w:rsid w:val="00412345"/>
    <w:rsid w:val="0041253E"/>
    <w:rsid w:val="00412F08"/>
    <w:rsid w:val="004131A1"/>
    <w:rsid w:val="00413222"/>
    <w:rsid w:val="004135F0"/>
    <w:rsid w:val="004139CC"/>
    <w:rsid w:val="00414062"/>
    <w:rsid w:val="00414685"/>
    <w:rsid w:val="00414716"/>
    <w:rsid w:val="00414D4D"/>
    <w:rsid w:val="00415AD9"/>
    <w:rsid w:val="00415E99"/>
    <w:rsid w:val="00416646"/>
    <w:rsid w:val="0041743A"/>
    <w:rsid w:val="0042028A"/>
    <w:rsid w:val="00420E05"/>
    <w:rsid w:val="004224EB"/>
    <w:rsid w:val="00422A36"/>
    <w:rsid w:val="00422C9F"/>
    <w:rsid w:val="00423241"/>
    <w:rsid w:val="004245F8"/>
    <w:rsid w:val="0042497C"/>
    <w:rsid w:val="00424A69"/>
    <w:rsid w:val="004252DC"/>
    <w:rsid w:val="00425531"/>
    <w:rsid w:val="004256C1"/>
    <w:rsid w:val="004258AD"/>
    <w:rsid w:val="00426B96"/>
    <w:rsid w:val="004279BA"/>
    <w:rsid w:val="00427EDC"/>
    <w:rsid w:val="00431945"/>
    <w:rsid w:val="00431E24"/>
    <w:rsid w:val="004320B1"/>
    <w:rsid w:val="00433497"/>
    <w:rsid w:val="0043396C"/>
    <w:rsid w:val="0043430F"/>
    <w:rsid w:val="0043441D"/>
    <w:rsid w:val="00434BF6"/>
    <w:rsid w:val="0043520A"/>
    <w:rsid w:val="00435AE0"/>
    <w:rsid w:val="00436B1B"/>
    <w:rsid w:val="00440389"/>
    <w:rsid w:val="00440BDC"/>
    <w:rsid w:val="00441C2A"/>
    <w:rsid w:val="00441CD2"/>
    <w:rsid w:val="00441F68"/>
    <w:rsid w:val="004422CF"/>
    <w:rsid w:val="0044279F"/>
    <w:rsid w:val="00442AE9"/>
    <w:rsid w:val="0044302B"/>
    <w:rsid w:val="004433C7"/>
    <w:rsid w:val="004434BA"/>
    <w:rsid w:val="00443AD3"/>
    <w:rsid w:val="00444540"/>
    <w:rsid w:val="0044518D"/>
    <w:rsid w:val="004453E7"/>
    <w:rsid w:val="00445675"/>
    <w:rsid w:val="00445716"/>
    <w:rsid w:val="0044588A"/>
    <w:rsid w:val="0044608C"/>
    <w:rsid w:val="00446541"/>
    <w:rsid w:val="004467C3"/>
    <w:rsid w:val="00446CAB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C67"/>
    <w:rsid w:val="00453EAD"/>
    <w:rsid w:val="004542A2"/>
    <w:rsid w:val="00454C84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CC4"/>
    <w:rsid w:val="00463FF8"/>
    <w:rsid w:val="00464CC9"/>
    <w:rsid w:val="00464D6D"/>
    <w:rsid w:val="00464F86"/>
    <w:rsid w:val="00465026"/>
    <w:rsid w:val="00465112"/>
    <w:rsid w:val="00466DB3"/>
    <w:rsid w:val="00467D02"/>
    <w:rsid w:val="00467EC1"/>
    <w:rsid w:val="004705ED"/>
    <w:rsid w:val="00470985"/>
    <w:rsid w:val="00471593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BB4"/>
    <w:rsid w:val="004750BC"/>
    <w:rsid w:val="00475985"/>
    <w:rsid w:val="00475C32"/>
    <w:rsid w:val="0047606C"/>
    <w:rsid w:val="004770FA"/>
    <w:rsid w:val="00480351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A4E"/>
    <w:rsid w:val="00487E53"/>
    <w:rsid w:val="00487F01"/>
    <w:rsid w:val="00490831"/>
    <w:rsid w:val="004910C8"/>
    <w:rsid w:val="0049125F"/>
    <w:rsid w:val="00491291"/>
    <w:rsid w:val="00491C24"/>
    <w:rsid w:val="004938BD"/>
    <w:rsid w:val="00494D58"/>
    <w:rsid w:val="004960ED"/>
    <w:rsid w:val="004967F6"/>
    <w:rsid w:val="004968C1"/>
    <w:rsid w:val="00496A14"/>
    <w:rsid w:val="00497469"/>
    <w:rsid w:val="004A00A8"/>
    <w:rsid w:val="004A0146"/>
    <w:rsid w:val="004A15E5"/>
    <w:rsid w:val="004A15F5"/>
    <w:rsid w:val="004A187C"/>
    <w:rsid w:val="004A1CFA"/>
    <w:rsid w:val="004A2214"/>
    <w:rsid w:val="004A2881"/>
    <w:rsid w:val="004A289F"/>
    <w:rsid w:val="004A33F6"/>
    <w:rsid w:val="004A3987"/>
    <w:rsid w:val="004A4C39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1469"/>
    <w:rsid w:val="004B18A5"/>
    <w:rsid w:val="004B23FD"/>
    <w:rsid w:val="004B264D"/>
    <w:rsid w:val="004B2689"/>
    <w:rsid w:val="004B26CA"/>
    <w:rsid w:val="004B2792"/>
    <w:rsid w:val="004B28CC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3E3D"/>
    <w:rsid w:val="004C4DDA"/>
    <w:rsid w:val="004C5C9C"/>
    <w:rsid w:val="004C64B1"/>
    <w:rsid w:val="004C7058"/>
    <w:rsid w:val="004C76BE"/>
    <w:rsid w:val="004C7901"/>
    <w:rsid w:val="004C7D69"/>
    <w:rsid w:val="004C7F3A"/>
    <w:rsid w:val="004D00FF"/>
    <w:rsid w:val="004D05CE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D7E59"/>
    <w:rsid w:val="004E035A"/>
    <w:rsid w:val="004E1113"/>
    <w:rsid w:val="004E15C0"/>
    <w:rsid w:val="004E2012"/>
    <w:rsid w:val="004E22AC"/>
    <w:rsid w:val="004E2EB1"/>
    <w:rsid w:val="004E34ED"/>
    <w:rsid w:val="004E458C"/>
    <w:rsid w:val="004E5DAC"/>
    <w:rsid w:val="004E64D5"/>
    <w:rsid w:val="004E66F6"/>
    <w:rsid w:val="004E67A3"/>
    <w:rsid w:val="004E77D8"/>
    <w:rsid w:val="004E7D86"/>
    <w:rsid w:val="004E7DCC"/>
    <w:rsid w:val="004E7E90"/>
    <w:rsid w:val="004F04DD"/>
    <w:rsid w:val="004F1298"/>
    <w:rsid w:val="004F15DB"/>
    <w:rsid w:val="004F2093"/>
    <w:rsid w:val="004F245E"/>
    <w:rsid w:val="004F2869"/>
    <w:rsid w:val="004F3EC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DD1"/>
    <w:rsid w:val="00501F01"/>
    <w:rsid w:val="00502013"/>
    <w:rsid w:val="00502491"/>
    <w:rsid w:val="00502ED3"/>
    <w:rsid w:val="005036EF"/>
    <w:rsid w:val="005044EF"/>
    <w:rsid w:val="00504FAA"/>
    <w:rsid w:val="0050519D"/>
    <w:rsid w:val="00505EFB"/>
    <w:rsid w:val="00506269"/>
    <w:rsid w:val="005067B1"/>
    <w:rsid w:val="00506B1E"/>
    <w:rsid w:val="00506EBA"/>
    <w:rsid w:val="00506F31"/>
    <w:rsid w:val="0050735D"/>
    <w:rsid w:val="00507AEA"/>
    <w:rsid w:val="00507BF5"/>
    <w:rsid w:val="0051048F"/>
    <w:rsid w:val="0051096B"/>
    <w:rsid w:val="00510C3D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DB7"/>
    <w:rsid w:val="0051428E"/>
    <w:rsid w:val="005143DC"/>
    <w:rsid w:val="00515A11"/>
    <w:rsid w:val="00515E66"/>
    <w:rsid w:val="00515E79"/>
    <w:rsid w:val="005164FB"/>
    <w:rsid w:val="00516697"/>
    <w:rsid w:val="005168BF"/>
    <w:rsid w:val="00517065"/>
    <w:rsid w:val="00520678"/>
    <w:rsid w:val="00520FF8"/>
    <w:rsid w:val="0052141A"/>
    <w:rsid w:val="00521CF3"/>
    <w:rsid w:val="005227FE"/>
    <w:rsid w:val="005229F0"/>
    <w:rsid w:val="00522D08"/>
    <w:rsid w:val="00522FC2"/>
    <w:rsid w:val="00523120"/>
    <w:rsid w:val="005234E7"/>
    <w:rsid w:val="00524CF1"/>
    <w:rsid w:val="00524ECB"/>
    <w:rsid w:val="0052527E"/>
    <w:rsid w:val="00525C2F"/>
    <w:rsid w:val="00525CC2"/>
    <w:rsid w:val="005261C0"/>
    <w:rsid w:val="00526BE8"/>
    <w:rsid w:val="0052728F"/>
    <w:rsid w:val="0052784D"/>
    <w:rsid w:val="00527903"/>
    <w:rsid w:val="00527A04"/>
    <w:rsid w:val="00527B61"/>
    <w:rsid w:val="00527CAF"/>
    <w:rsid w:val="005302A0"/>
    <w:rsid w:val="00530752"/>
    <w:rsid w:val="0053116B"/>
    <w:rsid w:val="0053162F"/>
    <w:rsid w:val="00531703"/>
    <w:rsid w:val="00531E8B"/>
    <w:rsid w:val="00533604"/>
    <w:rsid w:val="00535635"/>
    <w:rsid w:val="00535C50"/>
    <w:rsid w:val="00537224"/>
    <w:rsid w:val="005379CB"/>
    <w:rsid w:val="005379D5"/>
    <w:rsid w:val="005379E9"/>
    <w:rsid w:val="00540432"/>
    <w:rsid w:val="0054081D"/>
    <w:rsid w:val="00540961"/>
    <w:rsid w:val="00540D0A"/>
    <w:rsid w:val="005412E0"/>
    <w:rsid w:val="005413FB"/>
    <w:rsid w:val="00541645"/>
    <w:rsid w:val="005429F3"/>
    <w:rsid w:val="0054306B"/>
    <w:rsid w:val="00543D2A"/>
    <w:rsid w:val="005441A8"/>
    <w:rsid w:val="0054440B"/>
    <w:rsid w:val="0054446C"/>
    <w:rsid w:val="00544A9C"/>
    <w:rsid w:val="00544B51"/>
    <w:rsid w:val="00545442"/>
    <w:rsid w:val="0054793F"/>
    <w:rsid w:val="00547DD3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297"/>
    <w:rsid w:val="00557CDA"/>
    <w:rsid w:val="00560490"/>
    <w:rsid w:val="005604BA"/>
    <w:rsid w:val="0056066A"/>
    <w:rsid w:val="00560B92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4EBF"/>
    <w:rsid w:val="005651F4"/>
    <w:rsid w:val="00565A80"/>
    <w:rsid w:val="0056613D"/>
    <w:rsid w:val="00566389"/>
    <w:rsid w:val="00566471"/>
    <w:rsid w:val="00566483"/>
    <w:rsid w:val="00567476"/>
    <w:rsid w:val="0057087E"/>
    <w:rsid w:val="00570978"/>
    <w:rsid w:val="00571030"/>
    <w:rsid w:val="00572847"/>
    <w:rsid w:val="00572BE3"/>
    <w:rsid w:val="005734B5"/>
    <w:rsid w:val="00573728"/>
    <w:rsid w:val="00574ED3"/>
    <w:rsid w:val="00575233"/>
    <w:rsid w:val="00575F6A"/>
    <w:rsid w:val="005761FF"/>
    <w:rsid w:val="00577219"/>
    <w:rsid w:val="00577935"/>
    <w:rsid w:val="00577AA3"/>
    <w:rsid w:val="00577ED0"/>
    <w:rsid w:val="00577FEF"/>
    <w:rsid w:val="0058058F"/>
    <w:rsid w:val="00580F5A"/>
    <w:rsid w:val="0058118D"/>
    <w:rsid w:val="0058169B"/>
    <w:rsid w:val="00581EA1"/>
    <w:rsid w:val="005820C0"/>
    <w:rsid w:val="00582360"/>
    <w:rsid w:val="00582E18"/>
    <w:rsid w:val="0058346E"/>
    <w:rsid w:val="0058375B"/>
    <w:rsid w:val="00583809"/>
    <w:rsid w:val="00583BB7"/>
    <w:rsid w:val="00583CBC"/>
    <w:rsid w:val="0058447A"/>
    <w:rsid w:val="005844B3"/>
    <w:rsid w:val="00584AF6"/>
    <w:rsid w:val="00585B4B"/>
    <w:rsid w:val="00585DB7"/>
    <w:rsid w:val="00586333"/>
    <w:rsid w:val="00587203"/>
    <w:rsid w:val="00587846"/>
    <w:rsid w:val="00590415"/>
    <w:rsid w:val="005909FD"/>
    <w:rsid w:val="00591ACD"/>
    <w:rsid w:val="00591E70"/>
    <w:rsid w:val="00592847"/>
    <w:rsid w:val="005932AA"/>
    <w:rsid w:val="00593590"/>
    <w:rsid w:val="00594ADF"/>
    <w:rsid w:val="00594E4F"/>
    <w:rsid w:val="00596B21"/>
    <w:rsid w:val="005973EA"/>
    <w:rsid w:val="00597A83"/>
    <w:rsid w:val="00597DE4"/>
    <w:rsid w:val="005A0BE8"/>
    <w:rsid w:val="005A10BD"/>
    <w:rsid w:val="005A11E0"/>
    <w:rsid w:val="005A1996"/>
    <w:rsid w:val="005A2295"/>
    <w:rsid w:val="005A243B"/>
    <w:rsid w:val="005A291F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4C5"/>
    <w:rsid w:val="005B15AA"/>
    <w:rsid w:val="005B17AD"/>
    <w:rsid w:val="005B1A5E"/>
    <w:rsid w:val="005B1C84"/>
    <w:rsid w:val="005B272F"/>
    <w:rsid w:val="005B376D"/>
    <w:rsid w:val="005B3D57"/>
    <w:rsid w:val="005B43A9"/>
    <w:rsid w:val="005B4487"/>
    <w:rsid w:val="005B4D5F"/>
    <w:rsid w:val="005B5B01"/>
    <w:rsid w:val="005B5BE4"/>
    <w:rsid w:val="005B5D5D"/>
    <w:rsid w:val="005B633F"/>
    <w:rsid w:val="005C07E6"/>
    <w:rsid w:val="005C118E"/>
    <w:rsid w:val="005C165D"/>
    <w:rsid w:val="005C1E18"/>
    <w:rsid w:val="005C2C5C"/>
    <w:rsid w:val="005C36AE"/>
    <w:rsid w:val="005C37CC"/>
    <w:rsid w:val="005C3EAE"/>
    <w:rsid w:val="005C4400"/>
    <w:rsid w:val="005C4E77"/>
    <w:rsid w:val="005C59F3"/>
    <w:rsid w:val="005C6049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482D"/>
    <w:rsid w:val="005D4851"/>
    <w:rsid w:val="005D4AA7"/>
    <w:rsid w:val="005D5253"/>
    <w:rsid w:val="005D56E5"/>
    <w:rsid w:val="005D5AE2"/>
    <w:rsid w:val="005D66AD"/>
    <w:rsid w:val="005D6C3B"/>
    <w:rsid w:val="005D6DD2"/>
    <w:rsid w:val="005D6DF5"/>
    <w:rsid w:val="005D70B6"/>
    <w:rsid w:val="005D79E6"/>
    <w:rsid w:val="005D7FA9"/>
    <w:rsid w:val="005E0356"/>
    <w:rsid w:val="005E0493"/>
    <w:rsid w:val="005E089F"/>
    <w:rsid w:val="005E0FEA"/>
    <w:rsid w:val="005E18AF"/>
    <w:rsid w:val="005E29C3"/>
    <w:rsid w:val="005E2BE1"/>
    <w:rsid w:val="005E376B"/>
    <w:rsid w:val="005E50C1"/>
    <w:rsid w:val="005E5322"/>
    <w:rsid w:val="005E556D"/>
    <w:rsid w:val="005E5F64"/>
    <w:rsid w:val="005E6908"/>
    <w:rsid w:val="005E699F"/>
    <w:rsid w:val="005E6D1E"/>
    <w:rsid w:val="005E7A0E"/>
    <w:rsid w:val="005F0322"/>
    <w:rsid w:val="005F04FE"/>
    <w:rsid w:val="005F0AE3"/>
    <w:rsid w:val="005F0BC1"/>
    <w:rsid w:val="005F0CF4"/>
    <w:rsid w:val="005F1CA5"/>
    <w:rsid w:val="005F2208"/>
    <w:rsid w:val="005F2A09"/>
    <w:rsid w:val="005F3819"/>
    <w:rsid w:val="005F4391"/>
    <w:rsid w:val="005F48E0"/>
    <w:rsid w:val="005F4D6F"/>
    <w:rsid w:val="005F4E79"/>
    <w:rsid w:val="005F5A53"/>
    <w:rsid w:val="005F6096"/>
    <w:rsid w:val="005F656C"/>
    <w:rsid w:val="005F6BF3"/>
    <w:rsid w:val="005F7335"/>
    <w:rsid w:val="005F78BF"/>
    <w:rsid w:val="005F7FC8"/>
    <w:rsid w:val="006005A1"/>
    <w:rsid w:val="00600ADC"/>
    <w:rsid w:val="00602B05"/>
    <w:rsid w:val="0060321C"/>
    <w:rsid w:val="00603268"/>
    <w:rsid w:val="0060408E"/>
    <w:rsid w:val="0060470A"/>
    <w:rsid w:val="00604BB5"/>
    <w:rsid w:val="006055C7"/>
    <w:rsid w:val="00605B4A"/>
    <w:rsid w:val="00605F0E"/>
    <w:rsid w:val="0060619F"/>
    <w:rsid w:val="00606397"/>
    <w:rsid w:val="0060690C"/>
    <w:rsid w:val="00606975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161"/>
    <w:rsid w:val="00620DAB"/>
    <w:rsid w:val="006210D5"/>
    <w:rsid w:val="00621AB2"/>
    <w:rsid w:val="0062203D"/>
    <w:rsid w:val="00622779"/>
    <w:rsid w:val="00622939"/>
    <w:rsid w:val="00623505"/>
    <w:rsid w:val="00623ABD"/>
    <w:rsid w:val="00623CE3"/>
    <w:rsid w:val="00624FC3"/>
    <w:rsid w:val="0062527B"/>
    <w:rsid w:val="006266AC"/>
    <w:rsid w:val="00626A05"/>
    <w:rsid w:val="00627AC0"/>
    <w:rsid w:val="00627CBB"/>
    <w:rsid w:val="006305E9"/>
    <w:rsid w:val="006327D6"/>
    <w:rsid w:val="006334C7"/>
    <w:rsid w:val="0063392D"/>
    <w:rsid w:val="00633CE6"/>
    <w:rsid w:val="00634DE2"/>
    <w:rsid w:val="00635645"/>
    <w:rsid w:val="00635702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8E5"/>
    <w:rsid w:val="00641ED6"/>
    <w:rsid w:val="006426AF"/>
    <w:rsid w:val="0064299E"/>
    <w:rsid w:val="00642E38"/>
    <w:rsid w:val="00643098"/>
    <w:rsid w:val="006441F0"/>
    <w:rsid w:val="00645207"/>
    <w:rsid w:val="0064580A"/>
    <w:rsid w:val="00645866"/>
    <w:rsid w:val="00645974"/>
    <w:rsid w:val="006466CA"/>
    <w:rsid w:val="00646E67"/>
    <w:rsid w:val="006472EE"/>
    <w:rsid w:val="00647362"/>
    <w:rsid w:val="00647475"/>
    <w:rsid w:val="00647B85"/>
    <w:rsid w:val="00647BBC"/>
    <w:rsid w:val="00647BFC"/>
    <w:rsid w:val="006500AC"/>
    <w:rsid w:val="00650902"/>
    <w:rsid w:val="006509F6"/>
    <w:rsid w:val="00650A84"/>
    <w:rsid w:val="00651329"/>
    <w:rsid w:val="0065198E"/>
    <w:rsid w:val="00653C0B"/>
    <w:rsid w:val="00653E47"/>
    <w:rsid w:val="006545FF"/>
    <w:rsid w:val="00654ED0"/>
    <w:rsid w:val="00654F24"/>
    <w:rsid w:val="006550B4"/>
    <w:rsid w:val="00655136"/>
    <w:rsid w:val="00656958"/>
    <w:rsid w:val="00657CCA"/>
    <w:rsid w:val="00660910"/>
    <w:rsid w:val="00660A5A"/>
    <w:rsid w:val="0066177D"/>
    <w:rsid w:val="00661E8A"/>
    <w:rsid w:val="00662173"/>
    <w:rsid w:val="00662805"/>
    <w:rsid w:val="00663A27"/>
    <w:rsid w:val="00663A40"/>
    <w:rsid w:val="00663C26"/>
    <w:rsid w:val="00664024"/>
    <w:rsid w:val="00664DB7"/>
    <w:rsid w:val="006651CF"/>
    <w:rsid w:val="006653D5"/>
    <w:rsid w:val="00667B30"/>
    <w:rsid w:val="0067046D"/>
    <w:rsid w:val="006717D0"/>
    <w:rsid w:val="00671C03"/>
    <w:rsid w:val="00671D49"/>
    <w:rsid w:val="006722BC"/>
    <w:rsid w:val="0067257E"/>
    <w:rsid w:val="006726A9"/>
    <w:rsid w:val="00672B9F"/>
    <w:rsid w:val="00672CEA"/>
    <w:rsid w:val="00672F1C"/>
    <w:rsid w:val="00673251"/>
    <w:rsid w:val="006736A1"/>
    <w:rsid w:val="0067387B"/>
    <w:rsid w:val="00673E7D"/>
    <w:rsid w:val="00674B09"/>
    <w:rsid w:val="00674F3E"/>
    <w:rsid w:val="00675A00"/>
    <w:rsid w:val="0067697F"/>
    <w:rsid w:val="0067705B"/>
    <w:rsid w:val="00677283"/>
    <w:rsid w:val="00677503"/>
    <w:rsid w:val="00677971"/>
    <w:rsid w:val="00681E79"/>
    <w:rsid w:val="00681F05"/>
    <w:rsid w:val="006820B8"/>
    <w:rsid w:val="00682423"/>
    <w:rsid w:val="00682441"/>
    <w:rsid w:val="00683A8B"/>
    <w:rsid w:val="0068429D"/>
    <w:rsid w:val="0068565F"/>
    <w:rsid w:val="006865AA"/>
    <w:rsid w:val="00686B0E"/>
    <w:rsid w:val="00686F5C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846"/>
    <w:rsid w:val="0069798D"/>
    <w:rsid w:val="00697C8A"/>
    <w:rsid w:val="006A0CA7"/>
    <w:rsid w:val="006A0E2D"/>
    <w:rsid w:val="006A11B8"/>
    <w:rsid w:val="006A1E28"/>
    <w:rsid w:val="006A3660"/>
    <w:rsid w:val="006A41C9"/>
    <w:rsid w:val="006A4376"/>
    <w:rsid w:val="006A4F4A"/>
    <w:rsid w:val="006A533C"/>
    <w:rsid w:val="006A5E5F"/>
    <w:rsid w:val="006A5FD6"/>
    <w:rsid w:val="006A60E3"/>
    <w:rsid w:val="006A68FB"/>
    <w:rsid w:val="006A6B01"/>
    <w:rsid w:val="006A6F32"/>
    <w:rsid w:val="006A70FE"/>
    <w:rsid w:val="006A73C4"/>
    <w:rsid w:val="006A7923"/>
    <w:rsid w:val="006A7EBE"/>
    <w:rsid w:val="006B0675"/>
    <w:rsid w:val="006B1176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73C8"/>
    <w:rsid w:val="006B7AE5"/>
    <w:rsid w:val="006C012F"/>
    <w:rsid w:val="006C0317"/>
    <w:rsid w:val="006C069C"/>
    <w:rsid w:val="006C1AA7"/>
    <w:rsid w:val="006C25D9"/>
    <w:rsid w:val="006C266F"/>
    <w:rsid w:val="006C2C5B"/>
    <w:rsid w:val="006C3436"/>
    <w:rsid w:val="006C3C61"/>
    <w:rsid w:val="006C47D6"/>
    <w:rsid w:val="006C49FE"/>
    <w:rsid w:val="006C5262"/>
    <w:rsid w:val="006C6522"/>
    <w:rsid w:val="006C6C9C"/>
    <w:rsid w:val="006C743E"/>
    <w:rsid w:val="006C7A14"/>
    <w:rsid w:val="006D0292"/>
    <w:rsid w:val="006D0457"/>
    <w:rsid w:val="006D12D2"/>
    <w:rsid w:val="006D1421"/>
    <w:rsid w:val="006D1B8F"/>
    <w:rsid w:val="006D2120"/>
    <w:rsid w:val="006D240F"/>
    <w:rsid w:val="006D2BF7"/>
    <w:rsid w:val="006D3708"/>
    <w:rsid w:val="006D4284"/>
    <w:rsid w:val="006D452A"/>
    <w:rsid w:val="006D47B7"/>
    <w:rsid w:val="006D5859"/>
    <w:rsid w:val="006D6984"/>
    <w:rsid w:val="006E0C8A"/>
    <w:rsid w:val="006E0CCA"/>
    <w:rsid w:val="006E12A0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10A"/>
    <w:rsid w:val="006E53C8"/>
    <w:rsid w:val="006E58AF"/>
    <w:rsid w:val="006E6B04"/>
    <w:rsid w:val="006E6D4B"/>
    <w:rsid w:val="006E75A9"/>
    <w:rsid w:val="006F01CD"/>
    <w:rsid w:val="006F170B"/>
    <w:rsid w:val="006F1EA0"/>
    <w:rsid w:val="006F20E5"/>
    <w:rsid w:val="006F26D4"/>
    <w:rsid w:val="006F3484"/>
    <w:rsid w:val="006F3B9B"/>
    <w:rsid w:val="006F42F1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17C0"/>
    <w:rsid w:val="00702341"/>
    <w:rsid w:val="007023FE"/>
    <w:rsid w:val="00702859"/>
    <w:rsid w:val="00702F5F"/>
    <w:rsid w:val="007033F3"/>
    <w:rsid w:val="00703EF5"/>
    <w:rsid w:val="0070478C"/>
    <w:rsid w:val="0070525C"/>
    <w:rsid w:val="0070540F"/>
    <w:rsid w:val="007054D2"/>
    <w:rsid w:val="00705D34"/>
    <w:rsid w:val="00705D58"/>
    <w:rsid w:val="00706145"/>
    <w:rsid w:val="0070614A"/>
    <w:rsid w:val="00706AEE"/>
    <w:rsid w:val="00706EF2"/>
    <w:rsid w:val="00710882"/>
    <w:rsid w:val="00710885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844"/>
    <w:rsid w:val="00717AF0"/>
    <w:rsid w:val="00717E3F"/>
    <w:rsid w:val="00720705"/>
    <w:rsid w:val="007209B7"/>
    <w:rsid w:val="00720B72"/>
    <w:rsid w:val="00720BE7"/>
    <w:rsid w:val="00722971"/>
    <w:rsid w:val="00723633"/>
    <w:rsid w:val="0072419A"/>
    <w:rsid w:val="00724528"/>
    <w:rsid w:val="007246D7"/>
    <w:rsid w:val="007253DA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662"/>
    <w:rsid w:val="00732BBF"/>
    <w:rsid w:val="00732CAF"/>
    <w:rsid w:val="00733F5D"/>
    <w:rsid w:val="00734544"/>
    <w:rsid w:val="00734C3F"/>
    <w:rsid w:val="00735175"/>
    <w:rsid w:val="007355C1"/>
    <w:rsid w:val="007358A6"/>
    <w:rsid w:val="00735AF9"/>
    <w:rsid w:val="00735EE5"/>
    <w:rsid w:val="00735F8E"/>
    <w:rsid w:val="00736958"/>
    <w:rsid w:val="00737889"/>
    <w:rsid w:val="00737C86"/>
    <w:rsid w:val="00740487"/>
    <w:rsid w:val="00741326"/>
    <w:rsid w:val="00741D06"/>
    <w:rsid w:val="0074251B"/>
    <w:rsid w:val="007429D1"/>
    <w:rsid w:val="00742A2E"/>
    <w:rsid w:val="00742A96"/>
    <w:rsid w:val="00742B81"/>
    <w:rsid w:val="00743296"/>
    <w:rsid w:val="00743C5D"/>
    <w:rsid w:val="007441A7"/>
    <w:rsid w:val="0074427A"/>
    <w:rsid w:val="0074441F"/>
    <w:rsid w:val="00744A1A"/>
    <w:rsid w:val="00744C86"/>
    <w:rsid w:val="00745775"/>
    <w:rsid w:val="00745FD8"/>
    <w:rsid w:val="00746099"/>
    <w:rsid w:val="0074773A"/>
    <w:rsid w:val="00751179"/>
    <w:rsid w:val="00751639"/>
    <w:rsid w:val="00751884"/>
    <w:rsid w:val="0075217E"/>
    <w:rsid w:val="00752236"/>
    <w:rsid w:val="00752A99"/>
    <w:rsid w:val="00753134"/>
    <w:rsid w:val="0075318C"/>
    <w:rsid w:val="0075385D"/>
    <w:rsid w:val="00753AA3"/>
    <w:rsid w:val="00754B78"/>
    <w:rsid w:val="00754CDE"/>
    <w:rsid w:val="0075501D"/>
    <w:rsid w:val="007556A8"/>
    <w:rsid w:val="00755E9B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3C"/>
    <w:rsid w:val="00764244"/>
    <w:rsid w:val="00764303"/>
    <w:rsid w:val="00764D4D"/>
    <w:rsid w:val="00765FC8"/>
    <w:rsid w:val="007669A5"/>
    <w:rsid w:val="00766CD9"/>
    <w:rsid w:val="00770224"/>
    <w:rsid w:val="00770603"/>
    <w:rsid w:val="00770B1F"/>
    <w:rsid w:val="0077177D"/>
    <w:rsid w:val="00771AAD"/>
    <w:rsid w:val="00771C45"/>
    <w:rsid w:val="00772DB1"/>
    <w:rsid w:val="00773C6A"/>
    <w:rsid w:val="00773FBF"/>
    <w:rsid w:val="0077438A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7BC"/>
    <w:rsid w:val="00780152"/>
    <w:rsid w:val="007803BF"/>
    <w:rsid w:val="00780AB9"/>
    <w:rsid w:val="00780D91"/>
    <w:rsid w:val="0078193C"/>
    <w:rsid w:val="00781984"/>
    <w:rsid w:val="007821E4"/>
    <w:rsid w:val="00782B46"/>
    <w:rsid w:val="00782C20"/>
    <w:rsid w:val="0078342C"/>
    <w:rsid w:val="007839E4"/>
    <w:rsid w:val="00783E6E"/>
    <w:rsid w:val="007841BB"/>
    <w:rsid w:val="007848A9"/>
    <w:rsid w:val="00784C4F"/>
    <w:rsid w:val="007860D0"/>
    <w:rsid w:val="00786D04"/>
    <w:rsid w:val="00790719"/>
    <w:rsid w:val="00790D7A"/>
    <w:rsid w:val="00791666"/>
    <w:rsid w:val="007916EB"/>
    <w:rsid w:val="00791B36"/>
    <w:rsid w:val="007927E4"/>
    <w:rsid w:val="00792D6B"/>
    <w:rsid w:val="00792FE2"/>
    <w:rsid w:val="007949B4"/>
    <w:rsid w:val="00795237"/>
    <w:rsid w:val="00795366"/>
    <w:rsid w:val="007957B7"/>
    <w:rsid w:val="00795C12"/>
    <w:rsid w:val="00796060"/>
    <w:rsid w:val="00796277"/>
    <w:rsid w:val="00796CE5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DA4"/>
    <w:rsid w:val="007A3226"/>
    <w:rsid w:val="007A4B43"/>
    <w:rsid w:val="007A4EC6"/>
    <w:rsid w:val="007A4F55"/>
    <w:rsid w:val="007A6E8E"/>
    <w:rsid w:val="007A731A"/>
    <w:rsid w:val="007A77C3"/>
    <w:rsid w:val="007A77CF"/>
    <w:rsid w:val="007A7CEE"/>
    <w:rsid w:val="007A7D71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42AD"/>
    <w:rsid w:val="007B5517"/>
    <w:rsid w:val="007B619C"/>
    <w:rsid w:val="007B6274"/>
    <w:rsid w:val="007B6514"/>
    <w:rsid w:val="007B6779"/>
    <w:rsid w:val="007B68FC"/>
    <w:rsid w:val="007B7080"/>
    <w:rsid w:val="007B7E85"/>
    <w:rsid w:val="007C0207"/>
    <w:rsid w:val="007C0332"/>
    <w:rsid w:val="007C1234"/>
    <w:rsid w:val="007C148F"/>
    <w:rsid w:val="007C168C"/>
    <w:rsid w:val="007C25BF"/>
    <w:rsid w:val="007C2B21"/>
    <w:rsid w:val="007C2FC1"/>
    <w:rsid w:val="007C3304"/>
    <w:rsid w:val="007C4472"/>
    <w:rsid w:val="007C486C"/>
    <w:rsid w:val="007C4949"/>
    <w:rsid w:val="007C4F93"/>
    <w:rsid w:val="007C52D9"/>
    <w:rsid w:val="007C59FB"/>
    <w:rsid w:val="007C5A65"/>
    <w:rsid w:val="007C5BB8"/>
    <w:rsid w:val="007C6B73"/>
    <w:rsid w:val="007C6C2A"/>
    <w:rsid w:val="007C72BF"/>
    <w:rsid w:val="007D0108"/>
    <w:rsid w:val="007D0283"/>
    <w:rsid w:val="007D068F"/>
    <w:rsid w:val="007D0E76"/>
    <w:rsid w:val="007D0EE1"/>
    <w:rsid w:val="007D119A"/>
    <w:rsid w:val="007D2ABA"/>
    <w:rsid w:val="007D2E63"/>
    <w:rsid w:val="007D3152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E023E"/>
    <w:rsid w:val="007E02F5"/>
    <w:rsid w:val="007E0BAC"/>
    <w:rsid w:val="007E1D30"/>
    <w:rsid w:val="007E35BA"/>
    <w:rsid w:val="007E35C8"/>
    <w:rsid w:val="007E3B97"/>
    <w:rsid w:val="007E3C3E"/>
    <w:rsid w:val="007E3C8C"/>
    <w:rsid w:val="007E3F60"/>
    <w:rsid w:val="007E41F6"/>
    <w:rsid w:val="007E48E3"/>
    <w:rsid w:val="007E4B53"/>
    <w:rsid w:val="007E51F7"/>
    <w:rsid w:val="007E5856"/>
    <w:rsid w:val="007E5DAB"/>
    <w:rsid w:val="007E71A0"/>
    <w:rsid w:val="007E7927"/>
    <w:rsid w:val="007F04D3"/>
    <w:rsid w:val="007F10A6"/>
    <w:rsid w:val="007F1E35"/>
    <w:rsid w:val="007F26E3"/>
    <w:rsid w:val="007F2838"/>
    <w:rsid w:val="007F2D04"/>
    <w:rsid w:val="007F364E"/>
    <w:rsid w:val="007F4785"/>
    <w:rsid w:val="007F4AF1"/>
    <w:rsid w:val="007F5357"/>
    <w:rsid w:val="007F5C11"/>
    <w:rsid w:val="007F5CE1"/>
    <w:rsid w:val="007F657C"/>
    <w:rsid w:val="00800356"/>
    <w:rsid w:val="00800C57"/>
    <w:rsid w:val="00800C9E"/>
    <w:rsid w:val="00800F4D"/>
    <w:rsid w:val="008012EA"/>
    <w:rsid w:val="00802835"/>
    <w:rsid w:val="008032E5"/>
    <w:rsid w:val="0080334F"/>
    <w:rsid w:val="008035C1"/>
    <w:rsid w:val="00803C18"/>
    <w:rsid w:val="0080489B"/>
    <w:rsid w:val="00804C72"/>
    <w:rsid w:val="008050BD"/>
    <w:rsid w:val="00805178"/>
    <w:rsid w:val="008058CB"/>
    <w:rsid w:val="00805E56"/>
    <w:rsid w:val="008060B9"/>
    <w:rsid w:val="00806977"/>
    <w:rsid w:val="0080699A"/>
    <w:rsid w:val="0081076F"/>
    <w:rsid w:val="00811107"/>
    <w:rsid w:val="00811CE6"/>
    <w:rsid w:val="008120D2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1AA"/>
    <w:rsid w:val="00822472"/>
    <w:rsid w:val="008225BE"/>
    <w:rsid w:val="008225EE"/>
    <w:rsid w:val="00823249"/>
    <w:rsid w:val="008233EE"/>
    <w:rsid w:val="00823CB9"/>
    <w:rsid w:val="00823D61"/>
    <w:rsid w:val="0082440A"/>
    <w:rsid w:val="00824ADE"/>
    <w:rsid w:val="008262B0"/>
    <w:rsid w:val="008266DE"/>
    <w:rsid w:val="0082678E"/>
    <w:rsid w:val="0082714C"/>
    <w:rsid w:val="008274D9"/>
    <w:rsid w:val="00827F20"/>
    <w:rsid w:val="00827F4F"/>
    <w:rsid w:val="00827F7C"/>
    <w:rsid w:val="00830426"/>
    <w:rsid w:val="008306E0"/>
    <w:rsid w:val="00830A8A"/>
    <w:rsid w:val="00831327"/>
    <w:rsid w:val="008313EE"/>
    <w:rsid w:val="00831D2E"/>
    <w:rsid w:val="00832665"/>
    <w:rsid w:val="0083294A"/>
    <w:rsid w:val="00832FCC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EE0"/>
    <w:rsid w:val="008360E8"/>
    <w:rsid w:val="008362E6"/>
    <w:rsid w:val="0083630D"/>
    <w:rsid w:val="0083633E"/>
    <w:rsid w:val="00836B82"/>
    <w:rsid w:val="0083710C"/>
    <w:rsid w:val="00837140"/>
    <w:rsid w:val="00837F08"/>
    <w:rsid w:val="0084006B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E7"/>
    <w:rsid w:val="008507FA"/>
    <w:rsid w:val="008509E5"/>
    <w:rsid w:val="00850C2A"/>
    <w:rsid w:val="008517C1"/>
    <w:rsid w:val="00851F7A"/>
    <w:rsid w:val="0085201D"/>
    <w:rsid w:val="00852A80"/>
    <w:rsid w:val="008544A2"/>
    <w:rsid w:val="00854696"/>
    <w:rsid w:val="00855327"/>
    <w:rsid w:val="00855655"/>
    <w:rsid w:val="008557AF"/>
    <w:rsid w:val="008557E9"/>
    <w:rsid w:val="00855DA8"/>
    <w:rsid w:val="008560CB"/>
    <w:rsid w:val="008565D9"/>
    <w:rsid w:val="008567D8"/>
    <w:rsid w:val="008567E7"/>
    <w:rsid w:val="00856AC4"/>
    <w:rsid w:val="0085754F"/>
    <w:rsid w:val="00857B7D"/>
    <w:rsid w:val="00857ED6"/>
    <w:rsid w:val="00860815"/>
    <w:rsid w:val="00861D27"/>
    <w:rsid w:val="00861D72"/>
    <w:rsid w:val="0086219C"/>
    <w:rsid w:val="00862484"/>
    <w:rsid w:val="008636C1"/>
    <w:rsid w:val="00863C2F"/>
    <w:rsid w:val="00864536"/>
    <w:rsid w:val="00864F0D"/>
    <w:rsid w:val="008652B2"/>
    <w:rsid w:val="008660C8"/>
    <w:rsid w:val="00866846"/>
    <w:rsid w:val="00866A6B"/>
    <w:rsid w:val="00866C62"/>
    <w:rsid w:val="00866D4C"/>
    <w:rsid w:val="00866E48"/>
    <w:rsid w:val="00867374"/>
    <w:rsid w:val="00870881"/>
    <w:rsid w:val="008727B5"/>
    <w:rsid w:val="00873C32"/>
    <w:rsid w:val="00873EB4"/>
    <w:rsid w:val="00874DF6"/>
    <w:rsid w:val="00875609"/>
    <w:rsid w:val="008757ED"/>
    <w:rsid w:val="008757F4"/>
    <w:rsid w:val="00875AFC"/>
    <w:rsid w:val="0087626E"/>
    <w:rsid w:val="00876762"/>
    <w:rsid w:val="00876E12"/>
    <w:rsid w:val="00876F01"/>
    <w:rsid w:val="008771AB"/>
    <w:rsid w:val="00877605"/>
    <w:rsid w:val="0087760B"/>
    <w:rsid w:val="00877E7E"/>
    <w:rsid w:val="0088099F"/>
    <w:rsid w:val="0088142B"/>
    <w:rsid w:val="0088250C"/>
    <w:rsid w:val="0088267C"/>
    <w:rsid w:val="00882CB6"/>
    <w:rsid w:val="008832BA"/>
    <w:rsid w:val="00883573"/>
    <w:rsid w:val="008838A9"/>
    <w:rsid w:val="00884138"/>
    <w:rsid w:val="008845AB"/>
    <w:rsid w:val="0088487E"/>
    <w:rsid w:val="008848AC"/>
    <w:rsid w:val="008848DF"/>
    <w:rsid w:val="00885198"/>
    <w:rsid w:val="008853E1"/>
    <w:rsid w:val="008875D5"/>
    <w:rsid w:val="00887E6C"/>
    <w:rsid w:val="00890618"/>
    <w:rsid w:val="008906F6"/>
    <w:rsid w:val="008907A9"/>
    <w:rsid w:val="008917B0"/>
    <w:rsid w:val="008937FD"/>
    <w:rsid w:val="008939B4"/>
    <w:rsid w:val="00893F6A"/>
    <w:rsid w:val="0089407B"/>
    <w:rsid w:val="00894182"/>
    <w:rsid w:val="0089456D"/>
    <w:rsid w:val="00894B2D"/>
    <w:rsid w:val="00895ABD"/>
    <w:rsid w:val="00895DFA"/>
    <w:rsid w:val="008961FA"/>
    <w:rsid w:val="008962AC"/>
    <w:rsid w:val="00896FE7"/>
    <w:rsid w:val="008970C9"/>
    <w:rsid w:val="00897A78"/>
    <w:rsid w:val="00897ADB"/>
    <w:rsid w:val="00897CE8"/>
    <w:rsid w:val="008A0E6A"/>
    <w:rsid w:val="008A14B2"/>
    <w:rsid w:val="008A2484"/>
    <w:rsid w:val="008A24C9"/>
    <w:rsid w:val="008A2EFE"/>
    <w:rsid w:val="008A323E"/>
    <w:rsid w:val="008A32C1"/>
    <w:rsid w:val="008A33BA"/>
    <w:rsid w:val="008A3B80"/>
    <w:rsid w:val="008A3C4C"/>
    <w:rsid w:val="008A3D38"/>
    <w:rsid w:val="008A4B26"/>
    <w:rsid w:val="008A521E"/>
    <w:rsid w:val="008A69AB"/>
    <w:rsid w:val="008A6B15"/>
    <w:rsid w:val="008B020F"/>
    <w:rsid w:val="008B2CA5"/>
    <w:rsid w:val="008B30D1"/>
    <w:rsid w:val="008B3983"/>
    <w:rsid w:val="008B3E30"/>
    <w:rsid w:val="008B49C5"/>
    <w:rsid w:val="008B4A20"/>
    <w:rsid w:val="008B4E66"/>
    <w:rsid w:val="008B4FC0"/>
    <w:rsid w:val="008B523F"/>
    <w:rsid w:val="008B545C"/>
    <w:rsid w:val="008B6012"/>
    <w:rsid w:val="008B62F9"/>
    <w:rsid w:val="008B6ACE"/>
    <w:rsid w:val="008B7632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D09AE"/>
    <w:rsid w:val="008D0AF7"/>
    <w:rsid w:val="008D0F2E"/>
    <w:rsid w:val="008D12BB"/>
    <w:rsid w:val="008D1D49"/>
    <w:rsid w:val="008D3901"/>
    <w:rsid w:val="008D39EA"/>
    <w:rsid w:val="008D3F4B"/>
    <w:rsid w:val="008D5881"/>
    <w:rsid w:val="008D5A0A"/>
    <w:rsid w:val="008D5BD0"/>
    <w:rsid w:val="008D609F"/>
    <w:rsid w:val="008D6982"/>
    <w:rsid w:val="008D73A2"/>
    <w:rsid w:val="008D77A5"/>
    <w:rsid w:val="008D7E84"/>
    <w:rsid w:val="008E1CBF"/>
    <w:rsid w:val="008E27FC"/>
    <w:rsid w:val="008E3A1E"/>
    <w:rsid w:val="008E3C90"/>
    <w:rsid w:val="008E4118"/>
    <w:rsid w:val="008E413C"/>
    <w:rsid w:val="008E6785"/>
    <w:rsid w:val="008E7A2E"/>
    <w:rsid w:val="008E7F8D"/>
    <w:rsid w:val="008F007D"/>
    <w:rsid w:val="008F0A44"/>
    <w:rsid w:val="008F0C16"/>
    <w:rsid w:val="008F142B"/>
    <w:rsid w:val="008F2007"/>
    <w:rsid w:val="008F27D9"/>
    <w:rsid w:val="008F3057"/>
    <w:rsid w:val="008F310D"/>
    <w:rsid w:val="008F3DBE"/>
    <w:rsid w:val="008F4109"/>
    <w:rsid w:val="008F41F3"/>
    <w:rsid w:val="008F521F"/>
    <w:rsid w:val="008F588D"/>
    <w:rsid w:val="008F5968"/>
    <w:rsid w:val="008F5F14"/>
    <w:rsid w:val="008F7220"/>
    <w:rsid w:val="008F74E2"/>
    <w:rsid w:val="00900162"/>
    <w:rsid w:val="00900A19"/>
    <w:rsid w:val="00900F37"/>
    <w:rsid w:val="009011DC"/>
    <w:rsid w:val="009015CE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F0E"/>
    <w:rsid w:val="009166F8"/>
    <w:rsid w:val="00916F02"/>
    <w:rsid w:val="009174A2"/>
    <w:rsid w:val="009174E0"/>
    <w:rsid w:val="00917E79"/>
    <w:rsid w:val="0092007D"/>
    <w:rsid w:val="0092012B"/>
    <w:rsid w:val="0092069B"/>
    <w:rsid w:val="00920899"/>
    <w:rsid w:val="0092104E"/>
    <w:rsid w:val="009215CA"/>
    <w:rsid w:val="00921B2B"/>
    <w:rsid w:val="00921CE3"/>
    <w:rsid w:val="009222FF"/>
    <w:rsid w:val="0092236D"/>
    <w:rsid w:val="00922698"/>
    <w:rsid w:val="00922E3F"/>
    <w:rsid w:val="0092433F"/>
    <w:rsid w:val="00924526"/>
    <w:rsid w:val="00924C46"/>
    <w:rsid w:val="009253A6"/>
    <w:rsid w:val="0092602C"/>
    <w:rsid w:val="00926B9B"/>
    <w:rsid w:val="009278DC"/>
    <w:rsid w:val="00930057"/>
    <w:rsid w:val="00930401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49C9"/>
    <w:rsid w:val="009455B6"/>
    <w:rsid w:val="0094576A"/>
    <w:rsid w:val="00945D5B"/>
    <w:rsid w:val="00945F2A"/>
    <w:rsid w:val="00946FA0"/>
    <w:rsid w:val="00950009"/>
    <w:rsid w:val="009505B7"/>
    <w:rsid w:val="00950B9A"/>
    <w:rsid w:val="00950DA8"/>
    <w:rsid w:val="009513C0"/>
    <w:rsid w:val="00951DCB"/>
    <w:rsid w:val="0095366E"/>
    <w:rsid w:val="00953746"/>
    <w:rsid w:val="00953871"/>
    <w:rsid w:val="009540D0"/>
    <w:rsid w:val="00955070"/>
    <w:rsid w:val="009552C0"/>
    <w:rsid w:val="0095579A"/>
    <w:rsid w:val="009569E2"/>
    <w:rsid w:val="00957010"/>
    <w:rsid w:val="00957B5B"/>
    <w:rsid w:val="00957CCF"/>
    <w:rsid w:val="00957E3D"/>
    <w:rsid w:val="009606D3"/>
    <w:rsid w:val="009607BD"/>
    <w:rsid w:val="00960C05"/>
    <w:rsid w:val="00960DBA"/>
    <w:rsid w:val="009612D1"/>
    <w:rsid w:val="00961432"/>
    <w:rsid w:val="00961C03"/>
    <w:rsid w:val="00962710"/>
    <w:rsid w:val="00962AD8"/>
    <w:rsid w:val="00962E63"/>
    <w:rsid w:val="009630AF"/>
    <w:rsid w:val="00963412"/>
    <w:rsid w:val="0096360B"/>
    <w:rsid w:val="0096368D"/>
    <w:rsid w:val="009637B6"/>
    <w:rsid w:val="00963F6C"/>
    <w:rsid w:val="00964236"/>
    <w:rsid w:val="009647D6"/>
    <w:rsid w:val="009648FF"/>
    <w:rsid w:val="0096492C"/>
    <w:rsid w:val="00964B7E"/>
    <w:rsid w:val="00965FB3"/>
    <w:rsid w:val="0096731C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A55"/>
    <w:rsid w:val="00973C73"/>
    <w:rsid w:val="00974DDC"/>
    <w:rsid w:val="00974EB0"/>
    <w:rsid w:val="00975881"/>
    <w:rsid w:val="00975F4A"/>
    <w:rsid w:val="00975FB3"/>
    <w:rsid w:val="00976031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301A"/>
    <w:rsid w:val="009843D5"/>
    <w:rsid w:val="009843FB"/>
    <w:rsid w:val="0098489A"/>
    <w:rsid w:val="00984AFB"/>
    <w:rsid w:val="0098528D"/>
    <w:rsid w:val="00987906"/>
    <w:rsid w:val="00987AB3"/>
    <w:rsid w:val="00990023"/>
    <w:rsid w:val="0099060F"/>
    <w:rsid w:val="00990D3C"/>
    <w:rsid w:val="00991A4C"/>
    <w:rsid w:val="00992058"/>
    <w:rsid w:val="00992381"/>
    <w:rsid w:val="00992828"/>
    <w:rsid w:val="00992DBE"/>
    <w:rsid w:val="00992F0B"/>
    <w:rsid w:val="0099345A"/>
    <w:rsid w:val="00993683"/>
    <w:rsid w:val="00993EE2"/>
    <w:rsid w:val="009946C8"/>
    <w:rsid w:val="00994CDD"/>
    <w:rsid w:val="00994D3E"/>
    <w:rsid w:val="009952CE"/>
    <w:rsid w:val="00995377"/>
    <w:rsid w:val="009956C7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75C"/>
    <w:rsid w:val="009A3768"/>
    <w:rsid w:val="009A3B7D"/>
    <w:rsid w:val="009A3E1B"/>
    <w:rsid w:val="009A3F45"/>
    <w:rsid w:val="009A4067"/>
    <w:rsid w:val="009A4075"/>
    <w:rsid w:val="009A48AC"/>
    <w:rsid w:val="009A7AB0"/>
    <w:rsid w:val="009B0661"/>
    <w:rsid w:val="009B113B"/>
    <w:rsid w:val="009B18BD"/>
    <w:rsid w:val="009B3461"/>
    <w:rsid w:val="009B4431"/>
    <w:rsid w:val="009B4497"/>
    <w:rsid w:val="009B503C"/>
    <w:rsid w:val="009B535B"/>
    <w:rsid w:val="009B5432"/>
    <w:rsid w:val="009B6F66"/>
    <w:rsid w:val="009C01E4"/>
    <w:rsid w:val="009C1060"/>
    <w:rsid w:val="009C13E7"/>
    <w:rsid w:val="009C1656"/>
    <w:rsid w:val="009C1934"/>
    <w:rsid w:val="009C24AE"/>
    <w:rsid w:val="009C26A2"/>
    <w:rsid w:val="009C2DD4"/>
    <w:rsid w:val="009C35AD"/>
    <w:rsid w:val="009C4AB7"/>
    <w:rsid w:val="009C589A"/>
    <w:rsid w:val="009C5C70"/>
    <w:rsid w:val="009C60F3"/>
    <w:rsid w:val="009C6176"/>
    <w:rsid w:val="009C68B8"/>
    <w:rsid w:val="009C6FC5"/>
    <w:rsid w:val="009C7A93"/>
    <w:rsid w:val="009C7BA0"/>
    <w:rsid w:val="009D0B4F"/>
    <w:rsid w:val="009D1121"/>
    <w:rsid w:val="009D16C9"/>
    <w:rsid w:val="009D28BE"/>
    <w:rsid w:val="009D309A"/>
    <w:rsid w:val="009D3276"/>
    <w:rsid w:val="009D36FE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1AE"/>
    <w:rsid w:val="009E13B2"/>
    <w:rsid w:val="009E1492"/>
    <w:rsid w:val="009E1603"/>
    <w:rsid w:val="009E1C9E"/>
    <w:rsid w:val="009E20F3"/>
    <w:rsid w:val="009E23B9"/>
    <w:rsid w:val="009E2BA9"/>
    <w:rsid w:val="009E3D4C"/>
    <w:rsid w:val="009E3D7D"/>
    <w:rsid w:val="009E4227"/>
    <w:rsid w:val="009E5481"/>
    <w:rsid w:val="009E5F18"/>
    <w:rsid w:val="009E7C9C"/>
    <w:rsid w:val="009E7CB4"/>
    <w:rsid w:val="009E7DE0"/>
    <w:rsid w:val="009F087F"/>
    <w:rsid w:val="009F0A95"/>
    <w:rsid w:val="009F1BD1"/>
    <w:rsid w:val="009F2C71"/>
    <w:rsid w:val="009F2ECB"/>
    <w:rsid w:val="009F3473"/>
    <w:rsid w:val="009F34B1"/>
    <w:rsid w:val="009F39F7"/>
    <w:rsid w:val="009F3B8C"/>
    <w:rsid w:val="009F4109"/>
    <w:rsid w:val="009F42E8"/>
    <w:rsid w:val="009F4C55"/>
    <w:rsid w:val="009F50AE"/>
    <w:rsid w:val="009F5414"/>
    <w:rsid w:val="009F5690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226"/>
    <w:rsid w:val="00A027B9"/>
    <w:rsid w:val="00A02A77"/>
    <w:rsid w:val="00A02B7E"/>
    <w:rsid w:val="00A02DF5"/>
    <w:rsid w:val="00A031EC"/>
    <w:rsid w:val="00A03DFA"/>
    <w:rsid w:val="00A04A6A"/>
    <w:rsid w:val="00A04BC9"/>
    <w:rsid w:val="00A05265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676"/>
    <w:rsid w:val="00A1301F"/>
    <w:rsid w:val="00A135BF"/>
    <w:rsid w:val="00A13B5A"/>
    <w:rsid w:val="00A141B8"/>
    <w:rsid w:val="00A15721"/>
    <w:rsid w:val="00A15900"/>
    <w:rsid w:val="00A15D03"/>
    <w:rsid w:val="00A15F8C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5C2E"/>
    <w:rsid w:val="00A25D9F"/>
    <w:rsid w:val="00A26A75"/>
    <w:rsid w:val="00A26C11"/>
    <w:rsid w:val="00A277D2"/>
    <w:rsid w:val="00A27A66"/>
    <w:rsid w:val="00A27B8E"/>
    <w:rsid w:val="00A27EAA"/>
    <w:rsid w:val="00A31096"/>
    <w:rsid w:val="00A310D2"/>
    <w:rsid w:val="00A31370"/>
    <w:rsid w:val="00A32847"/>
    <w:rsid w:val="00A32BAB"/>
    <w:rsid w:val="00A32CB0"/>
    <w:rsid w:val="00A33FC0"/>
    <w:rsid w:val="00A3461E"/>
    <w:rsid w:val="00A34811"/>
    <w:rsid w:val="00A3495B"/>
    <w:rsid w:val="00A34CCD"/>
    <w:rsid w:val="00A35B31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1D83"/>
    <w:rsid w:val="00A42F93"/>
    <w:rsid w:val="00A434E1"/>
    <w:rsid w:val="00A43823"/>
    <w:rsid w:val="00A439AF"/>
    <w:rsid w:val="00A43B47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1803"/>
    <w:rsid w:val="00A520BA"/>
    <w:rsid w:val="00A52137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0957"/>
    <w:rsid w:val="00A61687"/>
    <w:rsid w:val="00A61D62"/>
    <w:rsid w:val="00A61D8B"/>
    <w:rsid w:val="00A625C0"/>
    <w:rsid w:val="00A63CD1"/>
    <w:rsid w:val="00A64C21"/>
    <w:rsid w:val="00A64C51"/>
    <w:rsid w:val="00A65108"/>
    <w:rsid w:val="00A65AC2"/>
    <w:rsid w:val="00A65BF5"/>
    <w:rsid w:val="00A66818"/>
    <w:rsid w:val="00A67B6E"/>
    <w:rsid w:val="00A67E41"/>
    <w:rsid w:val="00A7023A"/>
    <w:rsid w:val="00A7105C"/>
    <w:rsid w:val="00A7122A"/>
    <w:rsid w:val="00A71285"/>
    <w:rsid w:val="00A717BA"/>
    <w:rsid w:val="00A723C9"/>
    <w:rsid w:val="00A728ED"/>
    <w:rsid w:val="00A732C7"/>
    <w:rsid w:val="00A735F8"/>
    <w:rsid w:val="00A74499"/>
    <w:rsid w:val="00A74696"/>
    <w:rsid w:val="00A74EB9"/>
    <w:rsid w:val="00A76393"/>
    <w:rsid w:val="00A76533"/>
    <w:rsid w:val="00A76C87"/>
    <w:rsid w:val="00A807B9"/>
    <w:rsid w:val="00A80DC2"/>
    <w:rsid w:val="00A80DF2"/>
    <w:rsid w:val="00A81D5F"/>
    <w:rsid w:val="00A81FE9"/>
    <w:rsid w:val="00A824EA"/>
    <w:rsid w:val="00A82638"/>
    <w:rsid w:val="00A82E23"/>
    <w:rsid w:val="00A831B5"/>
    <w:rsid w:val="00A8455F"/>
    <w:rsid w:val="00A8553A"/>
    <w:rsid w:val="00A86876"/>
    <w:rsid w:val="00A86896"/>
    <w:rsid w:val="00A86973"/>
    <w:rsid w:val="00A90CF8"/>
    <w:rsid w:val="00A90E08"/>
    <w:rsid w:val="00A9142C"/>
    <w:rsid w:val="00A91552"/>
    <w:rsid w:val="00A91A90"/>
    <w:rsid w:val="00A91B96"/>
    <w:rsid w:val="00A91FC6"/>
    <w:rsid w:val="00A920DC"/>
    <w:rsid w:val="00A923CB"/>
    <w:rsid w:val="00A92440"/>
    <w:rsid w:val="00A924C2"/>
    <w:rsid w:val="00A92554"/>
    <w:rsid w:val="00A92912"/>
    <w:rsid w:val="00A92D8D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5A6"/>
    <w:rsid w:val="00A958B2"/>
    <w:rsid w:val="00A95D16"/>
    <w:rsid w:val="00A969E7"/>
    <w:rsid w:val="00A96C51"/>
    <w:rsid w:val="00A9766D"/>
    <w:rsid w:val="00A976FD"/>
    <w:rsid w:val="00AA02B8"/>
    <w:rsid w:val="00AA05A1"/>
    <w:rsid w:val="00AA1108"/>
    <w:rsid w:val="00AA1316"/>
    <w:rsid w:val="00AA1813"/>
    <w:rsid w:val="00AA2081"/>
    <w:rsid w:val="00AA29B8"/>
    <w:rsid w:val="00AA2AFF"/>
    <w:rsid w:val="00AA2DA7"/>
    <w:rsid w:val="00AA2ED7"/>
    <w:rsid w:val="00AA4B01"/>
    <w:rsid w:val="00AA4F04"/>
    <w:rsid w:val="00AA51AC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2768"/>
    <w:rsid w:val="00AB2814"/>
    <w:rsid w:val="00AB372F"/>
    <w:rsid w:val="00AB3867"/>
    <w:rsid w:val="00AB3A41"/>
    <w:rsid w:val="00AB3B2E"/>
    <w:rsid w:val="00AB4090"/>
    <w:rsid w:val="00AB4438"/>
    <w:rsid w:val="00AB4712"/>
    <w:rsid w:val="00AB4DE7"/>
    <w:rsid w:val="00AB4E4C"/>
    <w:rsid w:val="00AB58EC"/>
    <w:rsid w:val="00AB6FCB"/>
    <w:rsid w:val="00AB72F6"/>
    <w:rsid w:val="00AB7885"/>
    <w:rsid w:val="00AB7AB5"/>
    <w:rsid w:val="00AC01BC"/>
    <w:rsid w:val="00AC0ABD"/>
    <w:rsid w:val="00AC26EA"/>
    <w:rsid w:val="00AC2846"/>
    <w:rsid w:val="00AC2958"/>
    <w:rsid w:val="00AC3032"/>
    <w:rsid w:val="00AC3063"/>
    <w:rsid w:val="00AC4035"/>
    <w:rsid w:val="00AC40C6"/>
    <w:rsid w:val="00AC4B3C"/>
    <w:rsid w:val="00AC6116"/>
    <w:rsid w:val="00AC684B"/>
    <w:rsid w:val="00AD00AA"/>
    <w:rsid w:val="00AD07A1"/>
    <w:rsid w:val="00AD1586"/>
    <w:rsid w:val="00AD1A9F"/>
    <w:rsid w:val="00AD31CA"/>
    <w:rsid w:val="00AD3657"/>
    <w:rsid w:val="00AD38EC"/>
    <w:rsid w:val="00AD4182"/>
    <w:rsid w:val="00AD42B6"/>
    <w:rsid w:val="00AD47C6"/>
    <w:rsid w:val="00AD4EC2"/>
    <w:rsid w:val="00AD7284"/>
    <w:rsid w:val="00AD7B77"/>
    <w:rsid w:val="00AD7E26"/>
    <w:rsid w:val="00AE0154"/>
    <w:rsid w:val="00AE0486"/>
    <w:rsid w:val="00AE0733"/>
    <w:rsid w:val="00AE0ED2"/>
    <w:rsid w:val="00AE20E9"/>
    <w:rsid w:val="00AE2C7A"/>
    <w:rsid w:val="00AE4549"/>
    <w:rsid w:val="00AE47C1"/>
    <w:rsid w:val="00AE4E3E"/>
    <w:rsid w:val="00AE51A5"/>
    <w:rsid w:val="00AE5293"/>
    <w:rsid w:val="00AE53DF"/>
    <w:rsid w:val="00AE5A2C"/>
    <w:rsid w:val="00AE5C65"/>
    <w:rsid w:val="00AE6A94"/>
    <w:rsid w:val="00AE6AE8"/>
    <w:rsid w:val="00AE72A2"/>
    <w:rsid w:val="00AE76B3"/>
    <w:rsid w:val="00AE7FD8"/>
    <w:rsid w:val="00AF00C2"/>
    <w:rsid w:val="00AF0320"/>
    <w:rsid w:val="00AF0665"/>
    <w:rsid w:val="00AF0A08"/>
    <w:rsid w:val="00AF0F41"/>
    <w:rsid w:val="00AF24BE"/>
    <w:rsid w:val="00AF2EDF"/>
    <w:rsid w:val="00AF41E8"/>
    <w:rsid w:val="00AF461F"/>
    <w:rsid w:val="00AF46DE"/>
    <w:rsid w:val="00AF5681"/>
    <w:rsid w:val="00AF5A9E"/>
    <w:rsid w:val="00AF6A55"/>
    <w:rsid w:val="00AF6A8C"/>
    <w:rsid w:val="00AF6AB2"/>
    <w:rsid w:val="00AF7042"/>
    <w:rsid w:val="00AF713E"/>
    <w:rsid w:val="00AF77E5"/>
    <w:rsid w:val="00B004CE"/>
    <w:rsid w:val="00B01876"/>
    <w:rsid w:val="00B020AE"/>
    <w:rsid w:val="00B02353"/>
    <w:rsid w:val="00B032B6"/>
    <w:rsid w:val="00B039F9"/>
    <w:rsid w:val="00B03EE6"/>
    <w:rsid w:val="00B05585"/>
    <w:rsid w:val="00B06100"/>
    <w:rsid w:val="00B0645F"/>
    <w:rsid w:val="00B0694E"/>
    <w:rsid w:val="00B06A11"/>
    <w:rsid w:val="00B06AAE"/>
    <w:rsid w:val="00B076F0"/>
    <w:rsid w:val="00B10637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42B"/>
    <w:rsid w:val="00B15F75"/>
    <w:rsid w:val="00B15F7C"/>
    <w:rsid w:val="00B16807"/>
    <w:rsid w:val="00B16DCD"/>
    <w:rsid w:val="00B17B52"/>
    <w:rsid w:val="00B20EDB"/>
    <w:rsid w:val="00B2109B"/>
    <w:rsid w:val="00B21379"/>
    <w:rsid w:val="00B22343"/>
    <w:rsid w:val="00B22D14"/>
    <w:rsid w:val="00B22FEB"/>
    <w:rsid w:val="00B233F2"/>
    <w:rsid w:val="00B2481C"/>
    <w:rsid w:val="00B2526B"/>
    <w:rsid w:val="00B25340"/>
    <w:rsid w:val="00B25503"/>
    <w:rsid w:val="00B25B98"/>
    <w:rsid w:val="00B26609"/>
    <w:rsid w:val="00B267EE"/>
    <w:rsid w:val="00B27CE6"/>
    <w:rsid w:val="00B305D7"/>
    <w:rsid w:val="00B3095D"/>
    <w:rsid w:val="00B30ACD"/>
    <w:rsid w:val="00B31B90"/>
    <w:rsid w:val="00B31E0D"/>
    <w:rsid w:val="00B321BC"/>
    <w:rsid w:val="00B324F2"/>
    <w:rsid w:val="00B33517"/>
    <w:rsid w:val="00B33DEA"/>
    <w:rsid w:val="00B3404C"/>
    <w:rsid w:val="00B343EC"/>
    <w:rsid w:val="00B34CA8"/>
    <w:rsid w:val="00B35189"/>
    <w:rsid w:val="00B35343"/>
    <w:rsid w:val="00B361FF"/>
    <w:rsid w:val="00B36261"/>
    <w:rsid w:val="00B36286"/>
    <w:rsid w:val="00B3630F"/>
    <w:rsid w:val="00B367A5"/>
    <w:rsid w:val="00B36A6F"/>
    <w:rsid w:val="00B36FF7"/>
    <w:rsid w:val="00B37E90"/>
    <w:rsid w:val="00B40189"/>
    <w:rsid w:val="00B4037A"/>
    <w:rsid w:val="00B4158D"/>
    <w:rsid w:val="00B41720"/>
    <w:rsid w:val="00B42754"/>
    <w:rsid w:val="00B427EC"/>
    <w:rsid w:val="00B42814"/>
    <w:rsid w:val="00B434F6"/>
    <w:rsid w:val="00B4393A"/>
    <w:rsid w:val="00B43B47"/>
    <w:rsid w:val="00B4506A"/>
    <w:rsid w:val="00B4534C"/>
    <w:rsid w:val="00B4543A"/>
    <w:rsid w:val="00B45442"/>
    <w:rsid w:val="00B4591F"/>
    <w:rsid w:val="00B45CE4"/>
    <w:rsid w:val="00B45E11"/>
    <w:rsid w:val="00B45F70"/>
    <w:rsid w:val="00B460A4"/>
    <w:rsid w:val="00B461E8"/>
    <w:rsid w:val="00B4693C"/>
    <w:rsid w:val="00B46DC5"/>
    <w:rsid w:val="00B4708F"/>
    <w:rsid w:val="00B47464"/>
    <w:rsid w:val="00B4757D"/>
    <w:rsid w:val="00B47DB7"/>
    <w:rsid w:val="00B47F72"/>
    <w:rsid w:val="00B47F9D"/>
    <w:rsid w:val="00B501D9"/>
    <w:rsid w:val="00B50CAF"/>
    <w:rsid w:val="00B51195"/>
    <w:rsid w:val="00B51415"/>
    <w:rsid w:val="00B51E9D"/>
    <w:rsid w:val="00B52071"/>
    <w:rsid w:val="00B522A7"/>
    <w:rsid w:val="00B52B5E"/>
    <w:rsid w:val="00B530DE"/>
    <w:rsid w:val="00B530F7"/>
    <w:rsid w:val="00B55336"/>
    <w:rsid w:val="00B55515"/>
    <w:rsid w:val="00B55570"/>
    <w:rsid w:val="00B55668"/>
    <w:rsid w:val="00B55AD1"/>
    <w:rsid w:val="00B55D1B"/>
    <w:rsid w:val="00B55F0E"/>
    <w:rsid w:val="00B56CB1"/>
    <w:rsid w:val="00B56D68"/>
    <w:rsid w:val="00B57194"/>
    <w:rsid w:val="00B57566"/>
    <w:rsid w:val="00B578DA"/>
    <w:rsid w:val="00B57C46"/>
    <w:rsid w:val="00B608F2"/>
    <w:rsid w:val="00B61652"/>
    <w:rsid w:val="00B616C2"/>
    <w:rsid w:val="00B6178C"/>
    <w:rsid w:val="00B617BC"/>
    <w:rsid w:val="00B61C5B"/>
    <w:rsid w:val="00B61D63"/>
    <w:rsid w:val="00B6304E"/>
    <w:rsid w:val="00B63816"/>
    <w:rsid w:val="00B64E64"/>
    <w:rsid w:val="00B6511E"/>
    <w:rsid w:val="00B65592"/>
    <w:rsid w:val="00B65F91"/>
    <w:rsid w:val="00B667BB"/>
    <w:rsid w:val="00B6753C"/>
    <w:rsid w:val="00B67D08"/>
    <w:rsid w:val="00B70248"/>
    <w:rsid w:val="00B70B50"/>
    <w:rsid w:val="00B71175"/>
    <w:rsid w:val="00B7143E"/>
    <w:rsid w:val="00B72A68"/>
    <w:rsid w:val="00B72C42"/>
    <w:rsid w:val="00B739F9"/>
    <w:rsid w:val="00B73BBF"/>
    <w:rsid w:val="00B74367"/>
    <w:rsid w:val="00B7451E"/>
    <w:rsid w:val="00B7502E"/>
    <w:rsid w:val="00B7593E"/>
    <w:rsid w:val="00B76EE2"/>
    <w:rsid w:val="00B81BD7"/>
    <w:rsid w:val="00B81C96"/>
    <w:rsid w:val="00B82201"/>
    <w:rsid w:val="00B83C07"/>
    <w:rsid w:val="00B83D7F"/>
    <w:rsid w:val="00B845D0"/>
    <w:rsid w:val="00B84611"/>
    <w:rsid w:val="00B85303"/>
    <w:rsid w:val="00B85FF1"/>
    <w:rsid w:val="00B8603F"/>
    <w:rsid w:val="00B875EF"/>
    <w:rsid w:val="00B879F5"/>
    <w:rsid w:val="00B87DEA"/>
    <w:rsid w:val="00B908EC"/>
    <w:rsid w:val="00B91432"/>
    <w:rsid w:val="00B92A01"/>
    <w:rsid w:val="00B9314A"/>
    <w:rsid w:val="00B93290"/>
    <w:rsid w:val="00B94051"/>
    <w:rsid w:val="00B942C2"/>
    <w:rsid w:val="00B94868"/>
    <w:rsid w:val="00B94939"/>
    <w:rsid w:val="00B956DF"/>
    <w:rsid w:val="00B9629C"/>
    <w:rsid w:val="00B96841"/>
    <w:rsid w:val="00B96A2C"/>
    <w:rsid w:val="00B970D6"/>
    <w:rsid w:val="00BA195A"/>
    <w:rsid w:val="00BA1A63"/>
    <w:rsid w:val="00BA290D"/>
    <w:rsid w:val="00BA2CFF"/>
    <w:rsid w:val="00BA3181"/>
    <w:rsid w:val="00BA32D4"/>
    <w:rsid w:val="00BA3691"/>
    <w:rsid w:val="00BA3E27"/>
    <w:rsid w:val="00BA45A9"/>
    <w:rsid w:val="00BA4682"/>
    <w:rsid w:val="00BA5356"/>
    <w:rsid w:val="00BA5CDE"/>
    <w:rsid w:val="00BA7CC5"/>
    <w:rsid w:val="00BB0877"/>
    <w:rsid w:val="00BB0AF2"/>
    <w:rsid w:val="00BB13B1"/>
    <w:rsid w:val="00BB173E"/>
    <w:rsid w:val="00BB1B31"/>
    <w:rsid w:val="00BB2A8D"/>
    <w:rsid w:val="00BB3B50"/>
    <w:rsid w:val="00BB3E3C"/>
    <w:rsid w:val="00BB4AFC"/>
    <w:rsid w:val="00BB4CAD"/>
    <w:rsid w:val="00BB51C4"/>
    <w:rsid w:val="00BB54DB"/>
    <w:rsid w:val="00BB59C3"/>
    <w:rsid w:val="00BB62E5"/>
    <w:rsid w:val="00BB692B"/>
    <w:rsid w:val="00BC007A"/>
    <w:rsid w:val="00BC031C"/>
    <w:rsid w:val="00BC047A"/>
    <w:rsid w:val="00BC13DA"/>
    <w:rsid w:val="00BC1FDA"/>
    <w:rsid w:val="00BC261A"/>
    <w:rsid w:val="00BC29A4"/>
    <w:rsid w:val="00BC2D5C"/>
    <w:rsid w:val="00BC34BE"/>
    <w:rsid w:val="00BC4565"/>
    <w:rsid w:val="00BC4CD9"/>
    <w:rsid w:val="00BC52AC"/>
    <w:rsid w:val="00BC62EA"/>
    <w:rsid w:val="00BC6CCC"/>
    <w:rsid w:val="00BC758A"/>
    <w:rsid w:val="00BC75EA"/>
    <w:rsid w:val="00BC7A6C"/>
    <w:rsid w:val="00BC7B31"/>
    <w:rsid w:val="00BC7D94"/>
    <w:rsid w:val="00BD0796"/>
    <w:rsid w:val="00BD1E55"/>
    <w:rsid w:val="00BD20C8"/>
    <w:rsid w:val="00BD3A7B"/>
    <w:rsid w:val="00BD3B4C"/>
    <w:rsid w:val="00BD4290"/>
    <w:rsid w:val="00BD4362"/>
    <w:rsid w:val="00BD5364"/>
    <w:rsid w:val="00BD63B8"/>
    <w:rsid w:val="00BD6821"/>
    <w:rsid w:val="00BD6DDE"/>
    <w:rsid w:val="00BD765F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3EF4"/>
    <w:rsid w:val="00BE439B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02C"/>
    <w:rsid w:val="00BF422D"/>
    <w:rsid w:val="00BF4723"/>
    <w:rsid w:val="00BF4FA6"/>
    <w:rsid w:val="00BF5706"/>
    <w:rsid w:val="00BF580E"/>
    <w:rsid w:val="00BF5DEF"/>
    <w:rsid w:val="00BF665D"/>
    <w:rsid w:val="00BF6792"/>
    <w:rsid w:val="00BF6D1E"/>
    <w:rsid w:val="00C006D8"/>
    <w:rsid w:val="00C01556"/>
    <w:rsid w:val="00C02D0C"/>
    <w:rsid w:val="00C030C2"/>
    <w:rsid w:val="00C03487"/>
    <w:rsid w:val="00C03A90"/>
    <w:rsid w:val="00C03F6F"/>
    <w:rsid w:val="00C0452E"/>
    <w:rsid w:val="00C0463F"/>
    <w:rsid w:val="00C04AAE"/>
    <w:rsid w:val="00C04ECF"/>
    <w:rsid w:val="00C05BE2"/>
    <w:rsid w:val="00C060B2"/>
    <w:rsid w:val="00C115DE"/>
    <w:rsid w:val="00C1180F"/>
    <w:rsid w:val="00C12024"/>
    <w:rsid w:val="00C12BD1"/>
    <w:rsid w:val="00C13627"/>
    <w:rsid w:val="00C13E74"/>
    <w:rsid w:val="00C1434C"/>
    <w:rsid w:val="00C1599D"/>
    <w:rsid w:val="00C15A71"/>
    <w:rsid w:val="00C16233"/>
    <w:rsid w:val="00C16447"/>
    <w:rsid w:val="00C1663C"/>
    <w:rsid w:val="00C17937"/>
    <w:rsid w:val="00C20073"/>
    <w:rsid w:val="00C203E3"/>
    <w:rsid w:val="00C21A07"/>
    <w:rsid w:val="00C227DC"/>
    <w:rsid w:val="00C229FC"/>
    <w:rsid w:val="00C23851"/>
    <w:rsid w:val="00C238E1"/>
    <w:rsid w:val="00C23D67"/>
    <w:rsid w:val="00C240B6"/>
    <w:rsid w:val="00C24B40"/>
    <w:rsid w:val="00C24E62"/>
    <w:rsid w:val="00C25629"/>
    <w:rsid w:val="00C261DB"/>
    <w:rsid w:val="00C264C4"/>
    <w:rsid w:val="00C26D14"/>
    <w:rsid w:val="00C26F6D"/>
    <w:rsid w:val="00C27B61"/>
    <w:rsid w:val="00C3049F"/>
    <w:rsid w:val="00C30B53"/>
    <w:rsid w:val="00C30B76"/>
    <w:rsid w:val="00C3103E"/>
    <w:rsid w:val="00C31AB1"/>
    <w:rsid w:val="00C31E50"/>
    <w:rsid w:val="00C326BD"/>
    <w:rsid w:val="00C32A73"/>
    <w:rsid w:val="00C33770"/>
    <w:rsid w:val="00C33D34"/>
    <w:rsid w:val="00C346F6"/>
    <w:rsid w:val="00C35329"/>
    <w:rsid w:val="00C354F6"/>
    <w:rsid w:val="00C35B7D"/>
    <w:rsid w:val="00C3635D"/>
    <w:rsid w:val="00C36695"/>
    <w:rsid w:val="00C36F09"/>
    <w:rsid w:val="00C3758C"/>
    <w:rsid w:val="00C3782C"/>
    <w:rsid w:val="00C401BE"/>
    <w:rsid w:val="00C4122B"/>
    <w:rsid w:val="00C41784"/>
    <w:rsid w:val="00C4179E"/>
    <w:rsid w:val="00C41C38"/>
    <w:rsid w:val="00C41D32"/>
    <w:rsid w:val="00C42683"/>
    <w:rsid w:val="00C42CDB"/>
    <w:rsid w:val="00C432D1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440"/>
    <w:rsid w:val="00C47C40"/>
    <w:rsid w:val="00C50819"/>
    <w:rsid w:val="00C50DFA"/>
    <w:rsid w:val="00C51CA6"/>
    <w:rsid w:val="00C52546"/>
    <w:rsid w:val="00C52809"/>
    <w:rsid w:val="00C52B01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80F"/>
    <w:rsid w:val="00C60907"/>
    <w:rsid w:val="00C60BC1"/>
    <w:rsid w:val="00C61325"/>
    <w:rsid w:val="00C6176F"/>
    <w:rsid w:val="00C61A74"/>
    <w:rsid w:val="00C62968"/>
    <w:rsid w:val="00C63889"/>
    <w:rsid w:val="00C63E92"/>
    <w:rsid w:val="00C6473A"/>
    <w:rsid w:val="00C64C0D"/>
    <w:rsid w:val="00C66136"/>
    <w:rsid w:val="00C66411"/>
    <w:rsid w:val="00C66C02"/>
    <w:rsid w:val="00C66C2F"/>
    <w:rsid w:val="00C66C84"/>
    <w:rsid w:val="00C66FE8"/>
    <w:rsid w:val="00C6754E"/>
    <w:rsid w:val="00C6790C"/>
    <w:rsid w:val="00C679F6"/>
    <w:rsid w:val="00C70176"/>
    <w:rsid w:val="00C7038B"/>
    <w:rsid w:val="00C709F9"/>
    <w:rsid w:val="00C70DB1"/>
    <w:rsid w:val="00C71301"/>
    <w:rsid w:val="00C718F8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650E"/>
    <w:rsid w:val="00C8651E"/>
    <w:rsid w:val="00C873E7"/>
    <w:rsid w:val="00C87500"/>
    <w:rsid w:val="00C877F1"/>
    <w:rsid w:val="00C9071A"/>
    <w:rsid w:val="00C907E0"/>
    <w:rsid w:val="00C90D82"/>
    <w:rsid w:val="00C91259"/>
    <w:rsid w:val="00C919DA"/>
    <w:rsid w:val="00C91A0E"/>
    <w:rsid w:val="00C91B50"/>
    <w:rsid w:val="00C91F96"/>
    <w:rsid w:val="00C92ABE"/>
    <w:rsid w:val="00C9369E"/>
    <w:rsid w:val="00C939F9"/>
    <w:rsid w:val="00C93F7F"/>
    <w:rsid w:val="00C9441C"/>
    <w:rsid w:val="00C95480"/>
    <w:rsid w:val="00C955F6"/>
    <w:rsid w:val="00C95783"/>
    <w:rsid w:val="00C95C44"/>
    <w:rsid w:val="00C95C4E"/>
    <w:rsid w:val="00C9602F"/>
    <w:rsid w:val="00C9617F"/>
    <w:rsid w:val="00C96296"/>
    <w:rsid w:val="00C9713F"/>
    <w:rsid w:val="00CA142A"/>
    <w:rsid w:val="00CA26C7"/>
    <w:rsid w:val="00CA2C2A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B006C"/>
    <w:rsid w:val="00CB221E"/>
    <w:rsid w:val="00CB2456"/>
    <w:rsid w:val="00CB33A2"/>
    <w:rsid w:val="00CB342A"/>
    <w:rsid w:val="00CB385F"/>
    <w:rsid w:val="00CB3B66"/>
    <w:rsid w:val="00CB3C62"/>
    <w:rsid w:val="00CB441E"/>
    <w:rsid w:val="00CB4527"/>
    <w:rsid w:val="00CB47AF"/>
    <w:rsid w:val="00CB5FCC"/>
    <w:rsid w:val="00CB6029"/>
    <w:rsid w:val="00CB768E"/>
    <w:rsid w:val="00CC018A"/>
    <w:rsid w:val="00CC0778"/>
    <w:rsid w:val="00CC089D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C6E06"/>
    <w:rsid w:val="00CD0C56"/>
    <w:rsid w:val="00CD1A06"/>
    <w:rsid w:val="00CD1F85"/>
    <w:rsid w:val="00CD2620"/>
    <w:rsid w:val="00CD272A"/>
    <w:rsid w:val="00CD2984"/>
    <w:rsid w:val="00CD35E9"/>
    <w:rsid w:val="00CD376B"/>
    <w:rsid w:val="00CD5678"/>
    <w:rsid w:val="00CD5779"/>
    <w:rsid w:val="00CD5BF6"/>
    <w:rsid w:val="00CD6000"/>
    <w:rsid w:val="00CD6C7D"/>
    <w:rsid w:val="00CD6DB2"/>
    <w:rsid w:val="00CD77A5"/>
    <w:rsid w:val="00CD7A99"/>
    <w:rsid w:val="00CD7FB8"/>
    <w:rsid w:val="00CE03C7"/>
    <w:rsid w:val="00CE080E"/>
    <w:rsid w:val="00CE1ED7"/>
    <w:rsid w:val="00CE1FE2"/>
    <w:rsid w:val="00CE217B"/>
    <w:rsid w:val="00CE244D"/>
    <w:rsid w:val="00CE2636"/>
    <w:rsid w:val="00CE2E9D"/>
    <w:rsid w:val="00CE3281"/>
    <w:rsid w:val="00CE3709"/>
    <w:rsid w:val="00CE39C4"/>
    <w:rsid w:val="00CE43A1"/>
    <w:rsid w:val="00CE4749"/>
    <w:rsid w:val="00CE50F4"/>
    <w:rsid w:val="00CE5644"/>
    <w:rsid w:val="00CE56A7"/>
    <w:rsid w:val="00CE6E16"/>
    <w:rsid w:val="00CE7724"/>
    <w:rsid w:val="00CE79E3"/>
    <w:rsid w:val="00CE7BB0"/>
    <w:rsid w:val="00CE7DB6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CF7765"/>
    <w:rsid w:val="00D00FC9"/>
    <w:rsid w:val="00D01CAA"/>
    <w:rsid w:val="00D02B83"/>
    <w:rsid w:val="00D02E3D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2C68"/>
    <w:rsid w:val="00D12FD9"/>
    <w:rsid w:val="00D1306E"/>
    <w:rsid w:val="00D1329B"/>
    <w:rsid w:val="00D14113"/>
    <w:rsid w:val="00D14883"/>
    <w:rsid w:val="00D14A10"/>
    <w:rsid w:val="00D14CE9"/>
    <w:rsid w:val="00D152BF"/>
    <w:rsid w:val="00D16768"/>
    <w:rsid w:val="00D16FA7"/>
    <w:rsid w:val="00D20577"/>
    <w:rsid w:val="00D20B13"/>
    <w:rsid w:val="00D20D44"/>
    <w:rsid w:val="00D21553"/>
    <w:rsid w:val="00D21E12"/>
    <w:rsid w:val="00D2202A"/>
    <w:rsid w:val="00D22713"/>
    <w:rsid w:val="00D22727"/>
    <w:rsid w:val="00D2401E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A2B"/>
    <w:rsid w:val="00D31F81"/>
    <w:rsid w:val="00D3227D"/>
    <w:rsid w:val="00D323DA"/>
    <w:rsid w:val="00D32D8F"/>
    <w:rsid w:val="00D3377D"/>
    <w:rsid w:val="00D33DD0"/>
    <w:rsid w:val="00D347F0"/>
    <w:rsid w:val="00D34BA9"/>
    <w:rsid w:val="00D34C39"/>
    <w:rsid w:val="00D35086"/>
    <w:rsid w:val="00D3577F"/>
    <w:rsid w:val="00D35CC7"/>
    <w:rsid w:val="00D36158"/>
    <w:rsid w:val="00D36848"/>
    <w:rsid w:val="00D3699C"/>
    <w:rsid w:val="00D37195"/>
    <w:rsid w:val="00D374B1"/>
    <w:rsid w:val="00D37BC0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38D"/>
    <w:rsid w:val="00D44F6A"/>
    <w:rsid w:val="00D45E61"/>
    <w:rsid w:val="00D4604B"/>
    <w:rsid w:val="00D46204"/>
    <w:rsid w:val="00D465FC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86E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3DE"/>
    <w:rsid w:val="00D637D1"/>
    <w:rsid w:val="00D63CD9"/>
    <w:rsid w:val="00D64090"/>
    <w:rsid w:val="00D64BE7"/>
    <w:rsid w:val="00D654A0"/>
    <w:rsid w:val="00D6567B"/>
    <w:rsid w:val="00D6604D"/>
    <w:rsid w:val="00D66D06"/>
    <w:rsid w:val="00D700D7"/>
    <w:rsid w:val="00D707A8"/>
    <w:rsid w:val="00D7127E"/>
    <w:rsid w:val="00D71EE3"/>
    <w:rsid w:val="00D726B7"/>
    <w:rsid w:val="00D726D5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4AD"/>
    <w:rsid w:val="00D80B8E"/>
    <w:rsid w:val="00D80C74"/>
    <w:rsid w:val="00D81684"/>
    <w:rsid w:val="00D81982"/>
    <w:rsid w:val="00D819C8"/>
    <w:rsid w:val="00D81A49"/>
    <w:rsid w:val="00D82E22"/>
    <w:rsid w:val="00D84AFD"/>
    <w:rsid w:val="00D84C80"/>
    <w:rsid w:val="00D84DC7"/>
    <w:rsid w:val="00D86074"/>
    <w:rsid w:val="00D863B8"/>
    <w:rsid w:val="00D86547"/>
    <w:rsid w:val="00D8702C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051"/>
    <w:rsid w:val="00D96CC4"/>
    <w:rsid w:val="00D96F3F"/>
    <w:rsid w:val="00D97109"/>
    <w:rsid w:val="00D972AB"/>
    <w:rsid w:val="00D979E8"/>
    <w:rsid w:val="00D97AD4"/>
    <w:rsid w:val="00DA0241"/>
    <w:rsid w:val="00DA1366"/>
    <w:rsid w:val="00DA19A0"/>
    <w:rsid w:val="00DA308A"/>
    <w:rsid w:val="00DA3611"/>
    <w:rsid w:val="00DA37D0"/>
    <w:rsid w:val="00DA3E17"/>
    <w:rsid w:val="00DA413F"/>
    <w:rsid w:val="00DA42DD"/>
    <w:rsid w:val="00DA48F2"/>
    <w:rsid w:val="00DA4B8D"/>
    <w:rsid w:val="00DA56AA"/>
    <w:rsid w:val="00DA5BFA"/>
    <w:rsid w:val="00DB0429"/>
    <w:rsid w:val="00DB1C0A"/>
    <w:rsid w:val="00DB2009"/>
    <w:rsid w:val="00DB2059"/>
    <w:rsid w:val="00DB2163"/>
    <w:rsid w:val="00DB218F"/>
    <w:rsid w:val="00DB24E2"/>
    <w:rsid w:val="00DB3C6C"/>
    <w:rsid w:val="00DB401A"/>
    <w:rsid w:val="00DB46FB"/>
    <w:rsid w:val="00DB48C5"/>
    <w:rsid w:val="00DB6614"/>
    <w:rsid w:val="00DB6795"/>
    <w:rsid w:val="00DB681B"/>
    <w:rsid w:val="00DB6A4D"/>
    <w:rsid w:val="00DB6CB4"/>
    <w:rsid w:val="00DB7D50"/>
    <w:rsid w:val="00DB7EB5"/>
    <w:rsid w:val="00DC1025"/>
    <w:rsid w:val="00DC16A4"/>
    <w:rsid w:val="00DC31E6"/>
    <w:rsid w:val="00DC4AC6"/>
    <w:rsid w:val="00DC5545"/>
    <w:rsid w:val="00DC58A6"/>
    <w:rsid w:val="00DC5934"/>
    <w:rsid w:val="00DC747C"/>
    <w:rsid w:val="00DC77F5"/>
    <w:rsid w:val="00DC7DA2"/>
    <w:rsid w:val="00DC7E83"/>
    <w:rsid w:val="00DD036E"/>
    <w:rsid w:val="00DD0378"/>
    <w:rsid w:val="00DD09F0"/>
    <w:rsid w:val="00DD0A16"/>
    <w:rsid w:val="00DD0D01"/>
    <w:rsid w:val="00DD0E72"/>
    <w:rsid w:val="00DD1183"/>
    <w:rsid w:val="00DD17C7"/>
    <w:rsid w:val="00DD1ED6"/>
    <w:rsid w:val="00DD28B8"/>
    <w:rsid w:val="00DD3A27"/>
    <w:rsid w:val="00DD443B"/>
    <w:rsid w:val="00DD476A"/>
    <w:rsid w:val="00DD47F9"/>
    <w:rsid w:val="00DD49C1"/>
    <w:rsid w:val="00DD59FE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B88"/>
    <w:rsid w:val="00DE2A7E"/>
    <w:rsid w:val="00DE2AFB"/>
    <w:rsid w:val="00DE2E46"/>
    <w:rsid w:val="00DE3222"/>
    <w:rsid w:val="00DE3258"/>
    <w:rsid w:val="00DE3A7D"/>
    <w:rsid w:val="00DE3B27"/>
    <w:rsid w:val="00DE3C03"/>
    <w:rsid w:val="00DE3D5D"/>
    <w:rsid w:val="00DE5CDF"/>
    <w:rsid w:val="00DE5F99"/>
    <w:rsid w:val="00DE7B83"/>
    <w:rsid w:val="00DF009D"/>
    <w:rsid w:val="00DF02CD"/>
    <w:rsid w:val="00DF0FDB"/>
    <w:rsid w:val="00DF2336"/>
    <w:rsid w:val="00DF2373"/>
    <w:rsid w:val="00DF27AE"/>
    <w:rsid w:val="00DF2E89"/>
    <w:rsid w:val="00DF3395"/>
    <w:rsid w:val="00DF3703"/>
    <w:rsid w:val="00DF6604"/>
    <w:rsid w:val="00DF6891"/>
    <w:rsid w:val="00DF7481"/>
    <w:rsid w:val="00DF7938"/>
    <w:rsid w:val="00DF7997"/>
    <w:rsid w:val="00DF7BE9"/>
    <w:rsid w:val="00DF7FCA"/>
    <w:rsid w:val="00E00BA8"/>
    <w:rsid w:val="00E00C7C"/>
    <w:rsid w:val="00E01346"/>
    <w:rsid w:val="00E019BF"/>
    <w:rsid w:val="00E01E17"/>
    <w:rsid w:val="00E02485"/>
    <w:rsid w:val="00E02A42"/>
    <w:rsid w:val="00E02CA1"/>
    <w:rsid w:val="00E02CD0"/>
    <w:rsid w:val="00E0302E"/>
    <w:rsid w:val="00E03167"/>
    <w:rsid w:val="00E031D0"/>
    <w:rsid w:val="00E04222"/>
    <w:rsid w:val="00E042E2"/>
    <w:rsid w:val="00E04676"/>
    <w:rsid w:val="00E04A7D"/>
    <w:rsid w:val="00E0515C"/>
    <w:rsid w:val="00E071E4"/>
    <w:rsid w:val="00E07461"/>
    <w:rsid w:val="00E07A07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B3"/>
    <w:rsid w:val="00E179D6"/>
    <w:rsid w:val="00E2046A"/>
    <w:rsid w:val="00E21624"/>
    <w:rsid w:val="00E2178E"/>
    <w:rsid w:val="00E224F2"/>
    <w:rsid w:val="00E225D5"/>
    <w:rsid w:val="00E22A4A"/>
    <w:rsid w:val="00E22D6D"/>
    <w:rsid w:val="00E234C1"/>
    <w:rsid w:val="00E23B42"/>
    <w:rsid w:val="00E23F3D"/>
    <w:rsid w:val="00E248F7"/>
    <w:rsid w:val="00E24C44"/>
    <w:rsid w:val="00E2509F"/>
    <w:rsid w:val="00E2526E"/>
    <w:rsid w:val="00E2536D"/>
    <w:rsid w:val="00E260AC"/>
    <w:rsid w:val="00E260B1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8F3"/>
    <w:rsid w:val="00E32933"/>
    <w:rsid w:val="00E3304E"/>
    <w:rsid w:val="00E334A1"/>
    <w:rsid w:val="00E33506"/>
    <w:rsid w:val="00E33935"/>
    <w:rsid w:val="00E34F9A"/>
    <w:rsid w:val="00E36442"/>
    <w:rsid w:val="00E36631"/>
    <w:rsid w:val="00E366C1"/>
    <w:rsid w:val="00E36BB7"/>
    <w:rsid w:val="00E370D1"/>
    <w:rsid w:val="00E40881"/>
    <w:rsid w:val="00E4092A"/>
    <w:rsid w:val="00E41115"/>
    <w:rsid w:val="00E42C59"/>
    <w:rsid w:val="00E430A4"/>
    <w:rsid w:val="00E435FB"/>
    <w:rsid w:val="00E43D14"/>
    <w:rsid w:val="00E4489D"/>
    <w:rsid w:val="00E448DB"/>
    <w:rsid w:val="00E449BF"/>
    <w:rsid w:val="00E44E61"/>
    <w:rsid w:val="00E451F4"/>
    <w:rsid w:val="00E45B21"/>
    <w:rsid w:val="00E45BF9"/>
    <w:rsid w:val="00E45EB5"/>
    <w:rsid w:val="00E47662"/>
    <w:rsid w:val="00E47B1D"/>
    <w:rsid w:val="00E5133E"/>
    <w:rsid w:val="00E513D1"/>
    <w:rsid w:val="00E51887"/>
    <w:rsid w:val="00E51A36"/>
    <w:rsid w:val="00E51BFE"/>
    <w:rsid w:val="00E524C5"/>
    <w:rsid w:val="00E5264A"/>
    <w:rsid w:val="00E5305A"/>
    <w:rsid w:val="00E53483"/>
    <w:rsid w:val="00E53931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3D2"/>
    <w:rsid w:val="00E615FE"/>
    <w:rsid w:val="00E61C79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0E82"/>
    <w:rsid w:val="00E811E1"/>
    <w:rsid w:val="00E81768"/>
    <w:rsid w:val="00E82174"/>
    <w:rsid w:val="00E8251F"/>
    <w:rsid w:val="00E8299A"/>
    <w:rsid w:val="00E83149"/>
    <w:rsid w:val="00E83D55"/>
    <w:rsid w:val="00E85AA0"/>
    <w:rsid w:val="00E85CC8"/>
    <w:rsid w:val="00E8795D"/>
    <w:rsid w:val="00E87A06"/>
    <w:rsid w:val="00E90288"/>
    <w:rsid w:val="00E907D8"/>
    <w:rsid w:val="00E90A56"/>
    <w:rsid w:val="00E90B22"/>
    <w:rsid w:val="00E910F4"/>
    <w:rsid w:val="00E922CE"/>
    <w:rsid w:val="00E92459"/>
    <w:rsid w:val="00E927CF"/>
    <w:rsid w:val="00E93750"/>
    <w:rsid w:val="00E93F6B"/>
    <w:rsid w:val="00E9412F"/>
    <w:rsid w:val="00E94145"/>
    <w:rsid w:val="00E94323"/>
    <w:rsid w:val="00E9449D"/>
    <w:rsid w:val="00E94573"/>
    <w:rsid w:val="00E965F7"/>
    <w:rsid w:val="00E96818"/>
    <w:rsid w:val="00E97B7A"/>
    <w:rsid w:val="00E97E7C"/>
    <w:rsid w:val="00EA01ED"/>
    <w:rsid w:val="00EA04AA"/>
    <w:rsid w:val="00EA2795"/>
    <w:rsid w:val="00EA2A41"/>
    <w:rsid w:val="00EA2E08"/>
    <w:rsid w:val="00EA43B3"/>
    <w:rsid w:val="00EA4CFC"/>
    <w:rsid w:val="00EA5F3E"/>
    <w:rsid w:val="00EA6718"/>
    <w:rsid w:val="00EA708B"/>
    <w:rsid w:val="00EA70A6"/>
    <w:rsid w:val="00EA72E1"/>
    <w:rsid w:val="00EA790D"/>
    <w:rsid w:val="00EA7915"/>
    <w:rsid w:val="00EB0935"/>
    <w:rsid w:val="00EB1702"/>
    <w:rsid w:val="00EB1E0F"/>
    <w:rsid w:val="00EB1E67"/>
    <w:rsid w:val="00EB23C4"/>
    <w:rsid w:val="00EB30D5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C70C2"/>
    <w:rsid w:val="00ED1319"/>
    <w:rsid w:val="00ED1580"/>
    <w:rsid w:val="00ED2B9A"/>
    <w:rsid w:val="00ED340F"/>
    <w:rsid w:val="00ED3F74"/>
    <w:rsid w:val="00ED415B"/>
    <w:rsid w:val="00ED47C3"/>
    <w:rsid w:val="00ED5835"/>
    <w:rsid w:val="00ED594B"/>
    <w:rsid w:val="00ED6784"/>
    <w:rsid w:val="00ED6833"/>
    <w:rsid w:val="00ED717B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AB2"/>
    <w:rsid w:val="00EE7DBA"/>
    <w:rsid w:val="00EE7E78"/>
    <w:rsid w:val="00EF01CA"/>
    <w:rsid w:val="00EF0469"/>
    <w:rsid w:val="00EF0E21"/>
    <w:rsid w:val="00EF11B0"/>
    <w:rsid w:val="00EF1485"/>
    <w:rsid w:val="00EF1CAF"/>
    <w:rsid w:val="00EF25BA"/>
    <w:rsid w:val="00EF36B6"/>
    <w:rsid w:val="00EF39D6"/>
    <w:rsid w:val="00EF3CB1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1ED"/>
    <w:rsid w:val="00F01575"/>
    <w:rsid w:val="00F02C7F"/>
    <w:rsid w:val="00F0303E"/>
    <w:rsid w:val="00F03D01"/>
    <w:rsid w:val="00F04802"/>
    <w:rsid w:val="00F04B85"/>
    <w:rsid w:val="00F04E3B"/>
    <w:rsid w:val="00F04E47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17577"/>
    <w:rsid w:val="00F2042F"/>
    <w:rsid w:val="00F2079C"/>
    <w:rsid w:val="00F20A7F"/>
    <w:rsid w:val="00F21015"/>
    <w:rsid w:val="00F21043"/>
    <w:rsid w:val="00F22065"/>
    <w:rsid w:val="00F22765"/>
    <w:rsid w:val="00F22CCB"/>
    <w:rsid w:val="00F23DA9"/>
    <w:rsid w:val="00F248F4"/>
    <w:rsid w:val="00F24C7F"/>
    <w:rsid w:val="00F252A8"/>
    <w:rsid w:val="00F26296"/>
    <w:rsid w:val="00F264B8"/>
    <w:rsid w:val="00F26D2F"/>
    <w:rsid w:val="00F3167A"/>
    <w:rsid w:val="00F3290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37D56"/>
    <w:rsid w:val="00F40730"/>
    <w:rsid w:val="00F408BE"/>
    <w:rsid w:val="00F40B65"/>
    <w:rsid w:val="00F40DA9"/>
    <w:rsid w:val="00F4110D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EC5"/>
    <w:rsid w:val="00F44F9B"/>
    <w:rsid w:val="00F4530E"/>
    <w:rsid w:val="00F45369"/>
    <w:rsid w:val="00F45E30"/>
    <w:rsid w:val="00F46714"/>
    <w:rsid w:val="00F46F7D"/>
    <w:rsid w:val="00F478B2"/>
    <w:rsid w:val="00F479BB"/>
    <w:rsid w:val="00F479F9"/>
    <w:rsid w:val="00F47AA4"/>
    <w:rsid w:val="00F47BAF"/>
    <w:rsid w:val="00F47C93"/>
    <w:rsid w:val="00F47D71"/>
    <w:rsid w:val="00F50A31"/>
    <w:rsid w:val="00F51126"/>
    <w:rsid w:val="00F52543"/>
    <w:rsid w:val="00F53ED1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210B"/>
    <w:rsid w:val="00F6316C"/>
    <w:rsid w:val="00F6339F"/>
    <w:rsid w:val="00F642EC"/>
    <w:rsid w:val="00F64D6F"/>
    <w:rsid w:val="00F657CE"/>
    <w:rsid w:val="00F65801"/>
    <w:rsid w:val="00F66388"/>
    <w:rsid w:val="00F668A0"/>
    <w:rsid w:val="00F675D5"/>
    <w:rsid w:val="00F678F0"/>
    <w:rsid w:val="00F67CA2"/>
    <w:rsid w:val="00F67D03"/>
    <w:rsid w:val="00F703F4"/>
    <w:rsid w:val="00F71775"/>
    <w:rsid w:val="00F72957"/>
    <w:rsid w:val="00F733E8"/>
    <w:rsid w:val="00F7434E"/>
    <w:rsid w:val="00F75793"/>
    <w:rsid w:val="00F768B8"/>
    <w:rsid w:val="00F76AA3"/>
    <w:rsid w:val="00F771FD"/>
    <w:rsid w:val="00F804C4"/>
    <w:rsid w:val="00F80721"/>
    <w:rsid w:val="00F8077F"/>
    <w:rsid w:val="00F8085C"/>
    <w:rsid w:val="00F82244"/>
    <w:rsid w:val="00F843C9"/>
    <w:rsid w:val="00F8489D"/>
    <w:rsid w:val="00F84F52"/>
    <w:rsid w:val="00F867AA"/>
    <w:rsid w:val="00F868E9"/>
    <w:rsid w:val="00F86DF0"/>
    <w:rsid w:val="00F86FF6"/>
    <w:rsid w:val="00F874D6"/>
    <w:rsid w:val="00F902D3"/>
    <w:rsid w:val="00F9072C"/>
    <w:rsid w:val="00F919B8"/>
    <w:rsid w:val="00F91ACB"/>
    <w:rsid w:val="00F925BA"/>
    <w:rsid w:val="00F93EA1"/>
    <w:rsid w:val="00F9463E"/>
    <w:rsid w:val="00F94990"/>
    <w:rsid w:val="00F94A8C"/>
    <w:rsid w:val="00F94EB4"/>
    <w:rsid w:val="00F94FF0"/>
    <w:rsid w:val="00F95C6A"/>
    <w:rsid w:val="00F95CB1"/>
    <w:rsid w:val="00F964F3"/>
    <w:rsid w:val="00F96675"/>
    <w:rsid w:val="00F96AA2"/>
    <w:rsid w:val="00F97293"/>
    <w:rsid w:val="00F97616"/>
    <w:rsid w:val="00F9764B"/>
    <w:rsid w:val="00F97D49"/>
    <w:rsid w:val="00FA0484"/>
    <w:rsid w:val="00FA0488"/>
    <w:rsid w:val="00FA08F6"/>
    <w:rsid w:val="00FA0AED"/>
    <w:rsid w:val="00FA1124"/>
    <w:rsid w:val="00FA15B2"/>
    <w:rsid w:val="00FA1F95"/>
    <w:rsid w:val="00FA2ADE"/>
    <w:rsid w:val="00FA2CAD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6A05"/>
    <w:rsid w:val="00FA6D7C"/>
    <w:rsid w:val="00FA6FA9"/>
    <w:rsid w:val="00FA7F46"/>
    <w:rsid w:val="00FB07E5"/>
    <w:rsid w:val="00FB18F8"/>
    <w:rsid w:val="00FB1A74"/>
    <w:rsid w:val="00FB2E84"/>
    <w:rsid w:val="00FB355A"/>
    <w:rsid w:val="00FB36B3"/>
    <w:rsid w:val="00FB518E"/>
    <w:rsid w:val="00FB5E4B"/>
    <w:rsid w:val="00FB5F11"/>
    <w:rsid w:val="00FB6490"/>
    <w:rsid w:val="00FB6B34"/>
    <w:rsid w:val="00FB7B6E"/>
    <w:rsid w:val="00FB7B78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12"/>
    <w:rsid w:val="00FD2AA8"/>
    <w:rsid w:val="00FD2DC9"/>
    <w:rsid w:val="00FD2E65"/>
    <w:rsid w:val="00FD372C"/>
    <w:rsid w:val="00FD3D6E"/>
    <w:rsid w:val="00FD41C3"/>
    <w:rsid w:val="00FD4BEC"/>
    <w:rsid w:val="00FD5254"/>
    <w:rsid w:val="00FD6094"/>
    <w:rsid w:val="00FD6808"/>
    <w:rsid w:val="00FD74C5"/>
    <w:rsid w:val="00FD7BF1"/>
    <w:rsid w:val="00FD7C79"/>
    <w:rsid w:val="00FE052C"/>
    <w:rsid w:val="00FE10C0"/>
    <w:rsid w:val="00FE11AE"/>
    <w:rsid w:val="00FE1EF2"/>
    <w:rsid w:val="00FE312F"/>
    <w:rsid w:val="00FE4450"/>
    <w:rsid w:val="00FE456B"/>
    <w:rsid w:val="00FE456D"/>
    <w:rsid w:val="00FE4606"/>
    <w:rsid w:val="00FE5A4B"/>
    <w:rsid w:val="00FE6FB9"/>
    <w:rsid w:val="00FF0013"/>
    <w:rsid w:val="00FF0716"/>
    <w:rsid w:val="00FF0EA0"/>
    <w:rsid w:val="00FF11C0"/>
    <w:rsid w:val="00FF1900"/>
    <w:rsid w:val="00FF1CC7"/>
    <w:rsid w:val="00FF20DC"/>
    <w:rsid w:val="00FF2793"/>
    <w:rsid w:val="00FF29A3"/>
    <w:rsid w:val="00FF347D"/>
    <w:rsid w:val="00FF3780"/>
    <w:rsid w:val="00FF38AC"/>
    <w:rsid w:val="00FF395E"/>
    <w:rsid w:val="00FF3FEF"/>
    <w:rsid w:val="00FF4073"/>
    <w:rsid w:val="00FF410B"/>
    <w:rsid w:val="00FF559A"/>
    <w:rsid w:val="00FF579B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7D04DB4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633371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0FF7C50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4917E2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6B6D26"/>
  <w15:docId w15:val="{6910A489-4038-4779-B2FF-19C53204A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unhideWhenUsed="1"/>
    <w:lsdException w:name="Body Text First Indent" w:unhideWhenUsed="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/>
    <w:lsdException w:name="Strong" w:uiPriority="22"/>
    <w:lsdException w:name="Emphasis" w:uiPriority="20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 w:qFormat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spacing w:line="360" w:lineRule="auto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0"/>
    <w:next w:val="a0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0"/>
    <w:next w:val="a0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text"/>
    <w:basedOn w:val="a0"/>
    <w:link w:val="a5"/>
    <w:uiPriority w:val="99"/>
    <w:semiHidden/>
    <w:unhideWhenUsed/>
    <w:qFormat/>
    <w:pPr>
      <w:jc w:val="left"/>
    </w:pPr>
  </w:style>
  <w:style w:type="paragraph" w:styleId="a6">
    <w:name w:val="Body Text"/>
    <w:basedOn w:val="a0"/>
    <w:link w:val="a7"/>
    <w:uiPriority w:val="99"/>
    <w:unhideWhenUsed/>
    <w:qFormat/>
    <w:pPr>
      <w:spacing w:after="120"/>
    </w:pPr>
  </w:style>
  <w:style w:type="paragraph" w:styleId="a8">
    <w:name w:val="footer"/>
    <w:basedOn w:val="a0"/>
    <w:link w:val="a9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aa">
    <w:name w:val="header"/>
    <w:basedOn w:val="a0"/>
    <w:link w:val="ab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ac">
    <w:name w:val="footnote text"/>
    <w:basedOn w:val="a0"/>
    <w:link w:val="ad"/>
    <w:uiPriority w:val="99"/>
    <w:semiHidden/>
    <w:unhideWhenUsed/>
    <w:qFormat/>
    <w:pPr>
      <w:snapToGrid w:val="0"/>
      <w:jc w:val="left"/>
    </w:pPr>
    <w:rPr>
      <w:sz w:val="18"/>
      <w:szCs w:val="18"/>
    </w:rPr>
  </w:style>
  <w:style w:type="paragraph" w:styleId="ae">
    <w:name w:val="annotation subject"/>
    <w:basedOn w:val="a0"/>
    <w:next w:val="a0"/>
    <w:link w:val="af"/>
    <w:uiPriority w:val="99"/>
    <w:semiHidden/>
    <w:unhideWhenUsed/>
    <w:qFormat/>
    <w:pPr>
      <w:jc w:val="left"/>
    </w:pPr>
    <w:rPr>
      <w:b/>
      <w:bCs/>
    </w:rPr>
  </w:style>
  <w:style w:type="paragraph" w:styleId="af0">
    <w:name w:val="Body Text First Indent"/>
    <w:basedOn w:val="a6"/>
    <w:link w:val="af1"/>
    <w:uiPriority w:val="99"/>
    <w:unhideWhenUsed/>
    <w:qFormat/>
    <w:pPr>
      <w:ind w:firstLineChars="100" w:firstLine="420"/>
    </w:pPr>
  </w:style>
  <w:style w:type="table" w:styleId="af2">
    <w:name w:val="Table Grid"/>
    <w:basedOn w:val="a2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Shading Accent 3"/>
    <w:basedOn w:val="a2"/>
    <w:uiPriority w:val="60"/>
    <w:qFormat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HTML">
    <w:name w:val="HTML Typewriter"/>
    <w:basedOn w:val="a1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3">
    <w:name w:val="Hyperlink"/>
    <w:basedOn w:val="a1"/>
    <w:uiPriority w:val="99"/>
    <w:unhideWhenUsed/>
    <w:qFormat/>
    <w:rPr>
      <w:color w:val="0563C1" w:themeColor="hyperlink"/>
      <w:u w:val="single"/>
    </w:rPr>
  </w:style>
  <w:style w:type="character" w:styleId="HTML0">
    <w:name w:val="HTML Code"/>
    <w:basedOn w:val="a1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4">
    <w:name w:val="annotation reference"/>
    <w:basedOn w:val="a1"/>
    <w:uiPriority w:val="99"/>
    <w:semiHidden/>
    <w:unhideWhenUsed/>
    <w:qFormat/>
    <w:rPr>
      <w:sz w:val="21"/>
      <w:szCs w:val="21"/>
    </w:rPr>
  </w:style>
  <w:style w:type="character" w:styleId="af5">
    <w:name w:val="footnote reference"/>
    <w:basedOn w:val="a1"/>
    <w:uiPriority w:val="99"/>
    <w:semiHidden/>
    <w:unhideWhenUsed/>
    <w:qFormat/>
    <w:rPr>
      <w:vertAlign w:val="superscript"/>
    </w:rPr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1"/>
    <w:link w:val="4"/>
    <w:uiPriority w:val="9"/>
    <w:semiHidden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1"/>
    <w:link w:val="5"/>
    <w:uiPriority w:val="9"/>
    <w:semiHidden/>
    <w:qFormat/>
    <w:rPr>
      <w:b/>
      <w:bCs/>
      <w:kern w:val="2"/>
      <w:sz w:val="28"/>
      <w:szCs w:val="28"/>
    </w:rPr>
  </w:style>
  <w:style w:type="character" w:customStyle="1" w:styleId="a5">
    <w:name w:val="批注文字 字符"/>
    <w:basedOn w:val="a1"/>
    <w:link w:val="a4"/>
    <w:uiPriority w:val="99"/>
    <w:semiHidden/>
    <w:qFormat/>
    <w:rPr>
      <w:kern w:val="2"/>
      <w:sz w:val="21"/>
      <w:szCs w:val="22"/>
    </w:rPr>
  </w:style>
  <w:style w:type="paragraph" w:customStyle="1" w:styleId="-">
    <w:name w:val="表头-表结构"/>
    <w:basedOn w:val="a0"/>
    <w:link w:val="-0"/>
    <w:qFormat/>
    <w:pPr>
      <w:spacing w:line="240" w:lineRule="auto"/>
    </w:pPr>
  </w:style>
  <w:style w:type="character" w:customStyle="1" w:styleId="-0">
    <w:name w:val="表头-表结构 字符"/>
    <w:basedOn w:val="a1"/>
    <w:link w:val="-"/>
    <w:qFormat/>
    <w:rPr>
      <w:kern w:val="2"/>
      <w:sz w:val="21"/>
      <w:szCs w:val="22"/>
    </w:rPr>
  </w:style>
  <w:style w:type="character" w:customStyle="1" w:styleId="11">
    <w:name w:val="未处理的提及1"/>
    <w:basedOn w:val="a1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f">
    <w:name w:val="批注主题 字符"/>
    <w:basedOn w:val="a1"/>
    <w:link w:val="ae"/>
    <w:uiPriority w:val="99"/>
    <w:semiHidden/>
    <w:qFormat/>
    <w:rPr>
      <w:b/>
      <w:bCs/>
      <w:kern w:val="2"/>
      <w:sz w:val="21"/>
      <w:szCs w:val="22"/>
    </w:rPr>
  </w:style>
  <w:style w:type="character" w:customStyle="1" w:styleId="ad">
    <w:name w:val="脚注文本 字符"/>
    <w:basedOn w:val="a1"/>
    <w:link w:val="ac"/>
    <w:uiPriority w:val="99"/>
    <w:semiHidden/>
    <w:qFormat/>
    <w:rPr>
      <w:kern w:val="2"/>
      <w:sz w:val="18"/>
      <w:szCs w:val="18"/>
    </w:rPr>
  </w:style>
  <w:style w:type="paragraph" w:customStyle="1" w:styleId="af6">
    <w:name w:val="文档主标题"/>
    <w:basedOn w:val="a0"/>
    <w:link w:val="af7"/>
    <w:qFormat/>
    <w:pPr>
      <w:spacing w:line="220" w:lineRule="atLeast"/>
      <w:jc w:val="center"/>
    </w:pPr>
    <w:rPr>
      <w:sz w:val="44"/>
      <w:szCs w:val="44"/>
    </w:rPr>
  </w:style>
  <w:style w:type="paragraph" w:customStyle="1" w:styleId="af8">
    <w:name w:val="次标题"/>
    <w:basedOn w:val="a0"/>
    <w:link w:val="af9"/>
    <w:qFormat/>
    <w:pPr>
      <w:spacing w:line="220" w:lineRule="atLeast"/>
      <w:jc w:val="center"/>
    </w:pPr>
    <w:rPr>
      <w:sz w:val="24"/>
      <w:szCs w:val="24"/>
    </w:rPr>
  </w:style>
  <w:style w:type="character" w:customStyle="1" w:styleId="af7">
    <w:name w:val="文档主标题 字符"/>
    <w:basedOn w:val="a1"/>
    <w:link w:val="af6"/>
    <w:qFormat/>
    <w:rPr>
      <w:kern w:val="2"/>
      <w:sz w:val="44"/>
      <w:szCs w:val="44"/>
    </w:rPr>
  </w:style>
  <w:style w:type="paragraph" w:customStyle="1" w:styleId="afa">
    <w:name w:val="版本号"/>
    <w:basedOn w:val="a0"/>
    <w:link w:val="afb"/>
    <w:qFormat/>
    <w:pPr>
      <w:spacing w:line="220" w:lineRule="atLeast"/>
      <w:jc w:val="center"/>
    </w:pPr>
    <w:rPr>
      <w:rFonts w:eastAsia="微软雅黑" w:cs="微软雅黑"/>
      <w:kern w:val="0"/>
      <w:sz w:val="24"/>
      <w:szCs w:val="24"/>
    </w:rPr>
  </w:style>
  <w:style w:type="character" w:customStyle="1" w:styleId="af9">
    <w:name w:val="次标题 字符"/>
    <w:basedOn w:val="a1"/>
    <w:link w:val="af8"/>
    <w:qFormat/>
    <w:rPr>
      <w:kern w:val="2"/>
      <w:sz w:val="24"/>
      <w:szCs w:val="24"/>
    </w:rPr>
  </w:style>
  <w:style w:type="paragraph" w:customStyle="1" w:styleId="afc">
    <w:name w:val="一级标题"/>
    <w:basedOn w:val="1"/>
    <w:link w:val="afd"/>
    <w:qFormat/>
    <w:pPr>
      <w:spacing w:before="0" w:after="0"/>
    </w:pPr>
    <w:rPr>
      <w:sz w:val="30"/>
      <w:szCs w:val="30"/>
    </w:rPr>
  </w:style>
  <w:style w:type="character" w:customStyle="1" w:styleId="afb">
    <w:name w:val="版本号 字符"/>
    <w:basedOn w:val="a1"/>
    <w:link w:val="afa"/>
    <w:qFormat/>
    <w:rPr>
      <w:rFonts w:eastAsia="微软雅黑" w:cs="微软雅黑"/>
      <w:sz w:val="24"/>
      <w:szCs w:val="24"/>
    </w:rPr>
  </w:style>
  <w:style w:type="paragraph" w:customStyle="1" w:styleId="afe">
    <w:name w:val="二级标题"/>
    <w:basedOn w:val="2"/>
    <w:link w:val="aff"/>
    <w:qFormat/>
    <w:pPr>
      <w:spacing w:before="0" w:after="0"/>
    </w:pPr>
    <w:rPr>
      <w:rFonts w:ascii="Times New Roman" w:hAnsi="Times New Roman"/>
      <w:sz w:val="28"/>
      <w:szCs w:val="28"/>
    </w:rPr>
  </w:style>
  <w:style w:type="character" w:customStyle="1" w:styleId="afd">
    <w:name w:val="一级标题 字符"/>
    <w:basedOn w:val="10"/>
    <w:link w:val="afc"/>
    <w:qFormat/>
    <w:rPr>
      <w:b/>
      <w:kern w:val="44"/>
      <w:sz w:val="30"/>
      <w:szCs w:val="30"/>
    </w:rPr>
  </w:style>
  <w:style w:type="paragraph" w:customStyle="1" w:styleId="aff0">
    <w:name w:val="三级标题"/>
    <w:basedOn w:val="3"/>
    <w:link w:val="aff1"/>
    <w:qFormat/>
    <w:pPr>
      <w:spacing w:before="0" w:after="0"/>
    </w:pPr>
    <w:rPr>
      <w:sz w:val="28"/>
      <w:szCs w:val="28"/>
    </w:rPr>
  </w:style>
  <w:style w:type="character" w:customStyle="1" w:styleId="aff">
    <w:name w:val="二级标题 字符"/>
    <w:basedOn w:val="20"/>
    <w:link w:val="afe"/>
    <w:qFormat/>
    <w:rPr>
      <w:rFonts w:ascii="Arial" w:eastAsia="黑体" w:hAnsi="Arial"/>
      <w:b/>
      <w:kern w:val="2"/>
      <w:sz w:val="28"/>
      <w:szCs w:val="28"/>
    </w:rPr>
  </w:style>
  <w:style w:type="paragraph" w:customStyle="1" w:styleId="aff2">
    <w:name w:val="四级标题"/>
    <w:basedOn w:val="a0"/>
    <w:link w:val="aff3"/>
    <w:qFormat/>
    <w:pPr>
      <w:keepNext/>
      <w:keepLines/>
      <w:outlineLvl w:val="3"/>
    </w:pPr>
    <w:rPr>
      <w:b/>
      <w:sz w:val="24"/>
    </w:rPr>
  </w:style>
  <w:style w:type="character" w:customStyle="1" w:styleId="aff1">
    <w:name w:val="三级标题 字符"/>
    <w:basedOn w:val="30"/>
    <w:link w:val="aff0"/>
    <w:qFormat/>
    <w:rPr>
      <w:b/>
      <w:kern w:val="2"/>
      <w:sz w:val="28"/>
      <w:szCs w:val="28"/>
    </w:rPr>
  </w:style>
  <w:style w:type="paragraph" w:customStyle="1" w:styleId="aff4">
    <w:name w:val="半括号标题（五级）"/>
    <w:basedOn w:val="a0"/>
    <w:link w:val="aff5"/>
    <w:qFormat/>
    <w:rPr>
      <w:b/>
      <w:bCs/>
    </w:rPr>
  </w:style>
  <w:style w:type="character" w:customStyle="1" w:styleId="aff3">
    <w:name w:val="四级标题 字符"/>
    <w:basedOn w:val="a1"/>
    <w:link w:val="aff2"/>
    <w:qFormat/>
    <w:rPr>
      <w:b/>
      <w:kern w:val="2"/>
      <w:sz w:val="24"/>
      <w:szCs w:val="22"/>
    </w:rPr>
  </w:style>
  <w:style w:type="paragraph" w:customStyle="1" w:styleId="aff6">
    <w:name w:val="文档正文样式"/>
    <w:basedOn w:val="a0"/>
    <w:link w:val="aff7"/>
    <w:qFormat/>
    <w:pPr>
      <w:ind w:firstLine="420"/>
    </w:pPr>
  </w:style>
  <w:style w:type="character" w:customStyle="1" w:styleId="aff5">
    <w:name w:val="半括号标题（五级） 字符"/>
    <w:basedOn w:val="a1"/>
    <w:link w:val="aff4"/>
    <w:qFormat/>
    <w:rPr>
      <w:b/>
      <w:bCs/>
      <w:kern w:val="2"/>
      <w:sz w:val="21"/>
      <w:szCs w:val="22"/>
    </w:rPr>
  </w:style>
  <w:style w:type="character" w:customStyle="1" w:styleId="aff7">
    <w:name w:val="文档正文样式 字符"/>
    <w:basedOn w:val="a1"/>
    <w:link w:val="aff6"/>
    <w:qFormat/>
    <w:rPr>
      <w:kern w:val="2"/>
      <w:sz w:val="21"/>
      <w:szCs w:val="22"/>
    </w:rPr>
  </w:style>
  <w:style w:type="paragraph" w:customStyle="1" w:styleId="a">
    <w:name w:val="参数列表样式"/>
    <w:basedOn w:val="a0"/>
    <w:link w:val="aff8"/>
    <w:qFormat/>
    <w:pPr>
      <w:numPr>
        <w:numId w:val="1"/>
      </w:numPr>
      <w:ind w:firstLine="0"/>
    </w:pPr>
  </w:style>
  <w:style w:type="paragraph" w:customStyle="1" w:styleId="aff9">
    <w:name w:val="图片样式"/>
    <w:basedOn w:val="a0"/>
    <w:link w:val="affa"/>
    <w:qFormat/>
    <w:pPr>
      <w:jc w:val="left"/>
    </w:pPr>
  </w:style>
  <w:style w:type="character" w:customStyle="1" w:styleId="aff8">
    <w:name w:val="参数列表样式 字符"/>
    <w:basedOn w:val="a1"/>
    <w:link w:val="a"/>
    <w:qFormat/>
    <w:rPr>
      <w:kern w:val="2"/>
      <w:sz w:val="21"/>
      <w:szCs w:val="22"/>
    </w:rPr>
  </w:style>
  <w:style w:type="paragraph" w:customStyle="1" w:styleId="PPT">
    <w:name w:val="PPT 样式"/>
    <w:basedOn w:val="a0"/>
    <w:link w:val="PPT0"/>
    <w:qFormat/>
    <w:pPr>
      <w:jc w:val="left"/>
    </w:pPr>
    <w:rPr>
      <w:rFonts w:ascii="宋体" w:hAnsi="宋体" w:cs="宋体"/>
      <w:color w:val="000000"/>
      <w:kern w:val="0"/>
      <w:szCs w:val="21"/>
    </w:rPr>
  </w:style>
  <w:style w:type="character" w:customStyle="1" w:styleId="affa">
    <w:name w:val="图片样式 字符"/>
    <w:basedOn w:val="a1"/>
    <w:link w:val="aff9"/>
    <w:qFormat/>
    <w:rPr>
      <w:kern w:val="2"/>
      <w:sz w:val="21"/>
      <w:szCs w:val="22"/>
    </w:rPr>
  </w:style>
  <w:style w:type="paragraph" w:customStyle="1" w:styleId="affb">
    <w:name w:val="集群规划等表格样式"/>
    <w:basedOn w:val="a0"/>
    <w:link w:val="affc"/>
    <w:qFormat/>
    <w:rPr>
      <w:color w:val="000000" w:themeColor="text1"/>
    </w:rPr>
  </w:style>
  <w:style w:type="character" w:customStyle="1" w:styleId="PPT0">
    <w:name w:val="PPT 样式 字符"/>
    <w:basedOn w:val="a1"/>
    <w:link w:val="PPT"/>
    <w:qFormat/>
    <w:rPr>
      <w:rFonts w:ascii="宋体" w:hAnsi="宋体" w:cs="宋体"/>
      <w:color w:val="000000"/>
      <w:sz w:val="21"/>
      <w:szCs w:val="21"/>
    </w:rPr>
  </w:style>
  <w:style w:type="paragraph" w:customStyle="1" w:styleId="affd">
    <w:name w:val="对象样式"/>
    <w:basedOn w:val="a0"/>
    <w:link w:val="affe"/>
    <w:qFormat/>
    <w:rPr>
      <w:color w:val="000000" w:themeColor="text1"/>
      <w:szCs w:val="21"/>
    </w:rPr>
  </w:style>
  <w:style w:type="character" w:customStyle="1" w:styleId="affc">
    <w:name w:val="集群规划等表格样式 字符"/>
    <w:basedOn w:val="a1"/>
    <w:link w:val="affb"/>
    <w:qFormat/>
    <w:rPr>
      <w:color w:val="000000" w:themeColor="text1"/>
      <w:kern w:val="2"/>
      <w:sz w:val="21"/>
      <w:szCs w:val="22"/>
    </w:rPr>
  </w:style>
  <w:style w:type="paragraph" w:customStyle="1" w:styleId="afff">
    <w:name w:val="代码样式"/>
    <w:basedOn w:val="a0"/>
    <w:link w:val="afff0"/>
    <w:qFormat/>
    <w:pPr>
      <w:shd w:val="clear" w:color="auto" w:fill="E0E0E0"/>
      <w:topLinePunct/>
      <w:adjustRightInd w:val="0"/>
      <w:snapToGrid w:val="0"/>
      <w:spacing w:line="220" w:lineRule="atLeast"/>
      <w:jc w:val="left"/>
    </w:pPr>
    <w:rPr>
      <w:rFonts w:ascii="Courier New" w:hAnsi="Courier New" w:cs="Arial"/>
      <w:color w:val="000000" w:themeColor="text1"/>
      <w:szCs w:val="21"/>
    </w:rPr>
  </w:style>
  <w:style w:type="character" w:customStyle="1" w:styleId="affe">
    <w:name w:val="对象样式 字符"/>
    <w:basedOn w:val="a1"/>
    <w:link w:val="affd"/>
    <w:qFormat/>
    <w:rPr>
      <w:color w:val="000000" w:themeColor="text1"/>
      <w:kern w:val="2"/>
      <w:sz w:val="21"/>
      <w:szCs w:val="21"/>
    </w:rPr>
  </w:style>
  <w:style w:type="character" w:customStyle="1" w:styleId="afff0">
    <w:name w:val="代码样式 字符"/>
    <w:basedOn w:val="a1"/>
    <w:link w:val="afff"/>
    <w:qFormat/>
    <w:rPr>
      <w:rFonts w:ascii="Courier New" w:hAnsi="Courier New" w:cs="Arial"/>
      <w:color w:val="000000" w:themeColor="text1"/>
      <w:kern w:val="2"/>
      <w:sz w:val="21"/>
      <w:szCs w:val="21"/>
      <w:shd w:val="clear" w:color="auto" w:fill="E0E0E0"/>
    </w:rPr>
  </w:style>
  <w:style w:type="table" w:customStyle="1" w:styleId="4-31">
    <w:name w:val="网格表 4 - 着色 31"/>
    <w:basedOn w:val="a2"/>
    <w:uiPriority w:val="49"/>
    <w:qFormat/>
    <w:tblPr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110">
    <w:name w:val="无格式表格 11"/>
    <w:basedOn w:val="a2"/>
    <w:uiPriority w:val="41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b">
    <w:name w:val="页眉 字符"/>
    <w:basedOn w:val="a1"/>
    <w:link w:val="aa"/>
    <w:uiPriority w:val="99"/>
    <w:qFormat/>
    <w:rPr>
      <w:kern w:val="2"/>
      <w:sz w:val="18"/>
      <w:szCs w:val="18"/>
    </w:rPr>
  </w:style>
  <w:style w:type="character" w:customStyle="1" w:styleId="a9">
    <w:name w:val="页脚 字符"/>
    <w:basedOn w:val="a1"/>
    <w:link w:val="a8"/>
    <w:uiPriority w:val="99"/>
    <w:qFormat/>
    <w:rPr>
      <w:kern w:val="2"/>
      <w:sz w:val="18"/>
      <w:szCs w:val="18"/>
    </w:rPr>
  </w:style>
  <w:style w:type="paragraph" w:styleId="afff1">
    <w:name w:val="List Paragraph"/>
    <w:basedOn w:val="a0"/>
    <w:uiPriority w:val="34"/>
    <w:qFormat/>
    <w:pPr>
      <w:spacing w:line="240" w:lineRule="auto"/>
      <w:ind w:firstLineChars="200" w:firstLine="420"/>
    </w:pPr>
  </w:style>
  <w:style w:type="table" w:customStyle="1" w:styleId="afff2">
    <w:name w:val="标准表格样式"/>
    <w:basedOn w:val="4-310"/>
    <w:uiPriority w:val="99"/>
    <w:qFormat/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4" w:space="0" w:color="C9C9C9" w:themeColor="accent3" w:themeTint="99"/>
      </w:tblBorders>
    </w:tblPr>
    <w:trPr>
      <w:jc w:val="center"/>
    </w:trPr>
    <w:tcPr>
      <w:vAlign w:val="center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4-310">
    <w:name w:val="清单表 4 - 着色 31"/>
    <w:basedOn w:val="a2"/>
    <w:uiPriority w:val="49"/>
    <w:qFormat/>
    <w:tblPr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afff3">
    <w:name w:val="代码强调"/>
    <w:basedOn w:val="afff"/>
    <w:qFormat/>
    <w:rPr>
      <w:color w:val="FF0000"/>
    </w:rPr>
  </w:style>
  <w:style w:type="character" w:customStyle="1" w:styleId="a7">
    <w:name w:val="正文文本 字符"/>
    <w:basedOn w:val="a1"/>
    <w:link w:val="a6"/>
    <w:uiPriority w:val="99"/>
    <w:qFormat/>
    <w:rPr>
      <w:kern w:val="2"/>
      <w:sz w:val="21"/>
      <w:szCs w:val="22"/>
    </w:rPr>
  </w:style>
  <w:style w:type="character" w:customStyle="1" w:styleId="af1">
    <w:name w:val="正文文本首行缩进 字符"/>
    <w:basedOn w:val="a7"/>
    <w:link w:val="af0"/>
    <w:uiPriority w:val="99"/>
    <w:qFormat/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package" Target="embeddings/Microsoft_Word_Document.docx"/><Relationship Id="rId39" Type="http://schemas.openxmlformats.org/officeDocument/2006/relationships/image" Target="media/image19.emf"/><Relationship Id="rId21" Type="http://schemas.openxmlformats.org/officeDocument/2006/relationships/package" Target="embeddings/Microsoft_PowerPoint_Presentation6.pptx"/><Relationship Id="rId34" Type="http://schemas.openxmlformats.org/officeDocument/2006/relationships/package" Target="embeddings/Microsoft_Word_Document8.docx"/><Relationship Id="rId42" Type="http://schemas.openxmlformats.org/officeDocument/2006/relationships/package" Target="embeddings/Microsoft_Word_Document11.docx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2.png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package" Target="embeddings/Microsoft_Word_Document10.docx"/><Relationship Id="rId45" Type="http://schemas.openxmlformats.org/officeDocument/2006/relationships/image" Target="media/image22.emf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oleObject" Target="embeddings/Microsoft_Word_97_-_2003_Document.doc"/><Relationship Id="rId36" Type="http://schemas.openxmlformats.org/officeDocument/2006/relationships/package" Target="embeddings/Microsoft_Word_Document9.docx"/><Relationship Id="rId49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5.pptx"/><Relationship Id="rId31" Type="http://schemas.openxmlformats.org/officeDocument/2006/relationships/image" Target="media/image14.emf"/><Relationship Id="rId44" Type="http://schemas.openxmlformats.org/officeDocument/2006/relationships/package" Target="embeddings/Microsoft_PowerPoint_Presentation12.pptx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1.emf"/><Relationship Id="rId30" Type="http://schemas.openxmlformats.org/officeDocument/2006/relationships/image" Target="media/image13.png"/><Relationship Id="rId35" Type="http://schemas.openxmlformats.org/officeDocument/2006/relationships/image" Target="media/image17.emf"/><Relationship Id="rId43" Type="http://schemas.openxmlformats.org/officeDocument/2006/relationships/image" Target="media/image21.emf"/><Relationship Id="rId48" Type="http://schemas.openxmlformats.org/officeDocument/2006/relationships/footer" Target="footer1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0.emf"/><Relationship Id="rId33" Type="http://schemas.openxmlformats.org/officeDocument/2006/relationships/image" Target="media/image16.emf"/><Relationship Id="rId38" Type="http://schemas.openxmlformats.org/officeDocument/2006/relationships/hyperlink" Target="file:///D:\dfs\data1,file:\hd2\dfs\data2,file:\hd3\dfs\data3,file:\hd4\dfs\data4%3c\value" TargetMode="External"/><Relationship Id="rId46" Type="http://schemas.openxmlformats.org/officeDocument/2006/relationships/package" Target="embeddings/Microsoft_Word_Document13.docx"/><Relationship Id="rId20" Type="http://schemas.openxmlformats.org/officeDocument/2006/relationships/image" Target="media/image7.emf"/><Relationship Id="rId41" Type="http://schemas.openxmlformats.org/officeDocument/2006/relationships/image" Target="media/image20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kiin\Documents\&#33258;&#23450;&#20041;%20Office%20&#27169;&#26495;\&#25991;&#26723;&#27169;&#26495;-&#31934;&#31616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0F94B-D0F7-4BD2-8372-8A57A1266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文档模板-精简.dotx</Template>
  <TotalTime>23</TotalTime>
  <Pages>21</Pages>
  <Words>1965</Words>
  <Characters>11203</Characters>
  <Application>Microsoft Office Word</Application>
  <DocSecurity>0</DocSecurity>
  <Lines>93</Lines>
  <Paragraphs>26</Paragraphs>
  <ScaleCrop>false</ScaleCrop>
  <Company/>
  <LinksUpToDate>false</LinksUpToDate>
  <CharactersWithSpaces>13142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王昊</dc:creator>
  <cp:lastModifiedBy>盾 铁</cp:lastModifiedBy>
  <cp:revision>21</cp:revision>
  <cp:lastPrinted>2014-02-13T02:31:00Z</cp:lastPrinted>
  <dcterms:created xsi:type="dcterms:W3CDTF">2023-05-12T02:32:00Z</dcterms:created>
  <dcterms:modified xsi:type="dcterms:W3CDTF">2023-08-01T01:59:00Z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2052-12.1.0.15120</vt:lpwstr>
  </property>
  <property fmtid="{D5CDD505-2E9C-101B-9397-08002B2CF9AE}" pid="3" name="ICV">
    <vt:lpwstr>D99A4541FF0B438398830A2855ED2189_12</vt:lpwstr>
  </property>
</Properties>
</file>