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C2721" w14:textId="77777777" w:rsidR="00583809" w:rsidRDefault="00000000">
      <w:pPr>
        <w:pStyle w:val="af6"/>
      </w:pPr>
      <w:r>
        <w:rPr>
          <w:rFonts w:hint="eastAsia"/>
        </w:rPr>
        <w:t>尚硅谷大数据项目之</w:t>
      </w:r>
      <w:r w:rsidR="007B68FC">
        <w:rPr>
          <w:rFonts w:hint="eastAsia"/>
        </w:rPr>
        <w:t>线上问诊数仓</w:t>
      </w:r>
      <w:r>
        <w:rPr>
          <w:rFonts w:hint="eastAsia"/>
        </w:rPr>
        <w:t>（</w:t>
      </w:r>
      <w:r w:rsidR="0078342C" w:rsidRPr="0078342C">
        <w:rPr>
          <w:rFonts w:hint="eastAsia"/>
        </w:rPr>
        <w:t>业务数据采集平台</w:t>
      </w:r>
      <w:r>
        <w:rPr>
          <w:rFonts w:hint="eastAsia"/>
        </w:rPr>
        <w:t>）</w:t>
      </w:r>
    </w:p>
    <w:p w14:paraId="1785F016" w14:textId="77777777" w:rsidR="00583809" w:rsidRDefault="00000000">
      <w:pPr>
        <w:pStyle w:val="af8"/>
      </w:pPr>
      <w:r>
        <w:rPr>
          <w:rFonts w:hint="eastAsia"/>
        </w:rPr>
        <w:t>（</w:t>
      </w:r>
      <w:r>
        <w:t>作者：</w:t>
      </w:r>
      <w:r>
        <w:rPr>
          <w:rFonts w:hint="eastAsia"/>
        </w:rPr>
        <w:t>尚硅谷研究院）</w:t>
      </w:r>
    </w:p>
    <w:p w14:paraId="08584055" w14:textId="77777777" w:rsidR="00EA04AA" w:rsidRDefault="00EA04AA" w:rsidP="00EA04AA"/>
    <w:p w14:paraId="3CA8A32B" w14:textId="77777777" w:rsidR="00583809" w:rsidRDefault="00000000">
      <w:pPr>
        <w:pStyle w:val="afa"/>
      </w:pPr>
      <w:r>
        <w:rPr>
          <w:rFonts w:hint="eastAsia"/>
        </w:rPr>
        <w:t>版本</w:t>
      </w:r>
      <w:r>
        <w:t>：</w:t>
      </w:r>
      <w:r>
        <w:t>V1</w:t>
      </w:r>
      <w:r>
        <w:rPr>
          <w:rFonts w:hint="eastAsia"/>
        </w:rPr>
        <w:t>.</w:t>
      </w:r>
      <w:r>
        <w:t>0</w:t>
      </w:r>
    </w:p>
    <w:p w14:paraId="2C887B7E" w14:textId="77777777" w:rsidR="00583809" w:rsidRDefault="00000000">
      <w:pPr>
        <w:pStyle w:val="afc"/>
      </w:pP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数据仓库概念</w:t>
      </w:r>
    </w:p>
    <w:p w14:paraId="0AF66692" w14:textId="77777777" w:rsidR="00583809" w:rsidRDefault="00000000">
      <w:pPr>
        <w:pStyle w:val="aff6"/>
      </w:pPr>
      <w:r>
        <w:rPr>
          <w:rFonts w:hint="eastAsia"/>
        </w:rPr>
        <w:t>数据仓库（</w:t>
      </w:r>
      <w:r>
        <w:rPr>
          <w:rFonts w:hint="eastAsia"/>
        </w:rPr>
        <w:t>Data Warehouse</w:t>
      </w:r>
      <w:r>
        <w:rPr>
          <w:rFonts w:hint="eastAsia"/>
        </w:rPr>
        <w:t>）是为企业提供数据支持，以协助企业制定决策、改进业务流程和提高产品质量等方面的工具。它可以接收多种类型的输入数据，如业务数据、日志数据和爬虫数据等。然而，在本项目中，我们只对</w:t>
      </w:r>
      <w:r w:rsidR="007B68FC">
        <w:rPr>
          <w:rFonts w:hint="eastAsia"/>
        </w:rPr>
        <w:t>业务</w:t>
      </w:r>
      <w:r>
        <w:rPr>
          <w:rFonts w:hint="eastAsia"/>
        </w:rPr>
        <w:t>数据进行统计和分析。</w:t>
      </w:r>
    </w:p>
    <w:bookmarkStart w:id="0" w:name="_MON_1688971976"/>
    <w:bookmarkEnd w:id="0"/>
    <w:p w14:paraId="29C9A1B1" w14:textId="4F27EBCC" w:rsidR="00583809" w:rsidRDefault="00844565">
      <w:pPr>
        <w:pStyle w:val="PPT"/>
      </w:pPr>
      <w:r>
        <w:object w:dxaOrig="7216" w:dyaOrig="4058" w14:anchorId="033111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2" type="#_x0000_t75" style="width:360.7pt;height:202.8pt" o:ole="">
            <v:imagedata r:id="rId8" o:title=""/>
          </v:shape>
          <o:OLEObject Type="Embed" ProgID="PowerPoint.Show.12" ShapeID="_x0000_i1092" DrawAspect="Content" ObjectID="_1750507963" r:id="rId9"/>
        </w:object>
      </w:r>
    </w:p>
    <w:p w14:paraId="374CD50C" w14:textId="77777777" w:rsidR="00583809" w:rsidRDefault="00000000">
      <w:pPr>
        <w:pStyle w:val="afc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项目</w:t>
      </w:r>
      <w:r>
        <w:t>需求</w:t>
      </w:r>
      <w:r>
        <w:rPr>
          <w:rFonts w:hint="eastAsia"/>
        </w:rPr>
        <w:t>及</w:t>
      </w:r>
      <w:r>
        <w:t>架构设计</w:t>
      </w:r>
    </w:p>
    <w:p w14:paraId="19960DB8" w14:textId="77777777" w:rsidR="00583809" w:rsidRDefault="00000000">
      <w:pPr>
        <w:pStyle w:val="afe"/>
      </w:pPr>
      <w:r>
        <w:t>2.1</w:t>
      </w:r>
      <w:r>
        <w:rPr>
          <w:rFonts w:hint="eastAsia"/>
        </w:rPr>
        <w:t>项目</w:t>
      </w:r>
      <w:r>
        <w:t>需求分析</w:t>
      </w:r>
    </w:p>
    <w:p w14:paraId="2C9915F3" w14:textId="77777777" w:rsidR="00583809" w:rsidRDefault="00000000">
      <w:pPr>
        <w:pStyle w:val="aff6"/>
      </w:pPr>
      <w:r>
        <w:rPr>
          <w:rFonts w:hint="eastAsia"/>
        </w:rPr>
        <w:t>本项目仅对业务数据分析处理。</w:t>
      </w:r>
    </w:p>
    <w:p w14:paraId="07EBD769" w14:textId="0788CBD6" w:rsidR="00583809" w:rsidRDefault="007552D6">
      <w:pPr>
        <w:pStyle w:val="PPT"/>
      </w:pPr>
      <w:r>
        <w:object w:dxaOrig="7216" w:dyaOrig="4058" w14:anchorId="0C6A5842">
          <v:shape id="_x0000_i1043" type="#_x0000_t75" style="width:415.95pt;height:233.8pt" o:ole="">
            <v:imagedata r:id="rId10" o:title=""/>
          </v:shape>
          <o:OLEObject Type="Embed" ProgID="PowerPoint.Show.12" ShapeID="_x0000_i1043" DrawAspect="Content" ObjectID="_1750507964" r:id="rId11"/>
        </w:object>
      </w:r>
    </w:p>
    <w:p w14:paraId="7DB3793C" w14:textId="77777777" w:rsidR="00583809" w:rsidRDefault="00000000">
      <w:pPr>
        <w:pStyle w:val="afe"/>
      </w:pPr>
      <w:r>
        <w:t>2.2</w:t>
      </w:r>
      <w:r>
        <w:rPr>
          <w:rFonts w:hint="eastAsia"/>
        </w:rPr>
        <w:t>项目框架</w:t>
      </w:r>
    </w:p>
    <w:p w14:paraId="693EE56F" w14:textId="77777777" w:rsidR="00583809" w:rsidRDefault="00000000">
      <w:pPr>
        <w:pStyle w:val="aff0"/>
      </w:pPr>
      <w:r>
        <w:t>2.2.1</w:t>
      </w:r>
      <w:r>
        <w:rPr>
          <w:rFonts w:hint="eastAsia"/>
        </w:rPr>
        <w:t>技术选型</w:t>
      </w:r>
    </w:p>
    <w:p w14:paraId="2CF4D03B" w14:textId="77777777" w:rsidR="00583809" w:rsidRDefault="0040021E">
      <w:pPr>
        <w:pStyle w:val="PPT"/>
      </w:pPr>
      <w:r>
        <w:object w:dxaOrig="7216" w:dyaOrig="4058" w14:anchorId="66C8A3D5">
          <v:shape id="_x0000_i1027" type="#_x0000_t75" style="width:415.25pt;height:233.8pt" o:ole="">
            <v:imagedata r:id="rId12" o:title=""/>
          </v:shape>
          <o:OLEObject Type="Embed" ProgID="PowerPoint.Show.12" ShapeID="_x0000_i1027" DrawAspect="Content" ObjectID="_1750507965" r:id="rId13"/>
        </w:object>
      </w:r>
    </w:p>
    <w:p w14:paraId="46E53968" w14:textId="77777777" w:rsidR="00583809" w:rsidRDefault="00000000">
      <w:pPr>
        <w:pStyle w:val="aff0"/>
      </w:pPr>
      <w:r>
        <w:lastRenderedPageBreak/>
        <w:t>2.2.2</w:t>
      </w:r>
      <w:r>
        <w:t>系统数据流程设计</w:t>
      </w:r>
    </w:p>
    <w:p w14:paraId="62D819AE" w14:textId="1E1EDDBE" w:rsidR="00583809" w:rsidRDefault="00B73A5F">
      <w:pPr>
        <w:pStyle w:val="PPT"/>
      </w:pPr>
      <w:r>
        <w:object w:dxaOrig="7216" w:dyaOrig="4058" w14:anchorId="3A421AA1">
          <v:shape id="_x0000_i1069" type="#_x0000_t75" style="width:414.2pt;height:232.75pt" o:ole="">
            <v:imagedata r:id="rId14" o:title=""/>
          </v:shape>
          <o:OLEObject Type="Embed" ProgID="PowerPoint.Show.12" ShapeID="_x0000_i1069" DrawAspect="Content" ObjectID="_1750507966" r:id="rId15"/>
        </w:object>
      </w:r>
    </w:p>
    <w:p w14:paraId="175E0C51" w14:textId="77777777" w:rsidR="00583809" w:rsidRDefault="00000000">
      <w:pPr>
        <w:pStyle w:val="aff0"/>
      </w:pPr>
      <w:r>
        <w:t>2.2.3</w:t>
      </w:r>
      <w:r>
        <w:rPr>
          <w:rFonts w:hint="eastAsia"/>
        </w:rPr>
        <w:t>框架</w:t>
      </w:r>
      <w:r>
        <w:t>版本选型</w:t>
      </w:r>
    </w:p>
    <w:p w14:paraId="0E0B4CAE" w14:textId="77777777" w:rsidR="00583809" w:rsidRDefault="00000000">
      <w:pPr>
        <w:pStyle w:val="PPT"/>
      </w:pPr>
      <w:r>
        <w:object w:dxaOrig="8164" w:dyaOrig="4708" w14:anchorId="15047180">
          <v:shape id="_x0000_i1029" type="#_x0000_t75" style="width:408.1pt;height:234.9pt" o:ole="">
            <v:imagedata r:id="rId16" o:title=""/>
          </v:shape>
          <o:OLEObject Type="Embed" ProgID="PowerPoint.Show.12" ShapeID="_x0000_i1029" DrawAspect="Content" ObjectID="_1750507967" r:id="rId17"/>
        </w:object>
      </w:r>
    </w:p>
    <w:p w14:paraId="62896D1A" w14:textId="77777777" w:rsidR="00583809" w:rsidRDefault="00000000">
      <w:pPr>
        <w:pStyle w:val="PPT"/>
      </w:pPr>
      <w:r>
        <w:object w:dxaOrig="8189" w:dyaOrig="4608" w14:anchorId="6682FB43">
          <v:shape id="_x0000_i1030" type="#_x0000_t75" style="width:409.55pt;height:230.25pt" o:ole="">
            <v:imagedata r:id="rId18" o:title=""/>
          </v:shape>
          <o:OLEObject Type="Embed" ProgID="PowerPoint.Show.12" ShapeID="_x0000_i1030" DrawAspect="Content" ObjectID="_1750507968" r:id="rId19"/>
        </w:object>
      </w:r>
    </w:p>
    <w:p w14:paraId="4D2B59A2" w14:textId="77777777" w:rsidR="00583809" w:rsidRDefault="00000000">
      <w:pPr>
        <w:pStyle w:val="aff0"/>
      </w:pPr>
      <w:r>
        <w:t>2.2.4</w:t>
      </w:r>
      <w:r>
        <w:rPr>
          <w:rFonts w:hint="eastAsia"/>
        </w:rPr>
        <w:t>服务器选型</w:t>
      </w:r>
    </w:p>
    <w:p w14:paraId="131A77DE" w14:textId="0D0B1B2A" w:rsidR="00583809" w:rsidRDefault="008E4039">
      <w:pPr>
        <w:pStyle w:val="PPT"/>
      </w:pPr>
      <w:r>
        <w:object w:dxaOrig="7216" w:dyaOrig="4058" w14:anchorId="49EE2948">
          <v:shape id="_x0000_i1059" type="#_x0000_t75" style="width:412.75pt;height:232.4pt" o:ole="">
            <v:imagedata r:id="rId20" o:title=""/>
          </v:shape>
          <o:OLEObject Type="Embed" ProgID="PowerPoint.Show.12" ShapeID="_x0000_i1059" DrawAspect="Content" ObjectID="_1750507969" r:id="rId21"/>
        </w:object>
      </w:r>
    </w:p>
    <w:p w14:paraId="79753538" w14:textId="77777777" w:rsidR="00583809" w:rsidRDefault="00000000">
      <w:pPr>
        <w:pStyle w:val="aff0"/>
      </w:pPr>
      <w:r>
        <w:lastRenderedPageBreak/>
        <w:t>2.2.5</w:t>
      </w:r>
      <w:r>
        <w:t>集群</w:t>
      </w:r>
      <w:r>
        <w:rPr>
          <w:rFonts w:hint="eastAsia"/>
        </w:rPr>
        <w:t>规模</w:t>
      </w:r>
    </w:p>
    <w:p w14:paraId="2087A0AE" w14:textId="77777777" w:rsidR="00583809" w:rsidRDefault="00000000">
      <w:pPr>
        <w:pStyle w:val="PPT"/>
      </w:pPr>
      <w:r>
        <w:object w:dxaOrig="8164" w:dyaOrig="4570" w14:anchorId="50B2973B">
          <v:shape id="_x0000_i1032" type="#_x0000_t75" style="width:408.1pt;height:228.85pt" o:ole="">
            <v:imagedata r:id="rId22" o:title=""/>
          </v:shape>
          <o:OLEObject Type="Embed" ProgID="PowerPoint.Show.12" ShapeID="_x0000_i1032" DrawAspect="Content" ObjectID="_1750507970" r:id="rId23"/>
        </w:object>
      </w:r>
    </w:p>
    <w:p w14:paraId="0E2BE617" w14:textId="77777777" w:rsidR="00583809" w:rsidRDefault="00000000">
      <w:pPr>
        <w:pStyle w:val="aff0"/>
      </w:pPr>
      <w:r>
        <w:t>2.2.6</w:t>
      </w:r>
      <w:r>
        <w:t>集群资源规划设计</w:t>
      </w:r>
    </w:p>
    <w:p w14:paraId="4526C0A5" w14:textId="77777777" w:rsidR="00583809" w:rsidRDefault="00000000">
      <w:pPr>
        <w:pStyle w:val="aff6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7AB94DEF" w14:textId="77777777" w:rsidR="00583809" w:rsidRDefault="00000000">
      <w:pPr>
        <w:pStyle w:val="aff4"/>
      </w:pPr>
      <w:bookmarkStart w:id="1" w:name="_Hlk125896719"/>
      <w:r>
        <w:rPr>
          <w:rFonts w:hint="eastAsia"/>
        </w:rPr>
        <w:t>1</w:t>
      </w:r>
      <w:r>
        <w:rPr>
          <w:rFonts w:hint="eastAsia"/>
        </w:rPr>
        <w:t>）生产集群</w:t>
      </w:r>
    </w:p>
    <w:p w14:paraId="31EFBB6B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）参考腾讯云</w:t>
      </w:r>
      <w:r>
        <w:rPr>
          <w:rFonts w:hint="eastAsia"/>
        </w:rPr>
        <w:t>EMR</w:t>
      </w:r>
      <w:r>
        <w:rPr>
          <w:rFonts w:hint="eastAsia"/>
        </w:rPr>
        <w:t>官方推荐部署</w:t>
      </w:r>
    </w:p>
    <w:p w14:paraId="54F5B96F" w14:textId="77777777" w:rsidR="00583809" w:rsidRDefault="00000000">
      <w:pPr>
        <w:pStyle w:val="aff9"/>
      </w:pPr>
      <w:r>
        <w:rPr>
          <w:noProof/>
        </w:rPr>
        <w:drawing>
          <wp:inline distT="0" distB="0" distL="114300" distR="114300" wp14:anchorId="6E6097BC" wp14:editId="0AA9F751">
            <wp:extent cx="5255895" cy="2086610"/>
            <wp:effectExtent l="9525" t="9525" r="11430" b="18415"/>
            <wp:docPr id="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rcRect t="30174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08661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D7AEB0" w14:textId="77777777" w:rsidR="00583809" w:rsidRDefault="00000000">
      <w:pPr>
        <w:pStyle w:val="a"/>
        <w:rPr>
          <w:lang w:eastAsia="zh-Hans"/>
        </w:rPr>
      </w:pPr>
      <w:r>
        <w:t>Master</w:t>
      </w:r>
      <w:r>
        <w:t>节点</w:t>
      </w:r>
      <w:r>
        <w:rPr>
          <w:rFonts w:hint="eastAsia"/>
        </w:rPr>
        <w:t>：</w:t>
      </w:r>
      <w:r>
        <w:rPr>
          <w:lang w:eastAsia="zh-Hans"/>
        </w:rPr>
        <w:t>管理节点，保证集群的调度正常进行；主要部署</w:t>
      </w:r>
      <w:proofErr w:type="spellStart"/>
      <w:r>
        <w:rPr>
          <w:lang w:eastAsia="zh-Hans"/>
        </w:rPr>
        <w:t>NameNode</w:t>
      </w:r>
      <w:proofErr w:type="spellEnd"/>
      <w:r>
        <w:rPr>
          <w:lang w:eastAsia="zh-Hans"/>
        </w:rPr>
        <w:t>、</w:t>
      </w:r>
      <w:proofErr w:type="spellStart"/>
      <w:r>
        <w:t>ResourceManager</w:t>
      </w:r>
      <w:proofErr w:type="spellEnd"/>
      <w:r>
        <w:t>、</w:t>
      </w:r>
      <w:proofErr w:type="spellStart"/>
      <w:r>
        <w:t>HMaster</w:t>
      </w:r>
      <w:proofErr w:type="spellEnd"/>
      <w:r>
        <w:t>等进程；非</w:t>
      </w:r>
      <w:r>
        <w:t>HA</w:t>
      </w:r>
      <w:r>
        <w:t>模式下数量为</w:t>
      </w:r>
      <w:r>
        <w:t>1</w:t>
      </w:r>
      <w:r>
        <w:t>，</w:t>
      </w:r>
      <w:r>
        <w:t>HA</w:t>
      </w:r>
      <w:r>
        <w:t>模式下数量为</w:t>
      </w:r>
      <w:r>
        <w:t>2</w:t>
      </w:r>
      <w:r>
        <w:rPr>
          <w:rFonts w:hint="eastAsia"/>
        </w:rPr>
        <w:t>。</w:t>
      </w:r>
    </w:p>
    <w:p w14:paraId="7A558E32" w14:textId="77777777" w:rsidR="00583809" w:rsidRDefault="00000000">
      <w:pPr>
        <w:pStyle w:val="a"/>
      </w:pPr>
      <w:r>
        <w:rPr>
          <w:rFonts w:hint="eastAsia"/>
        </w:rPr>
        <w:t>C</w:t>
      </w:r>
      <w:r>
        <w:t>ore</w:t>
      </w:r>
      <w:r>
        <w:t>节点</w:t>
      </w:r>
      <w:r>
        <w:rPr>
          <w:rFonts w:hint="eastAsia"/>
        </w:rPr>
        <w:t>：</w:t>
      </w:r>
      <w:r>
        <w:t>为计算及存储节点，您在</w:t>
      </w:r>
      <w:r>
        <w:t>HDFS</w:t>
      </w:r>
      <w:r>
        <w:t>中的数据全部存储于</w:t>
      </w:r>
      <w:r>
        <w:t>core</w:t>
      </w:r>
      <w:r>
        <w:t>节点中，因此为了保证数据安全，扩容</w:t>
      </w:r>
      <w:r>
        <w:t>core</w:t>
      </w:r>
      <w:r>
        <w:t>节点后不允许缩容；主要部署</w:t>
      </w:r>
      <w:proofErr w:type="spellStart"/>
      <w:r>
        <w:t>DataNode</w:t>
      </w:r>
      <w:proofErr w:type="spellEnd"/>
      <w:r>
        <w:t>、</w:t>
      </w:r>
      <w:proofErr w:type="spellStart"/>
      <w:r>
        <w:t>NodeManager</w:t>
      </w:r>
      <w:proofErr w:type="spellEnd"/>
      <w:r>
        <w:t>、</w:t>
      </w:r>
      <w:proofErr w:type="spellStart"/>
      <w:r>
        <w:t>RegionServer</w:t>
      </w:r>
      <w:proofErr w:type="spellEnd"/>
      <w:r>
        <w:t>等进程。非</w:t>
      </w:r>
      <w:r>
        <w:t>HA</w:t>
      </w:r>
      <w:r>
        <w:t>模式下数量</w:t>
      </w:r>
      <w:r>
        <w:t>≥2</w:t>
      </w:r>
      <w:r>
        <w:t>，</w:t>
      </w:r>
      <w:r>
        <w:t>HA</w:t>
      </w:r>
      <w:r>
        <w:t>模式下数量</w:t>
      </w:r>
      <w:r>
        <w:t>≥3</w:t>
      </w:r>
      <w:r>
        <w:t>。</w:t>
      </w:r>
    </w:p>
    <w:p w14:paraId="3F3D0289" w14:textId="77777777" w:rsidR="00583809" w:rsidRDefault="00000000">
      <w:pPr>
        <w:pStyle w:val="a"/>
      </w:pPr>
      <w:r>
        <w:lastRenderedPageBreak/>
        <w:t>Common</w:t>
      </w:r>
      <w:r>
        <w:t>节点</w:t>
      </w:r>
      <w:r>
        <w:rPr>
          <w:rFonts w:hint="eastAsia"/>
        </w:rPr>
        <w:t>：</w:t>
      </w:r>
      <w:r>
        <w:rPr>
          <w:lang w:eastAsia="zh-Hans"/>
        </w:rPr>
        <w:t>为</w:t>
      </w:r>
      <w:r>
        <w:rPr>
          <w:lang w:eastAsia="zh-Hans"/>
        </w:rPr>
        <w:t>HA</w:t>
      </w:r>
      <w:r>
        <w:rPr>
          <w:lang w:eastAsia="zh-Hans"/>
        </w:rPr>
        <w:t>集群</w:t>
      </w:r>
      <w:r>
        <w:rPr>
          <w:lang w:eastAsia="zh-Hans"/>
        </w:rPr>
        <w:t>Master</w:t>
      </w:r>
      <w:r>
        <w:rPr>
          <w:lang w:eastAsia="zh-Hans"/>
        </w:rPr>
        <w:t>节点提供数据共享同步以及高可用容错服务；主要部署分布式协调器组件，如</w:t>
      </w:r>
      <w:proofErr w:type="spellStart"/>
      <w:r>
        <w:t>ZooKeeper</w:t>
      </w:r>
      <w:proofErr w:type="spellEnd"/>
      <w:r>
        <w:rPr>
          <w:lang w:eastAsia="zh-Hans"/>
        </w:rPr>
        <w:t>、</w:t>
      </w:r>
      <w:proofErr w:type="spellStart"/>
      <w:r>
        <w:rPr>
          <w:lang w:eastAsia="zh-Hans"/>
        </w:rPr>
        <w:t>JournalNode</w:t>
      </w:r>
      <w:proofErr w:type="spellEnd"/>
      <w:r>
        <w:rPr>
          <w:lang w:eastAsia="zh-Hans"/>
        </w:rPr>
        <w:t>等节点。非</w:t>
      </w:r>
      <w:r>
        <w:rPr>
          <w:lang w:eastAsia="zh-Hans"/>
        </w:rPr>
        <w:t>HA</w:t>
      </w:r>
      <w:r>
        <w:rPr>
          <w:lang w:eastAsia="zh-Hans"/>
        </w:rPr>
        <w:t>模式数量为</w:t>
      </w:r>
      <w:r>
        <w:rPr>
          <w:lang w:eastAsia="zh-Hans"/>
        </w:rPr>
        <w:t>0</w:t>
      </w:r>
      <w:r>
        <w:rPr>
          <w:lang w:eastAsia="zh-Hans"/>
        </w:rPr>
        <w:t>，</w:t>
      </w:r>
      <w:r>
        <w:rPr>
          <w:lang w:eastAsia="zh-Hans"/>
        </w:rPr>
        <w:t>HA</w:t>
      </w:r>
      <w:r>
        <w:rPr>
          <w:lang w:eastAsia="zh-Hans"/>
        </w:rPr>
        <w:t>模式下数量</w:t>
      </w:r>
      <w:r>
        <w:rPr>
          <w:lang w:eastAsia="zh-Hans"/>
        </w:rPr>
        <w:t>≥3</w:t>
      </w:r>
      <w:r>
        <w:rPr>
          <w:lang w:eastAsia="zh-Hans"/>
        </w:rPr>
        <w:t>。</w:t>
      </w:r>
    </w:p>
    <w:p w14:paraId="22970AAD" w14:textId="77777777" w:rsidR="00583809" w:rsidRDefault="00000000">
      <w:pPr>
        <w:pStyle w:val="aff6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）消耗内存的分开部署</w:t>
      </w:r>
    </w:p>
    <w:p w14:paraId="17815E93" w14:textId="70220E67" w:rsidR="00583809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）数据传输数据比较紧密的放在一起（</w:t>
      </w:r>
      <w:r>
        <w:rPr>
          <w:rFonts w:hint="eastAsia"/>
        </w:rPr>
        <w:t>Kafka</w:t>
      </w:r>
      <w:r>
        <w:rPr>
          <w:rFonts w:hint="eastAsia"/>
        </w:rPr>
        <w:t>、</w:t>
      </w:r>
      <w:proofErr w:type="spellStart"/>
      <w:r w:rsidR="008E4039">
        <w:rPr>
          <w:rFonts w:hint="eastAsia"/>
        </w:rPr>
        <w:t>C</w:t>
      </w:r>
      <w:r>
        <w:rPr>
          <w:rFonts w:hint="eastAsia"/>
        </w:rPr>
        <w:t>lick</w:t>
      </w:r>
      <w:r>
        <w:t>house</w:t>
      </w:r>
      <w:proofErr w:type="spellEnd"/>
      <w:r>
        <w:rPr>
          <w:rFonts w:hint="eastAsia"/>
        </w:rPr>
        <w:t>）</w:t>
      </w:r>
    </w:p>
    <w:p w14:paraId="5915EB11" w14:textId="77777777" w:rsidR="00583809" w:rsidRDefault="00000000">
      <w:pPr>
        <w:pStyle w:val="aff6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）客户端尽量放在一到两台服务器上，方便外部访问</w:t>
      </w:r>
    </w:p>
    <w:p w14:paraId="38E7D7D3" w14:textId="7802357F" w:rsidR="00583809" w:rsidRDefault="00000000">
      <w:pPr>
        <w:pStyle w:val="aff6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）有依赖关系的尽量放到同一台服务器（例如：</w:t>
      </w:r>
      <w:r>
        <w:rPr>
          <w:rFonts w:hint="eastAsia"/>
          <w:lang w:eastAsia="zh-Hans"/>
        </w:rPr>
        <w:t>D</w:t>
      </w:r>
      <w:r w:rsidR="008E4039">
        <w:rPr>
          <w:rFonts w:hint="eastAsia"/>
        </w:rPr>
        <w:t>S</w:t>
      </w:r>
      <w:r>
        <w:rPr>
          <w:lang w:eastAsia="zh-Hans"/>
        </w:rPr>
        <w:t>-worker</w:t>
      </w:r>
      <w:r>
        <w:rPr>
          <w:rFonts w:hint="eastAsia"/>
        </w:rPr>
        <w:t>和</w:t>
      </w:r>
      <w:r w:rsidR="008E4039">
        <w:rPr>
          <w:lang w:eastAsia="zh-Hans"/>
        </w:rPr>
        <w:t>H</w:t>
      </w:r>
      <w:r>
        <w:rPr>
          <w:rFonts w:hint="eastAsia"/>
          <w:lang w:eastAsia="zh-Hans"/>
        </w:rPr>
        <w:t>ive</w:t>
      </w:r>
      <w:r>
        <w:rPr>
          <w:lang w:eastAsia="zh-Hans"/>
        </w:rPr>
        <w:t>/</w:t>
      </w:r>
      <w:r w:rsidR="008E4039">
        <w:rPr>
          <w:lang w:eastAsia="zh-Hans"/>
        </w:rPr>
        <w:t>S</w:t>
      </w:r>
      <w:r>
        <w:rPr>
          <w:lang w:eastAsia="zh-Hans"/>
        </w:rPr>
        <w:t>park</w:t>
      </w:r>
      <w:r>
        <w:rPr>
          <w:rFonts w:hint="eastAsia"/>
        </w:rPr>
        <w:t>）</w:t>
      </w:r>
    </w:p>
    <w:tbl>
      <w:tblPr>
        <w:tblStyle w:val="afff2"/>
        <w:tblpPr w:leftFromText="180" w:rightFromText="180" w:vertAnchor="text" w:horzAnchor="margin" w:tblpXSpec="center" w:tblpY="50"/>
        <w:tblW w:w="9703" w:type="dxa"/>
        <w:tblLayout w:type="fixed"/>
        <w:tblLook w:val="04A0" w:firstRow="1" w:lastRow="0" w:firstColumn="1" w:lastColumn="0" w:noHBand="0" w:noVBand="1"/>
      </w:tblPr>
      <w:tblGrid>
        <w:gridCol w:w="1127"/>
        <w:gridCol w:w="907"/>
        <w:gridCol w:w="1034"/>
        <w:gridCol w:w="966"/>
        <w:gridCol w:w="1106"/>
        <w:gridCol w:w="1445"/>
        <w:gridCol w:w="1531"/>
        <w:gridCol w:w="1587"/>
      </w:tblGrid>
      <w:tr w:rsidR="00583809" w14:paraId="5AF162F5" w14:textId="77777777" w:rsidTr="007B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314F7BAA" w14:textId="77777777" w:rsidR="00583809" w:rsidRDefault="00000000">
            <w:pPr>
              <w:pStyle w:val="-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Master</w:t>
            </w:r>
          </w:p>
        </w:tc>
        <w:tc>
          <w:tcPr>
            <w:tcW w:w="907" w:type="dxa"/>
          </w:tcPr>
          <w:p w14:paraId="5148039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Master</w:t>
            </w:r>
          </w:p>
        </w:tc>
        <w:tc>
          <w:tcPr>
            <w:tcW w:w="1034" w:type="dxa"/>
          </w:tcPr>
          <w:p w14:paraId="52BDD79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966" w:type="dxa"/>
          </w:tcPr>
          <w:p w14:paraId="5803EC95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1106" w:type="dxa"/>
          </w:tcPr>
          <w:p w14:paraId="2997E33A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core</w:t>
            </w:r>
          </w:p>
        </w:tc>
        <w:tc>
          <w:tcPr>
            <w:tcW w:w="1445" w:type="dxa"/>
          </w:tcPr>
          <w:p w14:paraId="42F4EC68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  <w:tc>
          <w:tcPr>
            <w:tcW w:w="1531" w:type="dxa"/>
          </w:tcPr>
          <w:p w14:paraId="491E1E6F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  <w:tc>
          <w:tcPr>
            <w:tcW w:w="1587" w:type="dxa"/>
          </w:tcPr>
          <w:p w14:paraId="23825B3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Hans"/>
              </w:rPr>
            </w:pPr>
            <w:r>
              <w:rPr>
                <w:rFonts w:hint="eastAsia"/>
                <w:lang w:eastAsia="zh-Hans"/>
              </w:rPr>
              <w:t>common</w:t>
            </w:r>
          </w:p>
        </w:tc>
      </w:tr>
      <w:tr w:rsidR="00583809" w14:paraId="49EA8562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796E2A04" w14:textId="77777777" w:rsidR="00583809" w:rsidRDefault="00000000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124ED39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75171BB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dn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12903F7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dn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42DF5A0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dn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0D8D6EF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31" w:type="dxa"/>
            <w:shd w:val="clear" w:color="auto" w:fill="EDEDED" w:themeFill="accent3" w:themeFillTint="33"/>
          </w:tcPr>
          <w:p w14:paraId="05E620C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87" w:type="dxa"/>
            <w:shd w:val="clear" w:color="auto" w:fill="EDEDED" w:themeFill="accent3" w:themeFillTint="33"/>
          </w:tcPr>
          <w:p w14:paraId="6884CE4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</w:tr>
      <w:tr w:rsidR="00583809" w14:paraId="53628DD1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450BE9A7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r</w:t>
            </w:r>
            <w:r>
              <w:rPr>
                <w:lang w:eastAsia="zh-Hans"/>
              </w:rPr>
              <w:t>m</w:t>
            </w:r>
          </w:p>
        </w:tc>
        <w:tc>
          <w:tcPr>
            <w:tcW w:w="907" w:type="dxa"/>
          </w:tcPr>
          <w:p w14:paraId="750F787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rm</w:t>
            </w:r>
          </w:p>
        </w:tc>
        <w:tc>
          <w:tcPr>
            <w:tcW w:w="1034" w:type="dxa"/>
          </w:tcPr>
          <w:p w14:paraId="6D8D746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nm</w:t>
            </w:r>
          </w:p>
        </w:tc>
        <w:tc>
          <w:tcPr>
            <w:tcW w:w="966" w:type="dxa"/>
          </w:tcPr>
          <w:p w14:paraId="66B760F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nm</w:t>
            </w:r>
          </w:p>
        </w:tc>
        <w:tc>
          <w:tcPr>
            <w:tcW w:w="1106" w:type="dxa"/>
          </w:tcPr>
          <w:p w14:paraId="240FE3E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nm</w:t>
            </w:r>
          </w:p>
        </w:tc>
        <w:tc>
          <w:tcPr>
            <w:tcW w:w="1445" w:type="dxa"/>
          </w:tcPr>
          <w:p w14:paraId="10A81980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1BE6F687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068C674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6C07C2D1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06E77D45" w14:textId="77777777" w:rsidR="00583809" w:rsidRDefault="00583809">
            <w:pPr>
              <w:pStyle w:val="-"/>
              <w:rPr>
                <w:lang w:eastAsia="zh-Hans"/>
              </w:rPr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79BD7A9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7514A10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3371C5B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2EBB8874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6B6E84B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31" w:type="dxa"/>
            <w:shd w:val="clear" w:color="auto" w:fill="EDEDED" w:themeFill="accent3" w:themeFillTint="33"/>
          </w:tcPr>
          <w:p w14:paraId="09E6FBCA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87" w:type="dxa"/>
            <w:shd w:val="clear" w:color="auto" w:fill="EDEDED" w:themeFill="accent3" w:themeFillTint="33"/>
          </w:tcPr>
          <w:p w14:paraId="7D561F9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zk</w:t>
            </w:r>
            <w:proofErr w:type="spellEnd"/>
          </w:p>
        </w:tc>
      </w:tr>
      <w:tr w:rsidR="00583809" w14:paraId="36D93335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00C9C4A4" w14:textId="77777777" w:rsidR="00583809" w:rsidRDefault="00000000">
            <w:pPr>
              <w:pStyle w:val="-"/>
            </w:pPr>
            <w:r>
              <w:t>hive</w:t>
            </w:r>
          </w:p>
        </w:tc>
        <w:tc>
          <w:tcPr>
            <w:tcW w:w="907" w:type="dxa"/>
          </w:tcPr>
          <w:p w14:paraId="57896CA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034" w:type="dxa"/>
          </w:tcPr>
          <w:p w14:paraId="4E1AB29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hive</w:t>
            </w:r>
          </w:p>
        </w:tc>
        <w:tc>
          <w:tcPr>
            <w:tcW w:w="966" w:type="dxa"/>
          </w:tcPr>
          <w:p w14:paraId="7142215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106" w:type="dxa"/>
          </w:tcPr>
          <w:p w14:paraId="1105382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hive</w:t>
            </w:r>
          </w:p>
        </w:tc>
        <w:tc>
          <w:tcPr>
            <w:tcW w:w="1445" w:type="dxa"/>
          </w:tcPr>
          <w:p w14:paraId="104829A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3B71C9D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1758704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62E396E9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458E4E0C" w14:textId="77777777" w:rsidR="00583809" w:rsidRDefault="00583809">
            <w:pPr>
              <w:pStyle w:val="-"/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7F54FB5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7A3C639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79C6AB3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55A26E4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536EC21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5B199E3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00D768F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5EBFED7F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50216327" w14:textId="77777777" w:rsidR="00583809" w:rsidRDefault="00000000">
            <w:pPr>
              <w:pStyle w:val="-"/>
            </w:pPr>
            <w:r>
              <w:t>spark</w:t>
            </w:r>
          </w:p>
        </w:tc>
        <w:tc>
          <w:tcPr>
            <w:tcW w:w="907" w:type="dxa"/>
          </w:tcPr>
          <w:p w14:paraId="2BE5B3C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034" w:type="dxa"/>
          </w:tcPr>
          <w:p w14:paraId="262F70C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spark</w:t>
            </w:r>
          </w:p>
        </w:tc>
        <w:tc>
          <w:tcPr>
            <w:tcW w:w="966" w:type="dxa"/>
          </w:tcPr>
          <w:p w14:paraId="050649B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106" w:type="dxa"/>
          </w:tcPr>
          <w:p w14:paraId="5D4635D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spark</w:t>
            </w:r>
          </w:p>
        </w:tc>
        <w:tc>
          <w:tcPr>
            <w:tcW w:w="1445" w:type="dxa"/>
          </w:tcPr>
          <w:p w14:paraId="698C3C77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31" w:type="dxa"/>
          </w:tcPr>
          <w:p w14:paraId="43F8866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87" w:type="dxa"/>
          </w:tcPr>
          <w:p w14:paraId="30483FA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410A89DC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04070193" w14:textId="77777777" w:rsidR="00583809" w:rsidRDefault="00000000">
            <w:pPr>
              <w:pStyle w:val="-"/>
            </w:pPr>
            <w:proofErr w:type="spellStart"/>
            <w:r>
              <w:t>datax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1BD40F1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datax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3154938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966" w:type="dxa"/>
            <w:shd w:val="clear" w:color="auto" w:fill="EDEDED" w:themeFill="accent3" w:themeFillTint="33"/>
          </w:tcPr>
          <w:p w14:paraId="14AD045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4C8BD34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445" w:type="dxa"/>
            <w:shd w:val="clear" w:color="auto" w:fill="EDEDED" w:themeFill="accent3" w:themeFillTint="33"/>
          </w:tcPr>
          <w:p w14:paraId="2B34E638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2770B84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2A595B2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39A1E4C0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4C579A95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907" w:type="dxa"/>
          </w:tcPr>
          <w:p w14:paraId="57D221EA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1034" w:type="dxa"/>
          </w:tcPr>
          <w:p w14:paraId="336BFB6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966" w:type="dxa"/>
          </w:tcPr>
          <w:p w14:paraId="50987FC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106" w:type="dxa"/>
          </w:tcPr>
          <w:p w14:paraId="0569C0B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445" w:type="dxa"/>
          </w:tcPr>
          <w:p w14:paraId="45130FC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0750792B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35452B7B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32216384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12D17624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lang w:eastAsia="zh-Hans"/>
              </w:rPr>
              <w:t>maxwell</w:t>
            </w:r>
          </w:p>
        </w:tc>
        <w:tc>
          <w:tcPr>
            <w:tcW w:w="907" w:type="dxa"/>
            <w:shd w:val="clear" w:color="auto" w:fill="EDEDED" w:themeFill="accent3" w:themeFillTint="33"/>
          </w:tcPr>
          <w:p w14:paraId="08ADF52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14A1D9B8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202A1C7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0A92088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1F5DBE9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6A66873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7A5F392D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3A0C6F86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45F395A5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sup</w:t>
            </w:r>
            <w:r>
              <w:rPr>
                <w:lang w:eastAsia="zh-Hans"/>
              </w:rPr>
              <w:t>er</w:t>
            </w:r>
            <w:r>
              <w:rPr>
                <w:rFonts w:hint="eastAsia"/>
                <w:lang w:eastAsia="zh-Hans"/>
              </w:rPr>
              <w:t>set</w:t>
            </w:r>
          </w:p>
        </w:tc>
        <w:tc>
          <w:tcPr>
            <w:tcW w:w="907" w:type="dxa"/>
          </w:tcPr>
          <w:p w14:paraId="2CC0BAD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</w:tcPr>
          <w:p w14:paraId="78CD03D9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</w:tcPr>
          <w:p w14:paraId="6C19A70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2F2A641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084E42B0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3D61113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4FDF069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482EA1A6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0A1F4904" w14:textId="77777777" w:rsidR="00583809" w:rsidRDefault="00000000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mysql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6D40D00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6A7A8C5D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7A67BF8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792C500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3407D5AB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2B9CDDF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3BFBDBD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57AB595B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3FFC3A84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907" w:type="dxa"/>
          </w:tcPr>
          <w:p w14:paraId="4A5DB24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1034" w:type="dxa"/>
          </w:tcPr>
          <w:p w14:paraId="078DC70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</w:tcPr>
          <w:p w14:paraId="6518507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70D3128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6C79F10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1D2141E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1FE963E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526F1CA6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638FE53A" w14:textId="77777777" w:rsidR="00583809" w:rsidRDefault="00000000">
            <w:pPr>
              <w:pStyle w:val="-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907" w:type="dxa"/>
            <w:shd w:val="clear" w:color="auto" w:fill="EDEDED" w:themeFill="accent3" w:themeFillTint="33"/>
          </w:tcPr>
          <w:p w14:paraId="2259D4D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1034" w:type="dxa"/>
            <w:shd w:val="clear" w:color="auto" w:fill="EDEDED" w:themeFill="accent3" w:themeFillTint="33"/>
          </w:tcPr>
          <w:p w14:paraId="6B47E040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3F72D968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  <w:shd w:val="clear" w:color="auto" w:fill="EDEDED" w:themeFill="accent3" w:themeFillTint="33"/>
          </w:tcPr>
          <w:p w14:paraId="340B42D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2F0F5C8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7B5DE35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5BE745D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45819D50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0BAAFA74" w14:textId="77777777" w:rsidR="00583809" w:rsidRDefault="00583809">
            <w:pPr>
              <w:pStyle w:val="-"/>
              <w:rPr>
                <w:lang w:eastAsia="zh-Hans"/>
              </w:rPr>
            </w:pPr>
          </w:p>
        </w:tc>
        <w:tc>
          <w:tcPr>
            <w:tcW w:w="907" w:type="dxa"/>
          </w:tcPr>
          <w:p w14:paraId="3956E81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</w:tcPr>
          <w:p w14:paraId="5611A94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clickhouse</w:t>
            </w:r>
            <w:proofErr w:type="spellEnd"/>
          </w:p>
        </w:tc>
        <w:tc>
          <w:tcPr>
            <w:tcW w:w="966" w:type="dxa"/>
          </w:tcPr>
          <w:p w14:paraId="7E98894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3CD712E7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21FD050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02B7BB7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5D9F5B62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745B320E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  <w:shd w:val="clear" w:color="auto" w:fill="EDEDED" w:themeFill="accent3" w:themeFillTint="33"/>
          </w:tcPr>
          <w:p w14:paraId="187CE752" w14:textId="77777777" w:rsidR="00583809" w:rsidRDefault="00583809">
            <w:pPr>
              <w:pStyle w:val="-"/>
              <w:rPr>
                <w:lang w:eastAsia="zh-Hans"/>
              </w:rPr>
            </w:pPr>
          </w:p>
        </w:tc>
        <w:tc>
          <w:tcPr>
            <w:tcW w:w="907" w:type="dxa"/>
            <w:shd w:val="clear" w:color="auto" w:fill="EDEDED" w:themeFill="accent3" w:themeFillTint="33"/>
          </w:tcPr>
          <w:p w14:paraId="0AC305C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  <w:shd w:val="clear" w:color="auto" w:fill="EDEDED" w:themeFill="accent3" w:themeFillTint="33"/>
          </w:tcPr>
          <w:p w14:paraId="76C1D76B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966" w:type="dxa"/>
            <w:shd w:val="clear" w:color="auto" w:fill="EDEDED" w:themeFill="accent3" w:themeFillTint="33"/>
          </w:tcPr>
          <w:p w14:paraId="0572173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redis</w:t>
            </w:r>
            <w:proofErr w:type="spellEnd"/>
          </w:p>
        </w:tc>
        <w:tc>
          <w:tcPr>
            <w:tcW w:w="1106" w:type="dxa"/>
            <w:shd w:val="clear" w:color="auto" w:fill="EDEDED" w:themeFill="accent3" w:themeFillTint="33"/>
          </w:tcPr>
          <w:p w14:paraId="04F054E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  <w:shd w:val="clear" w:color="auto" w:fill="EDEDED" w:themeFill="accent3" w:themeFillTint="33"/>
          </w:tcPr>
          <w:p w14:paraId="12F5A179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  <w:shd w:val="clear" w:color="auto" w:fill="EDEDED" w:themeFill="accent3" w:themeFillTint="33"/>
          </w:tcPr>
          <w:p w14:paraId="74404EF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  <w:shd w:val="clear" w:color="auto" w:fill="EDEDED" w:themeFill="accent3" w:themeFillTint="33"/>
          </w:tcPr>
          <w:p w14:paraId="622303F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  <w:tr w:rsidR="00583809" w14:paraId="05DC1F05" w14:textId="77777777" w:rsidTr="007B68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7" w:type="dxa"/>
          </w:tcPr>
          <w:p w14:paraId="699C2670" w14:textId="77777777" w:rsidR="00583809" w:rsidRDefault="00000000">
            <w:pPr>
              <w:pStyle w:val="-"/>
              <w:rPr>
                <w:lang w:eastAsia="zh-Hans"/>
              </w:rPr>
            </w:pPr>
            <w:proofErr w:type="spellStart"/>
            <w:r>
              <w:t>h</w:t>
            </w:r>
            <w:r>
              <w:rPr>
                <w:rFonts w:hint="eastAsia"/>
              </w:rPr>
              <w:t>base</w:t>
            </w:r>
            <w:proofErr w:type="spellEnd"/>
            <w:r>
              <w:t xml:space="preserve"> </w:t>
            </w:r>
          </w:p>
        </w:tc>
        <w:tc>
          <w:tcPr>
            <w:tcW w:w="907" w:type="dxa"/>
          </w:tcPr>
          <w:p w14:paraId="267B917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034" w:type="dxa"/>
          </w:tcPr>
          <w:p w14:paraId="6D8983C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</w:tcPr>
          <w:p w14:paraId="4F9291C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106" w:type="dxa"/>
          </w:tcPr>
          <w:p w14:paraId="44EEBF87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445" w:type="dxa"/>
          </w:tcPr>
          <w:p w14:paraId="1636882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31" w:type="dxa"/>
          </w:tcPr>
          <w:p w14:paraId="4511AEB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  <w:tc>
          <w:tcPr>
            <w:tcW w:w="1587" w:type="dxa"/>
          </w:tcPr>
          <w:p w14:paraId="52684998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</w:p>
        </w:tc>
      </w:tr>
    </w:tbl>
    <w:bookmarkEnd w:id="1"/>
    <w:p w14:paraId="689EAB47" w14:textId="77777777" w:rsidR="00583809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583809" w14:paraId="291C756A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1D9FEE" w14:textId="77777777" w:rsidR="00583809" w:rsidRDefault="00000000">
            <w:pPr>
              <w:pStyle w:val="-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服务</w:t>
            </w:r>
            <w:r>
              <w:rPr>
                <w:lang w:eastAsia="zh-Hans"/>
              </w:rPr>
              <w:t>名称</w:t>
            </w:r>
          </w:p>
        </w:tc>
        <w:tc>
          <w:tcPr>
            <w:tcW w:w="2409" w:type="dxa"/>
          </w:tcPr>
          <w:p w14:paraId="4D8D3ED5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子</w:t>
            </w:r>
            <w:r>
              <w:rPr>
                <w:lang w:eastAsia="zh-Hans"/>
              </w:rPr>
              <w:t>服务</w:t>
            </w:r>
          </w:p>
        </w:tc>
        <w:tc>
          <w:tcPr>
            <w:tcW w:w="1276" w:type="dxa"/>
          </w:tcPr>
          <w:p w14:paraId="3EB0554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0DC3A3B0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hadoop102</w:t>
            </w:r>
          </w:p>
        </w:tc>
        <w:tc>
          <w:tcPr>
            <w:tcW w:w="1276" w:type="dxa"/>
          </w:tcPr>
          <w:p w14:paraId="256B613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237C6EDE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hadoop103</w:t>
            </w:r>
          </w:p>
        </w:tc>
        <w:tc>
          <w:tcPr>
            <w:tcW w:w="1213" w:type="dxa"/>
          </w:tcPr>
          <w:p w14:paraId="77B5FADC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  <w:lang w:eastAsia="zh-Hans"/>
              </w:rPr>
              <w:t>服务器</w:t>
            </w:r>
          </w:p>
          <w:p w14:paraId="1B65BD50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zh-Hans"/>
              </w:rPr>
            </w:pPr>
            <w:r>
              <w:rPr>
                <w:lang w:eastAsia="zh-Hans"/>
              </w:rPr>
              <w:t>hadoop104</w:t>
            </w:r>
          </w:p>
        </w:tc>
      </w:tr>
      <w:tr w:rsidR="00583809" w14:paraId="0F31202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EDEDED" w:themeFill="accent3" w:themeFillTint="33"/>
          </w:tcPr>
          <w:p w14:paraId="43D124B2" w14:textId="77777777" w:rsidR="00583809" w:rsidRDefault="00000000">
            <w:pPr>
              <w:pStyle w:val="-"/>
            </w:pPr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49799B8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595156B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2078E3A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58C16AF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6222AE7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6AAC631E" w14:textId="77777777" w:rsidR="00583809" w:rsidRDefault="00583809">
            <w:pPr>
              <w:pStyle w:val="-"/>
            </w:pPr>
          </w:p>
        </w:tc>
        <w:tc>
          <w:tcPr>
            <w:tcW w:w="2409" w:type="dxa"/>
          </w:tcPr>
          <w:p w14:paraId="7263710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BF31DE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8CF58D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5914C2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08EBC36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678CA7E2" w14:textId="77777777" w:rsidR="00583809" w:rsidRDefault="00583809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1A1164F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285B25B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4BC3542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1F7FE7C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373205D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</w:tcPr>
          <w:p w14:paraId="57B49897" w14:textId="77777777" w:rsidR="00583809" w:rsidRDefault="00000000">
            <w:pPr>
              <w:pStyle w:val="-"/>
            </w:pPr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464EC5F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570CE71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50A928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1A44D3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18C5E66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151746C0" w14:textId="77777777" w:rsidR="00583809" w:rsidRDefault="00583809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39020353" w14:textId="4B85622D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Resource</w:t>
            </w:r>
            <w:r w:rsidR="00680959">
              <w:rPr>
                <w:rFonts w:hint="eastAsia"/>
              </w:rPr>
              <w:t>M</w:t>
            </w:r>
            <w:r>
              <w:rPr>
                <w:rFonts w:hint="eastAsia"/>
              </w:rPr>
              <w:t>anager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1D465D3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2F74086A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11738BC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27D7DAC4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B259F9D" w14:textId="77777777" w:rsidR="00583809" w:rsidRDefault="00000000">
            <w:pPr>
              <w:pStyle w:val="-"/>
            </w:pPr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6D6936D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7869595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C94BE2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150123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1B827E7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6313F38" w14:textId="77777777" w:rsidR="00583809" w:rsidRDefault="00000000">
            <w:pPr>
              <w:pStyle w:val="-"/>
            </w:pPr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2A5306A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4E33478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04BE07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9EFB1B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1BBDF2D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F76AF7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Flume</w:t>
            </w:r>
          </w:p>
          <w:p w14:paraId="27371FDC" w14:textId="77777777" w:rsidR="00583809" w:rsidRDefault="00000000">
            <w:pPr>
              <w:pStyle w:val="-"/>
            </w:pP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08CDFF6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1CC135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6D0FEE2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72FB1A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2691913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6118C511" w14:textId="77777777" w:rsidR="00583809" w:rsidRDefault="00000000">
            <w:pPr>
              <w:pStyle w:val="-"/>
            </w:pPr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0E4CFD2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3A98DB8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152A5E0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1566DF4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5D82C9D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97D0209" w14:textId="77777777" w:rsidR="00583809" w:rsidRDefault="00000000">
            <w:pPr>
              <w:pStyle w:val="-"/>
            </w:pPr>
            <w:r>
              <w:rPr>
                <w:rFonts w:hint="eastAsia"/>
              </w:rPr>
              <w:lastRenderedPageBreak/>
              <w:t>My</w:t>
            </w:r>
            <w:r>
              <w:t>SQL</w:t>
            </w:r>
          </w:p>
        </w:tc>
        <w:tc>
          <w:tcPr>
            <w:tcW w:w="2409" w:type="dxa"/>
          </w:tcPr>
          <w:p w14:paraId="0BC3F44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7780106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03195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CF0D0B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7BA08CF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7D8688D5" w14:textId="77777777" w:rsidR="00583809" w:rsidRDefault="00000000">
            <w:pPr>
              <w:pStyle w:val="-"/>
            </w:pPr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2D3C4F03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7DAFF4D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250B24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4CD3FD1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5E6E769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594D532C" w14:textId="77777777" w:rsidR="00583809" w:rsidRDefault="00000000">
            <w:pPr>
              <w:pStyle w:val="-"/>
            </w:pPr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067C9EAC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75DFDE3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85D950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92A7F9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19D0CD8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 w:val="restart"/>
            <w:shd w:val="clear" w:color="auto" w:fill="EDEDED" w:themeFill="accent3" w:themeFillTint="33"/>
          </w:tcPr>
          <w:p w14:paraId="4EC930F0" w14:textId="77777777" w:rsidR="00583809" w:rsidRDefault="00000000">
            <w:pPr>
              <w:pStyle w:val="-"/>
            </w:pPr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1767411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6F395B1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06683044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6610491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53314E8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A69632B" w14:textId="77777777" w:rsidR="00583809" w:rsidRDefault="00583809">
            <w:pPr>
              <w:pStyle w:val="-"/>
            </w:pPr>
          </w:p>
        </w:tc>
        <w:tc>
          <w:tcPr>
            <w:tcW w:w="2409" w:type="dxa"/>
          </w:tcPr>
          <w:p w14:paraId="380E727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1D4B07A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270FD70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23B789E1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497DB5E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259FAB47" w14:textId="77777777" w:rsidR="00583809" w:rsidRDefault="00583809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797A88C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6CDE06C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1CB7851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477AB4F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36A95FC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</w:tcPr>
          <w:p w14:paraId="76B966DD" w14:textId="77777777" w:rsidR="00583809" w:rsidRDefault="00583809">
            <w:pPr>
              <w:pStyle w:val="-"/>
            </w:pPr>
          </w:p>
        </w:tc>
        <w:tc>
          <w:tcPr>
            <w:tcW w:w="2409" w:type="dxa"/>
          </w:tcPr>
          <w:p w14:paraId="41AC32B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06221E8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5F8D8A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69D96A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7D11A59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Merge/>
            <w:shd w:val="clear" w:color="auto" w:fill="EDEDED" w:themeFill="accent3" w:themeFillTint="33"/>
          </w:tcPr>
          <w:p w14:paraId="1ACC50B4" w14:textId="77777777" w:rsidR="00583809" w:rsidRDefault="00583809">
            <w:pPr>
              <w:pStyle w:val="-"/>
            </w:pPr>
          </w:p>
        </w:tc>
        <w:tc>
          <w:tcPr>
            <w:tcW w:w="2409" w:type="dxa"/>
            <w:shd w:val="clear" w:color="auto" w:fill="EDEDED" w:themeFill="accent3" w:themeFillTint="33"/>
          </w:tcPr>
          <w:p w14:paraId="2B40C31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LoggerServer</w:t>
            </w:r>
            <w:proofErr w:type="spellEnd"/>
          </w:p>
        </w:tc>
        <w:tc>
          <w:tcPr>
            <w:tcW w:w="1276" w:type="dxa"/>
            <w:shd w:val="clear" w:color="auto" w:fill="EDEDED" w:themeFill="accent3" w:themeFillTint="33"/>
          </w:tcPr>
          <w:p w14:paraId="6E88F79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178F121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66B65CC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</w:tr>
      <w:tr w:rsidR="00583809" w14:paraId="1F8E2EC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90987C4" w14:textId="77777777" w:rsidR="00583809" w:rsidRDefault="00000000">
            <w:pPr>
              <w:pStyle w:val="-"/>
            </w:pPr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DAA26D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33A01E1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0AFC727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1277F8BD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015E0BF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2CA519AE" w14:textId="77777777" w:rsidR="00583809" w:rsidRDefault="00000000">
            <w:pPr>
              <w:pStyle w:val="-"/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2409" w:type="dxa"/>
            <w:shd w:val="clear" w:color="auto" w:fill="EDEDED" w:themeFill="accent3" w:themeFillTint="33"/>
          </w:tcPr>
          <w:p w14:paraId="54D6E11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5285B74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6ED5C230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198794A4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1C80058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FFD6836" w14:textId="77777777" w:rsidR="00583809" w:rsidRDefault="00000000">
            <w:pPr>
              <w:pStyle w:val="-"/>
            </w:pPr>
            <w:proofErr w:type="spellStart"/>
            <w:r>
              <w:rPr>
                <w:rFonts w:hint="eastAsia"/>
              </w:rPr>
              <w:t>ClickHouse</w:t>
            </w:r>
            <w:proofErr w:type="spellEnd"/>
          </w:p>
        </w:tc>
        <w:tc>
          <w:tcPr>
            <w:tcW w:w="2409" w:type="dxa"/>
          </w:tcPr>
          <w:p w14:paraId="0793878F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41C430C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E914BB5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47121A19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0D8C884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7660DAB7" w14:textId="77777777" w:rsidR="00583809" w:rsidRDefault="00000000">
            <w:pPr>
              <w:pStyle w:val="-"/>
            </w:pPr>
            <w:r>
              <w:rPr>
                <w:rFonts w:hint="eastAsia"/>
              </w:rPr>
              <w:t>Redis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7CB3940A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104343B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7F887AB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  <w:shd w:val="clear" w:color="auto" w:fill="EDEDED" w:themeFill="accent3" w:themeFillTint="33"/>
          </w:tcPr>
          <w:p w14:paraId="31D9D9FD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5094E80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3546BDF" w14:textId="77777777" w:rsidR="00583809" w:rsidRDefault="00000000">
            <w:pPr>
              <w:pStyle w:val="-"/>
            </w:pPr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2409" w:type="dxa"/>
          </w:tcPr>
          <w:p w14:paraId="38BB3BAE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</w:tcPr>
          <w:p w14:paraId="01ED4AB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592E46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3" w:type="dxa"/>
          </w:tcPr>
          <w:p w14:paraId="0350DF58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83809" w14:paraId="33E1758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EDEDED" w:themeFill="accent3" w:themeFillTint="33"/>
          </w:tcPr>
          <w:p w14:paraId="7B957663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  <w:shd w:val="clear" w:color="auto" w:fill="EDEDED" w:themeFill="accent3" w:themeFillTint="33"/>
          </w:tcPr>
          <w:p w14:paraId="2FEB9FDD" w14:textId="77777777" w:rsidR="00583809" w:rsidRDefault="0058380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6" w:type="dxa"/>
            <w:shd w:val="clear" w:color="auto" w:fill="EDEDED" w:themeFill="accent3" w:themeFillTint="33"/>
          </w:tcPr>
          <w:p w14:paraId="7D60AA56" w14:textId="00010ED8" w:rsidR="00583809" w:rsidRDefault="008E4039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0073A945" w14:textId="620A2593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8E4039">
              <w:t>0</w:t>
            </w:r>
          </w:p>
        </w:tc>
        <w:tc>
          <w:tcPr>
            <w:tcW w:w="1213" w:type="dxa"/>
            <w:shd w:val="clear" w:color="auto" w:fill="EDEDED" w:themeFill="accent3" w:themeFillTint="33"/>
          </w:tcPr>
          <w:p w14:paraId="703171A3" w14:textId="36DA4169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8E4039">
              <w:t>1</w:t>
            </w:r>
          </w:p>
        </w:tc>
      </w:tr>
    </w:tbl>
    <w:p w14:paraId="6B67607C" w14:textId="77777777" w:rsidR="00583809" w:rsidRDefault="00000000">
      <w:pPr>
        <w:pStyle w:val="afc"/>
      </w:pPr>
      <w:r>
        <w:rPr>
          <w:rFonts w:hint="eastAsia"/>
        </w:rPr>
        <w:t>第</w:t>
      </w:r>
      <w: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线上问诊业务数据说明</w:t>
      </w:r>
    </w:p>
    <w:p w14:paraId="77ED7313" w14:textId="77777777" w:rsidR="00583809" w:rsidRDefault="00000000">
      <w:pPr>
        <w:pStyle w:val="aff6"/>
      </w:pPr>
      <w:r>
        <w:rPr>
          <w:rFonts w:hint="eastAsia"/>
        </w:rPr>
        <w:t>本次处理的数据全部都是线上问诊相关的数据，所有数据都是业务数据，没有用户行为日志。</w:t>
      </w:r>
    </w:p>
    <w:p w14:paraId="6B648DD2" w14:textId="77777777" w:rsidR="00583809" w:rsidRDefault="00000000">
      <w:pPr>
        <w:pStyle w:val="afe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字典表（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10074C6B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BA19D1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521523B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1C038F7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30B55CE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4E7646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4A183503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FA3ED72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5ED91C1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7EF5238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DB6A1F0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26F329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5B7662A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D619764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value</w:t>
            </w:r>
          </w:p>
        </w:tc>
        <w:tc>
          <w:tcPr>
            <w:tcW w:w="4148" w:type="dxa"/>
          </w:tcPr>
          <w:p w14:paraId="43F9A68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值</w:t>
            </w:r>
          </w:p>
        </w:tc>
      </w:tr>
    </w:tbl>
    <w:p w14:paraId="67B3AA29" w14:textId="2739F6A7" w:rsidR="00583809" w:rsidRDefault="00000000">
      <w:pPr>
        <w:pStyle w:val="afe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医院表（</w:t>
      </w:r>
      <w:r>
        <w:rPr>
          <w:rFonts w:hint="eastAsia"/>
        </w:rPr>
        <w:t>hospital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432"/>
        <w:gridCol w:w="3864"/>
      </w:tblGrid>
      <w:tr w:rsidR="00583809" w14:paraId="5721712C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</w:tcPr>
          <w:p w14:paraId="7293CCA5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3864" w:type="dxa"/>
          </w:tcPr>
          <w:p w14:paraId="2B1EC968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28475161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38FF8F6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3F2C79B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09B914A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5309CA88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3864" w:type="dxa"/>
          </w:tcPr>
          <w:p w14:paraId="39ABAA8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0648F073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1C5ABCFD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3864" w:type="dxa"/>
            <w:shd w:val="clear" w:color="auto" w:fill="EDEDED" w:themeFill="accent3" w:themeFillTint="33"/>
          </w:tcPr>
          <w:p w14:paraId="6010F9B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26E113F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373D0EC5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address</w:t>
            </w:r>
          </w:p>
        </w:tc>
        <w:tc>
          <w:tcPr>
            <w:tcW w:w="3864" w:type="dxa"/>
          </w:tcPr>
          <w:p w14:paraId="3C6C6EB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地址</w:t>
            </w:r>
          </w:p>
        </w:tc>
      </w:tr>
      <w:tr w:rsidR="00583809" w14:paraId="6B3220C3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23C7B343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alias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3F34E49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医院别名</w:t>
            </w:r>
          </w:p>
        </w:tc>
      </w:tr>
      <w:tr w:rsidR="00583809" w14:paraId="0AA0A8B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7D1FC39C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bed_num</w:t>
            </w:r>
            <w:proofErr w:type="spellEnd"/>
          </w:p>
        </w:tc>
        <w:tc>
          <w:tcPr>
            <w:tcW w:w="3864" w:type="dxa"/>
          </w:tcPr>
          <w:p w14:paraId="46A031B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病床数量</w:t>
            </w:r>
          </w:p>
        </w:tc>
      </w:tr>
      <w:tr w:rsidR="00583809" w14:paraId="0F64608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5075C09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city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506A0C3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市</w:t>
            </w:r>
          </w:p>
        </w:tc>
      </w:tr>
      <w:tr w:rsidR="00583809" w14:paraId="56623F3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18D7986C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department_num</w:t>
            </w:r>
            <w:proofErr w:type="spellEnd"/>
          </w:p>
        </w:tc>
        <w:tc>
          <w:tcPr>
            <w:tcW w:w="3864" w:type="dxa"/>
          </w:tcPr>
          <w:p w14:paraId="21FF335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科室数量</w:t>
            </w:r>
          </w:p>
        </w:tc>
      </w:tr>
      <w:tr w:rsidR="00583809" w14:paraId="4BCD1FA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1220F9CE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district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161C03D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区县</w:t>
            </w:r>
          </w:p>
        </w:tc>
      </w:tr>
      <w:tr w:rsidR="00583809" w14:paraId="5540C40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174553B8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establish_time</w:t>
            </w:r>
            <w:proofErr w:type="spellEnd"/>
          </w:p>
        </w:tc>
        <w:tc>
          <w:tcPr>
            <w:tcW w:w="3864" w:type="dxa"/>
          </w:tcPr>
          <w:p w14:paraId="59A976D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建立时间</w:t>
            </w:r>
          </w:p>
        </w:tc>
      </w:tr>
      <w:tr w:rsidR="00583809" w14:paraId="4BAD6481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30AD745F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health_care_num</w:t>
            </w:r>
            <w:proofErr w:type="spellEnd"/>
          </w:p>
        </w:tc>
        <w:tc>
          <w:tcPr>
            <w:tcW w:w="3864" w:type="dxa"/>
            <w:shd w:val="clear" w:color="auto" w:fill="EDEDED" w:themeFill="accent3" w:themeFillTint="33"/>
          </w:tcPr>
          <w:p w14:paraId="095637F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医护人数</w:t>
            </w:r>
          </w:p>
        </w:tc>
      </w:tr>
      <w:tr w:rsidR="00583809" w14:paraId="05593C5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55F59309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insurance</w:t>
            </w:r>
          </w:p>
        </w:tc>
        <w:tc>
          <w:tcPr>
            <w:tcW w:w="3864" w:type="dxa"/>
          </w:tcPr>
          <w:p w14:paraId="4916A8D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是否医保</w:t>
            </w:r>
          </w:p>
        </w:tc>
      </w:tr>
      <w:tr w:rsidR="00583809" w14:paraId="6F0F1F3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4B6DB55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level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4AD1D61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医院级别，一级甲等，二级甲等</w:t>
            </w:r>
            <w:r>
              <w:rPr>
                <w:rFonts w:hint="eastAsia"/>
              </w:rPr>
              <w:t>....</w:t>
            </w:r>
          </w:p>
        </w:tc>
      </w:tr>
      <w:tr w:rsidR="00583809" w14:paraId="1F6C676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vAlign w:val="top"/>
          </w:tcPr>
          <w:p w14:paraId="322EAD7F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name</w:t>
            </w:r>
          </w:p>
        </w:tc>
        <w:tc>
          <w:tcPr>
            <w:tcW w:w="3864" w:type="dxa"/>
          </w:tcPr>
          <w:p w14:paraId="43C2B37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医院名称</w:t>
            </w:r>
          </w:p>
        </w:tc>
      </w:tr>
      <w:tr w:rsidR="00583809" w14:paraId="00F569E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32" w:type="dxa"/>
            <w:shd w:val="clear" w:color="auto" w:fill="EDEDED" w:themeFill="accent3" w:themeFillTint="33"/>
            <w:vAlign w:val="top"/>
          </w:tcPr>
          <w:p w14:paraId="1CC89019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lastRenderedPageBreak/>
              <w:t>province</w:t>
            </w:r>
          </w:p>
        </w:tc>
        <w:tc>
          <w:tcPr>
            <w:tcW w:w="3864" w:type="dxa"/>
            <w:shd w:val="clear" w:color="auto" w:fill="EDEDED" w:themeFill="accent3" w:themeFillTint="33"/>
          </w:tcPr>
          <w:p w14:paraId="554CDE3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省（直辖市）</w:t>
            </w:r>
          </w:p>
        </w:tc>
      </w:tr>
    </w:tbl>
    <w:p w14:paraId="61EC83CE" w14:textId="3412A323" w:rsidR="00583809" w:rsidRDefault="00000000">
      <w:pPr>
        <w:pStyle w:val="afe"/>
      </w:pPr>
      <w:r>
        <w:rPr>
          <w:rFonts w:hint="eastAsia"/>
        </w:rPr>
        <w:t>3</w:t>
      </w:r>
      <w:r>
        <w:t xml:space="preserve">.3 </w:t>
      </w:r>
      <w:r>
        <w:rPr>
          <w:rFonts w:hint="eastAsia"/>
        </w:rPr>
        <w:t>医生表（</w:t>
      </w:r>
      <w:r>
        <w:rPr>
          <w:rFonts w:hint="eastAsia"/>
        </w:rPr>
        <w:t>doctor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1D9D5415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9895B37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357D2911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6038BB3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7AF7A7A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1FA73C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33056E6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B72F49C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041EF76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5ED24B6E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2692C4C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7D5595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4A582DF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4A4A47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birthday</w:t>
            </w:r>
          </w:p>
        </w:tc>
        <w:tc>
          <w:tcPr>
            <w:tcW w:w="4148" w:type="dxa"/>
          </w:tcPr>
          <w:p w14:paraId="7B46131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出生日期</w:t>
            </w:r>
          </w:p>
        </w:tc>
      </w:tr>
      <w:tr w:rsidR="00583809" w14:paraId="6F5FB604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3E8C622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consultation_fee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405D8E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就诊费用</w:t>
            </w:r>
          </w:p>
        </w:tc>
      </w:tr>
      <w:tr w:rsidR="00583809" w14:paraId="7A0272E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5D6A0F4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gender</w:t>
            </w:r>
          </w:p>
        </w:tc>
        <w:tc>
          <w:tcPr>
            <w:tcW w:w="4148" w:type="dxa"/>
          </w:tcPr>
          <w:p w14:paraId="55E980E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性别：</w:t>
            </w:r>
            <w:r>
              <w:rPr>
                <w:rFonts w:hint="eastAsia"/>
              </w:rPr>
              <w:t>101.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 xml:space="preserve"> 102.</w:t>
            </w:r>
            <w:r>
              <w:rPr>
                <w:rFonts w:hint="eastAsia"/>
              </w:rPr>
              <w:t>女</w:t>
            </w:r>
          </w:p>
        </w:tc>
      </w:tr>
      <w:tr w:rsidR="00583809" w14:paraId="7F2D0AC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AFF2471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name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925EE2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</w:tc>
      </w:tr>
      <w:tr w:rsidR="00583809" w14:paraId="6721BFA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E0272B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specialty</w:t>
            </w:r>
          </w:p>
        </w:tc>
        <w:tc>
          <w:tcPr>
            <w:tcW w:w="4148" w:type="dxa"/>
          </w:tcPr>
          <w:p w14:paraId="3EF8BAC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专业：详情见字典表</w:t>
            </w:r>
            <w:r>
              <w:rPr>
                <w:rFonts w:hint="eastAsia"/>
              </w:rPr>
              <w:t>5xx</w:t>
            </w:r>
            <w:r>
              <w:rPr>
                <w:rFonts w:hint="eastAsia"/>
              </w:rPr>
              <w:t>条目</w:t>
            </w:r>
          </w:p>
        </w:tc>
      </w:tr>
      <w:tr w:rsidR="00583809" w14:paraId="29382BF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4C24A54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title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7CAA382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职称：</w:t>
            </w:r>
            <w:r>
              <w:rPr>
                <w:rFonts w:hint="eastAsia"/>
              </w:rPr>
              <w:t xml:space="preserve">301. </w:t>
            </w:r>
            <w:r>
              <w:rPr>
                <w:rFonts w:hint="eastAsia"/>
              </w:rPr>
              <w:t>医士</w:t>
            </w:r>
            <w:r>
              <w:rPr>
                <w:rFonts w:hint="eastAsia"/>
              </w:rPr>
              <w:t xml:space="preserve"> 302. </w:t>
            </w:r>
            <w:r>
              <w:rPr>
                <w:rFonts w:hint="eastAsia"/>
              </w:rPr>
              <w:t>医师</w:t>
            </w:r>
            <w:r>
              <w:rPr>
                <w:rFonts w:hint="eastAsia"/>
              </w:rPr>
              <w:t xml:space="preserve"> 303. </w:t>
            </w:r>
            <w:r>
              <w:rPr>
                <w:rFonts w:hint="eastAsia"/>
              </w:rPr>
              <w:t>主治医师</w:t>
            </w:r>
            <w:r>
              <w:rPr>
                <w:rFonts w:hint="eastAsia"/>
              </w:rPr>
              <w:t xml:space="preserve"> 304. </w:t>
            </w:r>
            <w:r>
              <w:rPr>
                <w:rFonts w:hint="eastAsia"/>
              </w:rPr>
              <w:t>副主任医师</w:t>
            </w:r>
            <w:r>
              <w:rPr>
                <w:rFonts w:hint="eastAsia"/>
              </w:rPr>
              <w:t xml:space="preserve"> 305. </w:t>
            </w:r>
            <w:r>
              <w:rPr>
                <w:rFonts w:hint="eastAsia"/>
              </w:rPr>
              <w:t>主任医师</w:t>
            </w:r>
          </w:p>
        </w:tc>
      </w:tr>
      <w:tr w:rsidR="00583809" w14:paraId="5F7DB4FE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AFC9F9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hospital_id</w:t>
            </w:r>
            <w:proofErr w:type="spellEnd"/>
          </w:p>
        </w:tc>
        <w:tc>
          <w:tcPr>
            <w:tcW w:w="4148" w:type="dxa"/>
          </w:tcPr>
          <w:p w14:paraId="7883486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所属医院</w:t>
            </w:r>
          </w:p>
        </w:tc>
      </w:tr>
    </w:tbl>
    <w:p w14:paraId="74954DCF" w14:textId="62940860" w:rsidR="00583809" w:rsidRDefault="00000000">
      <w:pPr>
        <w:pStyle w:val="afe"/>
      </w:pPr>
      <w:r>
        <w:rPr>
          <w:rFonts w:hint="eastAsia"/>
        </w:rPr>
        <w:t>3</w:t>
      </w:r>
      <w:r>
        <w:t>.4</w:t>
      </w:r>
      <w:r w:rsidR="007552D6">
        <w:t xml:space="preserve"> </w:t>
      </w:r>
      <w:r>
        <w:rPr>
          <w:rFonts w:hint="eastAsia"/>
        </w:rPr>
        <w:t>药物表（</w:t>
      </w:r>
      <w:r>
        <w:rPr>
          <w:rFonts w:hint="eastAsia"/>
        </w:rPr>
        <w:t>medicine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72D9E918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ED700BA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3943A33B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2FE1C71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CD035AE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AA826B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34B6B02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39EC4CD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7CF095F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2DB82EE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F908648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67C684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08CAB57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DEC0A9E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approval_code</w:t>
            </w:r>
            <w:proofErr w:type="spellEnd"/>
          </w:p>
        </w:tc>
        <w:tc>
          <w:tcPr>
            <w:tcW w:w="4148" w:type="dxa"/>
          </w:tcPr>
          <w:p w14:paraId="336019C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药物批号</w:t>
            </w:r>
          </w:p>
        </w:tc>
      </w:tr>
      <w:tr w:rsidR="00583809" w14:paraId="6B20367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3A0C14A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dose_type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2924280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剂量</w:t>
            </w:r>
          </w:p>
        </w:tc>
      </w:tr>
      <w:tr w:rsidR="00583809" w14:paraId="3A703C4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DD717C0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name</w:t>
            </w:r>
          </w:p>
        </w:tc>
        <w:tc>
          <w:tcPr>
            <w:tcW w:w="4148" w:type="dxa"/>
          </w:tcPr>
          <w:p w14:paraId="4FB6FF6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药品名称</w:t>
            </w:r>
          </w:p>
        </w:tc>
      </w:tr>
      <w:tr w:rsidR="00583809" w14:paraId="421F7C9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EC4416E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name_en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A0F258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英文名称</w:t>
            </w:r>
          </w:p>
        </w:tc>
      </w:tr>
      <w:tr w:rsidR="00583809" w14:paraId="19B28FE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CFB90CF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price</w:t>
            </w:r>
          </w:p>
        </w:tc>
        <w:tc>
          <w:tcPr>
            <w:tcW w:w="4148" w:type="dxa"/>
          </w:tcPr>
          <w:p w14:paraId="69EF3AE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药品价格</w:t>
            </w:r>
          </w:p>
        </w:tc>
      </w:tr>
      <w:tr w:rsidR="00583809" w14:paraId="460BA85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72463873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specs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0AF076D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规格</w:t>
            </w:r>
          </w:p>
        </w:tc>
      </w:tr>
      <w:tr w:rsidR="00583809" w14:paraId="5358797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4844E439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trade_name</w:t>
            </w:r>
            <w:proofErr w:type="spellEnd"/>
          </w:p>
        </w:tc>
        <w:tc>
          <w:tcPr>
            <w:tcW w:w="4148" w:type="dxa"/>
          </w:tcPr>
          <w:p w14:paraId="15F42C6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商品名</w:t>
            </w:r>
          </w:p>
        </w:tc>
      </w:tr>
    </w:tbl>
    <w:p w14:paraId="04394C83" w14:textId="43427346" w:rsidR="00583809" w:rsidRDefault="00000000">
      <w:pPr>
        <w:pStyle w:val="afe"/>
      </w:pPr>
      <w:r>
        <w:rPr>
          <w:rFonts w:hint="eastAsia"/>
        </w:rPr>
        <w:t>3</w:t>
      </w:r>
      <w:r>
        <w:t>.5</w:t>
      </w:r>
      <w:r w:rsidR="007552D6">
        <w:t xml:space="preserve"> </w:t>
      </w:r>
      <w:r>
        <w:rPr>
          <w:rFonts w:hint="eastAsia"/>
        </w:rPr>
        <w:t>用户表（</w:t>
      </w:r>
      <w:r>
        <w:rPr>
          <w:rFonts w:hint="eastAsia"/>
        </w:rPr>
        <w:t>user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346CC7C6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538F57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152E8338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7E3B093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C38B4E5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680975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5D92AE3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9DDAC05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081D0D4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566B5B8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F314206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7FBED12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516C8ED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FA31C1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email</w:t>
            </w:r>
          </w:p>
        </w:tc>
        <w:tc>
          <w:tcPr>
            <w:tcW w:w="4148" w:type="dxa"/>
          </w:tcPr>
          <w:p w14:paraId="5F79743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电邮</w:t>
            </w:r>
          </w:p>
        </w:tc>
      </w:tr>
      <w:tr w:rsidR="00583809" w14:paraId="6867975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CB0A9AB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hashed_password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3069DD9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登陆密码</w:t>
            </w:r>
          </w:p>
        </w:tc>
      </w:tr>
      <w:tr w:rsidR="00583809" w14:paraId="31E92AE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926C7F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telephone</w:t>
            </w:r>
          </w:p>
        </w:tc>
        <w:tc>
          <w:tcPr>
            <w:tcW w:w="4148" w:type="dxa"/>
          </w:tcPr>
          <w:p w14:paraId="0FD322C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电话号码</w:t>
            </w:r>
          </w:p>
        </w:tc>
      </w:tr>
      <w:tr w:rsidR="00583809" w14:paraId="185338F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91F526E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username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21AA2B7E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用户名</w:t>
            </w:r>
          </w:p>
        </w:tc>
      </w:tr>
    </w:tbl>
    <w:p w14:paraId="4BBD64C6" w14:textId="1D16C9C0" w:rsidR="00583809" w:rsidRDefault="00000000">
      <w:pPr>
        <w:pStyle w:val="afe"/>
      </w:pPr>
      <w:r>
        <w:t>3.6</w:t>
      </w:r>
      <w:r w:rsidR="007552D6">
        <w:t xml:space="preserve"> </w:t>
      </w:r>
      <w:r w:rsidR="00686633">
        <w:rPr>
          <w:rFonts w:hint="eastAsia"/>
        </w:rPr>
        <w:t>病人</w:t>
      </w:r>
      <w:r>
        <w:rPr>
          <w:rFonts w:hint="eastAsia"/>
        </w:rPr>
        <w:t>表（</w:t>
      </w:r>
      <w:r>
        <w:rPr>
          <w:rFonts w:hint="eastAsia"/>
        </w:rPr>
        <w:t>patient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3FDCB732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BCFE23C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3126FDA0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5EBEC4C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16CCB5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15C26C3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3CFF607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57912DF0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779C29E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7AD9C0A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C24E39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lastRenderedPageBreak/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1E3BE55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67186F2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EC17BAD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birthday</w:t>
            </w:r>
          </w:p>
        </w:tc>
        <w:tc>
          <w:tcPr>
            <w:tcW w:w="4148" w:type="dxa"/>
          </w:tcPr>
          <w:p w14:paraId="2FB2529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生日</w:t>
            </w:r>
          </w:p>
        </w:tc>
      </w:tr>
      <w:tr w:rsidR="00583809" w14:paraId="4E567AB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2F6C4F3B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gender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928692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性别</w:t>
            </w:r>
          </w:p>
        </w:tc>
      </w:tr>
      <w:tr w:rsidR="00583809" w14:paraId="253D04D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6ADD8BA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name</w:t>
            </w:r>
          </w:p>
        </w:tc>
        <w:tc>
          <w:tcPr>
            <w:tcW w:w="4148" w:type="dxa"/>
          </w:tcPr>
          <w:p w14:paraId="36603E2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姓名</w:t>
            </w:r>
          </w:p>
        </w:tc>
      </w:tr>
      <w:tr w:rsidR="00583809" w14:paraId="592CE92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0EF2EBB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2E07D1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所属用户</w:t>
            </w:r>
          </w:p>
        </w:tc>
      </w:tr>
    </w:tbl>
    <w:p w14:paraId="2AF93D4F" w14:textId="11A51D2C" w:rsidR="00583809" w:rsidRDefault="00000000">
      <w:pPr>
        <w:pStyle w:val="afe"/>
      </w:pPr>
      <w:r>
        <w:t>3.7</w:t>
      </w:r>
      <w:r w:rsidR="007552D6">
        <w:t xml:space="preserve"> </w:t>
      </w:r>
      <w:r>
        <w:rPr>
          <w:rFonts w:hint="eastAsia"/>
        </w:rPr>
        <w:t>就诊表（</w:t>
      </w:r>
      <w:r>
        <w:t>consultation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5C6C0917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6B1C5C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5CFC76F2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581AB27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7A595C4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66F54F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1A9E099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33D3DF3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2F7E480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7632068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BE29F8D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000FB8D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7EBA0E5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831A31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consultation_fee</w:t>
            </w:r>
            <w:proofErr w:type="spellEnd"/>
          </w:p>
        </w:tc>
        <w:tc>
          <w:tcPr>
            <w:tcW w:w="4148" w:type="dxa"/>
          </w:tcPr>
          <w:p w14:paraId="234A916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咨询费用</w:t>
            </w:r>
          </w:p>
        </w:tc>
      </w:tr>
      <w:tr w:rsidR="00583809" w14:paraId="08DEB0D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2C4F03A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description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1840CBFF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病情描述</w:t>
            </w:r>
          </w:p>
        </w:tc>
      </w:tr>
      <w:tr w:rsidR="00583809" w14:paraId="0940760E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232A1E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diagnosis</w:t>
            </w:r>
          </w:p>
        </w:tc>
        <w:tc>
          <w:tcPr>
            <w:tcW w:w="4148" w:type="dxa"/>
          </w:tcPr>
          <w:p w14:paraId="4B79586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诊断</w:t>
            </w:r>
          </w:p>
        </w:tc>
      </w:tr>
      <w:tr w:rsidR="00583809" w14:paraId="70636BF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8FDB16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rating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078ABC3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评分：</w:t>
            </w:r>
            <w:r>
              <w:rPr>
                <w:rFonts w:hint="eastAsia"/>
              </w:rPr>
              <w:t>1-5</w:t>
            </w:r>
            <w:r>
              <w:rPr>
                <w:rFonts w:hint="eastAsia"/>
              </w:rPr>
              <w:t>分</w:t>
            </w:r>
          </w:p>
        </w:tc>
      </w:tr>
      <w:tr w:rsidR="00583809" w14:paraId="33B144A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313292DE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review</w:t>
            </w:r>
          </w:p>
        </w:tc>
        <w:tc>
          <w:tcPr>
            <w:tcW w:w="4148" w:type="dxa"/>
          </w:tcPr>
          <w:p w14:paraId="7C390CE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评价</w:t>
            </w:r>
          </w:p>
        </w:tc>
      </w:tr>
      <w:tr w:rsidR="00583809" w14:paraId="65BFE3B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32A46868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846232A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状态：</w:t>
            </w:r>
            <w:r>
              <w:rPr>
                <w:rFonts w:hint="eastAsia"/>
              </w:rPr>
              <w:t>201.</w:t>
            </w:r>
            <w:r>
              <w:rPr>
                <w:rFonts w:hint="eastAsia"/>
              </w:rPr>
              <w:t>未填写病情描述</w:t>
            </w:r>
            <w:r>
              <w:rPr>
                <w:rFonts w:hint="eastAsia"/>
              </w:rPr>
              <w:t xml:space="preserve"> 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  <w:r>
              <w:rPr>
                <w:rFonts w:hint="eastAsia"/>
              </w:rPr>
              <w:t xml:space="preserve"> 204.</w:t>
            </w:r>
            <w:r>
              <w:rPr>
                <w:rFonts w:hint="eastAsia"/>
              </w:rPr>
              <w:t>正在诊断</w:t>
            </w:r>
            <w:r>
              <w:rPr>
                <w:rFonts w:hint="eastAsia"/>
              </w:rPr>
              <w:t xml:space="preserve"> 205.</w:t>
            </w:r>
            <w:r>
              <w:rPr>
                <w:rFonts w:hint="eastAsia"/>
              </w:rPr>
              <w:t>诊断结束</w:t>
            </w:r>
            <w:r>
              <w:rPr>
                <w:rFonts w:hint="eastAsia"/>
              </w:rPr>
              <w:t xml:space="preserve"> 206.</w:t>
            </w:r>
            <w:r>
              <w:rPr>
                <w:rFonts w:hint="eastAsia"/>
              </w:rPr>
              <w:t>已出处方</w:t>
            </w:r>
            <w:r>
              <w:rPr>
                <w:rFonts w:hint="eastAsia"/>
              </w:rPr>
              <w:t xml:space="preserve"> 207.</w:t>
            </w:r>
            <w:r>
              <w:rPr>
                <w:rFonts w:hint="eastAsia"/>
              </w:rPr>
              <w:t>已评价</w:t>
            </w:r>
          </w:p>
        </w:tc>
      </w:tr>
      <w:tr w:rsidR="00583809" w14:paraId="1BE304C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D90AF91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doctor_id</w:t>
            </w:r>
            <w:proofErr w:type="spellEnd"/>
          </w:p>
        </w:tc>
        <w:tc>
          <w:tcPr>
            <w:tcW w:w="4148" w:type="dxa"/>
          </w:tcPr>
          <w:p w14:paraId="02AC025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接诊医生</w:t>
            </w:r>
          </w:p>
        </w:tc>
      </w:tr>
      <w:tr w:rsidR="00583809" w14:paraId="5117DED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F3ADDBF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patient_id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059D39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就诊人</w:t>
            </w:r>
          </w:p>
        </w:tc>
      </w:tr>
      <w:tr w:rsidR="00583809" w14:paraId="2010B3D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BCBB4EC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</w:tcPr>
          <w:p w14:paraId="70E86FAA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</w:p>
        </w:tc>
      </w:tr>
    </w:tbl>
    <w:p w14:paraId="3BD0D65D" w14:textId="065CD344" w:rsidR="00583809" w:rsidRDefault="00000000">
      <w:pPr>
        <w:pStyle w:val="afe"/>
      </w:pPr>
      <w:r>
        <w:t>3.8</w:t>
      </w:r>
      <w:r w:rsidR="007552D6">
        <w:t xml:space="preserve"> </w:t>
      </w:r>
      <w:r>
        <w:rPr>
          <w:rFonts w:hint="eastAsia"/>
        </w:rPr>
        <w:t>处方表（</w:t>
      </w:r>
      <w:r>
        <w:t>prescription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0DC8C8EC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5BC86A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3C86787B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520D9E7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AD0CF1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7A5788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3C8C052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F86449A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0D02B95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68C6BCDC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2AEBA3A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642B361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5CE353E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B484014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instruction</w:t>
            </w:r>
          </w:p>
        </w:tc>
        <w:tc>
          <w:tcPr>
            <w:tcW w:w="4148" w:type="dxa"/>
          </w:tcPr>
          <w:p w14:paraId="0DCF184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处方说明</w:t>
            </w:r>
          </w:p>
        </w:tc>
      </w:tr>
      <w:tr w:rsidR="00583809" w14:paraId="297869AF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816A547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7CF5EE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处方状态：</w:t>
            </w:r>
            <w:r>
              <w:rPr>
                <w:rFonts w:hint="eastAsia"/>
              </w:rPr>
              <w:t>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</w:p>
        </w:tc>
      </w:tr>
      <w:tr w:rsidR="00583809" w14:paraId="0B80237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B7B2709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total_amount</w:t>
            </w:r>
            <w:proofErr w:type="spellEnd"/>
          </w:p>
        </w:tc>
        <w:tc>
          <w:tcPr>
            <w:tcW w:w="4148" w:type="dxa"/>
          </w:tcPr>
          <w:p w14:paraId="0E952A3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总金额</w:t>
            </w:r>
          </w:p>
        </w:tc>
      </w:tr>
      <w:tr w:rsidR="00583809" w14:paraId="213C64D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DDD76A1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consultation_id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41CD5A1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关联就诊记录</w:t>
            </w:r>
          </w:p>
        </w:tc>
      </w:tr>
      <w:tr w:rsidR="00583809" w14:paraId="7CCC6DFD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4F586C4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doctor_id</w:t>
            </w:r>
            <w:proofErr w:type="spellEnd"/>
          </w:p>
        </w:tc>
        <w:tc>
          <w:tcPr>
            <w:tcW w:w="4148" w:type="dxa"/>
          </w:tcPr>
          <w:p w14:paraId="7A3FCDF0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接诊医生</w:t>
            </w:r>
          </w:p>
        </w:tc>
      </w:tr>
      <w:tr w:rsidR="00583809" w14:paraId="5524D0D3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49A4823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patient_id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72442D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就诊人</w:t>
            </w:r>
          </w:p>
        </w:tc>
      </w:tr>
    </w:tbl>
    <w:p w14:paraId="006C1AA1" w14:textId="3221869C" w:rsidR="00583809" w:rsidRDefault="00000000">
      <w:pPr>
        <w:pStyle w:val="afe"/>
      </w:pPr>
      <w:r>
        <w:t>3.9</w:t>
      </w:r>
      <w:r w:rsidR="007552D6">
        <w:t xml:space="preserve"> </w:t>
      </w:r>
      <w:r>
        <w:rPr>
          <w:rFonts w:hint="eastAsia"/>
        </w:rPr>
        <w:t>处方详情表（</w:t>
      </w:r>
      <w:proofErr w:type="spellStart"/>
      <w:r>
        <w:t>prescription_detail</w:t>
      </w:r>
      <w:proofErr w:type="spellEnd"/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44E9B298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E463C2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777E5758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0F3C3AD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4755326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3403C22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0F67AFC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4AA40CB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62847AC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338B9306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7CF9D65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12D5EA5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6C3727C8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0C942659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count</w:t>
            </w:r>
          </w:p>
        </w:tc>
        <w:tc>
          <w:tcPr>
            <w:tcW w:w="4148" w:type="dxa"/>
          </w:tcPr>
          <w:p w14:paraId="2A8FDDA7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药量</w:t>
            </w:r>
          </w:p>
        </w:tc>
      </w:tr>
      <w:tr w:rsidR="00583809" w14:paraId="0DFC465A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AFE14E0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instruction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20739A89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服用说明</w:t>
            </w:r>
          </w:p>
        </w:tc>
      </w:tr>
      <w:tr w:rsidR="00583809" w14:paraId="2F3D49C2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2223903D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medicine_id</w:t>
            </w:r>
            <w:proofErr w:type="spellEnd"/>
          </w:p>
        </w:tc>
        <w:tc>
          <w:tcPr>
            <w:tcW w:w="4148" w:type="dxa"/>
          </w:tcPr>
          <w:p w14:paraId="496127B6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药品</w:t>
            </w:r>
          </w:p>
        </w:tc>
      </w:tr>
      <w:tr w:rsidR="00583809" w14:paraId="34191724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5D436CBE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lastRenderedPageBreak/>
              <w:t>prescription_id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7EAFA9FC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所属处方</w:t>
            </w:r>
          </w:p>
        </w:tc>
      </w:tr>
    </w:tbl>
    <w:p w14:paraId="41999DD0" w14:textId="4B35DD45" w:rsidR="00583809" w:rsidRDefault="00000000">
      <w:pPr>
        <w:pStyle w:val="afe"/>
      </w:pPr>
      <w:r>
        <w:t>3.10</w:t>
      </w:r>
      <w:r w:rsidR="007552D6">
        <w:t xml:space="preserve"> </w:t>
      </w:r>
      <w:r>
        <w:rPr>
          <w:rFonts w:hint="eastAsia"/>
        </w:rPr>
        <w:t>支付表（</w:t>
      </w:r>
      <w:r>
        <w:t>payment</w:t>
      </w:r>
      <w:r>
        <w:rPr>
          <w:rFonts w:hint="eastAsia"/>
        </w:rPr>
        <w:t>）</w:t>
      </w:r>
    </w:p>
    <w:tbl>
      <w:tblPr>
        <w:tblStyle w:val="aff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83809" w14:paraId="2A9E1FBC" w14:textId="77777777" w:rsidTr="005838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D481752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rPr>
                <w:rFonts w:hint="eastAsia"/>
              </w:rPr>
              <w:t>字段名</w:t>
            </w:r>
          </w:p>
        </w:tc>
        <w:tc>
          <w:tcPr>
            <w:tcW w:w="4148" w:type="dxa"/>
          </w:tcPr>
          <w:p w14:paraId="11B367B4" w14:textId="77777777" w:rsidR="00583809" w:rsidRDefault="00000000">
            <w:pPr>
              <w:pStyle w:val="-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字段说明</w:t>
            </w:r>
          </w:p>
        </w:tc>
      </w:tr>
      <w:tr w:rsidR="00583809" w14:paraId="1C30083B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0F3443BF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id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63179EB2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主键</w:t>
            </w:r>
          </w:p>
        </w:tc>
      </w:tr>
      <w:tr w:rsidR="00583809" w14:paraId="12808D39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9B872AE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create_time</w:t>
            </w:r>
            <w:proofErr w:type="spellEnd"/>
          </w:p>
        </w:tc>
        <w:tc>
          <w:tcPr>
            <w:tcW w:w="4148" w:type="dxa"/>
          </w:tcPr>
          <w:p w14:paraId="341486B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条目创建时间</w:t>
            </w:r>
          </w:p>
        </w:tc>
      </w:tr>
      <w:tr w:rsidR="00583809" w14:paraId="6EF8FA31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8B67169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update_time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3A29C1B4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条目修改时间</w:t>
            </w:r>
          </w:p>
        </w:tc>
      </w:tr>
      <w:tr w:rsidR="00583809" w14:paraId="78018F9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60A327E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payment_amount</w:t>
            </w:r>
            <w:proofErr w:type="spellEnd"/>
          </w:p>
        </w:tc>
        <w:tc>
          <w:tcPr>
            <w:tcW w:w="4148" w:type="dxa"/>
          </w:tcPr>
          <w:p w14:paraId="6E3EBDBB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支付金额</w:t>
            </w:r>
          </w:p>
        </w:tc>
      </w:tr>
      <w:tr w:rsidR="00583809" w14:paraId="6CF1CDA5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6EEE79FB" w14:textId="77777777" w:rsidR="00583809" w:rsidRDefault="00000000">
            <w:pPr>
              <w:pStyle w:val="-"/>
              <w:rPr>
                <w:b w:val="0"/>
                <w:bCs w:val="0"/>
              </w:rPr>
            </w:pPr>
            <w:r>
              <w:t>status</w:t>
            </w:r>
          </w:p>
        </w:tc>
        <w:tc>
          <w:tcPr>
            <w:tcW w:w="4148" w:type="dxa"/>
            <w:shd w:val="clear" w:color="auto" w:fill="EDEDED" w:themeFill="accent3" w:themeFillTint="33"/>
          </w:tcPr>
          <w:p w14:paraId="4DCA8233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支付状态：</w:t>
            </w:r>
            <w:r>
              <w:rPr>
                <w:rFonts w:hint="eastAsia"/>
              </w:rPr>
              <w:t>202.</w:t>
            </w:r>
            <w:r>
              <w:rPr>
                <w:rFonts w:hint="eastAsia"/>
              </w:rPr>
              <w:t>未支付</w:t>
            </w:r>
            <w:r>
              <w:rPr>
                <w:rFonts w:hint="eastAsia"/>
              </w:rPr>
              <w:t xml:space="preserve"> 203.</w:t>
            </w:r>
            <w:r>
              <w:rPr>
                <w:rFonts w:hint="eastAsia"/>
              </w:rPr>
              <w:t>已支付</w:t>
            </w:r>
          </w:p>
        </w:tc>
      </w:tr>
      <w:tr w:rsidR="00583809" w14:paraId="5517FEC3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136B1B18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consultation_id</w:t>
            </w:r>
            <w:proofErr w:type="spellEnd"/>
          </w:p>
        </w:tc>
        <w:tc>
          <w:tcPr>
            <w:tcW w:w="4148" w:type="dxa"/>
          </w:tcPr>
          <w:p w14:paraId="0EFB2DC8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关联就诊记录（二选一）</w:t>
            </w:r>
          </w:p>
        </w:tc>
      </w:tr>
      <w:tr w:rsidR="00583809" w14:paraId="7E574407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EDEDED" w:themeFill="accent3" w:themeFillTint="33"/>
            <w:vAlign w:val="top"/>
          </w:tcPr>
          <w:p w14:paraId="14956605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prescription_id</w:t>
            </w:r>
            <w:proofErr w:type="spellEnd"/>
          </w:p>
        </w:tc>
        <w:tc>
          <w:tcPr>
            <w:tcW w:w="4148" w:type="dxa"/>
            <w:shd w:val="clear" w:color="auto" w:fill="EDEDED" w:themeFill="accent3" w:themeFillTint="33"/>
          </w:tcPr>
          <w:p w14:paraId="427785DD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关联处方（二选一）</w:t>
            </w:r>
          </w:p>
        </w:tc>
      </w:tr>
      <w:tr w:rsidR="00583809" w14:paraId="64231B40" w14:textId="77777777" w:rsidTr="005838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vAlign w:val="top"/>
          </w:tcPr>
          <w:p w14:paraId="74D9AB17" w14:textId="77777777" w:rsidR="00583809" w:rsidRDefault="00000000">
            <w:pPr>
              <w:pStyle w:val="-"/>
              <w:rPr>
                <w:b w:val="0"/>
                <w:bCs w:val="0"/>
              </w:rPr>
            </w:pPr>
            <w:proofErr w:type="spellStart"/>
            <w:r>
              <w:t>user_id</w:t>
            </w:r>
            <w:proofErr w:type="spellEnd"/>
          </w:p>
        </w:tc>
        <w:tc>
          <w:tcPr>
            <w:tcW w:w="4148" w:type="dxa"/>
          </w:tcPr>
          <w:p w14:paraId="5D857695" w14:textId="77777777" w:rsidR="00583809" w:rsidRDefault="00000000">
            <w:pPr>
              <w:pStyle w:val="-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支付用户</w:t>
            </w:r>
          </w:p>
        </w:tc>
      </w:tr>
    </w:tbl>
    <w:p w14:paraId="31D96062" w14:textId="77777777" w:rsidR="00583809" w:rsidRDefault="00000000">
      <w:pPr>
        <w:pStyle w:val="afc"/>
      </w:pPr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环境准备</w:t>
      </w:r>
    </w:p>
    <w:p w14:paraId="7B536C49" w14:textId="77777777" w:rsidR="00583809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服务器和</w:t>
      </w:r>
      <w:r>
        <w:rPr>
          <w:rFonts w:hint="eastAsia"/>
        </w:rPr>
        <w:t>JDK</w:t>
      </w:r>
      <w:r>
        <w:rPr>
          <w:rFonts w:hint="eastAsia"/>
        </w:rPr>
        <w:t>准备</w:t>
      </w:r>
    </w:p>
    <w:p w14:paraId="4A6E20CF" w14:textId="77777777" w:rsidR="00583809" w:rsidRDefault="00000000">
      <w:pPr>
        <w:pStyle w:val="aff0"/>
      </w:pPr>
      <w:r>
        <w:t>4.4.1</w:t>
      </w:r>
      <w:r>
        <w:rPr>
          <w:rFonts w:hint="eastAsia"/>
        </w:rPr>
        <w:t>服务器准备</w:t>
      </w:r>
    </w:p>
    <w:p w14:paraId="7DED7B70" w14:textId="77777777" w:rsidR="00583809" w:rsidRDefault="00000000">
      <w:pPr>
        <w:pStyle w:val="aff6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2" w:name="_MON_1650349192"/>
    <w:bookmarkEnd w:id="2"/>
    <w:p w14:paraId="1AA57A84" w14:textId="77777777" w:rsidR="00583809" w:rsidRDefault="00000000">
      <w:pPr>
        <w:pStyle w:val="aff6"/>
      </w:pPr>
      <w:r>
        <w:object w:dxaOrig="2066" w:dyaOrig="1427" w14:anchorId="3581A72F">
          <v:shape id="_x0000_i1033" type="#_x0000_t75" style="width:103.35pt;height:70.95pt" o:ole="">
            <v:imagedata r:id="rId25" o:title=""/>
          </v:shape>
          <o:OLEObject Type="Embed" ProgID="Word.Document.12" ShapeID="_x0000_i1033" DrawAspect="Icon" ObjectID="_1750507971" r:id="rId26"/>
        </w:object>
      </w:r>
    </w:p>
    <w:p w14:paraId="5959D31F" w14:textId="77777777" w:rsidR="00583809" w:rsidRDefault="00000000">
      <w:pPr>
        <w:pStyle w:val="aff0"/>
      </w:pPr>
      <w:r>
        <w:t>4.4.2</w:t>
      </w:r>
      <w:r>
        <w:rPr>
          <w:rFonts w:hint="eastAsia"/>
        </w:rPr>
        <w:t>阿里云服务器准备（可选）</w:t>
      </w:r>
    </w:p>
    <w:bookmarkStart w:id="3" w:name="_MON_1656059865"/>
    <w:bookmarkEnd w:id="3"/>
    <w:p w14:paraId="66053CCD" w14:textId="77777777" w:rsidR="00583809" w:rsidRDefault="00000000">
      <w:pPr>
        <w:pStyle w:val="aff6"/>
      </w:pPr>
      <w:r>
        <w:object w:dxaOrig="2016" w:dyaOrig="1440" w14:anchorId="49F777DC">
          <v:shape id="_x0000_i1034" type="#_x0000_t75" style="width:100.85pt;height:1in" o:ole="">
            <v:imagedata r:id="rId27" o:title=""/>
          </v:shape>
          <o:OLEObject Type="Embed" ProgID="Word.Document.8" ShapeID="_x0000_i1034" DrawAspect="Icon" ObjectID="_1750507972" r:id="rId28"/>
        </w:object>
      </w:r>
    </w:p>
    <w:p w14:paraId="71FA7DEE" w14:textId="77777777" w:rsidR="00583809" w:rsidRDefault="00000000">
      <w:pPr>
        <w:pStyle w:val="aff0"/>
      </w:pPr>
      <w:r>
        <w:t>4.4.3</w:t>
      </w:r>
      <w:r>
        <w:t>编写集群分发脚本</w:t>
      </w:r>
      <w:proofErr w:type="spellStart"/>
      <w:r>
        <w:t>xsync</w:t>
      </w:r>
      <w:proofErr w:type="spellEnd"/>
    </w:p>
    <w:p w14:paraId="31BDFE29" w14:textId="77777777" w:rsidR="00583809" w:rsidRDefault="00000000">
      <w:pPr>
        <w:pStyle w:val="aff4"/>
      </w:pPr>
      <w:r>
        <w:t>1</w:t>
      </w:r>
      <w:r>
        <w:rPr>
          <w:rFonts w:hint="eastAsia"/>
        </w:rPr>
        <w:t>）</w:t>
      </w:r>
      <w:proofErr w:type="spellStart"/>
      <w:r>
        <w:t>xsync</w:t>
      </w:r>
      <w:proofErr w:type="spellEnd"/>
      <w:r>
        <w:t>集群分发</w:t>
      </w:r>
      <w:r>
        <w:rPr>
          <w:rFonts w:hint="eastAsia"/>
        </w:rPr>
        <w:t>脚本</w:t>
      </w:r>
    </w:p>
    <w:p w14:paraId="60CC378B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157BC8BC" w14:textId="77777777" w:rsidR="00583809" w:rsidRDefault="00000000">
      <w:pPr>
        <w:pStyle w:val="aff6"/>
      </w:pP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48D083BA" w14:textId="77777777" w:rsidR="00583809" w:rsidRDefault="00000000">
      <w:pPr>
        <w:pStyle w:val="aff6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025A4F97" w14:textId="77777777" w:rsidR="00583809" w:rsidRDefault="00000000">
      <w:pPr>
        <w:pStyle w:val="afff"/>
      </w:pPr>
      <w:proofErr w:type="spellStart"/>
      <w:r>
        <w:t>rsync</w:t>
      </w:r>
      <w:proofErr w:type="spellEnd"/>
      <w:r>
        <w:t xml:space="preserve"> -av /opt/module root@hadoop103:/opt/</w:t>
      </w:r>
    </w:p>
    <w:p w14:paraId="5DABFF3D" w14:textId="77777777" w:rsidR="00583809" w:rsidRDefault="00000000">
      <w:pPr>
        <w:pStyle w:val="aff6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t>期望脚本：</w:t>
      </w:r>
    </w:p>
    <w:p w14:paraId="2A6BA786" w14:textId="77777777" w:rsidR="00583809" w:rsidRDefault="00000000">
      <w:pPr>
        <w:pStyle w:val="afff"/>
      </w:pPr>
      <w:proofErr w:type="spellStart"/>
      <w:r>
        <w:t>xsync</w:t>
      </w:r>
      <w:proofErr w:type="spellEnd"/>
      <w:r>
        <w:t>要同步的文件名称</w:t>
      </w:r>
    </w:p>
    <w:p w14:paraId="7F067A6C" w14:textId="77777777" w:rsidR="00583809" w:rsidRDefault="00000000">
      <w:pPr>
        <w:pStyle w:val="aff6"/>
      </w:pPr>
      <w:r>
        <w:rPr>
          <w:rFonts w:hint="eastAsia"/>
        </w:rPr>
        <w:lastRenderedPageBreak/>
        <w:t>③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t>：在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/bin</w:t>
      </w:r>
      <w:r>
        <w:t>这个目录下存放的脚本，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</w:t>
      </w:r>
      <w:r>
        <w:t>可以在系统任何地方直接执行。</w:t>
      </w:r>
    </w:p>
    <w:p w14:paraId="36936AA9" w14:textId="77777777" w:rsidR="00583809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06F9EC0" w14:textId="77777777" w:rsidR="00583809" w:rsidRDefault="00000000">
      <w:pPr>
        <w:pStyle w:val="aff6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6529FEEB" w14:textId="77777777" w:rsidR="00583809" w:rsidRDefault="00000000">
      <w:pPr>
        <w:pStyle w:val="afff"/>
      </w:pPr>
      <w:r>
        <w:t xml:space="preserve">[atguigu@hadoop102 ~]$ </w:t>
      </w:r>
      <w:proofErr w:type="spellStart"/>
      <w:r>
        <w:t>mkdir</w:t>
      </w:r>
      <w:proofErr w:type="spellEnd"/>
      <w:r>
        <w:t xml:space="preserve"> bin</w:t>
      </w:r>
    </w:p>
    <w:p w14:paraId="17256F0A" w14:textId="77777777" w:rsidR="00583809" w:rsidRDefault="00000000">
      <w:pPr>
        <w:pStyle w:val="aff6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12219B2B" w14:textId="77777777" w:rsidR="00583809" w:rsidRDefault="00000000">
      <w:pPr>
        <w:pStyle w:val="afff"/>
      </w:pPr>
      <w:r>
        <w:t>[atguigu@hadoop102 ~]$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2E4A6D81" w14:textId="77777777" w:rsidR="00583809" w:rsidRDefault="00000000">
      <w:pPr>
        <w:pStyle w:val="afff"/>
      </w:pPr>
      <w:r>
        <w:t xml:space="preserve">[atguigu@hadoop102 ~]$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7857C022" w14:textId="77777777" w:rsidR="00583809" w:rsidRDefault="00000000">
      <w:pPr>
        <w:pStyle w:val="aff6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 w14:paraId="5972C320" w14:textId="77777777" w:rsidR="00583809" w:rsidRDefault="00000000">
      <w:pPr>
        <w:pStyle w:val="afff"/>
      </w:pPr>
      <w:r>
        <w:t>#!/bin/bash</w:t>
      </w:r>
    </w:p>
    <w:p w14:paraId="22B47652" w14:textId="77777777" w:rsidR="00583809" w:rsidRDefault="00000000">
      <w:pPr>
        <w:pStyle w:val="afff"/>
      </w:pPr>
      <w:r>
        <w:rPr>
          <w:rFonts w:hint="eastAsia"/>
        </w:rPr>
        <w:t xml:space="preserve">#1. </w:t>
      </w:r>
      <w:r>
        <w:rPr>
          <w:rFonts w:hint="eastAsia"/>
        </w:rPr>
        <w:t>判断参数个数</w:t>
      </w:r>
    </w:p>
    <w:p w14:paraId="002BFD83" w14:textId="77777777" w:rsidR="00583809" w:rsidRDefault="00000000">
      <w:pPr>
        <w:pStyle w:val="afff"/>
      </w:pPr>
      <w:r>
        <w:t>if [ $# -</w:t>
      </w:r>
      <w:proofErr w:type="spellStart"/>
      <w:r>
        <w:t>lt</w:t>
      </w:r>
      <w:proofErr w:type="spellEnd"/>
      <w:r>
        <w:t xml:space="preserve"> 1 ]</w:t>
      </w:r>
    </w:p>
    <w:p w14:paraId="32A93646" w14:textId="77777777" w:rsidR="00583809" w:rsidRDefault="00000000">
      <w:pPr>
        <w:pStyle w:val="afff"/>
      </w:pPr>
      <w:r>
        <w:t>then</w:t>
      </w:r>
    </w:p>
    <w:p w14:paraId="2093F14D" w14:textId="77777777" w:rsidR="00583809" w:rsidRDefault="00000000">
      <w:pPr>
        <w:pStyle w:val="afff"/>
      </w:pPr>
      <w:r>
        <w:t xml:space="preserve">echo Not Enough </w:t>
      </w:r>
      <w:proofErr w:type="spellStart"/>
      <w:r>
        <w:t>Arguement</w:t>
      </w:r>
      <w:proofErr w:type="spellEnd"/>
      <w:r>
        <w:t>!</w:t>
      </w:r>
    </w:p>
    <w:p w14:paraId="669CDEFA" w14:textId="77777777" w:rsidR="00583809" w:rsidRDefault="00000000">
      <w:pPr>
        <w:pStyle w:val="afff"/>
      </w:pPr>
      <w:r>
        <w:t>exit;</w:t>
      </w:r>
    </w:p>
    <w:p w14:paraId="2B230C04" w14:textId="77777777" w:rsidR="00583809" w:rsidRDefault="00000000">
      <w:pPr>
        <w:pStyle w:val="afff"/>
      </w:pPr>
      <w:r>
        <w:t>fi</w:t>
      </w:r>
    </w:p>
    <w:p w14:paraId="7A90BE35" w14:textId="77777777" w:rsidR="00583809" w:rsidRDefault="00000000">
      <w:pPr>
        <w:pStyle w:val="afff"/>
      </w:pPr>
      <w:r>
        <w:rPr>
          <w:rFonts w:hint="eastAsia"/>
        </w:rPr>
        <w:t xml:space="preserve">#2. </w:t>
      </w:r>
      <w:r>
        <w:rPr>
          <w:rFonts w:hint="eastAsia"/>
        </w:rPr>
        <w:t>遍历集群所有机器</w:t>
      </w:r>
    </w:p>
    <w:p w14:paraId="1DDDDF68" w14:textId="77777777" w:rsidR="00583809" w:rsidRDefault="00000000">
      <w:pPr>
        <w:pStyle w:val="afff"/>
      </w:pPr>
      <w:r>
        <w:t>for host in hadoop102 hadoop103 hadoop104</w:t>
      </w:r>
    </w:p>
    <w:p w14:paraId="63D05ED6" w14:textId="77777777" w:rsidR="00583809" w:rsidRDefault="00000000">
      <w:pPr>
        <w:pStyle w:val="afff"/>
      </w:pPr>
      <w:r>
        <w:t>do</w:t>
      </w:r>
    </w:p>
    <w:p w14:paraId="4BD33193" w14:textId="77777777" w:rsidR="00583809" w:rsidRDefault="00000000">
      <w:pPr>
        <w:pStyle w:val="afff"/>
      </w:pPr>
      <w:r>
        <w:t>echo ====================  $host  ====================</w:t>
      </w:r>
    </w:p>
    <w:p w14:paraId="0021BB95" w14:textId="77777777" w:rsidR="00583809" w:rsidRDefault="00000000">
      <w:pPr>
        <w:pStyle w:val="afff"/>
      </w:pPr>
      <w:r>
        <w:rPr>
          <w:rFonts w:hint="eastAsia"/>
        </w:rPr>
        <w:t xml:space="preserve">#3. </w:t>
      </w:r>
      <w:r>
        <w:rPr>
          <w:rFonts w:hint="eastAsia"/>
        </w:rPr>
        <w:t>遍历所有目录，挨个发送</w:t>
      </w:r>
    </w:p>
    <w:p w14:paraId="2925FB2D" w14:textId="77777777" w:rsidR="00583809" w:rsidRDefault="00000000">
      <w:pPr>
        <w:pStyle w:val="afff"/>
      </w:pPr>
      <w:r>
        <w:t>for file in $@</w:t>
      </w:r>
    </w:p>
    <w:p w14:paraId="3121C218" w14:textId="77777777" w:rsidR="00583809" w:rsidRDefault="00000000">
      <w:pPr>
        <w:pStyle w:val="afff"/>
      </w:pPr>
      <w:r>
        <w:t>do</w:t>
      </w:r>
    </w:p>
    <w:p w14:paraId="771FE549" w14:textId="77777777" w:rsidR="00583809" w:rsidRDefault="00000000">
      <w:pPr>
        <w:pStyle w:val="afff"/>
      </w:pPr>
      <w:r>
        <w:rPr>
          <w:rFonts w:hint="eastAsia"/>
        </w:rPr>
        <w:t>#4</w:t>
      </w:r>
      <w:r>
        <w:rPr>
          <w:rFonts w:hint="eastAsia"/>
        </w:rPr>
        <w:t>判断文件是否存在</w:t>
      </w:r>
    </w:p>
    <w:p w14:paraId="1DAC282B" w14:textId="77777777" w:rsidR="00583809" w:rsidRDefault="00000000">
      <w:pPr>
        <w:pStyle w:val="afff"/>
      </w:pPr>
      <w:r>
        <w:t>if [ -e $file ]</w:t>
      </w:r>
    </w:p>
    <w:p w14:paraId="708DBCD4" w14:textId="77777777" w:rsidR="00583809" w:rsidRDefault="00000000">
      <w:pPr>
        <w:pStyle w:val="afff"/>
      </w:pPr>
      <w:r>
        <w:t>then</w:t>
      </w:r>
    </w:p>
    <w:p w14:paraId="08920E99" w14:textId="77777777" w:rsidR="00583809" w:rsidRDefault="00000000">
      <w:pPr>
        <w:pStyle w:val="afff"/>
      </w:pPr>
      <w:r>
        <w:rPr>
          <w:rFonts w:hint="eastAsia"/>
        </w:rPr>
        <w:t xml:space="preserve">#5. </w:t>
      </w:r>
      <w:r>
        <w:rPr>
          <w:rFonts w:hint="eastAsia"/>
        </w:rPr>
        <w:t>获取父目录</w:t>
      </w:r>
    </w:p>
    <w:p w14:paraId="6646C78A" w14:textId="77777777" w:rsidR="00583809" w:rsidRDefault="00000000">
      <w:pPr>
        <w:pStyle w:val="afff"/>
      </w:pPr>
      <w:proofErr w:type="spellStart"/>
      <w:r>
        <w:t>pdir</w:t>
      </w:r>
      <w:proofErr w:type="spellEnd"/>
      <w:r>
        <w:t>=$(cd -P $(</w:t>
      </w:r>
      <w:proofErr w:type="spellStart"/>
      <w:r>
        <w:t>dirname</w:t>
      </w:r>
      <w:proofErr w:type="spellEnd"/>
      <w:r>
        <w:t xml:space="preserve"> $file); </w:t>
      </w:r>
      <w:proofErr w:type="spellStart"/>
      <w:r>
        <w:t>pwd</w:t>
      </w:r>
      <w:proofErr w:type="spellEnd"/>
      <w:r>
        <w:t>)</w:t>
      </w:r>
    </w:p>
    <w:p w14:paraId="4461EFAB" w14:textId="77777777" w:rsidR="00583809" w:rsidRDefault="00000000">
      <w:pPr>
        <w:pStyle w:val="afff"/>
      </w:pPr>
      <w:r>
        <w:rPr>
          <w:rFonts w:hint="eastAsia"/>
        </w:rPr>
        <w:t xml:space="preserve">#6. </w:t>
      </w:r>
      <w:r>
        <w:rPr>
          <w:rFonts w:hint="eastAsia"/>
        </w:rPr>
        <w:t>获取当前文件的名称</w:t>
      </w:r>
    </w:p>
    <w:p w14:paraId="7C345A98" w14:textId="77777777" w:rsidR="00583809" w:rsidRDefault="00000000">
      <w:pPr>
        <w:pStyle w:val="afff"/>
      </w:pPr>
      <w:proofErr w:type="spellStart"/>
      <w:r>
        <w:t>fname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$file)</w:t>
      </w:r>
    </w:p>
    <w:p w14:paraId="7F847380" w14:textId="77777777" w:rsidR="00583809" w:rsidRDefault="00000000">
      <w:pPr>
        <w:pStyle w:val="afff"/>
      </w:pPr>
      <w:proofErr w:type="spellStart"/>
      <w:r>
        <w:t>ssh</w:t>
      </w:r>
      <w:proofErr w:type="spellEnd"/>
      <w:r>
        <w:t xml:space="preserve"> $host “</w:t>
      </w:r>
      <w:proofErr w:type="spellStart"/>
      <w:r>
        <w:t>mkdir</w:t>
      </w:r>
      <w:proofErr w:type="spellEnd"/>
      <w:r>
        <w:t xml:space="preserve"> -p $</w:t>
      </w:r>
      <w:proofErr w:type="spellStart"/>
      <w:r>
        <w:t>pdir</w:t>
      </w:r>
      <w:proofErr w:type="spellEnd"/>
      <w:r>
        <w:t>”</w:t>
      </w:r>
    </w:p>
    <w:p w14:paraId="174FE020" w14:textId="77777777" w:rsidR="00583809" w:rsidRDefault="00000000">
      <w:pPr>
        <w:pStyle w:val="afff"/>
      </w:pPr>
      <w:proofErr w:type="spellStart"/>
      <w:r>
        <w:t>rsync</w:t>
      </w:r>
      <w:proofErr w:type="spellEnd"/>
      <w:r>
        <w:t xml:space="preserve"> -av $</w:t>
      </w:r>
      <w:proofErr w:type="spellStart"/>
      <w:r>
        <w:t>pdir</w:t>
      </w:r>
      <w:proofErr w:type="spellEnd"/>
      <w:r>
        <w:t>/$</w:t>
      </w:r>
      <w:proofErr w:type="spellStart"/>
      <w:r>
        <w:t>fname</w:t>
      </w:r>
      <w:proofErr w:type="spellEnd"/>
      <w:r>
        <w:t xml:space="preserve"> $host:$</w:t>
      </w:r>
      <w:proofErr w:type="spellStart"/>
      <w:r>
        <w:t>pdir</w:t>
      </w:r>
      <w:proofErr w:type="spellEnd"/>
    </w:p>
    <w:p w14:paraId="6E55F161" w14:textId="77777777" w:rsidR="00583809" w:rsidRDefault="00000000">
      <w:pPr>
        <w:pStyle w:val="afff"/>
      </w:pPr>
      <w:r>
        <w:t>else</w:t>
      </w:r>
    </w:p>
    <w:p w14:paraId="721A1A8F" w14:textId="77777777" w:rsidR="00583809" w:rsidRDefault="00000000">
      <w:pPr>
        <w:pStyle w:val="afff"/>
      </w:pPr>
      <w:r>
        <w:t>echo $file does not exists!</w:t>
      </w:r>
    </w:p>
    <w:p w14:paraId="6E79D7C2" w14:textId="77777777" w:rsidR="00583809" w:rsidRDefault="00000000">
      <w:pPr>
        <w:pStyle w:val="afff"/>
      </w:pPr>
      <w:r>
        <w:t>fi</w:t>
      </w:r>
    </w:p>
    <w:p w14:paraId="53571866" w14:textId="77777777" w:rsidR="00583809" w:rsidRDefault="00000000">
      <w:pPr>
        <w:pStyle w:val="afff"/>
      </w:pPr>
      <w:r>
        <w:t>done</w:t>
      </w:r>
    </w:p>
    <w:p w14:paraId="4F4FE2B0" w14:textId="77777777" w:rsidR="00583809" w:rsidRDefault="00000000">
      <w:pPr>
        <w:pStyle w:val="afff"/>
      </w:pPr>
      <w:r>
        <w:t>done</w:t>
      </w:r>
    </w:p>
    <w:p w14:paraId="46B8476A" w14:textId="77777777" w:rsidR="00583809" w:rsidRDefault="00000000">
      <w:pPr>
        <w:pStyle w:val="aff6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2698804E" w14:textId="77777777" w:rsidR="00583809" w:rsidRDefault="00000000">
      <w:pPr>
        <w:pStyle w:val="afff"/>
      </w:pPr>
      <w:r>
        <w:t xml:space="preserve">[atguigu@hadoop102 bin]$ 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</w:t>
      </w:r>
      <w:r>
        <w:t>+x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xsync</w:t>
      </w:r>
      <w:proofErr w:type="spellEnd"/>
    </w:p>
    <w:p w14:paraId="437EFF29" w14:textId="77777777" w:rsidR="00583809" w:rsidRDefault="00000000">
      <w:pPr>
        <w:pStyle w:val="aff6"/>
      </w:pPr>
      <w:r>
        <w:rPr>
          <w:rFonts w:hint="eastAsia"/>
        </w:rPr>
        <w:t>④</w:t>
      </w:r>
      <w:r>
        <w:rPr>
          <w:rFonts w:hint="eastAsia"/>
        </w:rPr>
        <w:t xml:space="preserve"> </w:t>
      </w:r>
      <w:r>
        <w:rPr>
          <w:rFonts w:hint="eastAsia"/>
        </w:rPr>
        <w:t>测试脚本</w:t>
      </w:r>
    </w:p>
    <w:p w14:paraId="7A0FA507" w14:textId="77777777" w:rsidR="00583809" w:rsidRDefault="00000000">
      <w:pPr>
        <w:pStyle w:val="afff"/>
      </w:pPr>
      <w:r>
        <w:t xml:space="preserve">[atguigu@hadoop102 bin]$ </w:t>
      </w:r>
      <w:proofErr w:type="spellStart"/>
      <w:r>
        <w:t>xsync</w:t>
      </w:r>
      <w:proofErr w:type="spellEnd"/>
      <w:r>
        <w:t xml:space="preserve"> </w:t>
      </w:r>
      <w:proofErr w:type="spellStart"/>
      <w:r>
        <w:t>xsync</w:t>
      </w:r>
      <w:proofErr w:type="spellEnd"/>
    </w:p>
    <w:p w14:paraId="453AF547" w14:textId="77777777" w:rsidR="00583809" w:rsidRDefault="00000000">
      <w:pPr>
        <w:pStyle w:val="aff0"/>
      </w:pPr>
      <w:r>
        <w:t>4.4.4 SSH</w:t>
      </w:r>
      <w:r>
        <w:t>无密登录</w:t>
      </w:r>
      <w:r>
        <w:rPr>
          <w:rFonts w:hint="eastAsia"/>
        </w:rPr>
        <w:t>配置</w:t>
      </w:r>
    </w:p>
    <w:p w14:paraId="01E088D4" w14:textId="77777777" w:rsidR="00583809" w:rsidRDefault="00000000">
      <w:pPr>
        <w:pStyle w:val="aff6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未外配置的是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</w:t>
      </w:r>
      <w:r>
        <w:rPr>
          <w:rFonts w:hint="eastAsia"/>
        </w:rPr>
        <w:lastRenderedPageBreak/>
        <w:t>问。</w:t>
      </w:r>
    </w:p>
    <w:p w14:paraId="1DEDCCF0" w14:textId="77777777" w:rsidR="00583809" w:rsidRDefault="00000000">
      <w:pPr>
        <w:pStyle w:val="aff6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生成公钥和私钥：</w:t>
      </w:r>
    </w:p>
    <w:p w14:paraId="46DBD534" w14:textId="77777777" w:rsidR="00583809" w:rsidRDefault="00000000">
      <w:pPr>
        <w:pStyle w:val="afff"/>
      </w:pPr>
      <w:r>
        <w:t>[atguigu@hadoop102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A8EF757" w14:textId="77777777" w:rsidR="00583809" w:rsidRDefault="00000000">
      <w:pPr>
        <w:pStyle w:val="aff6"/>
      </w:pPr>
      <w:r>
        <w:t>然后敲（三个回车），就会生成两个文件</w:t>
      </w:r>
      <w:proofErr w:type="spellStart"/>
      <w:r>
        <w:t>id_rsa</w:t>
      </w:r>
      <w:proofErr w:type="spellEnd"/>
      <w:r>
        <w:t>（私钥）、</w:t>
      </w:r>
      <w:r>
        <w:t>id_rsa.pub</w:t>
      </w:r>
      <w:r>
        <w:t>（公钥）</w:t>
      </w:r>
    </w:p>
    <w:p w14:paraId="59B3C16F" w14:textId="77777777" w:rsidR="00583809" w:rsidRDefault="00000000">
      <w:pPr>
        <w:pStyle w:val="aff6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公钥拷贝到要免密登录的目标机器上</w:t>
      </w:r>
    </w:p>
    <w:p w14:paraId="6010B0D7" w14:textId="77777777" w:rsidR="00583809" w:rsidRDefault="00000000">
      <w:pPr>
        <w:pStyle w:val="afff"/>
      </w:pPr>
      <w:r>
        <w:t>[atguigu@hadoop102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hadoop102</w:t>
      </w:r>
    </w:p>
    <w:p w14:paraId="7B5D090F" w14:textId="77777777" w:rsidR="00583809" w:rsidRDefault="00000000">
      <w:pPr>
        <w:pStyle w:val="afff"/>
      </w:pPr>
      <w:r>
        <w:t>[atguigu@hadoop102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hadoop103</w:t>
      </w:r>
    </w:p>
    <w:p w14:paraId="3B31864D" w14:textId="77777777" w:rsidR="00583809" w:rsidRDefault="00000000">
      <w:pPr>
        <w:pStyle w:val="afff"/>
      </w:pPr>
      <w:r>
        <w:t>[atguigu@hadoop102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hadoop104</w:t>
      </w:r>
    </w:p>
    <w:p w14:paraId="75FA0991" w14:textId="77777777" w:rsidR="00583809" w:rsidRDefault="00000000">
      <w:pPr>
        <w:pStyle w:val="aff6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生成公钥和私钥：</w:t>
      </w:r>
    </w:p>
    <w:p w14:paraId="144DF877" w14:textId="77777777" w:rsidR="00583809" w:rsidRDefault="00000000">
      <w:pPr>
        <w:pStyle w:val="afff"/>
      </w:pPr>
      <w:r>
        <w:t>[atguigu@hadoop103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0E419937" w14:textId="77777777" w:rsidR="00583809" w:rsidRDefault="00000000">
      <w:pPr>
        <w:pStyle w:val="aff6"/>
      </w:pPr>
      <w:r>
        <w:t>然后敲（三个回车），就会生成两个文件</w:t>
      </w:r>
      <w:proofErr w:type="spellStart"/>
      <w:r>
        <w:t>id_rsa</w:t>
      </w:r>
      <w:proofErr w:type="spellEnd"/>
      <w:r>
        <w:t>（私钥）、</w:t>
      </w:r>
      <w:r>
        <w:t>id_rsa.pub</w:t>
      </w:r>
      <w:r>
        <w:t>（公钥）</w:t>
      </w:r>
    </w:p>
    <w:p w14:paraId="059F9E5D" w14:textId="77777777" w:rsidR="00583809" w:rsidRDefault="00000000">
      <w:pPr>
        <w:pStyle w:val="aff6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公钥拷贝到要免密登录的目标机器上</w:t>
      </w:r>
    </w:p>
    <w:p w14:paraId="578AFEEB" w14:textId="77777777" w:rsidR="00583809" w:rsidRDefault="00000000">
      <w:pPr>
        <w:pStyle w:val="afff"/>
      </w:pPr>
      <w:r>
        <w:t>[atguigu@hadoop103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hadoop102</w:t>
      </w:r>
    </w:p>
    <w:p w14:paraId="0A6272DD" w14:textId="77777777" w:rsidR="00583809" w:rsidRDefault="00000000">
      <w:pPr>
        <w:pStyle w:val="afff"/>
      </w:pPr>
      <w:r>
        <w:t>[atguigu@hadoop103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hadoop103</w:t>
      </w:r>
    </w:p>
    <w:p w14:paraId="7DDD3490" w14:textId="77777777" w:rsidR="00583809" w:rsidRDefault="00000000">
      <w:pPr>
        <w:pStyle w:val="afff"/>
      </w:pPr>
      <w:r>
        <w:t>[atguigu@hadoop103 .</w:t>
      </w:r>
      <w:proofErr w:type="spellStart"/>
      <w:r>
        <w:t>ssh</w:t>
      </w:r>
      <w:proofErr w:type="spellEnd"/>
      <w:r>
        <w:t xml:space="preserve">]$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-copy-id hadoop104</w:t>
      </w:r>
    </w:p>
    <w:p w14:paraId="2A3685EE" w14:textId="77777777" w:rsidR="00583809" w:rsidRDefault="00000000">
      <w:pPr>
        <w:pStyle w:val="aff0"/>
      </w:pPr>
      <w:r>
        <w:t xml:space="preserve">4.4.5 </w:t>
      </w:r>
      <w:r>
        <w:rPr>
          <w:rFonts w:hint="eastAsia"/>
        </w:rPr>
        <w:t>JDK</w:t>
      </w:r>
      <w:r>
        <w:rPr>
          <w:rFonts w:hint="eastAsia"/>
        </w:rPr>
        <w:t>准备</w:t>
      </w:r>
    </w:p>
    <w:p w14:paraId="08BCBAA1" w14:textId="77777777" w:rsidR="00583809" w:rsidRDefault="00000000">
      <w:pPr>
        <w:pStyle w:val="aff4"/>
      </w:pPr>
      <w:r>
        <w:t>1</w:t>
      </w:r>
      <w:r>
        <w:rPr>
          <w:rFonts w:hint="eastAsia"/>
        </w:rPr>
        <w:t>）</w:t>
      </w:r>
      <w:r>
        <w:t>卸载现有</w:t>
      </w:r>
      <w:r>
        <w:rPr>
          <w:rFonts w:hint="eastAsia"/>
        </w:rPr>
        <w:t>JDK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台节点）</w:t>
      </w:r>
    </w:p>
    <w:p w14:paraId="4B506AAF" w14:textId="77777777" w:rsidR="00583809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o</w:t>
      </w:r>
      <w:r>
        <w:t>pt</w:t>
      </w:r>
      <w:r>
        <w:rPr>
          <w:rFonts w:hint="eastAsia"/>
        </w:rPr>
        <w:t>]#</w:t>
      </w:r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67199E41" w14:textId="77777777" w:rsidR="00583809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3</w:t>
      </w:r>
      <w:r>
        <w:rPr>
          <w:rFonts w:hint="eastAsia"/>
        </w:rPr>
        <w:t xml:space="preserve"> o</w:t>
      </w:r>
      <w:r>
        <w:t>pt</w:t>
      </w:r>
      <w:r>
        <w:rPr>
          <w:rFonts w:hint="eastAsia"/>
        </w:rPr>
        <w:t>]#</w:t>
      </w:r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5CD905EB" w14:textId="77777777" w:rsidR="00583809" w:rsidRDefault="00000000">
      <w:pPr>
        <w:pStyle w:val="afff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4</w:t>
      </w:r>
      <w:r>
        <w:rPr>
          <w:rFonts w:hint="eastAsia"/>
        </w:rPr>
        <w:t xml:space="preserve"> o</w:t>
      </w:r>
      <w:r>
        <w:t>pt</w:t>
      </w:r>
      <w:r>
        <w:rPr>
          <w:rFonts w:hint="eastAsia"/>
        </w:rPr>
        <w:t>]#</w:t>
      </w:r>
      <w:r>
        <w:t xml:space="preserve"> </w:t>
      </w:r>
      <w:proofErr w:type="spellStart"/>
      <w:r>
        <w:t>sudo</w:t>
      </w:r>
      <w:proofErr w:type="spellEnd"/>
      <w:r>
        <w:t xml:space="preserve"> rpm -</w:t>
      </w:r>
      <w:proofErr w:type="spellStart"/>
      <w:r>
        <w:t>qa</w:t>
      </w:r>
      <w:proofErr w:type="spellEnd"/>
      <w:r>
        <w:t xml:space="preserve"> | grep -</w:t>
      </w:r>
      <w:proofErr w:type="spellStart"/>
      <w:r>
        <w:t>i</w:t>
      </w:r>
      <w:proofErr w:type="spellEnd"/>
      <w:r>
        <w:t xml:space="preserve"> java | </w:t>
      </w:r>
      <w:proofErr w:type="spellStart"/>
      <w:r>
        <w:t>xargs</w:t>
      </w:r>
      <w:proofErr w:type="spellEnd"/>
      <w:r>
        <w:t xml:space="preserve"> -n1 </w:t>
      </w:r>
      <w:proofErr w:type="spellStart"/>
      <w:r>
        <w:t>sudo</w:t>
      </w:r>
      <w:proofErr w:type="spellEnd"/>
      <w:r>
        <w:t xml:space="preserve"> rpm -e --</w:t>
      </w:r>
      <w:proofErr w:type="spellStart"/>
      <w:r>
        <w:t>nodeps</w:t>
      </w:r>
      <w:proofErr w:type="spellEnd"/>
    </w:p>
    <w:p w14:paraId="0CC4EE34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rpm -</w:t>
      </w:r>
      <w:proofErr w:type="spellStart"/>
      <w:r>
        <w:t>qa</w:t>
      </w:r>
      <w:proofErr w:type="spellEnd"/>
      <w:r>
        <w:rPr>
          <w:rFonts w:hint="eastAsia"/>
        </w:rPr>
        <w:t>：表示</w:t>
      </w:r>
      <w:r>
        <w:t>查询所有已经安装的软件包</w:t>
      </w:r>
    </w:p>
    <w:p w14:paraId="79F2EE98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grep -</w:t>
      </w:r>
      <w:proofErr w:type="spellStart"/>
      <w:r>
        <w:t>i</w:t>
      </w:r>
      <w:proofErr w:type="spellEnd"/>
      <w:r>
        <w:rPr>
          <w:rFonts w:hint="eastAsia"/>
        </w:rPr>
        <w:t>：表示过滤时不区分大小写</w:t>
      </w:r>
    </w:p>
    <w:p w14:paraId="77B835C6" w14:textId="77777777" w:rsidR="00583809" w:rsidRDefault="00000000">
      <w:pPr>
        <w:pStyle w:val="aff6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proofErr w:type="spellStart"/>
      <w:r>
        <w:t>xargs</w:t>
      </w:r>
      <w:proofErr w:type="spellEnd"/>
      <w:r>
        <w:t xml:space="preserve"> -n1</w:t>
      </w:r>
      <w:r>
        <w:rPr>
          <w:rFonts w:hint="eastAsia"/>
        </w:rPr>
        <w:t>：表示一次获取上次执行结果的一个值</w:t>
      </w:r>
    </w:p>
    <w:p w14:paraId="70F3F72B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rpm -e --</w:t>
      </w:r>
      <w:proofErr w:type="spellStart"/>
      <w:r>
        <w:t>nodeps</w:t>
      </w:r>
      <w:proofErr w:type="spellEnd"/>
      <w:r>
        <w:rPr>
          <w:rFonts w:hint="eastAsia"/>
        </w:rPr>
        <w:t>：表示卸载软件</w:t>
      </w:r>
    </w:p>
    <w:p w14:paraId="5A5E31C4" w14:textId="77777777" w:rsidR="00583809" w:rsidRDefault="00000000">
      <w:pPr>
        <w:pStyle w:val="aff4"/>
      </w:pPr>
      <w:r>
        <w:t>2</w:t>
      </w:r>
      <w:r>
        <w:rPr>
          <w:rFonts w:hint="eastAsia"/>
        </w:rPr>
        <w:t>）</w:t>
      </w:r>
      <w:r>
        <w:t>用</w:t>
      </w:r>
      <w:proofErr w:type="spellStart"/>
      <w:r>
        <w:rPr>
          <w:rFonts w:hint="eastAsia"/>
        </w:rPr>
        <w:t>Xftp</w:t>
      </w:r>
      <w:proofErr w:type="spellEnd"/>
      <w:r>
        <w:t>工具将</w:t>
      </w:r>
      <w:r>
        <w:t>JDK</w:t>
      </w:r>
      <w:r>
        <w:t>导入到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的</w:t>
      </w:r>
      <w:r>
        <w:rPr>
          <w:rFonts w:hint="eastAsia"/>
        </w:rPr>
        <w:t>/</w:t>
      </w:r>
      <w:r>
        <w:t>opt</w:t>
      </w:r>
      <w:r>
        <w:rPr>
          <w:rFonts w:hint="eastAsia"/>
        </w:rPr>
        <w:t>/</w:t>
      </w:r>
      <w:r>
        <w:t>software</w:t>
      </w:r>
      <w:r>
        <w:t>文件夹下面</w:t>
      </w:r>
    </w:p>
    <w:p w14:paraId="6AA823DC" w14:textId="77777777" w:rsidR="00583809" w:rsidRDefault="00000000">
      <w:pPr>
        <w:pStyle w:val="aff6"/>
      </w:pPr>
      <w:r>
        <w:rPr>
          <w:rFonts w:hint="eastAsia"/>
        </w:rPr>
        <w:t>点击图标打开</w:t>
      </w:r>
      <w:proofErr w:type="spellStart"/>
      <w:r>
        <w:rPr>
          <w:rFonts w:hint="eastAsia"/>
        </w:rPr>
        <w:t>Xftp</w:t>
      </w:r>
      <w:proofErr w:type="spellEnd"/>
    </w:p>
    <w:p w14:paraId="4F74B232" w14:textId="77777777" w:rsidR="00583809" w:rsidRDefault="00000000">
      <w:pPr>
        <w:pStyle w:val="aff9"/>
      </w:pPr>
      <w:r>
        <w:rPr>
          <w:noProof/>
        </w:rPr>
        <w:lastRenderedPageBreak/>
        <w:drawing>
          <wp:inline distT="0" distB="0" distL="0" distR="0" wp14:anchorId="35BE1F32" wp14:editId="59BF86B2">
            <wp:extent cx="5274310" cy="2708275"/>
            <wp:effectExtent l="19050" t="19050" r="21590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b="14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50AFE" w14:textId="77777777" w:rsidR="00583809" w:rsidRDefault="00000000">
      <w:pPr>
        <w:pStyle w:val="aff6"/>
      </w:pPr>
      <w:r>
        <w:rPr>
          <w:rFonts w:hint="eastAsia"/>
        </w:rPr>
        <w:t>左侧窗口对应</w:t>
      </w:r>
      <w:r>
        <w:rPr>
          <w:rFonts w:hint="eastAsia"/>
        </w:rPr>
        <w:t>windows</w:t>
      </w:r>
      <w:r>
        <w:rPr>
          <w:rFonts w:hint="eastAsia"/>
        </w:rPr>
        <w:t>文件系统，右侧窗口对应</w:t>
      </w:r>
      <w:r>
        <w:rPr>
          <w:rFonts w:hint="eastAsia"/>
        </w:rPr>
        <w:t>Linux</w:t>
      </w:r>
      <w:r>
        <w:rPr>
          <w:rFonts w:hint="eastAsia"/>
        </w:rPr>
        <w:t>文件系统，找到对应目录，将</w:t>
      </w:r>
      <w:r>
        <w:rPr>
          <w:rFonts w:hint="eastAsia"/>
        </w:rPr>
        <w:t>JDK</w:t>
      </w:r>
      <w:r>
        <w:rPr>
          <w:rFonts w:hint="eastAsia"/>
        </w:rPr>
        <w:t>拖动到右侧窗口即可完成上传。</w:t>
      </w:r>
    </w:p>
    <w:p w14:paraId="4FE3A284" w14:textId="77777777" w:rsidR="00583809" w:rsidRDefault="00000000">
      <w:pPr>
        <w:pStyle w:val="aff9"/>
      </w:pPr>
      <w:r>
        <w:rPr>
          <w:noProof/>
        </w:rPr>
        <w:drawing>
          <wp:inline distT="0" distB="0" distL="0" distR="0" wp14:anchorId="239F4A16" wp14:editId="30E9E54A">
            <wp:extent cx="5274310" cy="3433445"/>
            <wp:effectExtent l="19050" t="19050" r="2159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E7F89" w14:textId="77777777" w:rsidR="00583809" w:rsidRDefault="00000000">
      <w:pPr>
        <w:pStyle w:val="aff4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在</w:t>
      </w:r>
      <w:r>
        <w:t>Linux</w:t>
      </w:r>
      <w:r>
        <w:t>系统下的</w:t>
      </w:r>
      <w:r>
        <w:t>opt</w:t>
      </w:r>
      <w:r>
        <w:t>目录中查看软件包是否导入成功</w:t>
      </w:r>
    </w:p>
    <w:p w14:paraId="74CFA5F3" w14:textId="77777777" w:rsidR="00583809" w:rsidRDefault="00000000">
      <w:pPr>
        <w:pStyle w:val="afff"/>
      </w:pPr>
      <w:bookmarkStart w:id="4" w:name="_Hlk37878519"/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r>
        <w:t>software</w:t>
      </w:r>
      <w:r>
        <w:rPr>
          <w:rFonts w:hint="eastAsia"/>
        </w:rPr>
        <w:t>]#</w:t>
      </w:r>
      <w:bookmarkEnd w:id="4"/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 w14:paraId="5D1E4CCB" w14:textId="77777777" w:rsidR="00583809" w:rsidRDefault="00000000">
      <w:pPr>
        <w:pStyle w:val="aff6"/>
      </w:pPr>
      <w:r>
        <w:rPr>
          <w:rFonts w:hint="eastAsia"/>
        </w:rPr>
        <w:t>看到如下结果：</w:t>
      </w:r>
    </w:p>
    <w:p w14:paraId="6E74E8C7" w14:textId="77777777" w:rsidR="00583809" w:rsidRDefault="00000000">
      <w:pPr>
        <w:pStyle w:val="afff"/>
      </w:pPr>
      <w:r>
        <w:rPr>
          <w:rFonts w:hint="eastAsia"/>
        </w:rPr>
        <w:t>jdk-8u212-linux-x64.tar.gz</w:t>
      </w:r>
    </w:p>
    <w:p w14:paraId="1612FCC0" w14:textId="77777777" w:rsidR="00583809" w:rsidRDefault="00000000">
      <w:pPr>
        <w:pStyle w:val="aff4"/>
      </w:pPr>
      <w:r>
        <w:t>4</w:t>
      </w:r>
      <w:r>
        <w:rPr>
          <w:rFonts w:hint="eastAsia"/>
        </w:rPr>
        <w:t>）</w:t>
      </w:r>
      <w:r>
        <w:t>解压</w:t>
      </w:r>
      <w:r>
        <w:t>JDK</w:t>
      </w:r>
      <w:r>
        <w:t>到</w:t>
      </w:r>
      <w:r>
        <w:t>/opt/module</w:t>
      </w:r>
      <w:r>
        <w:t>目录下</w:t>
      </w:r>
    </w:p>
    <w:p w14:paraId="71771F4C" w14:textId="77777777" w:rsidR="00583809" w:rsidRDefault="00000000">
      <w:pPr>
        <w:pStyle w:val="a6"/>
      </w:pPr>
      <w:r>
        <w:t xml:space="preserve">[atguigu@hadoop102 software]# 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jdk-8u212-linux-x64.tar.gz -C /opt/module/</w:t>
      </w:r>
    </w:p>
    <w:p w14:paraId="01F8A6BE" w14:textId="77777777" w:rsidR="00583809" w:rsidRDefault="00000000">
      <w:pPr>
        <w:pStyle w:val="aff4"/>
      </w:pPr>
      <w:r>
        <w:lastRenderedPageBreak/>
        <w:t>5</w:t>
      </w:r>
      <w:r>
        <w:rPr>
          <w:rFonts w:hint="eastAsia"/>
        </w:rPr>
        <w:t>）</w:t>
      </w:r>
      <w:r>
        <w:t>配置</w:t>
      </w:r>
      <w:r>
        <w:t>JDK</w:t>
      </w:r>
      <w:r>
        <w:t>环境变量</w:t>
      </w:r>
    </w:p>
    <w:p w14:paraId="3B216B84" w14:textId="77777777" w:rsidR="00583809" w:rsidRDefault="00000000">
      <w:pPr>
        <w:pStyle w:val="af0"/>
        <w:ind w:firstLine="210"/>
      </w:pPr>
      <w:r>
        <w:t>（</w:t>
      </w:r>
      <w:r>
        <w:t>1</w:t>
      </w:r>
      <w:r>
        <w:t>）</w:t>
      </w:r>
      <w:r>
        <w:rPr>
          <w:rFonts w:hint="eastAsia"/>
        </w:rPr>
        <w:t>新建</w:t>
      </w:r>
      <w:r>
        <w:t>/etc/profile.d/my_env.sh</w:t>
      </w:r>
      <w:r>
        <w:rPr>
          <w:rFonts w:hint="eastAsia"/>
        </w:rPr>
        <w:t>文件</w:t>
      </w:r>
    </w:p>
    <w:p w14:paraId="0C266C0B" w14:textId="77777777" w:rsidR="00583809" w:rsidRDefault="00000000">
      <w:pPr>
        <w:pStyle w:val="afff"/>
      </w:pPr>
      <w:r>
        <w:t xml:space="preserve">[atguigu@hadoop102 module]# </w:t>
      </w:r>
      <w:proofErr w:type="spellStart"/>
      <w:r>
        <w:t>sudo</w:t>
      </w:r>
      <w:proofErr w:type="spellEnd"/>
      <w:r>
        <w:t xml:space="preserve"> vim /etc/profile.d/my_env.sh</w:t>
      </w:r>
    </w:p>
    <w:p w14:paraId="390B983F" w14:textId="77777777" w:rsidR="00583809" w:rsidRDefault="00000000">
      <w:pPr>
        <w:pStyle w:val="aff6"/>
      </w:pPr>
      <w:bookmarkStart w:id="5" w:name="_Hlk45015769"/>
      <w:r>
        <w:rPr>
          <w:rFonts w:hint="eastAsia"/>
        </w:rPr>
        <w:t>添加如下内容</w:t>
      </w:r>
      <w:bookmarkEnd w:id="5"/>
      <w:r>
        <w:rPr>
          <w:rFonts w:hint="eastAsia"/>
        </w:rPr>
        <w:t>，然后保存（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）退出</w:t>
      </w:r>
    </w:p>
    <w:p w14:paraId="0CDC6FD9" w14:textId="77777777" w:rsidR="00583809" w:rsidRDefault="00000000">
      <w:pPr>
        <w:pStyle w:val="afff"/>
      </w:pPr>
      <w:r>
        <w:rPr>
          <w:rFonts w:hint="eastAsia"/>
        </w:rPr>
        <w:t>#JAVA_HOME</w:t>
      </w:r>
    </w:p>
    <w:p w14:paraId="7FBB8BD4" w14:textId="77777777" w:rsidR="00583809" w:rsidRDefault="00000000">
      <w:pPr>
        <w:pStyle w:val="afff"/>
      </w:pPr>
      <w:r>
        <w:rPr>
          <w:rFonts w:hint="eastAsia"/>
        </w:rPr>
        <w:t>export JAVA_HOME=/opt/module/jdk1.8.0_212</w:t>
      </w:r>
    </w:p>
    <w:p w14:paraId="58F04677" w14:textId="77777777" w:rsidR="00583809" w:rsidRDefault="00000000">
      <w:pPr>
        <w:pStyle w:val="afff"/>
      </w:pPr>
      <w:r>
        <w:rPr>
          <w:rFonts w:hint="eastAsia"/>
        </w:rPr>
        <w:t>export PATH=$PATH:$JAVA_HOME/bin</w:t>
      </w:r>
    </w:p>
    <w:p w14:paraId="14CC2637" w14:textId="77777777" w:rsidR="00583809" w:rsidRDefault="00000000">
      <w:pPr>
        <w:pStyle w:val="aff6"/>
      </w:pP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76E2BD6E" w14:textId="77777777" w:rsidR="00583809" w:rsidRDefault="00000000">
      <w:pPr>
        <w:pStyle w:val="afff"/>
      </w:pPr>
      <w:r>
        <w:t>[atguigu@hadoop102 software]$ source /etc/profile.d/my_env.sh</w:t>
      </w:r>
    </w:p>
    <w:p w14:paraId="738A20AA" w14:textId="77777777" w:rsidR="00583809" w:rsidRDefault="00000000">
      <w:pPr>
        <w:pStyle w:val="aff4"/>
      </w:pPr>
      <w:r>
        <w:t>6</w:t>
      </w:r>
      <w:r>
        <w:rPr>
          <w:rFonts w:hint="eastAsia"/>
        </w:rPr>
        <w:t>）</w:t>
      </w:r>
      <w:r>
        <w:t>测试</w:t>
      </w:r>
      <w:r>
        <w:t>JDK</w:t>
      </w:r>
      <w:r>
        <w:rPr>
          <w:rFonts w:hint="eastAsia"/>
        </w:rPr>
        <w:t>是否</w:t>
      </w:r>
      <w:r>
        <w:t>安装成功</w:t>
      </w:r>
    </w:p>
    <w:p w14:paraId="151415C4" w14:textId="77777777" w:rsidR="00583809" w:rsidRDefault="00000000">
      <w:pPr>
        <w:pStyle w:val="afff"/>
      </w:pPr>
      <w:r>
        <w:t xml:space="preserve">[atguigu@hadoop102 module]# </w:t>
      </w:r>
      <w:r>
        <w:rPr>
          <w:rFonts w:hint="eastAsia"/>
        </w:rPr>
        <w:t>java -version</w:t>
      </w:r>
    </w:p>
    <w:p w14:paraId="3E93CB5B" w14:textId="77777777" w:rsidR="00583809" w:rsidRDefault="00000000">
      <w:pPr>
        <w:pStyle w:val="aff6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46ED4304" w14:textId="77777777" w:rsidR="00583809" w:rsidRDefault="00000000">
      <w:pPr>
        <w:pStyle w:val="afff"/>
      </w:pPr>
      <w:r>
        <w:rPr>
          <w:rFonts w:hint="eastAsia"/>
        </w:rPr>
        <w:t xml:space="preserve">java version </w:t>
      </w:r>
      <w:r>
        <w:t>“</w:t>
      </w:r>
      <w:r>
        <w:rPr>
          <w:rFonts w:hint="eastAsia"/>
        </w:rPr>
        <w:t>1.8.0_212</w:t>
      </w:r>
      <w:r>
        <w:t>”</w:t>
      </w:r>
    </w:p>
    <w:p w14:paraId="1730CBF2" w14:textId="77777777" w:rsidR="00583809" w:rsidRDefault="00000000">
      <w:pPr>
        <w:pStyle w:val="aff4"/>
      </w:pPr>
      <w:r>
        <w:t>7</w:t>
      </w:r>
      <w:r>
        <w:rPr>
          <w:rFonts w:hint="eastAsia"/>
        </w:rPr>
        <w:t>）分发</w:t>
      </w:r>
      <w:r>
        <w:rPr>
          <w:rFonts w:hint="eastAsia"/>
        </w:rPr>
        <w:t>JDK</w:t>
      </w:r>
      <w:r>
        <w:t xml:space="preserve"> </w:t>
      </w:r>
    </w:p>
    <w:p w14:paraId="460CAE13" w14:textId="77777777" w:rsidR="00583809" w:rsidRDefault="00000000">
      <w:pPr>
        <w:pStyle w:val="afff"/>
      </w:pPr>
      <w:r>
        <w:t xml:space="preserve">[atguigu@hadoop102 module]$ </w:t>
      </w:r>
      <w:proofErr w:type="spellStart"/>
      <w:r>
        <w:t>xsync</w:t>
      </w:r>
      <w:proofErr w:type="spellEnd"/>
      <w:r>
        <w:t xml:space="preserve"> /opt/module/jdk1.8.0_212/</w:t>
      </w:r>
    </w:p>
    <w:p w14:paraId="6F7EDA5A" w14:textId="77777777" w:rsidR="00583809" w:rsidRDefault="00000000">
      <w:pPr>
        <w:pStyle w:val="aff4"/>
      </w:pPr>
      <w:r>
        <w:t>8</w:t>
      </w:r>
      <w:r>
        <w:rPr>
          <w:rFonts w:hint="eastAsia"/>
        </w:rPr>
        <w:t>）分发环境变量配置文件</w:t>
      </w:r>
    </w:p>
    <w:p w14:paraId="708BAB86" w14:textId="77777777" w:rsidR="00583809" w:rsidRDefault="00000000">
      <w:pPr>
        <w:pStyle w:val="afff"/>
      </w:pPr>
      <w:r>
        <w:t xml:space="preserve">[atguigu@hadoop102 module]$ </w:t>
      </w:r>
      <w:proofErr w:type="spellStart"/>
      <w:r>
        <w:t>sudo</w:t>
      </w:r>
      <w:proofErr w:type="spellEnd"/>
      <w:r>
        <w:t xml:space="preserve"> /home/</w:t>
      </w:r>
      <w:proofErr w:type="spellStart"/>
      <w:r>
        <w:t>atguigu</w:t>
      </w:r>
      <w:proofErr w:type="spellEnd"/>
      <w:r>
        <w:t>/bin/</w:t>
      </w:r>
      <w:proofErr w:type="spellStart"/>
      <w:r>
        <w:t>xsync</w:t>
      </w:r>
      <w:proofErr w:type="spellEnd"/>
      <w:r>
        <w:t xml:space="preserve"> /etc/profile.d/my_env.sh</w:t>
      </w:r>
    </w:p>
    <w:p w14:paraId="39402532" w14:textId="77777777" w:rsidR="00583809" w:rsidRDefault="00000000">
      <w:pPr>
        <w:pStyle w:val="aff4"/>
      </w:pPr>
      <w:r>
        <w:t>9</w:t>
      </w:r>
      <w:r>
        <w:rPr>
          <w:rFonts w:hint="eastAsia"/>
        </w:rPr>
        <w:t>）分别在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上执行</w:t>
      </w:r>
      <w:r>
        <w:rPr>
          <w:rFonts w:hint="eastAsia"/>
        </w:rPr>
        <w:t>source</w:t>
      </w:r>
    </w:p>
    <w:p w14:paraId="6CDFD032" w14:textId="77777777" w:rsidR="00583809" w:rsidRDefault="00000000">
      <w:pPr>
        <w:pStyle w:val="afff"/>
      </w:pPr>
      <w:r>
        <w:t>[atguigu@hadoop103 module]$ source /etc/profile.d/</w:t>
      </w:r>
      <w:r>
        <w:rPr>
          <w:rFonts w:hint="eastAsia"/>
        </w:rPr>
        <w:t>my</w:t>
      </w:r>
      <w:r>
        <w:t>_env.sh</w:t>
      </w:r>
    </w:p>
    <w:p w14:paraId="6142F09E" w14:textId="77777777" w:rsidR="00583809" w:rsidRDefault="00000000">
      <w:pPr>
        <w:pStyle w:val="afff"/>
      </w:pPr>
      <w:r>
        <w:t>[atguigu@hadoop104 module]$ source /etc/profile.d/my_env.sh</w:t>
      </w:r>
    </w:p>
    <w:p w14:paraId="6015D150" w14:textId="77777777" w:rsidR="00583809" w:rsidRDefault="00000000">
      <w:pPr>
        <w:pStyle w:val="aff0"/>
      </w:pPr>
      <w:r>
        <w:t>4.4.6</w:t>
      </w:r>
      <w:r>
        <w:rPr>
          <w:rFonts w:hint="eastAsia"/>
        </w:rPr>
        <w:t>环境变量配置说明</w:t>
      </w:r>
    </w:p>
    <w:p w14:paraId="400BC3D4" w14:textId="77777777" w:rsidR="00583809" w:rsidRDefault="00000000">
      <w:pPr>
        <w:pStyle w:val="aff6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1E6466B9" w14:textId="77777777" w:rsidR="00583809" w:rsidRDefault="00000000">
      <w:pPr>
        <w:pStyle w:val="aff6"/>
      </w:pPr>
      <w:r>
        <w:rPr>
          <w:rFonts w:hint="eastAsia"/>
        </w:rPr>
        <w:t>b</w:t>
      </w:r>
      <w:r>
        <w:t>ash</w:t>
      </w:r>
      <w:r>
        <w:rPr>
          <w:rFonts w:hint="eastAsia"/>
        </w:rPr>
        <w:t>的运行模式可分为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和</w:t>
      </w:r>
      <w:r>
        <w:rPr>
          <w:rFonts w:hint="eastAsia"/>
        </w:rPr>
        <w:t>non</w:t>
      </w:r>
      <w:r>
        <w:t>-login shell</w:t>
      </w:r>
      <w:r>
        <w:rPr>
          <w:rFonts w:hint="eastAsia"/>
        </w:rPr>
        <w:t>。</w:t>
      </w:r>
    </w:p>
    <w:p w14:paraId="0CC57E5C" w14:textId="77777777" w:rsidR="00583809" w:rsidRDefault="00000000">
      <w:pPr>
        <w:pStyle w:val="aff6"/>
      </w:pPr>
      <w:r>
        <w:rPr>
          <w:rFonts w:hint="eastAsia"/>
        </w:rPr>
        <w:t>例如，我们通过终端，输入用户名、密码，登录系统之后，得到就是一个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hadoop</w:t>
      </w:r>
      <w:r>
        <w:t>103 command</w:t>
      </w:r>
      <w:r>
        <w:rPr>
          <w:rFonts w:hint="eastAsia"/>
        </w:rPr>
        <w:t>，在</w:t>
      </w:r>
      <w:r>
        <w:rPr>
          <w:rFonts w:hint="eastAsia"/>
        </w:rPr>
        <w:t>hadoop103</w:t>
      </w:r>
      <w:r>
        <w:rPr>
          <w:rFonts w:hint="eastAsia"/>
        </w:rPr>
        <w:t>执行</w:t>
      </w:r>
      <w:r>
        <w:rPr>
          <w:rFonts w:hint="eastAsia"/>
        </w:rPr>
        <w:t>command</w:t>
      </w:r>
      <w:r>
        <w:rPr>
          <w:rFonts w:hint="eastAsia"/>
        </w:rPr>
        <w:t>的就是一个</w:t>
      </w:r>
      <w:r>
        <w:rPr>
          <w:rFonts w:hint="eastAsia"/>
        </w:rPr>
        <w:t>non</w:t>
      </w:r>
      <w:r>
        <w:t>-login shell</w:t>
      </w:r>
      <w:r>
        <w:rPr>
          <w:rFonts w:hint="eastAsia"/>
        </w:rPr>
        <w:t>。</w:t>
      </w:r>
      <w:bookmarkStart w:id="6" w:name="_MON_1689230832"/>
      <w:bookmarkEnd w:id="6"/>
    </w:p>
    <w:p w14:paraId="0F8D36EA" w14:textId="77777777" w:rsidR="00583809" w:rsidRDefault="00000000">
      <w:r>
        <w:rPr>
          <w:noProof/>
        </w:rPr>
        <w:lastRenderedPageBreak/>
        <w:drawing>
          <wp:inline distT="0" distB="0" distL="0" distR="0" wp14:anchorId="180E23AC" wp14:editId="717B4484">
            <wp:extent cx="5208905" cy="2922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57EB" w14:textId="77777777" w:rsidR="00583809" w:rsidRDefault="00000000">
      <w:pPr>
        <w:pStyle w:val="aff6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>
        <w:rPr>
          <w:rFonts w:hint="eastAsia"/>
        </w:rPr>
        <w:t>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启动时会加载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，</w:t>
      </w:r>
      <w:r>
        <w:t>~/.</w:t>
      </w:r>
      <w:proofErr w:type="spellStart"/>
      <w:r>
        <w:t>bashrc</w:t>
      </w:r>
      <w:proofErr w:type="spellEnd"/>
      <w:r>
        <w:rPr>
          <w:rFonts w:hint="eastAsia"/>
        </w:rPr>
        <w:t>。</w:t>
      </w:r>
      <w:r>
        <w:rPr>
          <w:rFonts w:hint="eastAsia"/>
        </w:rPr>
        <w:t>non-login</w:t>
      </w:r>
      <w:r>
        <w:t xml:space="preserve"> shel</w:t>
      </w:r>
      <w:r>
        <w:rPr>
          <w:rFonts w:hint="eastAsia"/>
        </w:rPr>
        <w:t>l</w:t>
      </w:r>
      <w:r>
        <w:rPr>
          <w:rFonts w:hint="eastAsia"/>
        </w:rPr>
        <w:t>启动时会加载</w:t>
      </w:r>
      <w:r>
        <w:t>~/.</w:t>
      </w:r>
      <w:proofErr w:type="spellStart"/>
      <w:r>
        <w:t>bashrc</w:t>
      </w:r>
      <w:proofErr w:type="spellEnd"/>
      <w:r>
        <w:rPr>
          <w:rFonts w:hint="eastAsia"/>
        </w:rPr>
        <w:t>。</w:t>
      </w:r>
    </w:p>
    <w:p w14:paraId="51B9B2F4" w14:textId="77777777" w:rsidR="00583809" w:rsidRDefault="00000000">
      <w:pPr>
        <w:pStyle w:val="a6"/>
      </w:pPr>
      <w:r>
        <w:rPr>
          <w:rFonts w:hint="eastAsia"/>
        </w:rPr>
        <w:t>而在加载</w:t>
      </w:r>
      <w:r>
        <w:rPr>
          <w:rFonts w:hint="eastAsia"/>
        </w:rPr>
        <w:t>~/.</w:t>
      </w:r>
      <w:proofErr w:type="spellStart"/>
      <w:r>
        <w:t>bashr</w:t>
      </w:r>
      <w:r>
        <w:rPr>
          <w:rFonts w:hint="eastAsia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时，都会执行如下代码片段，</w:t>
      </w:r>
    </w:p>
    <w:p w14:paraId="5C1319A6" w14:textId="77777777" w:rsidR="00583809" w:rsidRDefault="00000000">
      <w:pPr>
        <w:pStyle w:val="aff9"/>
      </w:pPr>
      <w:r>
        <w:rPr>
          <w:noProof/>
        </w:rPr>
        <w:drawing>
          <wp:inline distT="0" distB="0" distL="0" distR="0" wp14:anchorId="21005D4A" wp14:editId="26079190">
            <wp:extent cx="3743960" cy="1286510"/>
            <wp:effectExtent l="19050" t="19050" r="8890" b="279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BDB6E" w14:textId="77777777" w:rsidR="00583809" w:rsidRDefault="00000000">
      <w:pPr>
        <w:pStyle w:val="aff6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1EADFAE8" w14:textId="77777777" w:rsidR="00583809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集群所有</w:t>
      </w:r>
      <w:r>
        <w:t>进程查看</w:t>
      </w:r>
      <w:r>
        <w:rPr>
          <w:rFonts w:hint="eastAsia"/>
        </w:rPr>
        <w:t>脚本</w:t>
      </w:r>
    </w:p>
    <w:p w14:paraId="137F57FF" w14:textId="77777777" w:rsidR="00583809" w:rsidRDefault="00000000">
      <w:pPr>
        <w:pStyle w:val="aff4"/>
        <w:rPr>
          <w:szCs w:val="21"/>
        </w:rPr>
      </w:pPr>
      <w:r>
        <w:t>1</w:t>
      </w:r>
      <w:r>
        <w:rPr>
          <w:rFonts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 w14:paraId="175F9094" w14:textId="77777777" w:rsidR="00583809" w:rsidRDefault="00000000">
      <w:pPr>
        <w:pStyle w:val="afff"/>
      </w:pPr>
      <w:r>
        <w:t>[atguigu@hadoop102 bin]$ vim xcall.sh</w:t>
      </w:r>
    </w:p>
    <w:p w14:paraId="483A476C" w14:textId="77777777" w:rsidR="00583809" w:rsidRDefault="00000000">
      <w:pPr>
        <w:pStyle w:val="aff4"/>
        <w:rPr>
          <w:szCs w:val="21"/>
        </w:rPr>
      </w:pPr>
      <w:r>
        <w:t>2</w:t>
      </w:r>
      <w:r>
        <w:rPr>
          <w:rFonts w:hint="eastAsia"/>
        </w:rPr>
        <w:t>）在</w:t>
      </w:r>
      <w:r>
        <w:t>脚本中编写如下内容</w:t>
      </w:r>
    </w:p>
    <w:p w14:paraId="7ED2C2E9" w14:textId="77777777" w:rsidR="00583809" w:rsidRDefault="00000000">
      <w:pPr>
        <w:pStyle w:val="afff"/>
      </w:pPr>
      <w:r>
        <w:t>#! /bin/bash</w:t>
      </w:r>
    </w:p>
    <w:p w14:paraId="768C6C30" w14:textId="77777777" w:rsidR="00583809" w:rsidRDefault="00000000">
      <w:pPr>
        <w:pStyle w:val="afff"/>
      </w:pPr>
      <w:r>
        <w:t xml:space="preserve">for </w:t>
      </w:r>
      <w:proofErr w:type="spellStart"/>
      <w:r>
        <w:t>i</w:t>
      </w:r>
      <w:proofErr w:type="spellEnd"/>
      <w:r>
        <w:t xml:space="preserve"> in hadoop102 hadoop103 hadoop104</w:t>
      </w:r>
    </w:p>
    <w:p w14:paraId="041F5DE9" w14:textId="77777777" w:rsidR="00583809" w:rsidRDefault="00000000">
      <w:pPr>
        <w:pStyle w:val="afff"/>
      </w:pPr>
      <w:r>
        <w:t>do</w:t>
      </w:r>
    </w:p>
    <w:p w14:paraId="4262597C" w14:textId="77777777" w:rsidR="00583809" w:rsidRDefault="00000000">
      <w:pPr>
        <w:pStyle w:val="afff"/>
      </w:pPr>
      <w:r>
        <w:t>echo --------- $</w:t>
      </w:r>
      <w:proofErr w:type="spellStart"/>
      <w:r>
        <w:t>i</w:t>
      </w:r>
      <w:proofErr w:type="spellEnd"/>
      <w:r>
        <w:t xml:space="preserve"> ----------</w:t>
      </w:r>
    </w:p>
    <w:p w14:paraId="520FB978" w14:textId="77777777" w:rsidR="00583809" w:rsidRDefault="00000000">
      <w:pPr>
        <w:pStyle w:val="afff"/>
      </w:pPr>
      <w:proofErr w:type="spellStart"/>
      <w:r>
        <w:t>ssh</w:t>
      </w:r>
      <w:proofErr w:type="spellEnd"/>
      <w:r>
        <w:t xml:space="preserve"> $</w:t>
      </w:r>
      <w:proofErr w:type="spellStart"/>
      <w:r>
        <w:t>i</w:t>
      </w:r>
      <w:proofErr w:type="spellEnd"/>
      <w:r>
        <w:t xml:space="preserve"> “$*”</w:t>
      </w:r>
    </w:p>
    <w:p w14:paraId="404B1F1D" w14:textId="77777777" w:rsidR="00583809" w:rsidRDefault="00000000">
      <w:pPr>
        <w:pStyle w:val="afff"/>
      </w:pPr>
      <w:r>
        <w:t>done</w:t>
      </w:r>
    </w:p>
    <w:p w14:paraId="1CF5724E" w14:textId="77777777" w:rsidR="00583809" w:rsidRDefault="00000000">
      <w:pPr>
        <w:pStyle w:val="aff4"/>
        <w:rPr>
          <w:szCs w:val="21"/>
        </w:rPr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0F2EDADA" w14:textId="77777777" w:rsidR="00583809" w:rsidRDefault="00000000">
      <w:pPr>
        <w:pStyle w:val="afff"/>
      </w:pPr>
      <w:r>
        <w:lastRenderedPageBreak/>
        <w:t xml:space="preserve">[atguigu@hadoop102 bin]$ </w:t>
      </w:r>
      <w:proofErr w:type="spellStart"/>
      <w:r>
        <w:t>chmod</w:t>
      </w:r>
      <w:proofErr w:type="spellEnd"/>
      <w:r>
        <w:t xml:space="preserve"> 777 xcall.sh</w:t>
      </w:r>
    </w:p>
    <w:p w14:paraId="138E9FBC" w14:textId="77777777" w:rsidR="00583809" w:rsidRDefault="00000000">
      <w:pPr>
        <w:pStyle w:val="aff4"/>
        <w:rPr>
          <w:szCs w:val="21"/>
        </w:rPr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14:paraId="6192AE29" w14:textId="77777777" w:rsidR="00583809" w:rsidRDefault="00000000">
      <w:pPr>
        <w:pStyle w:val="afff"/>
      </w:pPr>
      <w:r>
        <w:t xml:space="preserve">[atguigu@hadoop102 bin]$ xcall.sh </w:t>
      </w:r>
      <w:proofErr w:type="spellStart"/>
      <w:r>
        <w:t>jps</w:t>
      </w:r>
      <w:proofErr w:type="spellEnd"/>
    </w:p>
    <w:p w14:paraId="533043F1" w14:textId="77777777" w:rsidR="00583809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Zookeeper</w:t>
      </w:r>
      <w:r>
        <w:rPr>
          <w:rFonts w:hint="eastAsia"/>
        </w:rPr>
        <w:t>安装</w:t>
      </w:r>
    </w:p>
    <w:p w14:paraId="7DAB67B6" w14:textId="77777777" w:rsidR="00583809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安装</w:t>
      </w:r>
      <w:r>
        <w:t>ZK</w:t>
      </w:r>
    </w:p>
    <w:p w14:paraId="33B6B84A" w14:textId="77777777" w:rsidR="00583809" w:rsidRDefault="00000000">
      <w:pPr>
        <w:pStyle w:val="aff6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7" w:name="_MON_1648551968"/>
    <w:bookmarkEnd w:id="7"/>
    <w:p w14:paraId="03C8BC70" w14:textId="77777777" w:rsidR="00583809" w:rsidRDefault="00000000" w:rsidP="0071224D">
      <w:pPr>
        <w:pStyle w:val="affd"/>
        <w:ind w:firstLine="420"/>
      </w:pPr>
      <w:r>
        <w:object w:dxaOrig="1578" w:dyaOrig="1089" w14:anchorId="0B680533">
          <v:shape id="_x0000_i1035" type="#_x0000_t75" style="width:78.75pt;height:54.55pt" o:ole="">
            <v:imagedata r:id="rId33" o:title=""/>
          </v:shape>
          <o:OLEObject Type="Embed" ProgID="Word.Document.12" ShapeID="_x0000_i1035" DrawAspect="Icon" ObjectID="_1750507973" r:id="rId34"/>
        </w:object>
      </w:r>
    </w:p>
    <w:p w14:paraId="46F1C817" w14:textId="77777777" w:rsidR="00583809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H</w:t>
      </w:r>
      <w:r>
        <w:t>adoop</w:t>
      </w:r>
      <w:r>
        <w:rPr>
          <w:rFonts w:hint="eastAsia"/>
        </w:rPr>
        <w:t>安装</w:t>
      </w:r>
    </w:p>
    <w:p w14:paraId="4495E50F" w14:textId="77777777" w:rsidR="00583809" w:rsidRDefault="00000000">
      <w:pPr>
        <w:pStyle w:val="aff6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8" w:name="_MON_1648548201"/>
    <w:bookmarkEnd w:id="8"/>
    <w:p w14:paraId="45814DF6" w14:textId="02543091" w:rsidR="00583809" w:rsidRDefault="0071224D" w:rsidP="0071224D">
      <w:pPr>
        <w:ind w:firstLine="420"/>
        <w:rPr>
          <w:rFonts w:hint="eastAsia"/>
        </w:rPr>
      </w:pPr>
      <w:r>
        <w:object w:dxaOrig="2069" w:dyaOrig="1420" w14:anchorId="105AB789">
          <v:shape id="_x0000_i1084" type="#_x0000_t75" style="width:103.35pt;height:70.95pt" o:ole="">
            <v:imagedata r:id="rId35" o:title=""/>
          </v:shape>
          <o:OLEObject Type="Embed" ProgID="Word.Document.12" ShapeID="_x0000_i1084" DrawAspect="Icon" ObjectID="_1750507974" r:id="rId36">
            <o:FieldCodes>\s</o:FieldCodes>
          </o:OLEObject>
        </w:object>
      </w:r>
    </w:p>
    <w:p w14:paraId="0C98A439" w14:textId="77777777" w:rsidR="00583809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项目</w:t>
      </w:r>
      <w:r>
        <w:t>经验</w:t>
      </w:r>
      <w:r>
        <w:rPr>
          <w:rFonts w:hint="eastAsia"/>
        </w:rPr>
        <w:t>之</w:t>
      </w:r>
      <w:r>
        <w:t>HDFS</w:t>
      </w:r>
      <w:r>
        <w:t>存储</w:t>
      </w:r>
      <w:r>
        <w:rPr>
          <w:rFonts w:hint="eastAsia"/>
        </w:rPr>
        <w:t>多</w:t>
      </w:r>
      <w:r>
        <w:t>目录</w:t>
      </w:r>
    </w:p>
    <w:p w14:paraId="56E0C79E" w14:textId="77777777" w:rsidR="00583809" w:rsidRDefault="00000000">
      <w:pPr>
        <w:pStyle w:val="aff4"/>
      </w:pPr>
      <w:r>
        <w:t>1</w:t>
      </w:r>
      <w:r>
        <w:rPr>
          <w:rFonts w:hint="eastAsia"/>
        </w:rPr>
        <w:t>）生产环境服务器磁盘情况</w:t>
      </w:r>
    </w:p>
    <w:p w14:paraId="0856D8FC" w14:textId="77777777" w:rsidR="00583809" w:rsidRDefault="00000000">
      <w:pPr>
        <w:pStyle w:val="aff9"/>
      </w:pPr>
      <w:r>
        <w:rPr>
          <w:noProof/>
        </w:rPr>
        <w:drawing>
          <wp:inline distT="0" distB="0" distL="0" distR="0" wp14:anchorId="751F7787" wp14:editId="53396FF3">
            <wp:extent cx="4114800" cy="1828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rcRect r="147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F432" w14:textId="77777777" w:rsidR="00583809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注意新挂载磁盘的访问权限问题。</w:t>
      </w:r>
    </w:p>
    <w:p w14:paraId="4C7AE1ED" w14:textId="77777777" w:rsidR="00583809" w:rsidRDefault="00000000">
      <w:pPr>
        <w:pStyle w:val="aff6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>
        <w:rPr>
          <w:rFonts w:hint="eastAsia"/>
        </w:rPr>
        <w:t>dfs.datanode.data.dir</w:t>
      </w:r>
      <w:proofErr w:type="spellEnd"/>
      <w:r>
        <w:rPr>
          <w:rFonts w:hint="eastAsia"/>
        </w:rPr>
        <w:t>参数决定，其默认值为</w:t>
      </w:r>
      <w:r>
        <w:fldChar w:fldCharType="begin"/>
      </w:r>
      <w:r>
        <w:instrText>HYPERLINK</w:instrText>
      </w:r>
      <w:r>
        <w:fldChar w:fldCharType="separate"/>
      </w:r>
      <w:r>
        <w:rPr>
          <w:rStyle w:val="af3"/>
        </w:rPr>
        <w:t>file://${hadoop.tmp.dir}/dfs/data</w:t>
      </w:r>
      <w:r>
        <w:rPr>
          <w:rStyle w:val="af3"/>
          <w:rFonts w:hint="eastAsia"/>
        </w:rPr>
        <w:t>，若服务器有多个磁盘，必须对该参数进行修改。如服务器磁盘如上图所示，则该参数应修改为如下的值</w:t>
      </w:r>
      <w:r>
        <w:rPr>
          <w:rStyle w:val="af3"/>
        </w:rPr>
        <w:fldChar w:fldCharType="end"/>
      </w:r>
      <w:r>
        <w:rPr>
          <w:rFonts w:hint="eastAsia"/>
        </w:rPr>
        <w:t>。</w:t>
      </w:r>
    </w:p>
    <w:p w14:paraId="213A310B" w14:textId="77777777" w:rsidR="00583809" w:rsidRDefault="00000000">
      <w:pPr>
        <w:pStyle w:val="afff"/>
      </w:pPr>
      <w:bookmarkStart w:id="9" w:name="OLE_LINK59"/>
      <w:bookmarkStart w:id="10" w:name="OLE_LINK60"/>
      <w:r>
        <w:rPr>
          <w:rFonts w:hint="eastAsia"/>
        </w:rPr>
        <w:t>&lt;property&gt;</w:t>
      </w:r>
    </w:p>
    <w:p w14:paraId="507834B5" w14:textId="77777777" w:rsidR="00583809" w:rsidRDefault="00000000">
      <w:pPr>
        <w:pStyle w:val="afff"/>
      </w:pPr>
      <w:r>
        <w:rPr>
          <w:rFonts w:hint="eastAsia"/>
        </w:rPr>
        <w:t>&lt;name&gt;</w:t>
      </w:r>
      <w:proofErr w:type="spellStart"/>
      <w:r>
        <w:rPr>
          <w:rFonts w:hint="eastAsia"/>
        </w:rPr>
        <w:t>dfs.datanode.data.dir</w:t>
      </w:r>
      <w:proofErr w:type="spellEnd"/>
      <w:r>
        <w:rPr>
          <w:rFonts w:hint="eastAsia"/>
        </w:rPr>
        <w:t>&lt;/name&gt;</w:t>
      </w:r>
    </w:p>
    <w:p w14:paraId="2E8AE90F" w14:textId="77777777" w:rsidR="00583809" w:rsidRDefault="00000000">
      <w:pPr>
        <w:pStyle w:val="afff"/>
      </w:pPr>
      <w:r>
        <w:rPr>
          <w:rFonts w:hint="eastAsia"/>
        </w:rPr>
        <w:t>&lt;value&gt;</w:t>
      </w:r>
      <w:hyperlink r:id="rId38" w:history="1">
        <w:r>
          <w:rPr>
            <w:rStyle w:val="af3"/>
            <w:rFonts w:hint="eastAsia"/>
          </w:rPr>
          <w:t>file:///dfs/data1,file:///</w:t>
        </w:r>
        <w:r>
          <w:rPr>
            <w:rStyle w:val="af3"/>
          </w:rPr>
          <w:t>hd2</w:t>
        </w:r>
        <w:r>
          <w:rPr>
            <w:rStyle w:val="af3"/>
            <w:rFonts w:hint="eastAsia"/>
          </w:rPr>
          <w:t>/dfs/data2</w:t>
        </w:r>
        <w:r>
          <w:rPr>
            <w:rStyle w:val="af3"/>
          </w:rPr>
          <w:t>,</w:t>
        </w:r>
        <w:r>
          <w:rPr>
            <w:rStyle w:val="af3"/>
            <w:rFonts w:hint="eastAsia"/>
          </w:rPr>
          <w:t>file://</w:t>
        </w:r>
        <w:r>
          <w:rPr>
            <w:rStyle w:val="af3"/>
          </w:rPr>
          <w:t>/hd3</w:t>
        </w:r>
        <w:r>
          <w:rPr>
            <w:rStyle w:val="af3"/>
            <w:rFonts w:hint="eastAsia"/>
          </w:rPr>
          <w:t>/dfs/data</w:t>
        </w:r>
        <w:r>
          <w:rPr>
            <w:rStyle w:val="af3"/>
          </w:rPr>
          <w:t>3,</w:t>
        </w:r>
        <w:r>
          <w:rPr>
            <w:rStyle w:val="af3"/>
            <w:rFonts w:hint="eastAsia"/>
          </w:rPr>
          <w:t>file://</w:t>
        </w:r>
        <w:r>
          <w:rPr>
            <w:rStyle w:val="af3"/>
          </w:rPr>
          <w:t>/hd4</w:t>
        </w:r>
        <w:r>
          <w:rPr>
            <w:rStyle w:val="af3"/>
            <w:rFonts w:hint="eastAsia"/>
          </w:rPr>
          <w:t>/dfs/data</w:t>
        </w:r>
        <w:r>
          <w:rPr>
            <w:rStyle w:val="af3"/>
          </w:rPr>
          <w:t>4</w:t>
        </w:r>
        <w:r>
          <w:rPr>
            <w:rStyle w:val="af3"/>
            <w:rFonts w:hint="eastAsia"/>
          </w:rPr>
          <w:t>&lt;/value</w:t>
        </w:r>
      </w:hyperlink>
      <w:r>
        <w:rPr>
          <w:rFonts w:hint="eastAsia"/>
        </w:rPr>
        <w:t>&gt;</w:t>
      </w:r>
    </w:p>
    <w:p w14:paraId="221BAE1B" w14:textId="77777777" w:rsidR="00583809" w:rsidRDefault="00000000">
      <w:pPr>
        <w:pStyle w:val="afff"/>
      </w:pPr>
      <w:r>
        <w:rPr>
          <w:rFonts w:hint="eastAsia"/>
        </w:rPr>
        <w:lastRenderedPageBreak/>
        <w:t>&lt;/property&gt;</w:t>
      </w:r>
    </w:p>
    <w:p w14:paraId="1AF30A7E" w14:textId="77777777" w:rsidR="00583809" w:rsidRDefault="00000000">
      <w:pPr>
        <w:pStyle w:val="aff6"/>
      </w:pPr>
      <w:r>
        <w:rPr>
          <w:rFonts w:hint="eastAsia"/>
        </w:rPr>
        <w:t>注意：每台服务器挂载的磁盘不一样，所以每个节点的多目录配置可以不一致。单独配置即可。</w:t>
      </w:r>
    </w:p>
    <w:p w14:paraId="78E63E97" w14:textId="77777777" w:rsidR="00583809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集群数据均衡</w:t>
      </w:r>
    </w:p>
    <w:p w14:paraId="33FC1740" w14:textId="77777777" w:rsidR="00583809" w:rsidRDefault="00000000">
      <w:pPr>
        <w:pStyle w:val="aff4"/>
      </w:pPr>
      <w:r>
        <w:t>1</w:t>
      </w:r>
      <w:r>
        <w:rPr>
          <w:rFonts w:hint="eastAsia"/>
        </w:rPr>
        <w:t>）节点间数据均衡</w:t>
      </w:r>
    </w:p>
    <w:p w14:paraId="6914B768" w14:textId="77777777" w:rsidR="00583809" w:rsidRDefault="00000000">
      <w:pPr>
        <w:pStyle w:val="aff6"/>
      </w:pPr>
      <w:r>
        <w:rPr>
          <w:rFonts w:hint="eastAsia"/>
        </w:rPr>
        <w:t>开启数据均衡命令：</w:t>
      </w:r>
    </w:p>
    <w:p w14:paraId="5ACD03B8" w14:textId="77777777" w:rsidR="00583809" w:rsidRDefault="00000000">
      <w:pPr>
        <w:pStyle w:val="afff"/>
      </w:pPr>
      <w:r>
        <w:t>start-balancer.sh -threshold 10</w:t>
      </w:r>
    </w:p>
    <w:p w14:paraId="06149C1D" w14:textId="77777777" w:rsidR="00583809" w:rsidRDefault="00000000">
      <w:pPr>
        <w:pStyle w:val="aff6"/>
      </w:pPr>
      <w:r>
        <w:rPr>
          <w:rFonts w:hint="eastAsia"/>
        </w:rPr>
        <w:t>对于参数</w:t>
      </w:r>
      <w:r>
        <w:t>10</w:t>
      </w:r>
      <w:r>
        <w:rPr>
          <w:rFonts w:hint="eastAsia"/>
        </w:rPr>
        <w:t>，代表的是集群中各个节点的磁盘空间利用率相差不超过</w:t>
      </w:r>
      <w:r>
        <w:t>10</w:t>
      </w:r>
      <w:r>
        <w:rPr>
          <w:rFonts w:hint="eastAsia"/>
        </w:rPr>
        <w:t>%</w:t>
      </w:r>
      <w:r>
        <w:rPr>
          <w:rFonts w:hint="eastAsia"/>
        </w:rPr>
        <w:t>，可根据实际情况进行调整。</w:t>
      </w:r>
    </w:p>
    <w:p w14:paraId="5FB5B816" w14:textId="77777777" w:rsidR="00583809" w:rsidRDefault="00000000">
      <w:pPr>
        <w:pStyle w:val="aff6"/>
      </w:pPr>
      <w:r>
        <w:rPr>
          <w:rFonts w:hint="eastAsia"/>
        </w:rPr>
        <w:t>停止数据均衡命令：</w:t>
      </w:r>
    </w:p>
    <w:p w14:paraId="5963FCA2" w14:textId="77777777" w:rsidR="00583809" w:rsidRDefault="00000000">
      <w:pPr>
        <w:pStyle w:val="afff"/>
      </w:pPr>
      <w:r>
        <w:t>stop-balancer.sh</w:t>
      </w:r>
      <w:bookmarkEnd w:id="9"/>
      <w:bookmarkEnd w:id="10"/>
    </w:p>
    <w:p w14:paraId="6BDFA81E" w14:textId="77777777" w:rsidR="00583809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）磁盘间数据均衡</w:t>
      </w:r>
    </w:p>
    <w:p w14:paraId="7E417BDC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）生成均衡计划（我们只有一块磁盘，不会生成计划）</w:t>
      </w:r>
    </w:p>
    <w:p w14:paraId="31399598" w14:textId="77777777" w:rsidR="00583809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-plan </w:t>
      </w:r>
      <w:r>
        <w:rPr>
          <w:rFonts w:hint="eastAsia"/>
        </w:rPr>
        <w:t>hadoop</w:t>
      </w:r>
      <w:r>
        <w:t>103</w:t>
      </w:r>
    </w:p>
    <w:p w14:paraId="092CA6A3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）执行均衡计划</w:t>
      </w:r>
    </w:p>
    <w:p w14:paraId="11017A75" w14:textId="77777777" w:rsidR="00583809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-execute hadoop103.plan.json</w:t>
      </w:r>
    </w:p>
    <w:p w14:paraId="00C399AC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）查看当前均衡任务的执行情况</w:t>
      </w:r>
    </w:p>
    <w:p w14:paraId="6AEB13AE" w14:textId="77777777" w:rsidR="00583809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-query hadoop103</w:t>
      </w:r>
    </w:p>
    <w:p w14:paraId="575EDCE4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）取消均衡任务</w:t>
      </w:r>
    </w:p>
    <w:p w14:paraId="6D4D04BF" w14:textId="77777777" w:rsidR="00583809" w:rsidRDefault="00000000">
      <w:pPr>
        <w:pStyle w:val="afff"/>
      </w:pPr>
      <w:proofErr w:type="spellStart"/>
      <w:r>
        <w:t>hdfs</w:t>
      </w:r>
      <w:proofErr w:type="spellEnd"/>
      <w:r>
        <w:t xml:space="preserve"> </w:t>
      </w:r>
      <w:proofErr w:type="spellStart"/>
      <w:r>
        <w:t>diskbalancer</w:t>
      </w:r>
      <w:proofErr w:type="spellEnd"/>
      <w:r>
        <w:t xml:space="preserve"> -cancel hadoop103.plan.json</w:t>
      </w:r>
    </w:p>
    <w:p w14:paraId="3EBBFF22" w14:textId="77777777" w:rsidR="00583809" w:rsidRDefault="00000000">
      <w:pPr>
        <w:pStyle w:val="aff0"/>
      </w:pPr>
      <w:r>
        <w:t>4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项目</w:t>
      </w:r>
      <w:r>
        <w:t>经验</w:t>
      </w:r>
      <w:r>
        <w:rPr>
          <w:rFonts w:hint="eastAsia"/>
        </w:rPr>
        <w:t>之</w:t>
      </w:r>
      <w:r>
        <w:rPr>
          <w:rFonts w:hint="eastAsia"/>
        </w:rPr>
        <w:t>H</w:t>
      </w:r>
      <w:r>
        <w:t>adoop</w:t>
      </w:r>
      <w:r>
        <w:rPr>
          <w:rFonts w:hint="eastAsia"/>
        </w:rPr>
        <w:t>参数</w:t>
      </w:r>
      <w:r>
        <w:t>调优</w:t>
      </w:r>
    </w:p>
    <w:p w14:paraId="4D379CFC" w14:textId="77777777" w:rsidR="00583809" w:rsidRDefault="00000000">
      <w:pPr>
        <w:pStyle w:val="aff4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698E3D05" w14:textId="77777777" w:rsidR="00583809" w:rsidRDefault="00000000">
      <w:pPr>
        <w:pStyle w:val="afff"/>
      </w:pPr>
      <w:r>
        <w:t xml:space="preserve">The number of </w:t>
      </w:r>
      <w:proofErr w:type="spellStart"/>
      <w:r>
        <w:t>Namenode</w:t>
      </w:r>
      <w:proofErr w:type="spellEnd"/>
      <w:r>
        <w:t xml:space="preserve"> RPC server threads that listen to requests from clients. If </w:t>
      </w:r>
      <w:proofErr w:type="spellStart"/>
      <w:r>
        <w:t>dfs.namenode.servicerpc</w:t>
      </w:r>
      <w:proofErr w:type="spellEnd"/>
      <w:r>
        <w:t xml:space="preserve">-address is not configured then </w:t>
      </w:r>
      <w:proofErr w:type="spellStart"/>
      <w:r>
        <w:t>Namenode</w:t>
      </w:r>
      <w:proofErr w:type="spellEnd"/>
      <w:r>
        <w:t xml:space="preserve"> RPC server threads listen to requests from all nodes.</w:t>
      </w:r>
    </w:p>
    <w:p w14:paraId="10C7E1FB" w14:textId="77777777" w:rsidR="00583809" w:rsidRDefault="00000000">
      <w:pPr>
        <w:pStyle w:val="aff6"/>
      </w:pP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有一个工作线程池，用来处理不同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的并发心跳以及客户端并发的元数据操作。</w:t>
      </w:r>
    </w:p>
    <w:p w14:paraId="5F3502A5" w14:textId="77777777" w:rsidR="00583809" w:rsidRDefault="00000000">
      <w:pPr>
        <w:pStyle w:val="aff6"/>
      </w:pPr>
      <w:r>
        <w:rPr>
          <w:rFonts w:hint="eastAsia"/>
        </w:rPr>
        <w:t>对于大集群或者有大量客户端的集群来说，通常需要增大参数</w:t>
      </w:r>
      <w:proofErr w:type="spellStart"/>
      <w:r>
        <w:rPr>
          <w:rFonts w:hint="eastAsia"/>
        </w:rPr>
        <w:t>dfs.namenode.handler.count</w:t>
      </w:r>
      <w:proofErr w:type="spellEnd"/>
      <w:r>
        <w:rPr>
          <w:rFonts w:hint="eastAsia"/>
        </w:rPr>
        <w:t>的默认值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0FB35115" w14:textId="77777777" w:rsidR="00583809" w:rsidRDefault="00000000">
      <w:pPr>
        <w:pStyle w:val="afff"/>
      </w:pPr>
      <w:r>
        <w:t>&lt;property&gt;</w:t>
      </w:r>
    </w:p>
    <w:p w14:paraId="6D3A3DA3" w14:textId="77777777" w:rsidR="00583809" w:rsidRDefault="00000000">
      <w:pPr>
        <w:pStyle w:val="afff"/>
      </w:pPr>
      <w:r>
        <w:t>&lt;name&gt;</w:t>
      </w:r>
      <w:proofErr w:type="spellStart"/>
      <w:r>
        <w:t>dfs.namenode.handler.count</w:t>
      </w:r>
      <w:proofErr w:type="spellEnd"/>
      <w:r>
        <w:t>&lt;/name&gt;</w:t>
      </w:r>
    </w:p>
    <w:p w14:paraId="6E5B7A17" w14:textId="77777777" w:rsidR="00583809" w:rsidRDefault="00000000">
      <w:pPr>
        <w:pStyle w:val="afff"/>
      </w:pPr>
      <w:r>
        <w:t>&lt;value&gt;10&lt;/value&gt;</w:t>
      </w:r>
    </w:p>
    <w:p w14:paraId="4667C981" w14:textId="77777777" w:rsidR="00583809" w:rsidRDefault="00000000">
      <w:pPr>
        <w:pStyle w:val="afff"/>
      </w:pPr>
      <w:r>
        <w:t>&lt;/property&gt;</w:t>
      </w:r>
    </w:p>
    <w:p w14:paraId="16AA2B2A" w14:textId="77777777" w:rsidR="00583809" w:rsidRDefault="00000000">
      <w:pPr>
        <w:pStyle w:val="aff6"/>
      </w:pPr>
      <w:proofErr w:type="spellStart"/>
      <w:r>
        <w:t>dfs.namenode.handler.count</w:t>
      </w:r>
      <w:proofErr w:type="spellEnd"/>
      <w:r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>
        <w:t>，比如集群规模为</w:t>
      </w:r>
      <w:r>
        <w:t>8</w:t>
      </w:r>
      <w:r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1946A0CF" w14:textId="77777777" w:rsidR="00583809" w:rsidRDefault="00000000">
      <w:pPr>
        <w:pStyle w:val="afff"/>
      </w:pPr>
      <w:r>
        <w:lastRenderedPageBreak/>
        <w:t>[atguigu@hadoop102 ~]$ python</w:t>
      </w:r>
    </w:p>
    <w:p w14:paraId="4593E1AB" w14:textId="77777777" w:rsidR="00583809" w:rsidRDefault="00000000">
      <w:pPr>
        <w:pStyle w:val="afff"/>
      </w:pPr>
      <w:r>
        <w:t xml:space="preserve">Python 2.7.5 (default, Apr 11 2018, 07:36:10) </w:t>
      </w:r>
    </w:p>
    <w:p w14:paraId="55452700" w14:textId="77777777" w:rsidR="00583809" w:rsidRDefault="00000000">
      <w:pPr>
        <w:pStyle w:val="afff"/>
      </w:pPr>
      <w:r>
        <w:t>[GCC 4.8.5 20150623 (Red Hat 4.8.5-28)] on linux2</w:t>
      </w:r>
    </w:p>
    <w:p w14:paraId="58F60896" w14:textId="77777777" w:rsidR="00583809" w:rsidRDefault="00000000">
      <w:pPr>
        <w:pStyle w:val="afff"/>
      </w:pPr>
      <w:r>
        <w:t>Type “help”, “copyright”, “credits” or “license” for more information.</w:t>
      </w:r>
    </w:p>
    <w:p w14:paraId="71B4374F" w14:textId="77777777" w:rsidR="00583809" w:rsidRDefault="00000000">
      <w:pPr>
        <w:pStyle w:val="afff"/>
      </w:pPr>
      <w:r>
        <w:t>&gt;&gt;&gt; import math</w:t>
      </w:r>
    </w:p>
    <w:p w14:paraId="29BAC338" w14:textId="77777777" w:rsidR="00583809" w:rsidRDefault="00000000">
      <w:pPr>
        <w:pStyle w:val="afff"/>
      </w:pPr>
      <w:r>
        <w:t>&gt;&gt;&gt; print int(20*math.log(8))</w:t>
      </w:r>
    </w:p>
    <w:p w14:paraId="7CDFF602" w14:textId="77777777" w:rsidR="00583809" w:rsidRDefault="00000000">
      <w:pPr>
        <w:pStyle w:val="afff"/>
      </w:pPr>
      <w:r>
        <w:t>41</w:t>
      </w:r>
    </w:p>
    <w:p w14:paraId="36EDB38C" w14:textId="77777777" w:rsidR="00583809" w:rsidRDefault="00000000">
      <w:pPr>
        <w:pStyle w:val="afff"/>
      </w:pPr>
      <w:r>
        <w:t>&gt;&gt;&gt; quit()</w:t>
      </w:r>
    </w:p>
    <w:p w14:paraId="580DCF69" w14:textId="77777777" w:rsidR="00583809" w:rsidRDefault="00000000">
      <w:pPr>
        <w:pStyle w:val="aff4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4DAC8E9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）情景</w:t>
      </w:r>
      <w:r>
        <w:t>描述：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台机器，每天几亿条数据，数据源</w:t>
      </w:r>
      <w:r>
        <w:rPr>
          <w:rFonts w:hint="eastAsia"/>
        </w:rPr>
        <w:t>-&gt;Flume-&gt;Kafka-&gt;HDFS-&gt;Hive</w:t>
      </w:r>
    </w:p>
    <w:p w14:paraId="785A5D58" w14:textId="77777777" w:rsidR="00583809" w:rsidRDefault="00000000">
      <w:pPr>
        <w:pStyle w:val="aff6"/>
      </w:pPr>
      <w:r>
        <w:rPr>
          <w:rFonts w:hint="eastAsia"/>
        </w:rPr>
        <w:t>面临问题：数据统计主要用</w:t>
      </w:r>
      <w:proofErr w:type="spellStart"/>
      <w:r>
        <w:rPr>
          <w:rFonts w:hint="eastAsia"/>
        </w:rPr>
        <w:t>HiveSQL</w:t>
      </w:r>
      <w:proofErr w:type="spellEnd"/>
      <w:r>
        <w:rPr>
          <w:rFonts w:hint="eastAsia"/>
        </w:rPr>
        <w:t>，没有数据倾斜，小文件已经做了合并处理，开启的</w:t>
      </w:r>
      <w:r>
        <w:rPr>
          <w:rFonts w:hint="eastAsia"/>
        </w:rPr>
        <w:t>JVM</w:t>
      </w:r>
      <w:r>
        <w:rPr>
          <w:rFonts w:hint="eastAsia"/>
        </w:rPr>
        <w:t>重用，而且</w:t>
      </w:r>
      <w:r>
        <w:rPr>
          <w:rFonts w:hint="eastAsia"/>
        </w:rPr>
        <w:t>IO</w:t>
      </w:r>
      <w:r>
        <w:rPr>
          <w:rFonts w:hint="eastAsia"/>
        </w:rPr>
        <w:t>没有阻塞，内存用了不到</w:t>
      </w:r>
      <w:r>
        <w:rPr>
          <w:rFonts w:hint="eastAsia"/>
        </w:rPr>
        <w:t>50%</w:t>
      </w:r>
      <w:r>
        <w:rPr>
          <w:rFonts w:hint="eastAsia"/>
        </w:rPr>
        <w:t>。但是还是跑的非常慢，而且数据量洪峰过来时，整个集群都会宕掉。基于这种情况有没有优化方案。</w:t>
      </w:r>
    </w:p>
    <w:p w14:paraId="3DBBFCD8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）解决</w:t>
      </w:r>
      <w:r>
        <w:t>办法：</w:t>
      </w:r>
    </w:p>
    <w:p w14:paraId="6FDFB851" w14:textId="77777777" w:rsidR="00583809" w:rsidRDefault="00000000">
      <w:pPr>
        <w:pStyle w:val="aff6"/>
      </w:pPr>
      <w:r>
        <w:rPr>
          <w:rFonts w:hint="eastAsia"/>
        </w:rPr>
        <w:t>内存利用率不够。这个一般是</w:t>
      </w:r>
      <w:r>
        <w:t>Yarn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个配置造成的，单个任务可以申请的最大内存大小，和</w:t>
      </w:r>
      <w:r>
        <w:t>H</w:t>
      </w:r>
      <w:r>
        <w:rPr>
          <w:rFonts w:hint="eastAsia"/>
        </w:rPr>
        <w:t>adoop</w:t>
      </w:r>
      <w:r>
        <w:rPr>
          <w:rFonts w:hint="eastAsia"/>
        </w:rPr>
        <w:t>单个节点可用内存大小。调节这两个参数能提高系统内存的利用率。</w:t>
      </w:r>
    </w:p>
    <w:p w14:paraId="74AEF10F" w14:textId="77777777" w:rsidR="00583809" w:rsidRDefault="00000000">
      <w:pPr>
        <w:pStyle w:val="aff6"/>
      </w:pPr>
      <w:r>
        <w:t>（</w:t>
      </w:r>
      <w:r>
        <w:t>a</w:t>
      </w:r>
      <w:r>
        <w:t>）</w:t>
      </w:r>
      <w:proofErr w:type="spellStart"/>
      <w:r>
        <w:t>yarn.nodemanager.resource.memory</w:t>
      </w:r>
      <w:proofErr w:type="spellEnd"/>
      <w:r>
        <w:t>-mb</w:t>
      </w:r>
    </w:p>
    <w:p w14:paraId="7662D38B" w14:textId="77777777" w:rsidR="00583809" w:rsidRDefault="00000000">
      <w:pPr>
        <w:pStyle w:val="aff6"/>
      </w:pPr>
      <w:r>
        <w:t>表示该节点上</w:t>
      </w:r>
      <w:r>
        <w:t>YARN</w:t>
      </w:r>
      <w:r>
        <w:t>可使用的物理内存总量，默认是</w:t>
      </w:r>
      <w:r>
        <w:t>8192</w:t>
      </w:r>
      <w:r>
        <w:t>（</w:t>
      </w:r>
      <w:r>
        <w:t>MB</w:t>
      </w:r>
      <w:r>
        <w:t>），注意，如果你的节点内存资源不够</w:t>
      </w:r>
      <w:r>
        <w:t>8GB</w:t>
      </w:r>
      <w:r>
        <w:t>，则需要调减小这个值，而</w:t>
      </w:r>
      <w:r>
        <w:t>YARN</w:t>
      </w:r>
      <w:r>
        <w:t>不会智能的探测节点的物理内存总量。</w:t>
      </w:r>
    </w:p>
    <w:p w14:paraId="485A6884" w14:textId="77777777" w:rsidR="00583809" w:rsidRDefault="00000000">
      <w:pPr>
        <w:pStyle w:val="aff6"/>
      </w:pPr>
      <w:r>
        <w:t>（</w:t>
      </w:r>
      <w:r>
        <w:t>b</w:t>
      </w:r>
      <w:r>
        <w:t>）</w:t>
      </w:r>
      <w:proofErr w:type="spellStart"/>
      <w:r>
        <w:t>yarn.scheduler.maximum</w:t>
      </w:r>
      <w:proofErr w:type="spellEnd"/>
      <w:r>
        <w:t>-allocation-mb</w:t>
      </w:r>
    </w:p>
    <w:p w14:paraId="4F6874E2" w14:textId="77777777" w:rsidR="00583809" w:rsidRDefault="00000000">
      <w:pPr>
        <w:pStyle w:val="aff6"/>
      </w:pPr>
      <w:r>
        <w:t>单个任务可申请的最多物理内存量，默认是</w:t>
      </w:r>
      <w:r>
        <w:t>8192</w:t>
      </w:r>
      <w:r>
        <w:t>（</w:t>
      </w:r>
      <w:r>
        <w:t>MB</w:t>
      </w:r>
      <w:r>
        <w:t>）。</w:t>
      </w:r>
    </w:p>
    <w:p w14:paraId="7558CF46" w14:textId="77777777" w:rsidR="00583809" w:rsidRDefault="00000000">
      <w:pPr>
        <w:pStyle w:val="afe"/>
      </w:pPr>
      <w:r>
        <w:t>4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Kafk</w:t>
      </w:r>
      <w:r>
        <w:t>a</w:t>
      </w:r>
      <w:r>
        <w:rPr>
          <w:rFonts w:hint="eastAsia"/>
        </w:rPr>
        <w:t>安装</w:t>
      </w:r>
    </w:p>
    <w:p w14:paraId="6B14B414" w14:textId="77777777" w:rsidR="00583809" w:rsidRDefault="00000000">
      <w:pPr>
        <w:pStyle w:val="aff0"/>
      </w:pPr>
      <w:r>
        <w:t>4.5.1 Kafka</w:t>
      </w:r>
      <w:r>
        <w:t>集群</w:t>
      </w:r>
      <w:r>
        <w:rPr>
          <w:rFonts w:hint="eastAsia"/>
        </w:rPr>
        <w:t>安装</w:t>
      </w:r>
    </w:p>
    <w:p w14:paraId="144D42A7" w14:textId="77777777" w:rsidR="00583809" w:rsidRDefault="00000000">
      <w:pPr>
        <w:pStyle w:val="aff6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1" w:name="_MON_1708582475"/>
    <w:bookmarkEnd w:id="11"/>
    <w:p w14:paraId="7302BCFC" w14:textId="77777777" w:rsidR="00583809" w:rsidRDefault="00000000">
      <w:pPr>
        <w:pStyle w:val="affd"/>
      </w:pPr>
      <w:r>
        <w:object w:dxaOrig="1540" w:dyaOrig="1039" w14:anchorId="5D88AB7F">
          <v:shape id="_x0000_i1037" type="#_x0000_t75" style="width:77pt;height:52.05pt" o:ole="">
            <v:imagedata r:id="rId39" o:title=""/>
          </v:shape>
          <o:OLEObject Type="Embed" ProgID="Word.Document.12" ShapeID="_x0000_i1037" DrawAspect="Icon" ObjectID="_1750507975" r:id="rId40"/>
        </w:object>
      </w:r>
    </w:p>
    <w:p w14:paraId="4B18F1DA" w14:textId="77777777" w:rsidR="00583809" w:rsidRDefault="00000000">
      <w:pPr>
        <w:pStyle w:val="afe"/>
      </w:pPr>
      <w:r>
        <w:rPr>
          <w:rFonts w:hint="eastAsia"/>
        </w:rPr>
        <w:t>4</w:t>
      </w:r>
      <w:r>
        <w:t>.6 Flume</w:t>
      </w:r>
      <w:r>
        <w:rPr>
          <w:rFonts w:hint="eastAsia"/>
        </w:rPr>
        <w:t>安装</w:t>
      </w:r>
    </w:p>
    <w:p w14:paraId="17031E07" w14:textId="77777777" w:rsidR="00583809" w:rsidRDefault="00000000">
      <w:pPr>
        <w:pStyle w:val="aff6"/>
      </w:pPr>
      <w:r>
        <w:rPr>
          <w:rFonts w:hint="eastAsia"/>
        </w:rPr>
        <w:t>按照采集通道规划，只需在一台机器上安装</w:t>
      </w:r>
      <w:r>
        <w:rPr>
          <w:rFonts w:hint="eastAsia"/>
        </w:rPr>
        <w:t>flume</w:t>
      </w:r>
      <w:r>
        <w:rPr>
          <w:rFonts w:hint="eastAsia"/>
        </w:rPr>
        <w:t>，进行将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数据迁移至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。可参照以下步骤先在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安装。</w:t>
      </w:r>
    </w:p>
    <w:p w14:paraId="6DA3A03F" w14:textId="77777777" w:rsidR="00583809" w:rsidRDefault="00000000">
      <w:pPr>
        <w:pStyle w:val="aff4"/>
      </w:pPr>
      <w:r>
        <w:rPr>
          <w:rFonts w:hint="eastAsia"/>
        </w:rPr>
        <w:t>1</w:t>
      </w:r>
      <w:r>
        <w:rPr>
          <w:rFonts w:hint="eastAsia"/>
        </w:rPr>
        <w:t>）安装步骤</w:t>
      </w:r>
    </w:p>
    <w:p w14:paraId="39478972" w14:textId="77777777" w:rsidR="00583809" w:rsidRDefault="00000000">
      <w:pPr>
        <w:pStyle w:val="aff6"/>
      </w:pPr>
      <w:r>
        <w:rPr>
          <w:rFonts w:hint="eastAsia"/>
        </w:rPr>
        <w:lastRenderedPageBreak/>
        <w:t>详见：尚硅谷</w:t>
      </w:r>
      <w:r>
        <w:t>大数据技术之</w:t>
      </w:r>
      <w:r>
        <w:t>Flume</w:t>
      </w:r>
      <w:r>
        <w:rPr>
          <w:rFonts w:hint="eastAsia"/>
        </w:rPr>
        <w:t>。</w:t>
      </w:r>
    </w:p>
    <w:bookmarkStart w:id="12" w:name="_MON_1699098544"/>
    <w:bookmarkEnd w:id="12"/>
    <w:p w14:paraId="0870BE4C" w14:textId="77777777" w:rsidR="00583809" w:rsidRDefault="00000000">
      <w:pPr>
        <w:pStyle w:val="affd"/>
      </w:pPr>
      <w:r>
        <w:object w:dxaOrig="1565" w:dyaOrig="1089" w14:anchorId="5F280864">
          <v:shape id="_x0000_i1038" type="#_x0000_t75" style="width:78.4pt;height:54.55pt" o:ole="">
            <v:imagedata r:id="rId41" o:title=""/>
          </v:shape>
          <o:OLEObject Type="Embed" ProgID="Word.Document.12" ShapeID="_x0000_i1038" DrawAspect="Icon" ObjectID="_1750507976" r:id="rId42"/>
        </w:object>
      </w:r>
    </w:p>
    <w:p w14:paraId="684121F4" w14:textId="77777777" w:rsidR="00583809" w:rsidRDefault="00000000">
      <w:pPr>
        <w:pStyle w:val="aff4"/>
      </w:pPr>
      <w:r>
        <w:rPr>
          <w:rFonts w:hint="eastAsia"/>
        </w:rPr>
        <w:t>2</w:t>
      </w:r>
      <w:r>
        <w:rPr>
          <w:rFonts w:hint="eastAsia"/>
        </w:rPr>
        <w:t>）分发</w:t>
      </w:r>
      <w:r>
        <w:rPr>
          <w:rFonts w:hint="eastAsia"/>
        </w:rPr>
        <w:t>Flume</w:t>
      </w:r>
    </w:p>
    <w:p w14:paraId="25C07E43" w14:textId="77777777" w:rsidR="00583809" w:rsidRDefault="00000000">
      <w:pPr>
        <w:pStyle w:val="afff"/>
      </w:pPr>
      <w:r>
        <w:t xml:space="preserve">[atguigu@hadoop102 ~]$ </w:t>
      </w:r>
      <w:proofErr w:type="spellStart"/>
      <w:r>
        <w:t>xsync</w:t>
      </w:r>
      <w:proofErr w:type="spellEnd"/>
      <w:r>
        <w:t xml:space="preserve"> /opt/module/flume/</w:t>
      </w:r>
    </w:p>
    <w:p w14:paraId="64B8840A" w14:textId="77777777" w:rsidR="00583809" w:rsidRDefault="00000000">
      <w:pPr>
        <w:pStyle w:val="aff4"/>
      </w:pPr>
      <w:r>
        <w:rPr>
          <w:rFonts w:hint="eastAsia"/>
        </w:rPr>
        <w:t>3</w:t>
      </w:r>
      <w:r>
        <w:rPr>
          <w:rFonts w:hint="eastAsia"/>
        </w:rPr>
        <w:t>）项目经验</w:t>
      </w:r>
    </w:p>
    <w:p w14:paraId="15AE5A36" w14:textId="77777777" w:rsidR="00583809" w:rsidRDefault="00000000">
      <w:pPr>
        <w:pStyle w:val="aff6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）堆内存调整</w:t>
      </w:r>
    </w:p>
    <w:p w14:paraId="5CC796A4" w14:textId="77777777" w:rsidR="00583809" w:rsidRDefault="00000000">
      <w:pPr>
        <w:pStyle w:val="aff6"/>
      </w:pPr>
      <w:r>
        <w:rPr>
          <w:rFonts w:hint="eastAsia"/>
        </w:rPr>
        <w:t>Flume</w:t>
      </w:r>
      <w:r>
        <w:rPr>
          <w:rFonts w:hint="eastAsia"/>
        </w:rPr>
        <w:t>堆内存通常设置为</w:t>
      </w:r>
      <w:r>
        <w:rPr>
          <w:rFonts w:hint="eastAsia"/>
        </w:rPr>
        <w:t>4G</w:t>
      </w:r>
      <w:r>
        <w:rPr>
          <w:rFonts w:hint="eastAsia"/>
        </w:rPr>
        <w:t>或更高，配置方式如下：</w:t>
      </w:r>
    </w:p>
    <w:p w14:paraId="6FEB074A" w14:textId="77777777" w:rsidR="00583809" w:rsidRDefault="00000000">
      <w:pPr>
        <w:pStyle w:val="aff6"/>
      </w:pPr>
      <w:r>
        <w:rPr>
          <w:rFonts w:hint="eastAsia"/>
        </w:rPr>
        <w:t>修改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文件，配置如下参数（虚拟机环境暂不配置）</w:t>
      </w:r>
    </w:p>
    <w:p w14:paraId="26838970" w14:textId="77777777" w:rsidR="00583809" w:rsidRDefault="00000000">
      <w:pPr>
        <w:pStyle w:val="afff"/>
      </w:pPr>
      <w:r>
        <w:rPr>
          <w:rFonts w:hint="eastAsia"/>
        </w:rPr>
        <w:t>export JAVA_OPTS=</w:t>
      </w:r>
      <w:r>
        <w:t>”</w:t>
      </w:r>
      <w:r>
        <w:rPr>
          <w:rFonts w:hint="eastAsia"/>
        </w:rPr>
        <w:t>-Xms</w:t>
      </w:r>
      <w:r>
        <w:t>4096</w:t>
      </w:r>
      <w:r>
        <w:rPr>
          <w:rFonts w:hint="eastAsia"/>
        </w:rPr>
        <w:t>m -Xmx</w:t>
      </w:r>
      <w:r>
        <w:t>4096</w:t>
      </w:r>
      <w:r>
        <w:rPr>
          <w:rFonts w:hint="eastAsia"/>
        </w:rPr>
        <w:t>m -</w:t>
      </w:r>
      <w:proofErr w:type="spellStart"/>
      <w:r>
        <w:rPr>
          <w:rFonts w:hint="eastAsia"/>
        </w:rPr>
        <w:t>Dcom.sun.management.jmxremote</w:t>
      </w:r>
      <w:proofErr w:type="spellEnd"/>
      <w:r>
        <w:t>”</w:t>
      </w:r>
    </w:p>
    <w:p w14:paraId="1F3C425D" w14:textId="77777777" w:rsidR="00583809" w:rsidRDefault="00000000">
      <w:pPr>
        <w:pStyle w:val="aff6"/>
      </w:pPr>
      <w:r>
        <w:rPr>
          <w:rFonts w:hint="eastAsia"/>
        </w:rPr>
        <w:t>注：</w:t>
      </w:r>
    </w:p>
    <w:p w14:paraId="65CAB7DC" w14:textId="77777777" w:rsidR="00583809" w:rsidRDefault="00000000">
      <w:pPr>
        <w:pStyle w:val="aff6"/>
      </w:pPr>
      <w:r>
        <w:t>•</w:t>
      </w:r>
      <w:r>
        <w:tab/>
      </w:r>
      <w:proofErr w:type="spellStart"/>
      <w:r>
        <w:rPr>
          <w:rFonts w:hint="eastAsia"/>
        </w:rPr>
        <w:t>Xms</w:t>
      </w:r>
      <w:proofErr w:type="spellEnd"/>
      <w:r>
        <w:rPr>
          <w:rFonts w:hint="eastAsia"/>
        </w:rPr>
        <w:t>表示</w:t>
      </w:r>
      <w:r>
        <w:rPr>
          <w:rFonts w:hint="eastAsia"/>
        </w:rPr>
        <w:t>JVM Heap(</w:t>
      </w:r>
      <w:r>
        <w:rPr>
          <w:rFonts w:hint="eastAsia"/>
        </w:rPr>
        <w:t>堆内存</w:t>
      </w:r>
      <w:r>
        <w:rPr>
          <w:rFonts w:hint="eastAsia"/>
        </w:rPr>
        <w:t>)</w:t>
      </w:r>
      <w:r>
        <w:rPr>
          <w:rFonts w:hint="eastAsia"/>
        </w:rPr>
        <w:t>最小尺寸，初始分配；</w:t>
      </w:r>
    </w:p>
    <w:p w14:paraId="2CFC571A" w14:textId="77777777" w:rsidR="00583809" w:rsidRDefault="00000000">
      <w:pPr>
        <w:pStyle w:val="aff6"/>
      </w:pPr>
      <w:r>
        <w:t>•</w:t>
      </w:r>
      <w:r>
        <w:tab/>
      </w:r>
      <w:proofErr w:type="spellStart"/>
      <w:r>
        <w:rPr>
          <w:rFonts w:hint="eastAsia"/>
        </w:rPr>
        <w:t>Xmx</w:t>
      </w:r>
      <w:proofErr w:type="spellEnd"/>
      <w:r>
        <w:rPr>
          <w:rFonts w:hint="eastAsia"/>
        </w:rPr>
        <w:t>表示</w:t>
      </w:r>
      <w:r>
        <w:rPr>
          <w:rFonts w:hint="eastAsia"/>
        </w:rPr>
        <w:t>JVM Heap(</w:t>
      </w:r>
      <w:r>
        <w:rPr>
          <w:rFonts w:hint="eastAsia"/>
        </w:rPr>
        <w:t>堆内存</w:t>
      </w:r>
      <w:r>
        <w:rPr>
          <w:rFonts w:hint="eastAsia"/>
        </w:rPr>
        <w:t>)</w:t>
      </w:r>
      <w:r>
        <w:rPr>
          <w:rFonts w:hint="eastAsia"/>
        </w:rPr>
        <w:t>最大允许的尺寸，按需分配。</w:t>
      </w:r>
    </w:p>
    <w:p w14:paraId="67A654AA" w14:textId="77777777" w:rsidR="00583809" w:rsidRDefault="00000000">
      <w:pPr>
        <w:pStyle w:val="afe"/>
      </w:pPr>
      <w:r>
        <w:t xml:space="preserve">4.7 </w:t>
      </w:r>
      <w:r>
        <w:rPr>
          <w:rFonts w:hint="eastAsia"/>
        </w:rPr>
        <w:t>MySQL</w:t>
      </w:r>
      <w:r>
        <w:rPr>
          <w:rFonts w:hint="eastAsia"/>
        </w:rPr>
        <w:t>安装</w:t>
      </w:r>
    </w:p>
    <w:bookmarkStart w:id="13" w:name="_MON_1739538009"/>
    <w:bookmarkEnd w:id="13"/>
    <w:p w14:paraId="730ADDE3" w14:textId="77777777" w:rsidR="00583809" w:rsidRDefault="00000000">
      <w:r>
        <w:object w:dxaOrig="1427" w:dyaOrig="1114" w14:anchorId="1DD6DBB1">
          <v:shape id="_x0000_i1039" type="#_x0000_t75" style="width:70.95pt;height:55.6pt" o:ole="">
            <v:imagedata r:id="rId43" o:title=""/>
          </v:shape>
          <o:OLEObject Type="Embed" ProgID="Word.Document.12" ShapeID="_x0000_i1039" DrawAspect="Icon" ObjectID="_1750507977" r:id="rId44"/>
        </w:object>
      </w:r>
    </w:p>
    <w:p w14:paraId="02EF4F65" w14:textId="77777777" w:rsidR="002B3EA8" w:rsidRDefault="00000000">
      <w:pPr>
        <w:pStyle w:val="afc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 w:rsidR="002B3EA8">
        <w:t xml:space="preserve"> </w:t>
      </w:r>
      <w:r w:rsidR="002B3EA8">
        <w:rPr>
          <w:rFonts w:hint="eastAsia"/>
        </w:rPr>
        <w:t>业务数据采集模块</w:t>
      </w:r>
    </w:p>
    <w:p w14:paraId="31C587F8" w14:textId="77777777" w:rsidR="00583809" w:rsidRPr="002B3EA8" w:rsidRDefault="002B3EA8" w:rsidP="002B3EA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2B3EA8">
        <w:rPr>
          <w:rFonts w:ascii="Times New Roman" w:hAnsi="Times New Roman" w:hint="eastAsia"/>
          <w:sz w:val="28"/>
          <w:szCs w:val="28"/>
        </w:rPr>
        <w:t>5</w:t>
      </w:r>
      <w:r w:rsidRPr="002B3EA8">
        <w:rPr>
          <w:rFonts w:ascii="Times New Roman" w:hAnsi="Times New Roman"/>
          <w:sz w:val="28"/>
          <w:szCs w:val="28"/>
        </w:rPr>
        <w:t xml:space="preserve">.1 </w:t>
      </w:r>
      <w:r w:rsidRPr="002B3EA8">
        <w:rPr>
          <w:rFonts w:ascii="Times New Roman" w:hAnsi="Times New Roman" w:hint="eastAsia"/>
          <w:sz w:val="28"/>
          <w:szCs w:val="28"/>
        </w:rPr>
        <w:t>数据模拟</w:t>
      </w:r>
    </w:p>
    <w:p w14:paraId="01FE0A5E" w14:textId="77777777" w:rsidR="00583809" w:rsidRDefault="00000000">
      <w:pPr>
        <w:pStyle w:val="aff6"/>
      </w:pPr>
      <w:r>
        <w:rPr>
          <w:rFonts w:hint="eastAsia"/>
        </w:rPr>
        <w:t>在</w:t>
      </w:r>
      <w:r>
        <w:rPr>
          <w:rFonts w:hint="eastAsia"/>
        </w:rPr>
        <w:t>/opt/</w:t>
      </w:r>
      <w:r>
        <w:t>module</w:t>
      </w:r>
      <w:r>
        <w:rPr>
          <w:rFonts w:hint="eastAsia"/>
        </w:rPr>
        <w:t>中新建</w:t>
      </w:r>
      <w:r>
        <w:t>mock-medical</w:t>
      </w:r>
      <w:r>
        <w:rPr>
          <w:rFonts w:hint="eastAsia"/>
        </w:rPr>
        <w:t>目录，将</w:t>
      </w:r>
      <w:r w:rsidR="001B58C7">
        <w:t>mock-medical-1.1.jar</w:t>
      </w:r>
      <w:r>
        <w:rPr>
          <w:rFonts w:hint="eastAsia"/>
        </w:rPr>
        <w:t>和</w:t>
      </w:r>
      <w:proofErr w:type="spellStart"/>
      <w:r>
        <w:t>application.yaml</w:t>
      </w:r>
      <w:proofErr w:type="spellEnd"/>
      <w:r>
        <w:rPr>
          <w:rFonts w:hint="eastAsia"/>
        </w:rPr>
        <w:t>上传到改目录中：</w:t>
      </w:r>
    </w:p>
    <w:p w14:paraId="09E07764" w14:textId="77777777" w:rsidR="00583809" w:rsidRDefault="00000000">
      <w:pPr>
        <w:pStyle w:val="afff"/>
      </w:pPr>
      <w:r>
        <w:t xml:space="preserve">[atguigu@hadoop102 ~]$ </w:t>
      </w:r>
      <w:proofErr w:type="spellStart"/>
      <w:r>
        <w:t>mkdir</w:t>
      </w:r>
      <w:proofErr w:type="spellEnd"/>
      <w:r>
        <w:t xml:space="preserve"> /opt/module/mock-medical</w:t>
      </w:r>
    </w:p>
    <w:p w14:paraId="0350F680" w14:textId="77777777" w:rsidR="00583809" w:rsidRDefault="00000000">
      <w:pPr>
        <w:pStyle w:val="afff"/>
      </w:pPr>
      <w:r>
        <w:t>[atguigu@hadoop102 ~]$ cd opt/module/mock-medical</w:t>
      </w:r>
    </w:p>
    <w:p w14:paraId="540D3553" w14:textId="77777777" w:rsidR="00583809" w:rsidRDefault="00000000">
      <w:pPr>
        <w:pStyle w:val="afff"/>
      </w:pPr>
      <w:r>
        <w:t xml:space="preserve"># </w:t>
      </w:r>
      <w:r>
        <w:rPr>
          <w:rFonts w:hint="eastAsia"/>
        </w:rPr>
        <w:t>上传文件</w:t>
      </w:r>
    </w:p>
    <w:p w14:paraId="19C3A1E1" w14:textId="77777777" w:rsidR="00583809" w:rsidRDefault="00000000">
      <w:pPr>
        <w:pStyle w:val="afff"/>
      </w:pPr>
      <w:r>
        <w:t xml:space="preserve">[atguigu@hadoop102 mock-medical]$ </w:t>
      </w:r>
      <w:proofErr w:type="spellStart"/>
      <w:r>
        <w:rPr>
          <w:rFonts w:hint="eastAsia"/>
        </w:rPr>
        <w:t>ll</w:t>
      </w:r>
      <w:proofErr w:type="spellEnd"/>
    </w:p>
    <w:p w14:paraId="0125E778" w14:textId="77777777" w:rsidR="00583809" w:rsidRDefault="00000000">
      <w:pPr>
        <w:pStyle w:val="afff"/>
      </w:pPr>
      <w:r>
        <w:rPr>
          <w:rFonts w:hint="eastAsia"/>
        </w:rPr>
        <w:t>总用量</w:t>
      </w:r>
      <w:r>
        <w:rPr>
          <w:rFonts w:hint="eastAsia"/>
        </w:rPr>
        <w:t xml:space="preserve"> 34208</w:t>
      </w:r>
    </w:p>
    <w:p w14:paraId="262D98F3" w14:textId="77777777" w:rsidR="00583809" w:rsidRDefault="00000000">
      <w:pPr>
        <w:pStyle w:val="afff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     335 5</w:t>
      </w:r>
      <w:r>
        <w:rPr>
          <w:rFonts w:hint="eastAsia"/>
        </w:rPr>
        <w:t>月</w:t>
      </w:r>
      <w:r>
        <w:rPr>
          <w:rFonts w:hint="eastAsia"/>
        </w:rPr>
        <w:t xml:space="preserve">  12 08:47 </w:t>
      </w:r>
      <w:proofErr w:type="spellStart"/>
      <w:r>
        <w:rPr>
          <w:rFonts w:hint="eastAsia"/>
        </w:rPr>
        <w:t>application.yaml</w:t>
      </w:r>
      <w:proofErr w:type="spellEnd"/>
    </w:p>
    <w:p w14:paraId="3E515827" w14:textId="77777777" w:rsidR="00583809" w:rsidRDefault="00000000">
      <w:pPr>
        <w:pStyle w:val="afff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 xml:space="preserve">-r--. 1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 xml:space="preserve"> 35024769 5</w:t>
      </w:r>
      <w:r>
        <w:rPr>
          <w:rFonts w:hint="eastAsia"/>
        </w:rPr>
        <w:t>月</w:t>
      </w:r>
      <w:r>
        <w:rPr>
          <w:rFonts w:hint="eastAsia"/>
        </w:rPr>
        <w:t xml:space="preserve">  12 08:46 </w:t>
      </w:r>
      <w:r w:rsidR="001B58C7">
        <w:rPr>
          <w:rFonts w:hint="eastAsia"/>
        </w:rPr>
        <w:t>mock-medical-1.1.jar</w:t>
      </w:r>
    </w:p>
    <w:p w14:paraId="51AFA626" w14:textId="77777777" w:rsidR="00583809" w:rsidRDefault="00000000">
      <w:pPr>
        <w:pStyle w:val="aff6"/>
      </w:pPr>
      <w:r>
        <w:rPr>
          <w:rFonts w:hint="eastAsia"/>
        </w:rPr>
        <w:t>编辑</w:t>
      </w:r>
      <w:proofErr w:type="spellStart"/>
      <w:r>
        <w:t>application.yaml</w:t>
      </w:r>
      <w:proofErr w:type="spellEnd"/>
      <w:r>
        <w:rPr>
          <w:rFonts w:hint="eastAsia"/>
        </w:rPr>
        <w:t>，配置数据连接：</w:t>
      </w:r>
    </w:p>
    <w:p w14:paraId="5A85D705" w14:textId="77777777" w:rsidR="00583809" w:rsidRDefault="00000000">
      <w:pPr>
        <w:pStyle w:val="afff"/>
      </w:pPr>
      <w:r>
        <w:t>spring:</w:t>
      </w:r>
    </w:p>
    <w:p w14:paraId="5B96C523" w14:textId="77777777" w:rsidR="00583809" w:rsidRDefault="00000000">
      <w:pPr>
        <w:pStyle w:val="afff"/>
      </w:pPr>
      <w:r>
        <w:t xml:space="preserve">  profiles:</w:t>
      </w:r>
    </w:p>
    <w:p w14:paraId="4215C640" w14:textId="77777777" w:rsidR="00583809" w:rsidRDefault="00000000">
      <w:pPr>
        <w:pStyle w:val="afff"/>
      </w:pPr>
      <w:r>
        <w:lastRenderedPageBreak/>
        <w:t xml:space="preserve">    active: common</w:t>
      </w:r>
    </w:p>
    <w:p w14:paraId="58636CBA" w14:textId="77777777" w:rsidR="00583809" w:rsidRDefault="00000000">
      <w:pPr>
        <w:pStyle w:val="afff"/>
      </w:pPr>
      <w:r>
        <w:t xml:space="preserve">  </w:t>
      </w:r>
      <w:proofErr w:type="spellStart"/>
      <w:r>
        <w:t>datasource</w:t>
      </w:r>
      <w:proofErr w:type="spellEnd"/>
      <w:r>
        <w:t>:</w:t>
      </w:r>
    </w:p>
    <w:p w14:paraId="794EEF7D" w14:textId="77777777" w:rsidR="00583809" w:rsidRDefault="00000000">
      <w:pPr>
        <w:pStyle w:val="afff3"/>
      </w:pPr>
      <w:r>
        <w:t xml:space="preserve">    url: 'jdbc:mysql://</w:t>
      </w:r>
      <w:r>
        <w:rPr>
          <w:rFonts w:hint="eastAsia"/>
        </w:rPr>
        <w:t>hadoop</w:t>
      </w:r>
      <w:r>
        <w:t>102:3306/medical?useSSL=false&amp;allowPublicKeyRetrieval=true'</w:t>
      </w:r>
    </w:p>
    <w:p w14:paraId="64467908" w14:textId="77777777" w:rsidR="00583809" w:rsidRDefault="00000000">
      <w:pPr>
        <w:pStyle w:val="afff3"/>
      </w:pPr>
      <w:r>
        <w:t xml:space="preserve">    username: 'root'</w:t>
      </w:r>
    </w:p>
    <w:p w14:paraId="7E9E1406" w14:textId="77777777" w:rsidR="00583809" w:rsidRDefault="00000000">
      <w:pPr>
        <w:pStyle w:val="afff3"/>
      </w:pPr>
      <w:r>
        <w:t xml:space="preserve">    password: '</w:t>
      </w:r>
      <w:r w:rsidR="001B58C7">
        <w:t>000000</w:t>
      </w:r>
      <w:r>
        <w:t>'</w:t>
      </w:r>
    </w:p>
    <w:p w14:paraId="11732E82" w14:textId="77777777" w:rsidR="00583809" w:rsidRDefault="00583809">
      <w:pPr>
        <w:pStyle w:val="afff"/>
      </w:pPr>
    </w:p>
    <w:p w14:paraId="0ACBDC50" w14:textId="77777777" w:rsidR="00583809" w:rsidRDefault="00000000">
      <w:pPr>
        <w:pStyle w:val="afff"/>
      </w:pPr>
      <w:r>
        <w:t>mock:</w:t>
      </w:r>
    </w:p>
    <w:p w14:paraId="49CFAD8C" w14:textId="77777777" w:rsidR="00583809" w:rsidRDefault="00000000">
      <w:pPr>
        <w:pStyle w:val="afff"/>
      </w:pPr>
      <w:r>
        <w:rPr>
          <w:rFonts w:hint="eastAsia"/>
        </w:rPr>
        <w:t xml:space="preserve">  # </w:t>
      </w:r>
      <w:r>
        <w:rPr>
          <w:rFonts w:hint="eastAsia"/>
        </w:rPr>
        <w:t>模拟数据生成的时间起始日期</w:t>
      </w:r>
    </w:p>
    <w:p w14:paraId="3F41AE73" w14:textId="77777777" w:rsidR="00583809" w:rsidRDefault="00000000">
      <w:pPr>
        <w:pStyle w:val="afff"/>
      </w:pPr>
      <w:r>
        <w:t xml:space="preserve">  date: '</w:t>
      </w:r>
      <w:r w:rsidR="00FA1124">
        <w:t>2023-05-09</w:t>
      </w:r>
      <w:r>
        <w:t>'</w:t>
      </w:r>
    </w:p>
    <w:p w14:paraId="55CE3C68" w14:textId="77777777" w:rsidR="00583809" w:rsidRDefault="00000000">
      <w:pPr>
        <w:pStyle w:val="afff"/>
      </w:pPr>
      <w:r>
        <w:rPr>
          <w:rFonts w:hint="eastAsia"/>
        </w:rPr>
        <w:t xml:space="preserve">  # </w:t>
      </w:r>
      <w:r>
        <w:rPr>
          <w:rFonts w:hint="eastAsia"/>
        </w:rPr>
        <w:t>取值范围</w:t>
      </w:r>
      <w:r>
        <w:rPr>
          <w:rFonts w:hint="eastAsia"/>
        </w:rPr>
        <w:t>0-1</w:t>
      </w:r>
      <w:r>
        <w:rPr>
          <w:rFonts w:hint="eastAsia"/>
        </w:rPr>
        <w:t>，数值越大，数据时间越紧凑</w:t>
      </w:r>
    </w:p>
    <w:p w14:paraId="63F03852" w14:textId="77777777" w:rsidR="00583809" w:rsidRDefault="00000000">
      <w:pPr>
        <w:pStyle w:val="afff"/>
      </w:pPr>
      <w:r>
        <w:t xml:space="preserve">  enthusiasm: 0.1</w:t>
      </w:r>
    </w:p>
    <w:p w14:paraId="11AD9A21" w14:textId="77777777" w:rsidR="00583809" w:rsidRDefault="00000000">
      <w:pPr>
        <w:pStyle w:val="aff6"/>
      </w:pPr>
      <w:r>
        <w:rPr>
          <w:rFonts w:hint="eastAsia"/>
        </w:rPr>
        <w:t>首先在</w:t>
      </w:r>
      <w:r>
        <w:rPr>
          <w:rFonts w:hint="eastAsia"/>
        </w:rPr>
        <w:t>MySQL</w:t>
      </w:r>
      <w:r>
        <w:rPr>
          <w:rFonts w:hint="eastAsia"/>
        </w:rPr>
        <w:t>中创建数据库：</w:t>
      </w:r>
    </w:p>
    <w:p w14:paraId="4BFE8C86" w14:textId="77777777" w:rsidR="00583809" w:rsidRDefault="00000000">
      <w:pPr>
        <w:pStyle w:val="afff"/>
      </w:pPr>
      <w:r>
        <w:t xml:space="preserve">[atguigu@hadoop102 mock-medical]$ </w:t>
      </w:r>
      <w:proofErr w:type="spellStart"/>
      <w:r>
        <w:t>mysql</w:t>
      </w:r>
      <w:proofErr w:type="spellEnd"/>
      <w:r>
        <w:t xml:space="preserve"> -</w:t>
      </w:r>
      <w:proofErr w:type="spellStart"/>
      <w:r>
        <w:t>uroot</w:t>
      </w:r>
      <w:proofErr w:type="spellEnd"/>
      <w:r>
        <w:t xml:space="preserve"> -p000000 -</w:t>
      </w:r>
      <w:proofErr w:type="spellStart"/>
      <w:r>
        <w:t>e"drop</w:t>
      </w:r>
      <w:proofErr w:type="spellEnd"/>
      <w:r>
        <w:t xml:space="preserve"> database if exists </w:t>
      </w:r>
      <w:proofErr w:type="spellStart"/>
      <w:r>
        <w:t>medical;create</w:t>
      </w:r>
      <w:proofErr w:type="spellEnd"/>
      <w:r>
        <w:t xml:space="preserve"> database medical charset utf8mb4 collate utf8mb4_general_ci;"</w:t>
      </w:r>
    </w:p>
    <w:p w14:paraId="7F61D4C8" w14:textId="77777777" w:rsidR="00583809" w:rsidRDefault="00000000">
      <w:pPr>
        <w:pStyle w:val="aff6"/>
      </w:pPr>
      <w:r>
        <w:rPr>
          <w:rFonts w:hint="eastAsia"/>
        </w:rPr>
        <w:t>之后按照命令行提示，执行以下命令：</w:t>
      </w:r>
    </w:p>
    <w:p w14:paraId="672CF045" w14:textId="77777777" w:rsidR="00583809" w:rsidRDefault="00000000">
      <w:pPr>
        <w:pStyle w:val="afff"/>
      </w:pPr>
      <w:r>
        <w:t>[atguigu@hadoop102 mock-medical]$ java -jar mock-medical-1.</w:t>
      </w:r>
      <w:r>
        <w:rPr>
          <w:rFonts w:hint="eastAsia"/>
        </w:rPr>
        <w:t>1</w:t>
      </w:r>
      <w:r>
        <w:t>.jar</w:t>
      </w:r>
    </w:p>
    <w:p w14:paraId="420A6B65" w14:textId="62414D06" w:rsidR="00583809" w:rsidRDefault="00000000">
      <w:pPr>
        <w:pStyle w:val="aff6"/>
      </w:pPr>
      <w:r>
        <w:rPr>
          <w:rFonts w:hint="eastAsia"/>
        </w:rPr>
        <w:t>即可生成</w:t>
      </w:r>
      <w:r>
        <w:t>2023-</w:t>
      </w:r>
      <w:r w:rsidR="001B58C7">
        <w:t>05-09</w:t>
      </w:r>
      <w:r>
        <w:rPr>
          <w:rFonts w:hint="eastAsia"/>
        </w:rPr>
        <w:t>日的数据。</w:t>
      </w:r>
      <w:r w:rsidR="00680959">
        <w:rPr>
          <w:rFonts w:hint="eastAsia"/>
        </w:rPr>
        <w:t>多次</w:t>
      </w:r>
      <w:r>
        <w:rPr>
          <w:rFonts w:hint="eastAsia"/>
        </w:rPr>
        <w:t>执行该</w:t>
      </w:r>
      <w:r>
        <w:rPr>
          <w:rFonts w:hint="eastAsia"/>
        </w:rPr>
        <w:t>jar</w:t>
      </w:r>
      <w:r>
        <w:rPr>
          <w:rFonts w:hint="eastAsia"/>
        </w:rPr>
        <w:t>包可以不断生成</w:t>
      </w:r>
      <w:r w:rsidR="00680959">
        <w:rPr>
          <w:rFonts w:hint="eastAsia"/>
        </w:rPr>
        <w:t>业务</w:t>
      </w:r>
      <w:r>
        <w:rPr>
          <w:rFonts w:hint="eastAsia"/>
        </w:rPr>
        <w:t>数据，</w:t>
      </w:r>
      <w:r w:rsidR="00680959">
        <w:rPr>
          <w:rFonts w:hint="eastAsia"/>
        </w:rPr>
        <w:t>每</w:t>
      </w:r>
      <w:r>
        <w:rPr>
          <w:rFonts w:hint="eastAsia"/>
        </w:rPr>
        <w:t>执行一次</w:t>
      </w:r>
      <w:r w:rsidR="00680959">
        <w:rPr>
          <w:rFonts w:hint="eastAsia"/>
        </w:rPr>
        <w:t>业务日期推后一天</w:t>
      </w:r>
      <w:r>
        <w:rPr>
          <w:rFonts w:hint="eastAsia"/>
        </w:rPr>
        <w:t>。</w:t>
      </w:r>
    </w:p>
    <w:p w14:paraId="24C6E3D9" w14:textId="77777777" w:rsidR="00583809" w:rsidRDefault="00000000">
      <w:pPr>
        <w:pStyle w:val="aff6"/>
      </w:pPr>
      <w:r>
        <w:rPr>
          <w:rFonts w:hint="eastAsia"/>
        </w:rPr>
        <w:t>将以上的命令封装为一个脚本，以后方便处理：</w:t>
      </w:r>
    </w:p>
    <w:p w14:paraId="7D1FD3B8" w14:textId="77777777" w:rsidR="00583809" w:rsidRDefault="00000000">
      <w:pPr>
        <w:pStyle w:val="afff"/>
      </w:pPr>
      <w:r>
        <w:t xml:space="preserve">[atguigu@hadoop102 ~]$ </w:t>
      </w:r>
      <w:proofErr w:type="spellStart"/>
      <w:r>
        <w:t>mkdir</w:t>
      </w:r>
      <w:proofErr w:type="spellEnd"/>
      <w:r>
        <w:t xml:space="preserve"> -p /home/</w:t>
      </w:r>
      <w:proofErr w:type="spellStart"/>
      <w:r>
        <w:t>atguigu</w:t>
      </w:r>
      <w:proofErr w:type="spellEnd"/>
      <w:r>
        <w:t>/bin</w:t>
      </w:r>
    </w:p>
    <w:p w14:paraId="490A3C85" w14:textId="77777777" w:rsidR="00583809" w:rsidRDefault="00000000">
      <w:pPr>
        <w:pStyle w:val="afff"/>
      </w:pPr>
      <w:r>
        <w:t>[atguigu@hadoop102 ~]$ vim /home/atguigu/bin/</w:t>
      </w:r>
      <w:r w:rsidR="000028DE">
        <w:t>medical_mock.sh</w:t>
      </w:r>
    </w:p>
    <w:p w14:paraId="28C08BC4" w14:textId="77777777" w:rsidR="00583809" w:rsidRDefault="00000000">
      <w:pPr>
        <w:pStyle w:val="aff6"/>
      </w:pPr>
      <w:r>
        <w:rPr>
          <w:rFonts w:hint="eastAsia"/>
        </w:rPr>
        <w:t>内容如下：</w:t>
      </w:r>
    </w:p>
    <w:p w14:paraId="7DBEA2AF" w14:textId="77777777" w:rsidR="001B58C7" w:rsidRDefault="001B58C7" w:rsidP="001B58C7">
      <w:pPr>
        <w:pStyle w:val="afff"/>
      </w:pPr>
      <w:r>
        <w:t>#!/bin/bash</w:t>
      </w:r>
    </w:p>
    <w:p w14:paraId="15741487" w14:textId="77777777" w:rsidR="001B58C7" w:rsidRDefault="001B58C7" w:rsidP="001B58C7">
      <w:pPr>
        <w:pStyle w:val="afff"/>
      </w:pPr>
    </w:p>
    <w:p w14:paraId="214449C0" w14:textId="77777777" w:rsidR="001B58C7" w:rsidRDefault="001B58C7" w:rsidP="001B58C7">
      <w:pPr>
        <w:pStyle w:val="afff"/>
      </w:pPr>
      <w:r>
        <w:t>for ((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 &lt; $1; </w:t>
      </w:r>
      <w:proofErr w:type="spellStart"/>
      <w:r>
        <w:t>i</w:t>
      </w:r>
      <w:proofErr w:type="spellEnd"/>
      <w:r>
        <w:t>++))</w:t>
      </w:r>
    </w:p>
    <w:p w14:paraId="53CE01E5" w14:textId="77777777" w:rsidR="001B58C7" w:rsidRDefault="001B58C7" w:rsidP="001B58C7">
      <w:pPr>
        <w:pStyle w:val="afff"/>
      </w:pPr>
      <w:r>
        <w:t>do</w:t>
      </w:r>
    </w:p>
    <w:p w14:paraId="212BA268" w14:textId="77777777" w:rsidR="001B58C7" w:rsidRDefault="001B58C7" w:rsidP="001B58C7">
      <w:pPr>
        <w:pStyle w:val="afff"/>
      </w:pPr>
      <w:r>
        <w:rPr>
          <w:rFonts w:hint="eastAsia"/>
        </w:rPr>
        <w:t xml:space="preserve">    echo "</w:t>
      </w:r>
      <w:r>
        <w:rPr>
          <w:rFonts w:hint="eastAsia"/>
        </w:rPr>
        <w:t>正在执行第</w:t>
      </w:r>
      <w:r>
        <w:rPr>
          <w:rFonts w:hint="eastAsia"/>
        </w:rPr>
        <w:t xml:space="preserve"> $[ $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+ 1 ] </w:t>
      </w:r>
      <w:r>
        <w:rPr>
          <w:rFonts w:hint="eastAsia"/>
        </w:rPr>
        <w:t>次数据模拟</w:t>
      </w:r>
      <w:r>
        <w:rPr>
          <w:rFonts w:hint="eastAsia"/>
        </w:rPr>
        <w:t>"</w:t>
      </w:r>
    </w:p>
    <w:p w14:paraId="22023F0F" w14:textId="2E3DCDDF" w:rsidR="001B58C7" w:rsidRDefault="001B58C7" w:rsidP="001B58C7">
      <w:pPr>
        <w:pStyle w:val="afff"/>
      </w:pPr>
      <w:r>
        <w:t xml:space="preserve">    </w:t>
      </w:r>
      <w:proofErr w:type="spellStart"/>
      <w:r>
        <w:t>ssh</w:t>
      </w:r>
      <w:proofErr w:type="spellEnd"/>
      <w:r>
        <w:t xml:space="preserve"> hadoop102 "cd /opt/module/</w:t>
      </w:r>
      <w:r w:rsidR="007552D6" w:rsidRPr="007552D6">
        <w:t>mock-medical</w:t>
      </w:r>
      <w:r>
        <w:t>/; java -jar mock-medical-1.1.jar"</w:t>
      </w:r>
    </w:p>
    <w:p w14:paraId="4B39DCAB" w14:textId="77777777" w:rsidR="00583809" w:rsidRDefault="001B58C7" w:rsidP="001B58C7">
      <w:pPr>
        <w:pStyle w:val="afff"/>
      </w:pPr>
      <w:r>
        <w:t>done</w:t>
      </w:r>
    </w:p>
    <w:p w14:paraId="05D36B22" w14:textId="77777777" w:rsidR="00583809" w:rsidRDefault="00000000">
      <w:pPr>
        <w:pStyle w:val="aff6"/>
      </w:pPr>
      <w:r>
        <w:rPr>
          <w:rFonts w:hint="eastAsia"/>
        </w:rPr>
        <w:t>添加执行权限后</w:t>
      </w:r>
      <w:r w:rsidR="000028DE">
        <w:rPr>
          <w:rFonts w:hint="eastAsia"/>
        </w:rPr>
        <w:t>。</w:t>
      </w:r>
      <w:r w:rsidR="000028DE">
        <w:t xml:space="preserve"> </w:t>
      </w:r>
    </w:p>
    <w:p w14:paraId="1AC1B71E" w14:textId="77777777" w:rsidR="00583809" w:rsidRDefault="00000000">
      <w:pPr>
        <w:pStyle w:val="afff"/>
      </w:pPr>
      <w:r>
        <w:t xml:space="preserve">[atguigu@hadoop102 ~]$ </w:t>
      </w:r>
      <w:proofErr w:type="spellStart"/>
      <w:r>
        <w:rPr>
          <w:rFonts w:hint="eastAsia"/>
        </w:rPr>
        <w:t>c</w:t>
      </w:r>
      <w:r>
        <w:t>hmod</w:t>
      </w:r>
      <w:proofErr w:type="spellEnd"/>
      <w:r>
        <w:t xml:space="preserve"> +x /home/atguigu/bin/</w:t>
      </w:r>
      <w:r w:rsidR="000028DE">
        <w:t>medical_mock.sh</w:t>
      </w:r>
    </w:p>
    <w:p w14:paraId="149AC37B" w14:textId="77777777" w:rsidR="000028DE" w:rsidRDefault="000028DE" w:rsidP="000028DE">
      <w:pPr>
        <w:pStyle w:val="aff6"/>
      </w:pPr>
      <w:r>
        <w:rPr>
          <w:rFonts w:hint="eastAsia"/>
        </w:rPr>
        <w:t>执行</w:t>
      </w:r>
      <w:r>
        <w:t>medical_mock.sh</w:t>
      </w:r>
      <w:r>
        <w:rPr>
          <w:rFonts w:hint="eastAsia"/>
        </w:rPr>
        <w:t>即可生成指定天数的数据，用法如下。</w:t>
      </w:r>
    </w:p>
    <w:p w14:paraId="104A0766" w14:textId="77777777" w:rsidR="000028DE" w:rsidRDefault="000028DE">
      <w:pPr>
        <w:pStyle w:val="afff"/>
        <w:rPr>
          <w:b/>
          <w:bCs/>
          <w:color w:val="FF0000"/>
        </w:rPr>
      </w:pPr>
      <w:r w:rsidRPr="000028DE">
        <w:t xml:space="preserve">[atguigu@hadoop102 bin]$ </w:t>
      </w:r>
      <w:r>
        <w:t>medical_mock.sh</w:t>
      </w:r>
      <w:r w:rsidRPr="000028DE">
        <w:t xml:space="preserve"> </w:t>
      </w:r>
      <w:r w:rsidRPr="000028DE">
        <w:rPr>
          <w:b/>
          <w:bCs/>
          <w:color w:val="FF0000"/>
        </w:rPr>
        <w:t>1</w:t>
      </w:r>
    </w:p>
    <w:p w14:paraId="030A9300" w14:textId="77777777" w:rsidR="000028DE" w:rsidRDefault="000028DE" w:rsidP="000028DE">
      <w:pPr>
        <w:pStyle w:val="afff"/>
      </w:pPr>
      <w:r>
        <w:rPr>
          <w:rFonts w:hint="eastAsia"/>
        </w:rPr>
        <w:t>正在执行第</w:t>
      </w:r>
      <w:r>
        <w:rPr>
          <w:rFonts w:hint="eastAsia"/>
        </w:rPr>
        <w:t xml:space="preserve"> 1 </w:t>
      </w:r>
      <w:r>
        <w:rPr>
          <w:rFonts w:hint="eastAsia"/>
        </w:rPr>
        <w:t>次数据模拟</w:t>
      </w:r>
    </w:p>
    <w:p w14:paraId="47B60A4B" w14:textId="77777777" w:rsidR="000028DE" w:rsidRDefault="000028DE" w:rsidP="000028DE">
      <w:pPr>
        <w:pStyle w:val="afff"/>
      </w:pPr>
      <w:r>
        <w:rPr>
          <w:rFonts w:hint="eastAsia"/>
        </w:rPr>
        <w:t>正在初始化</w:t>
      </w:r>
      <w:r>
        <w:rPr>
          <w:rFonts w:hint="eastAsia"/>
        </w:rPr>
        <w:t>Spring Boot</w:t>
      </w:r>
      <w:r>
        <w:rPr>
          <w:rFonts w:hint="eastAsia"/>
        </w:rPr>
        <w:t>环境</w:t>
      </w:r>
    </w:p>
    <w:p w14:paraId="2DB5A7EE" w14:textId="77777777" w:rsidR="000028DE" w:rsidRDefault="000028DE" w:rsidP="000028DE">
      <w:pPr>
        <w:pStyle w:val="afff"/>
      </w:pPr>
    </w:p>
    <w:p w14:paraId="2CF82749" w14:textId="77777777" w:rsidR="000028DE" w:rsidRDefault="000028DE" w:rsidP="000028DE">
      <w:pPr>
        <w:pStyle w:val="afff"/>
      </w:pPr>
      <w:r>
        <w:t xml:space="preserve">  .   ____          _            __ _ _</w:t>
      </w:r>
    </w:p>
    <w:p w14:paraId="4707DC7B" w14:textId="77777777" w:rsidR="000028DE" w:rsidRDefault="000028DE" w:rsidP="000028DE">
      <w:pPr>
        <w:pStyle w:val="afff"/>
      </w:pPr>
      <w:r>
        <w:t xml:space="preserve"> /\\ / ___'_ __ _ _(_)_ __  __ _ \ \ \ \</w:t>
      </w:r>
    </w:p>
    <w:p w14:paraId="13A24708" w14:textId="77777777" w:rsidR="000028DE" w:rsidRDefault="000028DE" w:rsidP="000028DE">
      <w:pPr>
        <w:pStyle w:val="afff"/>
      </w:pPr>
      <w:r>
        <w:t>( ( )\___ | '_ | '_| | '_ \/ _` | \ \ \ \</w:t>
      </w:r>
    </w:p>
    <w:p w14:paraId="538BCA68" w14:textId="77777777" w:rsidR="000028DE" w:rsidRDefault="000028DE" w:rsidP="000028DE">
      <w:pPr>
        <w:pStyle w:val="afff"/>
      </w:pPr>
      <w:r>
        <w:t xml:space="preserve"> \\/  ___)| |_)| | | | | || (_| |  ) ) ) )</w:t>
      </w:r>
    </w:p>
    <w:p w14:paraId="34E0E314" w14:textId="77777777" w:rsidR="000028DE" w:rsidRDefault="000028DE" w:rsidP="000028DE">
      <w:pPr>
        <w:pStyle w:val="afff"/>
      </w:pPr>
      <w:r>
        <w:t xml:space="preserve">  '  |____| .__|_| |_|_| |_\__, | / / / /</w:t>
      </w:r>
    </w:p>
    <w:p w14:paraId="3274544D" w14:textId="77777777" w:rsidR="000028DE" w:rsidRDefault="000028DE" w:rsidP="000028DE">
      <w:pPr>
        <w:pStyle w:val="afff"/>
      </w:pPr>
      <w:r>
        <w:t xml:space="preserve"> =========|_|==============|___/=/_/_/_/</w:t>
      </w:r>
    </w:p>
    <w:p w14:paraId="33D2E63D" w14:textId="77777777" w:rsidR="000028DE" w:rsidRDefault="000028DE" w:rsidP="000028DE">
      <w:pPr>
        <w:pStyle w:val="afff"/>
      </w:pPr>
      <w:r>
        <w:t xml:space="preserve"> :: Spring Boot ::               (v2.7.11)</w:t>
      </w:r>
    </w:p>
    <w:p w14:paraId="3CD78AF3" w14:textId="77777777" w:rsidR="000028DE" w:rsidRDefault="000028DE" w:rsidP="000028DE">
      <w:pPr>
        <w:pStyle w:val="afff"/>
      </w:pPr>
    </w:p>
    <w:p w14:paraId="33FA6F7C" w14:textId="77777777" w:rsidR="000028DE" w:rsidRDefault="000028DE" w:rsidP="000028DE">
      <w:pPr>
        <w:pStyle w:val="afff"/>
      </w:pPr>
      <w:r>
        <w:rPr>
          <w:rFonts w:hint="eastAsia"/>
        </w:rPr>
        <w:lastRenderedPageBreak/>
        <w:t>初始化数据中</w:t>
      </w:r>
      <w:r>
        <w:rPr>
          <w:rFonts w:hint="eastAsia"/>
        </w:rPr>
        <w:t>...</w:t>
      </w:r>
    </w:p>
    <w:p w14:paraId="2993AE68" w14:textId="77777777" w:rsidR="000028DE" w:rsidRDefault="000028DE" w:rsidP="000028DE">
      <w:pPr>
        <w:pStyle w:val="afff"/>
      </w:pPr>
      <w:r>
        <w:rPr>
          <w:rFonts w:hint="eastAsia"/>
        </w:rPr>
        <w:t>正在模拟</w:t>
      </w:r>
      <w:r w:rsidR="00FA1124">
        <w:rPr>
          <w:rFonts w:hint="eastAsia"/>
        </w:rPr>
        <w:t>2023-05-09</w:t>
      </w:r>
      <w:r>
        <w:rPr>
          <w:rFonts w:hint="eastAsia"/>
        </w:rPr>
        <w:t>T23:59:50</w:t>
      </w:r>
    </w:p>
    <w:p w14:paraId="219694C3" w14:textId="77777777" w:rsidR="000028DE" w:rsidRDefault="000028DE" w:rsidP="000028DE">
      <w:pPr>
        <w:pStyle w:val="afff"/>
      </w:pPr>
      <w:r>
        <w:rPr>
          <w:rFonts w:hint="eastAsia"/>
        </w:rPr>
        <w:t>正在将数据写入数据库</w:t>
      </w:r>
      <w:r>
        <w:rPr>
          <w:rFonts w:hint="eastAsia"/>
        </w:rPr>
        <w:t>...</w:t>
      </w:r>
    </w:p>
    <w:p w14:paraId="28D5D389" w14:textId="77777777" w:rsidR="000028DE" w:rsidRDefault="000028DE" w:rsidP="000028DE">
      <w:pPr>
        <w:pStyle w:val="afff"/>
      </w:pPr>
      <w:r>
        <w:rPr>
          <w:rFonts w:hint="eastAsia"/>
        </w:rPr>
        <w:t>数据写入完成</w:t>
      </w:r>
    </w:p>
    <w:p w14:paraId="2E20E851" w14:textId="77777777" w:rsidR="002B3EA8" w:rsidRDefault="002B3EA8" w:rsidP="002B3EA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采集通道</w:t>
      </w:r>
    </w:p>
    <w:bookmarkStart w:id="14" w:name="_MON_1741533878"/>
    <w:bookmarkEnd w:id="14"/>
    <w:p w14:paraId="3F7D3215" w14:textId="77777777" w:rsidR="002B3EA8" w:rsidRDefault="00392E0A" w:rsidP="002B3EA8">
      <w:pPr>
        <w:rPr>
          <w:b/>
          <w:bCs/>
        </w:rPr>
      </w:pPr>
      <w:r>
        <w:rPr>
          <w:b/>
          <w:bCs/>
        </w:rPr>
        <w:object w:dxaOrig="9333" w:dyaOrig="5245" w14:anchorId="56B6D656">
          <v:shape id="_x0000_i1040" type="#_x0000_t75" style="width:417.75pt;height:234.55pt" o:ole="">
            <v:imagedata r:id="rId45" o:title=""/>
          </v:shape>
          <o:OLEObject Type="Embed" ProgID="PowerPoint.Show.12" ShapeID="_x0000_i1040" DrawAspect="Content" ObjectID="_1750507978" r:id="rId46"/>
        </w:object>
      </w:r>
    </w:p>
    <w:p w14:paraId="40F7347C" w14:textId="77777777" w:rsidR="002B3EA8" w:rsidRDefault="002B3EA8" w:rsidP="002B3EA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 w:rsidR="000028DE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采集工具</w:t>
      </w:r>
    </w:p>
    <w:bookmarkStart w:id="15" w:name="_MON_1695839858"/>
    <w:bookmarkEnd w:id="15"/>
    <w:p w14:paraId="66A53F41" w14:textId="77777777" w:rsidR="002B3EA8" w:rsidRDefault="002B3EA8" w:rsidP="002B3EA8">
      <w:pPr>
        <w:ind w:firstLine="420"/>
      </w:pPr>
      <w:r>
        <w:object w:dxaOrig="1478" w:dyaOrig="1058" w14:anchorId="3F49948F">
          <v:shape id="_x0000_i1041" type="#_x0000_t75" style="width:74.15pt;height:53.1pt" o:ole="">
            <v:imagedata r:id="rId47" o:title=""/>
          </v:shape>
          <o:OLEObject Type="Embed" ProgID="Word.Document.12" ShapeID="_x0000_i1041" DrawAspect="Icon" ObjectID="_1750507979" r:id="rId48"/>
        </w:object>
      </w:r>
    </w:p>
    <w:p w14:paraId="6C788205" w14:textId="77777777" w:rsidR="002B3EA8" w:rsidRDefault="002B3EA8" w:rsidP="002B3EA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 w:rsidR="000028D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采集通道</w:t>
      </w:r>
      <w:r>
        <w:rPr>
          <w:rFonts w:hint="eastAsia"/>
          <w:sz w:val="28"/>
          <w:szCs w:val="28"/>
        </w:rPr>
        <w:t>Maxwell</w:t>
      </w:r>
      <w:r>
        <w:rPr>
          <w:rFonts w:ascii="Times New Roman" w:hAnsi="Times New Roman" w:hint="eastAsia"/>
          <w:sz w:val="28"/>
          <w:szCs w:val="28"/>
        </w:rPr>
        <w:t>配置</w:t>
      </w:r>
    </w:p>
    <w:p w14:paraId="6620D8C0" w14:textId="77777777" w:rsidR="002B3EA8" w:rsidRDefault="002B3EA8" w:rsidP="002B3EA8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、</w:t>
      </w:r>
      <w:r>
        <w:rPr>
          <w:rFonts w:hint="eastAsia"/>
        </w:rPr>
        <w:t>Kafka</w:t>
      </w:r>
      <w:r>
        <w:rPr>
          <w:rFonts w:hint="eastAsia"/>
        </w:rPr>
        <w:t>集群及</w:t>
      </w:r>
      <w:r>
        <w:rPr>
          <w:rFonts w:hint="eastAsia"/>
        </w:rPr>
        <w:t>Maxwell</w:t>
      </w:r>
    </w:p>
    <w:p w14:paraId="15281CFD" w14:textId="77777777" w:rsidR="002B3EA8" w:rsidRDefault="002B3EA8" w:rsidP="002B3EA8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）启动一个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Console</w:t>
      </w:r>
      <w:r>
        <w:t xml:space="preserve"> </w:t>
      </w:r>
      <w:r>
        <w:rPr>
          <w:rFonts w:hint="eastAsia"/>
        </w:rPr>
        <w:t>Consumer</w:t>
      </w:r>
      <w:r>
        <w:rPr>
          <w:rFonts w:hint="eastAsia"/>
        </w:rPr>
        <w:t>，消费</w:t>
      </w:r>
      <w:bookmarkStart w:id="16" w:name="_Hlk97108073"/>
      <w:proofErr w:type="spellStart"/>
      <w:r>
        <w:rPr>
          <w:rFonts w:hint="eastAsia"/>
        </w:rPr>
        <w:t>topic_</w:t>
      </w:r>
      <w:r>
        <w:t>db</w:t>
      </w:r>
      <w:bookmarkEnd w:id="16"/>
      <w:proofErr w:type="spellEnd"/>
      <w:r>
        <w:rPr>
          <w:rFonts w:hint="eastAsia"/>
        </w:rPr>
        <w:t>数据</w:t>
      </w:r>
    </w:p>
    <w:p w14:paraId="3EECC437" w14:textId="77777777" w:rsidR="002B3EA8" w:rsidRDefault="002B3EA8" w:rsidP="000028D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maxwell]$</w:t>
      </w:r>
      <w:r w:rsidR="000028DE">
        <w:rPr>
          <w:rFonts w:ascii="Courier New" w:hAnsi="Courier New" w:cs="Arial"/>
          <w:szCs w:val="21"/>
        </w:rPr>
        <w:t xml:space="preserve"> </w:t>
      </w:r>
      <w:r>
        <w:rPr>
          <w:rFonts w:ascii="Courier New" w:hAnsi="Courier New" w:cs="Arial"/>
          <w:szCs w:val="21"/>
        </w:rPr>
        <w:t xml:space="preserve">kafka-console-consumer.sh --bootstrap-server hadoop102:9092 --topic </w:t>
      </w:r>
      <w:proofErr w:type="spellStart"/>
      <w:r>
        <w:rPr>
          <w:rFonts w:ascii="Courier New" w:hAnsi="Courier New" w:cs="Arial" w:hint="eastAsia"/>
          <w:szCs w:val="21"/>
        </w:rPr>
        <w:t>topic_</w:t>
      </w:r>
      <w:r>
        <w:rPr>
          <w:rFonts w:ascii="Courier New" w:hAnsi="Courier New" w:cs="Arial"/>
          <w:szCs w:val="21"/>
        </w:rPr>
        <w:t>db</w:t>
      </w:r>
      <w:proofErr w:type="spellEnd"/>
    </w:p>
    <w:p w14:paraId="1C305590" w14:textId="77777777" w:rsidR="002B3EA8" w:rsidRDefault="002B3EA8" w:rsidP="002B3EA8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）生成模拟数据</w:t>
      </w:r>
    </w:p>
    <w:p w14:paraId="054F3827" w14:textId="77777777" w:rsidR="002B3EA8" w:rsidRDefault="002B3EA8" w:rsidP="002B3EA8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</w:t>
      </w:r>
      <w:r w:rsidR="000028DE">
        <w:rPr>
          <w:rFonts w:ascii="Courier New" w:hAnsi="Courier New" w:cs="Arial"/>
          <w:szCs w:val="21"/>
        </w:rPr>
        <w:t>medical_mock.sh</w:t>
      </w:r>
      <w:r>
        <w:rPr>
          <w:rFonts w:ascii="Courier New" w:hAnsi="Courier New" w:cs="Arial"/>
          <w:szCs w:val="21"/>
        </w:rPr>
        <w:t xml:space="preserve"> 1</w:t>
      </w:r>
    </w:p>
    <w:p w14:paraId="4B29E48B" w14:textId="77777777" w:rsidR="002B3EA8" w:rsidRDefault="002B3EA8" w:rsidP="002B3EA8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）观察</w:t>
      </w:r>
      <w:r>
        <w:rPr>
          <w:rFonts w:hint="eastAsia"/>
        </w:rPr>
        <w:t>Kafka</w:t>
      </w:r>
      <w:r>
        <w:rPr>
          <w:rFonts w:hint="eastAsia"/>
        </w:rPr>
        <w:t>消费者是否能消费到数据</w:t>
      </w:r>
    </w:p>
    <w:p w14:paraId="21318110" w14:textId="77777777" w:rsidR="002B3EA8" w:rsidRPr="007F4785" w:rsidRDefault="007F4785" w:rsidP="007F4785">
      <w:pPr>
        <w:pStyle w:val="afff"/>
        <w:rPr>
          <w:color w:val="auto"/>
        </w:rPr>
      </w:pPr>
      <w:r w:rsidRPr="007F4785">
        <w:rPr>
          <w:color w:val="auto"/>
        </w:rPr>
        <w:t>{"database":"</w:t>
      </w:r>
      <w:r w:rsidRPr="007F4785">
        <w:rPr>
          <w:b/>
          <w:bCs/>
          <w:color w:val="FF0000"/>
        </w:rPr>
        <w:t>medical</w:t>
      </w:r>
      <w:r w:rsidRPr="007F4785">
        <w:rPr>
          <w:color w:val="auto"/>
        </w:rPr>
        <w:t>","table":"</w:t>
      </w:r>
      <w:r w:rsidRPr="007F4785">
        <w:rPr>
          <w:b/>
          <w:bCs/>
          <w:color w:val="FF0000"/>
        </w:rPr>
        <w:t>payment</w:t>
      </w:r>
      <w:r w:rsidRPr="007F4785">
        <w:rPr>
          <w:color w:val="auto"/>
        </w:rPr>
        <w:t>","type":"</w:t>
      </w:r>
      <w:r w:rsidRPr="007F4785">
        <w:rPr>
          <w:b/>
          <w:bCs/>
          <w:color w:val="FF0000"/>
        </w:rPr>
        <w:t>update</w:t>
      </w:r>
      <w:r w:rsidRPr="007F4785">
        <w:rPr>
          <w:color w:val="auto"/>
        </w:rPr>
        <w:t>","ts":1683598964,"xid":98672,"xoffset":6769,"data":{"id":3913,"create_time":"</w:t>
      </w:r>
      <w:r w:rsidR="00FA1124">
        <w:rPr>
          <w:color w:val="auto"/>
        </w:rPr>
        <w:t>2023-05-09</w:t>
      </w:r>
      <w:r w:rsidRPr="007F4785">
        <w:rPr>
          <w:color w:val="auto"/>
        </w:rPr>
        <w:t xml:space="preserve"> 23:59:50.000000","update_time":"2023-05-02 00:01:20.000000","payment_amount":20.00,"status":203,"consultation_id":3410,"prescription_id":null,"user_id":702},"old":{"update_time":"</w:t>
      </w:r>
      <w:r w:rsidR="00FA1124">
        <w:rPr>
          <w:color w:val="auto"/>
        </w:rPr>
        <w:t>2023-05-09</w:t>
      </w:r>
      <w:r w:rsidRPr="007F4785">
        <w:rPr>
          <w:color w:val="auto"/>
        </w:rPr>
        <w:t xml:space="preserve"> 23:59:50.000000","status":202}}</w:t>
      </w:r>
    </w:p>
    <w:sectPr w:rsidR="002B3EA8" w:rsidRPr="007F4785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DFE2C" w14:textId="77777777" w:rsidR="00D6545A" w:rsidRDefault="00D6545A">
      <w:pPr>
        <w:spacing w:line="240" w:lineRule="auto"/>
      </w:pPr>
      <w:r>
        <w:separator/>
      </w:r>
    </w:p>
  </w:endnote>
  <w:endnote w:type="continuationSeparator" w:id="0">
    <w:p w14:paraId="627B7229" w14:textId="77777777" w:rsidR="00D6545A" w:rsidRDefault="00D654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07668" w14:textId="77777777" w:rsidR="00583809" w:rsidRDefault="00000000">
    <w:r>
      <w:rPr>
        <w:rFonts w:ascii="Verdana" w:hAnsi="Verdana" w:hint="eastAsia"/>
        <w:color w:val="00B050"/>
        <w:szCs w:val="21"/>
      </w:rPr>
      <w:t>更多</w:t>
    </w:r>
    <w:r>
      <w:rPr>
        <w:rFonts w:ascii="Verdana" w:hAnsi="Verdana"/>
        <w:color w:val="00B050"/>
        <w:szCs w:val="21"/>
      </w:rPr>
      <w:t>Java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大数据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前端</w:t>
    </w:r>
    <w:r>
      <w:rPr>
        <w:rFonts w:ascii="Verdana" w:hAnsi="Verdana" w:hint="eastAsia"/>
        <w:color w:val="00B050"/>
        <w:szCs w:val="21"/>
      </w:rPr>
      <w:t xml:space="preserve"> </w:t>
    </w:r>
    <w:r>
      <w:rPr>
        <w:rFonts w:ascii="Verdana" w:hAnsi="Verdana"/>
        <w:color w:val="00B050"/>
        <w:szCs w:val="21"/>
      </w:rPr>
      <w:t>–</w:t>
    </w:r>
    <w:r>
      <w:rPr>
        <w:rFonts w:ascii="Verdana" w:hAnsi="Verdana" w:hint="eastAsia"/>
        <w:color w:val="00B050"/>
        <w:szCs w:val="21"/>
      </w:rPr>
      <w:t>python</w:t>
    </w:r>
    <w:r>
      <w:rPr>
        <w:rFonts w:ascii="Verdana" w:hAnsi="Verdana" w:hint="eastAsia"/>
        <w:color w:val="00B050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86F16" w14:textId="77777777" w:rsidR="00D6545A" w:rsidRDefault="00D6545A">
      <w:r>
        <w:separator/>
      </w:r>
    </w:p>
  </w:footnote>
  <w:footnote w:type="continuationSeparator" w:id="0">
    <w:p w14:paraId="077981A8" w14:textId="77777777" w:rsidR="00D6545A" w:rsidRDefault="00D654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7792" w14:textId="77777777" w:rsidR="00583809" w:rsidRDefault="0000000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0D4C4708" wp14:editId="424DC636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 w:rsidR="007B68FC">
      <w:t xml:space="preserve">       </w:t>
    </w:r>
    <w:r w:rsidR="00647BFC">
      <w:t xml:space="preserve">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</w:t>
    </w:r>
    <w:r w:rsidR="007B68FC">
      <w:rPr>
        <w:rFonts w:ascii="华文细黑" w:eastAsia="华文细黑" w:hAnsi="华文细黑" w:hint="eastAsia"/>
        <w:b/>
        <w:color w:val="006600"/>
        <w:sz w:val="24"/>
        <w:szCs w:val="24"/>
      </w:rPr>
      <w:t>线上问诊数仓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 w:rsidR="00647BFC" w:rsidRPr="00647BFC">
      <w:rPr>
        <w:rFonts w:ascii="华文细黑" w:eastAsia="华文细黑" w:hAnsi="华文细黑" w:hint="eastAsia"/>
        <w:b/>
        <w:color w:val="006600"/>
        <w:sz w:val="24"/>
        <w:szCs w:val="24"/>
      </w:rPr>
      <w:t>业务数据采集平台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</w:p>
  <w:p w14:paraId="3945EBB0" w14:textId="77777777" w:rsidR="00583809" w:rsidRDefault="000000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545E47"/>
    <w:multiLevelType w:val="multilevel"/>
    <w:tmpl w:val="66545E47"/>
    <w:lvl w:ilvl="0">
      <w:start w:val="1"/>
      <w:numFmt w:val="bullet"/>
      <w:pStyle w:val="a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388920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2RmODA1NDFmOTRjMzAzZGJjNWExOWIxZWMyYWY0N2YifQ=="/>
  </w:docVars>
  <w:rsids>
    <w:rsidRoot w:val="00B51195"/>
    <w:rsid w:val="00001792"/>
    <w:rsid w:val="00001D96"/>
    <w:rsid w:val="00001EF6"/>
    <w:rsid w:val="00001F13"/>
    <w:rsid w:val="00002556"/>
    <w:rsid w:val="000026BA"/>
    <w:rsid w:val="000028DE"/>
    <w:rsid w:val="00002929"/>
    <w:rsid w:val="000039C4"/>
    <w:rsid w:val="00003B08"/>
    <w:rsid w:val="00004704"/>
    <w:rsid w:val="00004A17"/>
    <w:rsid w:val="00005498"/>
    <w:rsid w:val="00007315"/>
    <w:rsid w:val="00007B7A"/>
    <w:rsid w:val="00007E4A"/>
    <w:rsid w:val="00010302"/>
    <w:rsid w:val="00010445"/>
    <w:rsid w:val="000108AA"/>
    <w:rsid w:val="00011991"/>
    <w:rsid w:val="00011A30"/>
    <w:rsid w:val="00011B80"/>
    <w:rsid w:val="00012065"/>
    <w:rsid w:val="0001239C"/>
    <w:rsid w:val="000135AB"/>
    <w:rsid w:val="00013C11"/>
    <w:rsid w:val="00014055"/>
    <w:rsid w:val="00014292"/>
    <w:rsid w:val="00014BA5"/>
    <w:rsid w:val="0001504B"/>
    <w:rsid w:val="00015319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CEF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1C8B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A1F"/>
    <w:rsid w:val="00043E0A"/>
    <w:rsid w:val="0004459D"/>
    <w:rsid w:val="00044762"/>
    <w:rsid w:val="0004574B"/>
    <w:rsid w:val="000458C1"/>
    <w:rsid w:val="00046780"/>
    <w:rsid w:val="00050214"/>
    <w:rsid w:val="000505AC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16E"/>
    <w:rsid w:val="00063F65"/>
    <w:rsid w:val="00064F2D"/>
    <w:rsid w:val="00065028"/>
    <w:rsid w:val="00065EC4"/>
    <w:rsid w:val="00066ECC"/>
    <w:rsid w:val="00066ED1"/>
    <w:rsid w:val="00066F62"/>
    <w:rsid w:val="000671D3"/>
    <w:rsid w:val="000673C3"/>
    <w:rsid w:val="0006762C"/>
    <w:rsid w:val="00067B96"/>
    <w:rsid w:val="00067C26"/>
    <w:rsid w:val="00067CB2"/>
    <w:rsid w:val="00070337"/>
    <w:rsid w:val="00071B3A"/>
    <w:rsid w:val="000721DC"/>
    <w:rsid w:val="00073525"/>
    <w:rsid w:val="0007375A"/>
    <w:rsid w:val="00073FEB"/>
    <w:rsid w:val="00074264"/>
    <w:rsid w:val="000742BC"/>
    <w:rsid w:val="0007453B"/>
    <w:rsid w:val="00074FC8"/>
    <w:rsid w:val="0007509E"/>
    <w:rsid w:val="00076657"/>
    <w:rsid w:val="000769AF"/>
    <w:rsid w:val="00076A47"/>
    <w:rsid w:val="000816DA"/>
    <w:rsid w:val="00081838"/>
    <w:rsid w:val="00081B01"/>
    <w:rsid w:val="000826C2"/>
    <w:rsid w:val="000828F9"/>
    <w:rsid w:val="000836FD"/>
    <w:rsid w:val="00084737"/>
    <w:rsid w:val="00084793"/>
    <w:rsid w:val="00084D53"/>
    <w:rsid w:val="000851B0"/>
    <w:rsid w:val="000855D3"/>
    <w:rsid w:val="00085679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067"/>
    <w:rsid w:val="00095AE2"/>
    <w:rsid w:val="00096093"/>
    <w:rsid w:val="000965E0"/>
    <w:rsid w:val="00096D11"/>
    <w:rsid w:val="00096F06"/>
    <w:rsid w:val="0009782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4CD1"/>
    <w:rsid w:val="000A5800"/>
    <w:rsid w:val="000A582C"/>
    <w:rsid w:val="000A5B24"/>
    <w:rsid w:val="000A5BD4"/>
    <w:rsid w:val="000A5C84"/>
    <w:rsid w:val="000A6516"/>
    <w:rsid w:val="000A66C6"/>
    <w:rsid w:val="000A6E75"/>
    <w:rsid w:val="000A7374"/>
    <w:rsid w:val="000B19F5"/>
    <w:rsid w:val="000B1A0F"/>
    <w:rsid w:val="000B1CDD"/>
    <w:rsid w:val="000B21E2"/>
    <w:rsid w:val="000B2B7E"/>
    <w:rsid w:val="000B2C13"/>
    <w:rsid w:val="000B2E57"/>
    <w:rsid w:val="000B3175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0C9F"/>
    <w:rsid w:val="000C12AF"/>
    <w:rsid w:val="000C1318"/>
    <w:rsid w:val="000C20B2"/>
    <w:rsid w:val="000C253C"/>
    <w:rsid w:val="000C2990"/>
    <w:rsid w:val="000C38E3"/>
    <w:rsid w:val="000C597D"/>
    <w:rsid w:val="000C5BE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2BF1"/>
    <w:rsid w:val="000D3376"/>
    <w:rsid w:val="000D38B4"/>
    <w:rsid w:val="000D3953"/>
    <w:rsid w:val="000D468E"/>
    <w:rsid w:val="000D4B84"/>
    <w:rsid w:val="000D626F"/>
    <w:rsid w:val="000E02F3"/>
    <w:rsid w:val="000E06FF"/>
    <w:rsid w:val="000E0A75"/>
    <w:rsid w:val="000E0BF8"/>
    <w:rsid w:val="000E0CD9"/>
    <w:rsid w:val="000E1365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0C9D"/>
    <w:rsid w:val="000F119C"/>
    <w:rsid w:val="000F1285"/>
    <w:rsid w:val="000F158C"/>
    <w:rsid w:val="000F1734"/>
    <w:rsid w:val="000F2113"/>
    <w:rsid w:val="000F2B9C"/>
    <w:rsid w:val="000F2C9A"/>
    <w:rsid w:val="000F2F50"/>
    <w:rsid w:val="000F3256"/>
    <w:rsid w:val="000F41FD"/>
    <w:rsid w:val="000F48DD"/>
    <w:rsid w:val="000F4BD4"/>
    <w:rsid w:val="000F588A"/>
    <w:rsid w:val="000F5B36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5DB0"/>
    <w:rsid w:val="0010607F"/>
    <w:rsid w:val="0010640A"/>
    <w:rsid w:val="0010690B"/>
    <w:rsid w:val="001070FB"/>
    <w:rsid w:val="00107662"/>
    <w:rsid w:val="00107D28"/>
    <w:rsid w:val="00107FC4"/>
    <w:rsid w:val="0011018C"/>
    <w:rsid w:val="001104AE"/>
    <w:rsid w:val="00110502"/>
    <w:rsid w:val="00110B40"/>
    <w:rsid w:val="0011276A"/>
    <w:rsid w:val="0011278B"/>
    <w:rsid w:val="00112994"/>
    <w:rsid w:val="001129AF"/>
    <w:rsid w:val="00112B75"/>
    <w:rsid w:val="00112D4B"/>
    <w:rsid w:val="0011305C"/>
    <w:rsid w:val="0011307B"/>
    <w:rsid w:val="00113205"/>
    <w:rsid w:val="001139B8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1763D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C33"/>
    <w:rsid w:val="00126616"/>
    <w:rsid w:val="00126DFD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31D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3F5A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1FE"/>
    <w:rsid w:val="00151E75"/>
    <w:rsid w:val="001525FB"/>
    <w:rsid w:val="00152702"/>
    <w:rsid w:val="00153AD6"/>
    <w:rsid w:val="00153EB5"/>
    <w:rsid w:val="00154792"/>
    <w:rsid w:val="00154A1F"/>
    <w:rsid w:val="00154AA7"/>
    <w:rsid w:val="00154DA9"/>
    <w:rsid w:val="00154E3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28C9"/>
    <w:rsid w:val="00162DFC"/>
    <w:rsid w:val="00163238"/>
    <w:rsid w:val="0016377E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5CA"/>
    <w:rsid w:val="00173F7D"/>
    <w:rsid w:val="0017400B"/>
    <w:rsid w:val="001745D5"/>
    <w:rsid w:val="001752AB"/>
    <w:rsid w:val="00175416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155B"/>
    <w:rsid w:val="001823F3"/>
    <w:rsid w:val="00182A20"/>
    <w:rsid w:val="001835BD"/>
    <w:rsid w:val="001838C8"/>
    <w:rsid w:val="00183993"/>
    <w:rsid w:val="0018466E"/>
    <w:rsid w:val="00184CDD"/>
    <w:rsid w:val="0018522E"/>
    <w:rsid w:val="0018556F"/>
    <w:rsid w:val="00185625"/>
    <w:rsid w:val="00185E0D"/>
    <w:rsid w:val="00186185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8DA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F48"/>
    <w:rsid w:val="001A6740"/>
    <w:rsid w:val="001A6E1F"/>
    <w:rsid w:val="001A73B0"/>
    <w:rsid w:val="001A7843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8C7"/>
    <w:rsid w:val="001B5B98"/>
    <w:rsid w:val="001B668C"/>
    <w:rsid w:val="001B6A13"/>
    <w:rsid w:val="001B6ABE"/>
    <w:rsid w:val="001B744F"/>
    <w:rsid w:val="001B79DB"/>
    <w:rsid w:val="001B7A78"/>
    <w:rsid w:val="001B7E39"/>
    <w:rsid w:val="001C03EC"/>
    <w:rsid w:val="001C0EDA"/>
    <w:rsid w:val="001C133D"/>
    <w:rsid w:val="001C185D"/>
    <w:rsid w:val="001C18FE"/>
    <w:rsid w:val="001C1BF8"/>
    <w:rsid w:val="001C1DD9"/>
    <w:rsid w:val="001C1FFB"/>
    <w:rsid w:val="001C25C9"/>
    <w:rsid w:val="001C278C"/>
    <w:rsid w:val="001C2BDD"/>
    <w:rsid w:val="001C33B3"/>
    <w:rsid w:val="001C3991"/>
    <w:rsid w:val="001C4302"/>
    <w:rsid w:val="001C437E"/>
    <w:rsid w:val="001C4792"/>
    <w:rsid w:val="001C5B4D"/>
    <w:rsid w:val="001C6D30"/>
    <w:rsid w:val="001C7278"/>
    <w:rsid w:val="001C7850"/>
    <w:rsid w:val="001D071B"/>
    <w:rsid w:val="001D22E7"/>
    <w:rsid w:val="001D2461"/>
    <w:rsid w:val="001D3506"/>
    <w:rsid w:val="001D38C0"/>
    <w:rsid w:val="001D4516"/>
    <w:rsid w:val="001D4C1F"/>
    <w:rsid w:val="001D51BA"/>
    <w:rsid w:val="001D5211"/>
    <w:rsid w:val="001D5333"/>
    <w:rsid w:val="001D54EF"/>
    <w:rsid w:val="001D5EEF"/>
    <w:rsid w:val="001D60BD"/>
    <w:rsid w:val="001D6EAE"/>
    <w:rsid w:val="001D7051"/>
    <w:rsid w:val="001D7129"/>
    <w:rsid w:val="001D7495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2F59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124F"/>
    <w:rsid w:val="002026AB"/>
    <w:rsid w:val="00202D7E"/>
    <w:rsid w:val="002030C7"/>
    <w:rsid w:val="0020324D"/>
    <w:rsid w:val="002035D1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5FCF"/>
    <w:rsid w:val="0021772E"/>
    <w:rsid w:val="00217FC5"/>
    <w:rsid w:val="00220264"/>
    <w:rsid w:val="002202E2"/>
    <w:rsid w:val="00220DB3"/>
    <w:rsid w:val="002222A9"/>
    <w:rsid w:val="002222FC"/>
    <w:rsid w:val="00222D0B"/>
    <w:rsid w:val="002258E3"/>
    <w:rsid w:val="00225E78"/>
    <w:rsid w:val="00226B98"/>
    <w:rsid w:val="0022755F"/>
    <w:rsid w:val="00230364"/>
    <w:rsid w:val="002304AD"/>
    <w:rsid w:val="00230593"/>
    <w:rsid w:val="00230E2F"/>
    <w:rsid w:val="00231DD3"/>
    <w:rsid w:val="0023234C"/>
    <w:rsid w:val="00232521"/>
    <w:rsid w:val="00233631"/>
    <w:rsid w:val="0023365B"/>
    <w:rsid w:val="00233D87"/>
    <w:rsid w:val="00234F20"/>
    <w:rsid w:val="00234F95"/>
    <w:rsid w:val="00235CFD"/>
    <w:rsid w:val="00235D12"/>
    <w:rsid w:val="002364C5"/>
    <w:rsid w:val="0024046B"/>
    <w:rsid w:val="002406AB"/>
    <w:rsid w:val="00241927"/>
    <w:rsid w:val="00242678"/>
    <w:rsid w:val="00242976"/>
    <w:rsid w:val="00242D70"/>
    <w:rsid w:val="002434C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285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4BE8"/>
    <w:rsid w:val="002652EB"/>
    <w:rsid w:val="0026579C"/>
    <w:rsid w:val="00265843"/>
    <w:rsid w:val="00265948"/>
    <w:rsid w:val="002659B1"/>
    <w:rsid w:val="00265B21"/>
    <w:rsid w:val="00266D63"/>
    <w:rsid w:val="00266E69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06C"/>
    <w:rsid w:val="002757C2"/>
    <w:rsid w:val="00275916"/>
    <w:rsid w:val="002763BB"/>
    <w:rsid w:val="00280036"/>
    <w:rsid w:val="00280674"/>
    <w:rsid w:val="0028074B"/>
    <w:rsid w:val="002808C1"/>
    <w:rsid w:val="00281084"/>
    <w:rsid w:val="002811B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6EC"/>
    <w:rsid w:val="002B2DA7"/>
    <w:rsid w:val="002B30BD"/>
    <w:rsid w:val="002B3340"/>
    <w:rsid w:val="002B39C0"/>
    <w:rsid w:val="002B3EA8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51E"/>
    <w:rsid w:val="002B76D4"/>
    <w:rsid w:val="002B7789"/>
    <w:rsid w:val="002B7E06"/>
    <w:rsid w:val="002C00F4"/>
    <w:rsid w:val="002C023F"/>
    <w:rsid w:val="002C139B"/>
    <w:rsid w:val="002C1AC7"/>
    <w:rsid w:val="002C1D23"/>
    <w:rsid w:val="002C206A"/>
    <w:rsid w:val="002C2F94"/>
    <w:rsid w:val="002C4A23"/>
    <w:rsid w:val="002C5333"/>
    <w:rsid w:val="002C5ACD"/>
    <w:rsid w:val="002C5AF4"/>
    <w:rsid w:val="002C5DEE"/>
    <w:rsid w:val="002C5E78"/>
    <w:rsid w:val="002C6A53"/>
    <w:rsid w:val="002C6C76"/>
    <w:rsid w:val="002C7CF2"/>
    <w:rsid w:val="002D15D5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34D"/>
    <w:rsid w:val="002D6627"/>
    <w:rsid w:val="002D67EC"/>
    <w:rsid w:val="002D693C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E683F"/>
    <w:rsid w:val="002F0094"/>
    <w:rsid w:val="002F049F"/>
    <w:rsid w:val="002F0C75"/>
    <w:rsid w:val="002F31E4"/>
    <w:rsid w:val="002F38BB"/>
    <w:rsid w:val="002F3DA6"/>
    <w:rsid w:val="002F3E35"/>
    <w:rsid w:val="002F4AA9"/>
    <w:rsid w:val="002F4D81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D73"/>
    <w:rsid w:val="00301F36"/>
    <w:rsid w:val="00302680"/>
    <w:rsid w:val="00302BD3"/>
    <w:rsid w:val="0030319E"/>
    <w:rsid w:val="0030347B"/>
    <w:rsid w:val="003035D6"/>
    <w:rsid w:val="00303A12"/>
    <w:rsid w:val="00303C75"/>
    <w:rsid w:val="0030443F"/>
    <w:rsid w:val="00304B0C"/>
    <w:rsid w:val="0030504E"/>
    <w:rsid w:val="003050E5"/>
    <w:rsid w:val="00305922"/>
    <w:rsid w:val="00305A35"/>
    <w:rsid w:val="00305CF8"/>
    <w:rsid w:val="00306765"/>
    <w:rsid w:val="00307EC3"/>
    <w:rsid w:val="003112E5"/>
    <w:rsid w:val="0031180C"/>
    <w:rsid w:val="003118F7"/>
    <w:rsid w:val="00311B75"/>
    <w:rsid w:val="0031219E"/>
    <w:rsid w:val="003126EF"/>
    <w:rsid w:val="00312BA1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0419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1E0"/>
    <w:rsid w:val="003323CB"/>
    <w:rsid w:val="0033280D"/>
    <w:rsid w:val="003349FC"/>
    <w:rsid w:val="00334B78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4E"/>
    <w:rsid w:val="00343CA1"/>
    <w:rsid w:val="00344671"/>
    <w:rsid w:val="00344CC5"/>
    <w:rsid w:val="00344F15"/>
    <w:rsid w:val="00345568"/>
    <w:rsid w:val="00345CF1"/>
    <w:rsid w:val="003461CE"/>
    <w:rsid w:val="00346371"/>
    <w:rsid w:val="00346587"/>
    <w:rsid w:val="003465C8"/>
    <w:rsid w:val="00346624"/>
    <w:rsid w:val="0034734C"/>
    <w:rsid w:val="0035080D"/>
    <w:rsid w:val="00351C74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2F5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81E"/>
    <w:rsid w:val="00372CAA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2F1B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176C"/>
    <w:rsid w:val="00392E0A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0D7"/>
    <w:rsid w:val="003B512A"/>
    <w:rsid w:val="003B5323"/>
    <w:rsid w:val="003B56A2"/>
    <w:rsid w:val="003B57F1"/>
    <w:rsid w:val="003B5940"/>
    <w:rsid w:val="003B62D4"/>
    <w:rsid w:val="003B76D9"/>
    <w:rsid w:val="003B7819"/>
    <w:rsid w:val="003B795C"/>
    <w:rsid w:val="003B79A3"/>
    <w:rsid w:val="003C04EC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3806"/>
    <w:rsid w:val="003D4022"/>
    <w:rsid w:val="003D4AFC"/>
    <w:rsid w:val="003D4E26"/>
    <w:rsid w:val="003D5E2F"/>
    <w:rsid w:val="003D61AF"/>
    <w:rsid w:val="003D66BB"/>
    <w:rsid w:val="003D688B"/>
    <w:rsid w:val="003D6A60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3EF0"/>
    <w:rsid w:val="003F4224"/>
    <w:rsid w:val="003F4D03"/>
    <w:rsid w:val="003F4E1B"/>
    <w:rsid w:val="003F5DB7"/>
    <w:rsid w:val="003F7DF0"/>
    <w:rsid w:val="00400046"/>
    <w:rsid w:val="004000FC"/>
    <w:rsid w:val="0040021E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07A10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9CC"/>
    <w:rsid w:val="00414062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4A69"/>
    <w:rsid w:val="004252DC"/>
    <w:rsid w:val="00425531"/>
    <w:rsid w:val="004256C1"/>
    <w:rsid w:val="004258AD"/>
    <w:rsid w:val="00426B96"/>
    <w:rsid w:val="004279BA"/>
    <w:rsid w:val="00427EDC"/>
    <w:rsid w:val="00431945"/>
    <w:rsid w:val="00431E24"/>
    <w:rsid w:val="004320B1"/>
    <w:rsid w:val="00433497"/>
    <w:rsid w:val="0043396C"/>
    <w:rsid w:val="0043430F"/>
    <w:rsid w:val="0043441D"/>
    <w:rsid w:val="00434BF6"/>
    <w:rsid w:val="0043520A"/>
    <w:rsid w:val="00435AE0"/>
    <w:rsid w:val="00436B1B"/>
    <w:rsid w:val="00440389"/>
    <w:rsid w:val="00440BDC"/>
    <w:rsid w:val="00441C2A"/>
    <w:rsid w:val="00441CD2"/>
    <w:rsid w:val="00441F68"/>
    <w:rsid w:val="004422CF"/>
    <w:rsid w:val="0044279F"/>
    <w:rsid w:val="00442AE9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588A"/>
    <w:rsid w:val="0044608C"/>
    <w:rsid w:val="00446541"/>
    <w:rsid w:val="004467C3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C67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6DB3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38BD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5F5"/>
    <w:rsid w:val="004A187C"/>
    <w:rsid w:val="004A1CFA"/>
    <w:rsid w:val="004A2214"/>
    <w:rsid w:val="004A2881"/>
    <w:rsid w:val="004A289F"/>
    <w:rsid w:val="004A33F6"/>
    <w:rsid w:val="004A3987"/>
    <w:rsid w:val="004A4C39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E3D"/>
    <w:rsid w:val="004C4DDA"/>
    <w:rsid w:val="004C5C9C"/>
    <w:rsid w:val="004C64B1"/>
    <w:rsid w:val="004C7058"/>
    <w:rsid w:val="004C76BE"/>
    <w:rsid w:val="004C7901"/>
    <w:rsid w:val="004C7D69"/>
    <w:rsid w:val="004C7F3A"/>
    <w:rsid w:val="004D00FF"/>
    <w:rsid w:val="004D05CE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E59"/>
    <w:rsid w:val="004E035A"/>
    <w:rsid w:val="004E1113"/>
    <w:rsid w:val="004E15C0"/>
    <w:rsid w:val="004E2012"/>
    <w:rsid w:val="004E22AC"/>
    <w:rsid w:val="004E2EB1"/>
    <w:rsid w:val="004E34ED"/>
    <w:rsid w:val="004E458C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45E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4F7F8C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D1"/>
    <w:rsid w:val="00501F01"/>
    <w:rsid w:val="00502013"/>
    <w:rsid w:val="00502491"/>
    <w:rsid w:val="00502ED3"/>
    <w:rsid w:val="005036EF"/>
    <w:rsid w:val="005044EF"/>
    <w:rsid w:val="00504FAA"/>
    <w:rsid w:val="0050519D"/>
    <w:rsid w:val="00505EFB"/>
    <w:rsid w:val="00506269"/>
    <w:rsid w:val="005067B1"/>
    <w:rsid w:val="00506B1E"/>
    <w:rsid w:val="00506EBA"/>
    <w:rsid w:val="00506F31"/>
    <w:rsid w:val="0050735D"/>
    <w:rsid w:val="00507AEA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6697"/>
    <w:rsid w:val="005168BF"/>
    <w:rsid w:val="00517065"/>
    <w:rsid w:val="00520678"/>
    <w:rsid w:val="00520FF8"/>
    <w:rsid w:val="0052141A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28F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635"/>
    <w:rsid w:val="00535C50"/>
    <w:rsid w:val="00537224"/>
    <w:rsid w:val="005379CB"/>
    <w:rsid w:val="005379D5"/>
    <w:rsid w:val="005379E9"/>
    <w:rsid w:val="00540432"/>
    <w:rsid w:val="0054081D"/>
    <w:rsid w:val="00540961"/>
    <w:rsid w:val="00540D0A"/>
    <w:rsid w:val="005412E0"/>
    <w:rsid w:val="005413FB"/>
    <w:rsid w:val="00541645"/>
    <w:rsid w:val="005429F3"/>
    <w:rsid w:val="0054306B"/>
    <w:rsid w:val="00543D2A"/>
    <w:rsid w:val="005441A8"/>
    <w:rsid w:val="0054440B"/>
    <w:rsid w:val="0054446C"/>
    <w:rsid w:val="00544A9C"/>
    <w:rsid w:val="00544B51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297"/>
    <w:rsid w:val="00557CDA"/>
    <w:rsid w:val="00560490"/>
    <w:rsid w:val="005604BA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4EBF"/>
    <w:rsid w:val="005651F4"/>
    <w:rsid w:val="00565A80"/>
    <w:rsid w:val="0056613D"/>
    <w:rsid w:val="00566389"/>
    <w:rsid w:val="00566471"/>
    <w:rsid w:val="00566483"/>
    <w:rsid w:val="00567476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219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46E"/>
    <w:rsid w:val="0058375B"/>
    <w:rsid w:val="00583809"/>
    <w:rsid w:val="00583BB7"/>
    <w:rsid w:val="00583CBC"/>
    <w:rsid w:val="0058447A"/>
    <w:rsid w:val="005844B3"/>
    <w:rsid w:val="00584AF6"/>
    <w:rsid w:val="00585B4B"/>
    <w:rsid w:val="00585DB7"/>
    <w:rsid w:val="00586333"/>
    <w:rsid w:val="00587203"/>
    <w:rsid w:val="00587846"/>
    <w:rsid w:val="00590415"/>
    <w:rsid w:val="005909FD"/>
    <w:rsid w:val="00591ACD"/>
    <w:rsid w:val="00591E70"/>
    <w:rsid w:val="00592847"/>
    <w:rsid w:val="005932AA"/>
    <w:rsid w:val="00593590"/>
    <w:rsid w:val="00594ADF"/>
    <w:rsid w:val="00594E4F"/>
    <w:rsid w:val="00596B21"/>
    <w:rsid w:val="005973EA"/>
    <w:rsid w:val="00597A83"/>
    <w:rsid w:val="00597DE4"/>
    <w:rsid w:val="005A0BE8"/>
    <w:rsid w:val="005A10BD"/>
    <w:rsid w:val="005A11E0"/>
    <w:rsid w:val="005A1996"/>
    <w:rsid w:val="005A2295"/>
    <w:rsid w:val="005A243B"/>
    <w:rsid w:val="005A291F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3D57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400"/>
    <w:rsid w:val="005C4E77"/>
    <w:rsid w:val="005C59F3"/>
    <w:rsid w:val="005C604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253"/>
    <w:rsid w:val="005D56E5"/>
    <w:rsid w:val="005D5AE2"/>
    <w:rsid w:val="005D66AD"/>
    <w:rsid w:val="005D6C3B"/>
    <w:rsid w:val="005D6DD2"/>
    <w:rsid w:val="005D6DF5"/>
    <w:rsid w:val="005D70B6"/>
    <w:rsid w:val="005D79E6"/>
    <w:rsid w:val="005D7FA9"/>
    <w:rsid w:val="005E0356"/>
    <w:rsid w:val="005E0493"/>
    <w:rsid w:val="005E089F"/>
    <w:rsid w:val="005E0FEA"/>
    <w:rsid w:val="005E18AF"/>
    <w:rsid w:val="005E29C3"/>
    <w:rsid w:val="005E2BE1"/>
    <w:rsid w:val="005E376B"/>
    <w:rsid w:val="005E50C1"/>
    <w:rsid w:val="005E5322"/>
    <w:rsid w:val="005E556D"/>
    <w:rsid w:val="005E5F64"/>
    <w:rsid w:val="005E6908"/>
    <w:rsid w:val="005E699F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161"/>
    <w:rsid w:val="00620DAB"/>
    <w:rsid w:val="006210D5"/>
    <w:rsid w:val="00621AB2"/>
    <w:rsid w:val="0062203D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4C7"/>
    <w:rsid w:val="0063392D"/>
    <w:rsid w:val="00633CE6"/>
    <w:rsid w:val="00634DE2"/>
    <w:rsid w:val="00635645"/>
    <w:rsid w:val="00635702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8E5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5974"/>
    <w:rsid w:val="006466CA"/>
    <w:rsid w:val="00646E67"/>
    <w:rsid w:val="006472EE"/>
    <w:rsid w:val="00647362"/>
    <w:rsid w:val="00647475"/>
    <w:rsid w:val="00647B85"/>
    <w:rsid w:val="00647BBC"/>
    <w:rsid w:val="00647BFC"/>
    <w:rsid w:val="006500AC"/>
    <w:rsid w:val="00650902"/>
    <w:rsid w:val="006509F6"/>
    <w:rsid w:val="00650A84"/>
    <w:rsid w:val="00651329"/>
    <w:rsid w:val="0065198E"/>
    <w:rsid w:val="00653C0B"/>
    <w:rsid w:val="00653E47"/>
    <w:rsid w:val="006545FF"/>
    <w:rsid w:val="00654ED0"/>
    <w:rsid w:val="00654F24"/>
    <w:rsid w:val="006550B4"/>
    <w:rsid w:val="00655136"/>
    <w:rsid w:val="00656958"/>
    <w:rsid w:val="00657CCA"/>
    <w:rsid w:val="00660910"/>
    <w:rsid w:val="00660A5A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67B30"/>
    <w:rsid w:val="0067046D"/>
    <w:rsid w:val="006717D0"/>
    <w:rsid w:val="00671C03"/>
    <w:rsid w:val="00671D49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503"/>
    <w:rsid w:val="00677971"/>
    <w:rsid w:val="00680959"/>
    <w:rsid w:val="00681E79"/>
    <w:rsid w:val="00681F05"/>
    <w:rsid w:val="006820B8"/>
    <w:rsid w:val="00682423"/>
    <w:rsid w:val="00682441"/>
    <w:rsid w:val="00683A8B"/>
    <w:rsid w:val="0068429D"/>
    <w:rsid w:val="0068565F"/>
    <w:rsid w:val="006865AA"/>
    <w:rsid w:val="00686633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846"/>
    <w:rsid w:val="0069798D"/>
    <w:rsid w:val="00697C8A"/>
    <w:rsid w:val="006A0CA7"/>
    <w:rsid w:val="006A0E2D"/>
    <w:rsid w:val="006A11B8"/>
    <w:rsid w:val="006A1E28"/>
    <w:rsid w:val="006A3660"/>
    <w:rsid w:val="006A41C9"/>
    <w:rsid w:val="006A4376"/>
    <w:rsid w:val="006A4F4A"/>
    <w:rsid w:val="006A533C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176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3C8"/>
    <w:rsid w:val="006B7AE5"/>
    <w:rsid w:val="006C012F"/>
    <w:rsid w:val="006C0317"/>
    <w:rsid w:val="006C069C"/>
    <w:rsid w:val="006C07E9"/>
    <w:rsid w:val="006C1AA7"/>
    <w:rsid w:val="006C25D9"/>
    <w:rsid w:val="006C266F"/>
    <w:rsid w:val="006C2C5B"/>
    <w:rsid w:val="006C3C61"/>
    <w:rsid w:val="006C47D6"/>
    <w:rsid w:val="006C49FE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47B7"/>
    <w:rsid w:val="006D5859"/>
    <w:rsid w:val="006D6984"/>
    <w:rsid w:val="006E0C8A"/>
    <w:rsid w:val="006E0CCA"/>
    <w:rsid w:val="006E12A0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10A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48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34"/>
    <w:rsid w:val="00705D58"/>
    <w:rsid w:val="00706145"/>
    <w:rsid w:val="0070614A"/>
    <w:rsid w:val="00706AEE"/>
    <w:rsid w:val="00706EF2"/>
    <w:rsid w:val="00710882"/>
    <w:rsid w:val="00710885"/>
    <w:rsid w:val="00711ACF"/>
    <w:rsid w:val="00712182"/>
    <w:rsid w:val="0071224D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0BE7"/>
    <w:rsid w:val="00722971"/>
    <w:rsid w:val="00723633"/>
    <w:rsid w:val="0072419A"/>
    <w:rsid w:val="00724528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2CAF"/>
    <w:rsid w:val="00733F5D"/>
    <w:rsid w:val="00734544"/>
    <w:rsid w:val="00734C3F"/>
    <w:rsid w:val="00735175"/>
    <w:rsid w:val="007355C1"/>
    <w:rsid w:val="007358A6"/>
    <w:rsid w:val="00735AF9"/>
    <w:rsid w:val="00735EE5"/>
    <w:rsid w:val="00735F8E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3C5D"/>
    <w:rsid w:val="007441A7"/>
    <w:rsid w:val="0074427A"/>
    <w:rsid w:val="0074441F"/>
    <w:rsid w:val="00744A1A"/>
    <w:rsid w:val="00744C86"/>
    <w:rsid w:val="00745775"/>
    <w:rsid w:val="00745FD8"/>
    <w:rsid w:val="00746099"/>
    <w:rsid w:val="0074773A"/>
    <w:rsid w:val="00751179"/>
    <w:rsid w:val="00751639"/>
    <w:rsid w:val="00751884"/>
    <w:rsid w:val="0075217E"/>
    <w:rsid w:val="00752236"/>
    <w:rsid w:val="00752A99"/>
    <w:rsid w:val="00753134"/>
    <w:rsid w:val="0075318C"/>
    <w:rsid w:val="0075385D"/>
    <w:rsid w:val="00753AA3"/>
    <w:rsid w:val="00754B78"/>
    <w:rsid w:val="00754CDE"/>
    <w:rsid w:val="0075501D"/>
    <w:rsid w:val="007552D6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3C"/>
    <w:rsid w:val="00764244"/>
    <w:rsid w:val="00764303"/>
    <w:rsid w:val="00764D4D"/>
    <w:rsid w:val="00765FC8"/>
    <w:rsid w:val="007669A5"/>
    <w:rsid w:val="00766CD9"/>
    <w:rsid w:val="00770224"/>
    <w:rsid w:val="00770603"/>
    <w:rsid w:val="00770B1F"/>
    <w:rsid w:val="0077177D"/>
    <w:rsid w:val="00771AAD"/>
    <w:rsid w:val="00771C45"/>
    <w:rsid w:val="00772DB1"/>
    <w:rsid w:val="00773C6A"/>
    <w:rsid w:val="00773FBF"/>
    <w:rsid w:val="0077438A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3C"/>
    <w:rsid w:val="00781984"/>
    <w:rsid w:val="007821E4"/>
    <w:rsid w:val="00782B46"/>
    <w:rsid w:val="00782C20"/>
    <w:rsid w:val="0078342C"/>
    <w:rsid w:val="007839E4"/>
    <w:rsid w:val="00783E6E"/>
    <w:rsid w:val="007841BB"/>
    <w:rsid w:val="007848A9"/>
    <w:rsid w:val="00784C4F"/>
    <w:rsid w:val="007860D0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237"/>
    <w:rsid w:val="00795366"/>
    <w:rsid w:val="007957B7"/>
    <w:rsid w:val="00795C12"/>
    <w:rsid w:val="00796060"/>
    <w:rsid w:val="00796277"/>
    <w:rsid w:val="00796CE5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D71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514"/>
    <w:rsid w:val="007B6779"/>
    <w:rsid w:val="007B68FC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3304"/>
    <w:rsid w:val="007C4472"/>
    <w:rsid w:val="007C486C"/>
    <w:rsid w:val="007C4949"/>
    <w:rsid w:val="007C4F93"/>
    <w:rsid w:val="007C52D9"/>
    <w:rsid w:val="007C59FB"/>
    <w:rsid w:val="007C5A65"/>
    <w:rsid w:val="007C5BB8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2ABA"/>
    <w:rsid w:val="007D2E63"/>
    <w:rsid w:val="007D3152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5BA"/>
    <w:rsid w:val="007E35C8"/>
    <w:rsid w:val="007E3B97"/>
    <w:rsid w:val="007E3C3E"/>
    <w:rsid w:val="007E3C8C"/>
    <w:rsid w:val="007E3F60"/>
    <w:rsid w:val="007E41F6"/>
    <w:rsid w:val="007E48E3"/>
    <w:rsid w:val="007E4B53"/>
    <w:rsid w:val="007E51F7"/>
    <w:rsid w:val="007E5856"/>
    <w:rsid w:val="007E5DAB"/>
    <w:rsid w:val="007E71A0"/>
    <w:rsid w:val="007E7927"/>
    <w:rsid w:val="007F04D3"/>
    <w:rsid w:val="007F10A6"/>
    <w:rsid w:val="007F1E35"/>
    <w:rsid w:val="007F26E3"/>
    <w:rsid w:val="007F2838"/>
    <w:rsid w:val="007F2D04"/>
    <w:rsid w:val="007F364E"/>
    <w:rsid w:val="007F4785"/>
    <w:rsid w:val="007F4AF1"/>
    <w:rsid w:val="007F5357"/>
    <w:rsid w:val="007F5C11"/>
    <w:rsid w:val="007F5CE1"/>
    <w:rsid w:val="007F657C"/>
    <w:rsid w:val="00800356"/>
    <w:rsid w:val="00800C57"/>
    <w:rsid w:val="00800C9E"/>
    <w:rsid w:val="00800F4D"/>
    <w:rsid w:val="008012EA"/>
    <w:rsid w:val="00802835"/>
    <w:rsid w:val="008032E5"/>
    <w:rsid w:val="008035C1"/>
    <w:rsid w:val="00803C18"/>
    <w:rsid w:val="0080489B"/>
    <w:rsid w:val="00804C72"/>
    <w:rsid w:val="008050BD"/>
    <w:rsid w:val="00805178"/>
    <w:rsid w:val="008058CB"/>
    <w:rsid w:val="00805E56"/>
    <w:rsid w:val="008060B9"/>
    <w:rsid w:val="00806977"/>
    <w:rsid w:val="0080699A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25EE"/>
    <w:rsid w:val="00823249"/>
    <w:rsid w:val="008233EE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4F"/>
    <w:rsid w:val="00827F7C"/>
    <w:rsid w:val="00830426"/>
    <w:rsid w:val="008306E0"/>
    <w:rsid w:val="00830A8A"/>
    <w:rsid w:val="00831327"/>
    <w:rsid w:val="008313EE"/>
    <w:rsid w:val="00831D2E"/>
    <w:rsid w:val="00832665"/>
    <w:rsid w:val="0083294A"/>
    <w:rsid w:val="00832FCC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06B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565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201D"/>
    <w:rsid w:val="00852A80"/>
    <w:rsid w:val="008544A2"/>
    <w:rsid w:val="00854696"/>
    <w:rsid w:val="00855327"/>
    <w:rsid w:val="00855655"/>
    <w:rsid w:val="008557AF"/>
    <w:rsid w:val="008557E9"/>
    <w:rsid w:val="00855DA8"/>
    <w:rsid w:val="008560CB"/>
    <w:rsid w:val="008565D9"/>
    <w:rsid w:val="008567D8"/>
    <w:rsid w:val="008567E7"/>
    <w:rsid w:val="00856AC4"/>
    <w:rsid w:val="0085754F"/>
    <w:rsid w:val="00857B7D"/>
    <w:rsid w:val="00857ED6"/>
    <w:rsid w:val="00860815"/>
    <w:rsid w:val="00861D27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27B5"/>
    <w:rsid w:val="00873C32"/>
    <w:rsid w:val="00873EB4"/>
    <w:rsid w:val="00874DF6"/>
    <w:rsid w:val="00875609"/>
    <w:rsid w:val="008757ED"/>
    <w:rsid w:val="008757F4"/>
    <w:rsid w:val="00875AFC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7E"/>
    <w:rsid w:val="008848AC"/>
    <w:rsid w:val="008848DF"/>
    <w:rsid w:val="00885198"/>
    <w:rsid w:val="008853E1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456D"/>
    <w:rsid w:val="00894B2D"/>
    <w:rsid w:val="00895ABD"/>
    <w:rsid w:val="00895DFA"/>
    <w:rsid w:val="008961FA"/>
    <w:rsid w:val="008962AC"/>
    <w:rsid w:val="00896FE7"/>
    <w:rsid w:val="008970C9"/>
    <w:rsid w:val="00897A78"/>
    <w:rsid w:val="00897ADB"/>
    <w:rsid w:val="00897CE8"/>
    <w:rsid w:val="008A0E6A"/>
    <w:rsid w:val="008A14B2"/>
    <w:rsid w:val="008A2484"/>
    <w:rsid w:val="008A24C9"/>
    <w:rsid w:val="008A2EFE"/>
    <w:rsid w:val="008A323E"/>
    <w:rsid w:val="008A32C1"/>
    <w:rsid w:val="008A33BA"/>
    <w:rsid w:val="008A3B80"/>
    <w:rsid w:val="008A3C4C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E66"/>
    <w:rsid w:val="008B4FC0"/>
    <w:rsid w:val="008B523F"/>
    <w:rsid w:val="008B545C"/>
    <w:rsid w:val="008B6012"/>
    <w:rsid w:val="008B62F9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6982"/>
    <w:rsid w:val="008D73A2"/>
    <w:rsid w:val="008D77A5"/>
    <w:rsid w:val="008D7E84"/>
    <w:rsid w:val="008E1CBF"/>
    <w:rsid w:val="008E27FC"/>
    <w:rsid w:val="008E3A1E"/>
    <w:rsid w:val="008E3C90"/>
    <w:rsid w:val="008E4039"/>
    <w:rsid w:val="008E4118"/>
    <w:rsid w:val="008E413C"/>
    <w:rsid w:val="008E6785"/>
    <w:rsid w:val="008E7A2E"/>
    <w:rsid w:val="008E7F8D"/>
    <w:rsid w:val="008F007D"/>
    <w:rsid w:val="008F0A44"/>
    <w:rsid w:val="008F0C16"/>
    <w:rsid w:val="008F142B"/>
    <w:rsid w:val="008F2007"/>
    <w:rsid w:val="008F27D9"/>
    <w:rsid w:val="008F3057"/>
    <w:rsid w:val="008F310D"/>
    <w:rsid w:val="008F3DBE"/>
    <w:rsid w:val="008F4109"/>
    <w:rsid w:val="008F41F3"/>
    <w:rsid w:val="008F521F"/>
    <w:rsid w:val="008F588D"/>
    <w:rsid w:val="008F5968"/>
    <w:rsid w:val="008F5F14"/>
    <w:rsid w:val="008F7220"/>
    <w:rsid w:val="008F74E2"/>
    <w:rsid w:val="00900162"/>
    <w:rsid w:val="00900A19"/>
    <w:rsid w:val="00900F37"/>
    <w:rsid w:val="009011DC"/>
    <w:rsid w:val="009015CE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6F02"/>
    <w:rsid w:val="009174A2"/>
    <w:rsid w:val="009174E0"/>
    <w:rsid w:val="00917E79"/>
    <w:rsid w:val="0092007D"/>
    <w:rsid w:val="0092012B"/>
    <w:rsid w:val="0092069B"/>
    <w:rsid w:val="00920899"/>
    <w:rsid w:val="0092104E"/>
    <w:rsid w:val="009215CA"/>
    <w:rsid w:val="00921B2B"/>
    <w:rsid w:val="00921CE3"/>
    <w:rsid w:val="009222FF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0401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49C9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1DCB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C05"/>
    <w:rsid w:val="00960DBA"/>
    <w:rsid w:val="009612D1"/>
    <w:rsid w:val="00961432"/>
    <w:rsid w:val="00961C03"/>
    <w:rsid w:val="00962710"/>
    <w:rsid w:val="00962AD8"/>
    <w:rsid w:val="00962E63"/>
    <w:rsid w:val="009630AF"/>
    <w:rsid w:val="00963412"/>
    <w:rsid w:val="0096360B"/>
    <w:rsid w:val="0096368D"/>
    <w:rsid w:val="009637B6"/>
    <w:rsid w:val="00963F6C"/>
    <w:rsid w:val="00964236"/>
    <w:rsid w:val="009647D6"/>
    <w:rsid w:val="009648FF"/>
    <w:rsid w:val="0096492C"/>
    <w:rsid w:val="00964B7E"/>
    <w:rsid w:val="00965FB3"/>
    <w:rsid w:val="0096731C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A55"/>
    <w:rsid w:val="00973C73"/>
    <w:rsid w:val="00974DDC"/>
    <w:rsid w:val="00974EB0"/>
    <w:rsid w:val="00975881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301A"/>
    <w:rsid w:val="009843D5"/>
    <w:rsid w:val="009843FB"/>
    <w:rsid w:val="0098489A"/>
    <w:rsid w:val="00984AFB"/>
    <w:rsid w:val="0098528D"/>
    <w:rsid w:val="00987906"/>
    <w:rsid w:val="00987AB3"/>
    <w:rsid w:val="00990023"/>
    <w:rsid w:val="0099060F"/>
    <w:rsid w:val="00990D3C"/>
    <w:rsid w:val="00991A4C"/>
    <w:rsid w:val="00992058"/>
    <w:rsid w:val="00992381"/>
    <w:rsid w:val="00992828"/>
    <w:rsid w:val="00992DBE"/>
    <w:rsid w:val="00992F0B"/>
    <w:rsid w:val="0099345A"/>
    <w:rsid w:val="00993683"/>
    <w:rsid w:val="00993EE2"/>
    <w:rsid w:val="009946C8"/>
    <w:rsid w:val="00994CDD"/>
    <w:rsid w:val="00994D3E"/>
    <w:rsid w:val="009952CE"/>
    <w:rsid w:val="00995377"/>
    <w:rsid w:val="009956C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5C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0F3"/>
    <w:rsid w:val="009C6176"/>
    <w:rsid w:val="009C68B8"/>
    <w:rsid w:val="009C6FC5"/>
    <w:rsid w:val="009C7A93"/>
    <w:rsid w:val="009C7BA0"/>
    <w:rsid w:val="009D0B4F"/>
    <w:rsid w:val="009D1121"/>
    <w:rsid w:val="009D16C9"/>
    <w:rsid w:val="009D28BE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1AE"/>
    <w:rsid w:val="009E13B2"/>
    <w:rsid w:val="009E1492"/>
    <w:rsid w:val="009E1603"/>
    <w:rsid w:val="009E1C9E"/>
    <w:rsid w:val="009E20F3"/>
    <w:rsid w:val="009E23B9"/>
    <w:rsid w:val="009E2BA9"/>
    <w:rsid w:val="009E3D4C"/>
    <w:rsid w:val="009E3D7D"/>
    <w:rsid w:val="009E4227"/>
    <w:rsid w:val="009E5481"/>
    <w:rsid w:val="009E5F18"/>
    <w:rsid w:val="009E7C9C"/>
    <w:rsid w:val="009E7CB4"/>
    <w:rsid w:val="009E7DE0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4C55"/>
    <w:rsid w:val="009F50AE"/>
    <w:rsid w:val="009F5414"/>
    <w:rsid w:val="009F5690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265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41B8"/>
    <w:rsid w:val="00A15721"/>
    <w:rsid w:val="00A15900"/>
    <w:rsid w:val="00A15D03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5C2E"/>
    <w:rsid w:val="00A25D9F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B31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3B47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137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0957"/>
    <w:rsid w:val="00A61687"/>
    <w:rsid w:val="00A61D62"/>
    <w:rsid w:val="00A61D8B"/>
    <w:rsid w:val="00A625C0"/>
    <w:rsid w:val="00A63CD1"/>
    <w:rsid w:val="00A64C21"/>
    <w:rsid w:val="00A64C51"/>
    <w:rsid w:val="00A65108"/>
    <w:rsid w:val="00A65AC2"/>
    <w:rsid w:val="00A65BF5"/>
    <w:rsid w:val="00A66818"/>
    <w:rsid w:val="00A67B6E"/>
    <w:rsid w:val="00A67E41"/>
    <w:rsid w:val="00A7023A"/>
    <w:rsid w:val="00A7105C"/>
    <w:rsid w:val="00A7122A"/>
    <w:rsid w:val="00A71285"/>
    <w:rsid w:val="00A717BA"/>
    <w:rsid w:val="00A723C9"/>
    <w:rsid w:val="00A728ED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2E23"/>
    <w:rsid w:val="00A831B5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A90"/>
    <w:rsid w:val="00A91B96"/>
    <w:rsid w:val="00A91FC6"/>
    <w:rsid w:val="00A920DC"/>
    <w:rsid w:val="00A923CB"/>
    <w:rsid w:val="00A92440"/>
    <w:rsid w:val="00A924C2"/>
    <w:rsid w:val="00A92554"/>
    <w:rsid w:val="00A92912"/>
    <w:rsid w:val="00A92D8D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976FD"/>
    <w:rsid w:val="00AA02B8"/>
    <w:rsid w:val="00AA05A1"/>
    <w:rsid w:val="00AA1108"/>
    <w:rsid w:val="00AA1316"/>
    <w:rsid w:val="00AA1813"/>
    <w:rsid w:val="00AA2081"/>
    <w:rsid w:val="00AA29B8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768"/>
    <w:rsid w:val="00AB2814"/>
    <w:rsid w:val="00AB372F"/>
    <w:rsid w:val="00AB3867"/>
    <w:rsid w:val="00AB3A41"/>
    <w:rsid w:val="00AB3B2E"/>
    <w:rsid w:val="00AB4090"/>
    <w:rsid w:val="00AB4438"/>
    <w:rsid w:val="00AB4712"/>
    <w:rsid w:val="00AB4DE7"/>
    <w:rsid w:val="00AB4E4C"/>
    <w:rsid w:val="00AB58EC"/>
    <w:rsid w:val="00AB6FCB"/>
    <w:rsid w:val="00AB72F6"/>
    <w:rsid w:val="00AB7885"/>
    <w:rsid w:val="00AB7AB5"/>
    <w:rsid w:val="00AC01BC"/>
    <w:rsid w:val="00AC0ABD"/>
    <w:rsid w:val="00AC26EA"/>
    <w:rsid w:val="00AC2846"/>
    <w:rsid w:val="00AC2958"/>
    <w:rsid w:val="00AC3032"/>
    <w:rsid w:val="00AC3063"/>
    <w:rsid w:val="00AC4035"/>
    <w:rsid w:val="00AC40C6"/>
    <w:rsid w:val="00AC4B3C"/>
    <w:rsid w:val="00AC6116"/>
    <w:rsid w:val="00AC684B"/>
    <w:rsid w:val="00AD00AA"/>
    <w:rsid w:val="00AD07A1"/>
    <w:rsid w:val="00AD1586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C7A"/>
    <w:rsid w:val="00AE4549"/>
    <w:rsid w:val="00AE47C1"/>
    <w:rsid w:val="00AE4E3E"/>
    <w:rsid w:val="00AE51A5"/>
    <w:rsid w:val="00AE5293"/>
    <w:rsid w:val="00AE53DF"/>
    <w:rsid w:val="00AE5A2C"/>
    <w:rsid w:val="00AE5C65"/>
    <w:rsid w:val="00AE6A94"/>
    <w:rsid w:val="00AE6AE8"/>
    <w:rsid w:val="00AE72A2"/>
    <w:rsid w:val="00AE76B3"/>
    <w:rsid w:val="00AE7FD8"/>
    <w:rsid w:val="00AF00C2"/>
    <w:rsid w:val="00AF0320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5A9E"/>
    <w:rsid w:val="00AF6A55"/>
    <w:rsid w:val="00AF6A8C"/>
    <w:rsid w:val="00AF6AB2"/>
    <w:rsid w:val="00AF7042"/>
    <w:rsid w:val="00AF713E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100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42B"/>
    <w:rsid w:val="00B15F75"/>
    <w:rsid w:val="00B15F7C"/>
    <w:rsid w:val="00B16807"/>
    <w:rsid w:val="00B16DCD"/>
    <w:rsid w:val="00B17B52"/>
    <w:rsid w:val="00B20EDB"/>
    <w:rsid w:val="00B2109B"/>
    <w:rsid w:val="00B21379"/>
    <w:rsid w:val="00B22343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5D7"/>
    <w:rsid w:val="00B3095D"/>
    <w:rsid w:val="00B30ACD"/>
    <w:rsid w:val="00B31B90"/>
    <w:rsid w:val="00B31E0D"/>
    <w:rsid w:val="00B321BC"/>
    <w:rsid w:val="00B324F2"/>
    <w:rsid w:val="00B33517"/>
    <w:rsid w:val="00B33DEA"/>
    <w:rsid w:val="00B3404C"/>
    <w:rsid w:val="00B343EC"/>
    <w:rsid w:val="00B34CA8"/>
    <w:rsid w:val="00B35189"/>
    <w:rsid w:val="00B35343"/>
    <w:rsid w:val="00B361FF"/>
    <w:rsid w:val="00B36261"/>
    <w:rsid w:val="00B36286"/>
    <w:rsid w:val="00B3630F"/>
    <w:rsid w:val="00B367A5"/>
    <w:rsid w:val="00B36A6F"/>
    <w:rsid w:val="00B36FF7"/>
    <w:rsid w:val="00B37E90"/>
    <w:rsid w:val="00B40189"/>
    <w:rsid w:val="00B4037A"/>
    <w:rsid w:val="00B4158D"/>
    <w:rsid w:val="00B41720"/>
    <w:rsid w:val="00B42754"/>
    <w:rsid w:val="00B427EC"/>
    <w:rsid w:val="00B42814"/>
    <w:rsid w:val="00B434F6"/>
    <w:rsid w:val="00B4393A"/>
    <w:rsid w:val="00B43B47"/>
    <w:rsid w:val="00B4506A"/>
    <w:rsid w:val="00B4534C"/>
    <w:rsid w:val="00B4543A"/>
    <w:rsid w:val="00B45442"/>
    <w:rsid w:val="00B4591F"/>
    <w:rsid w:val="00B45CE4"/>
    <w:rsid w:val="00B45E11"/>
    <w:rsid w:val="00B45F70"/>
    <w:rsid w:val="00B460A4"/>
    <w:rsid w:val="00B461E8"/>
    <w:rsid w:val="00B4693C"/>
    <w:rsid w:val="00B46DC5"/>
    <w:rsid w:val="00B4708F"/>
    <w:rsid w:val="00B47464"/>
    <w:rsid w:val="00B4757D"/>
    <w:rsid w:val="00B47DB7"/>
    <w:rsid w:val="00B47F72"/>
    <w:rsid w:val="00B47F9D"/>
    <w:rsid w:val="00B501D9"/>
    <w:rsid w:val="00B50CAF"/>
    <w:rsid w:val="00B51195"/>
    <w:rsid w:val="00B51415"/>
    <w:rsid w:val="00B51E9D"/>
    <w:rsid w:val="00B52071"/>
    <w:rsid w:val="00B522A7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194"/>
    <w:rsid w:val="00B57566"/>
    <w:rsid w:val="00B578DA"/>
    <w:rsid w:val="00B57C46"/>
    <w:rsid w:val="00B608F2"/>
    <w:rsid w:val="00B61652"/>
    <w:rsid w:val="00B616C2"/>
    <w:rsid w:val="00B6178C"/>
    <w:rsid w:val="00B617BC"/>
    <w:rsid w:val="00B61C5B"/>
    <w:rsid w:val="00B61D63"/>
    <w:rsid w:val="00B6304E"/>
    <w:rsid w:val="00B63816"/>
    <w:rsid w:val="00B64E64"/>
    <w:rsid w:val="00B6511E"/>
    <w:rsid w:val="00B65592"/>
    <w:rsid w:val="00B65F91"/>
    <w:rsid w:val="00B667BB"/>
    <w:rsid w:val="00B6753C"/>
    <w:rsid w:val="00B67D08"/>
    <w:rsid w:val="00B70248"/>
    <w:rsid w:val="00B70B50"/>
    <w:rsid w:val="00B71175"/>
    <w:rsid w:val="00B7143E"/>
    <w:rsid w:val="00B72A68"/>
    <w:rsid w:val="00B72C42"/>
    <w:rsid w:val="00B739F9"/>
    <w:rsid w:val="00B73A5F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08EC"/>
    <w:rsid w:val="00B91432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6A2C"/>
    <w:rsid w:val="00B970D6"/>
    <w:rsid w:val="00BA195A"/>
    <w:rsid w:val="00BA1A63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4CAD"/>
    <w:rsid w:val="00BB51C4"/>
    <w:rsid w:val="00BB54DB"/>
    <w:rsid w:val="00BB59C3"/>
    <w:rsid w:val="00BB62E5"/>
    <w:rsid w:val="00BB692B"/>
    <w:rsid w:val="00BC007A"/>
    <w:rsid w:val="00BC031C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52AC"/>
    <w:rsid w:val="00BC62EA"/>
    <w:rsid w:val="00BC6CCC"/>
    <w:rsid w:val="00BC758A"/>
    <w:rsid w:val="00BC75EA"/>
    <w:rsid w:val="00BC7A6C"/>
    <w:rsid w:val="00BC7B31"/>
    <w:rsid w:val="00BC7D94"/>
    <w:rsid w:val="00BD0796"/>
    <w:rsid w:val="00BD1E55"/>
    <w:rsid w:val="00BD20C8"/>
    <w:rsid w:val="00BD3A7B"/>
    <w:rsid w:val="00BD3B4C"/>
    <w:rsid w:val="00BD4290"/>
    <w:rsid w:val="00BD4362"/>
    <w:rsid w:val="00BD5364"/>
    <w:rsid w:val="00BD63B8"/>
    <w:rsid w:val="00BD6821"/>
    <w:rsid w:val="00BD6DDE"/>
    <w:rsid w:val="00BD765F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3EF4"/>
    <w:rsid w:val="00BE439B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BF6D1E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4ECF"/>
    <w:rsid w:val="00C05BE2"/>
    <w:rsid w:val="00C060B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9FC"/>
    <w:rsid w:val="00C23851"/>
    <w:rsid w:val="00C238E1"/>
    <w:rsid w:val="00C23D67"/>
    <w:rsid w:val="00C240B6"/>
    <w:rsid w:val="00C24B40"/>
    <w:rsid w:val="00C24E62"/>
    <w:rsid w:val="00C25629"/>
    <w:rsid w:val="00C261DB"/>
    <w:rsid w:val="00C264C4"/>
    <w:rsid w:val="00C26D14"/>
    <w:rsid w:val="00C26F6D"/>
    <w:rsid w:val="00C27B61"/>
    <w:rsid w:val="00C3049F"/>
    <w:rsid w:val="00C30B53"/>
    <w:rsid w:val="00C30B76"/>
    <w:rsid w:val="00C3103E"/>
    <w:rsid w:val="00C31AB1"/>
    <w:rsid w:val="00C31E50"/>
    <w:rsid w:val="00C326BD"/>
    <w:rsid w:val="00C32A73"/>
    <w:rsid w:val="00C33770"/>
    <w:rsid w:val="00C33D34"/>
    <w:rsid w:val="00C346F6"/>
    <w:rsid w:val="00C35329"/>
    <w:rsid w:val="00C354F6"/>
    <w:rsid w:val="00C35B7D"/>
    <w:rsid w:val="00C3635D"/>
    <w:rsid w:val="00C36695"/>
    <w:rsid w:val="00C36F09"/>
    <w:rsid w:val="00C3758C"/>
    <w:rsid w:val="00C3782C"/>
    <w:rsid w:val="00C401BE"/>
    <w:rsid w:val="00C4122B"/>
    <w:rsid w:val="00C41784"/>
    <w:rsid w:val="00C41C38"/>
    <w:rsid w:val="00C41D32"/>
    <w:rsid w:val="00C42683"/>
    <w:rsid w:val="00C42CDB"/>
    <w:rsid w:val="00C432D1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B01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80F"/>
    <w:rsid w:val="00C60907"/>
    <w:rsid w:val="00C60BC1"/>
    <w:rsid w:val="00C61325"/>
    <w:rsid w:val="00C6176F"/>
    <w:rsid w:val="00C61A74"/>
    <w:rsid w:val="00C62968"/>
    <w:rsid w:val="00C63889"/>
    <w:rsid w:val="00C63E92"/>
    <w:rsid w:val="00C6473A"/>
    <w:rsid w:val="00C64C0D"/>
    <w:rsid w:val="00C66136"/>
    <w:rsid w:val="00C66411"/>
    <w:rsid w:val="00C66C02"/>
    <w:rsid w:val="00C66C2F"/>
    <w:rsid w:val="00C66C84"/>
    <w:rsid w:val="00C66FE8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7E0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5F6"/>
    <w:rsid w:val="00C95783"/>
    <w:rsid w:val="00C95C44"/>
    <w:rsid w:val="00C95C4E"/>
    <w:rsid w:val="00C9602F"/>
    <w:rsid w:val="00C9617F"/>
    <w:rsid w:val="00C96296"/>
    <w:rsid w:val="00C9713F"/>
    <w:rsid w:val="00CA142A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41E"/>
    <w:rsid w:val="00CB4527"/>
    <w:rsid w:val="00CB47AF"/>
    <w:rsid w:val="00CB5FCC"/>
    <w:rsid w:val="00CB6029"/>
    <w:rsid w:val="00CB768E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C6E06"/>
    <w:rsid w:val="00CD0C56"/>
    <w:rsid w:val="00CD1A06"/>
    <w:rsid w:val="00CD1F85"/>
    <w:rsid w:val="00CD2620"/>
    <w:rsid w:val="00CD272A"/>
    <w:rsid w:val="00CD2984"/>
    <w:rsid w:val="00CD35E9"/>
    <w:rsid w:val="00CD376B"/>
    <w:rsid w:val="00CD5678"/>
    <w:rsid w:val="00CD5779"/>
    <w:rsid w:val="00CD5BF6"/>
    <w:rsid w:val="00CD6000"/>
    <w:rsid w:val="00CD6C7D"/>
    <w:rsid w:val="00CD6DB2"/>
    <w:rsid w:val="00CD77A5"/>
    <w:rsid w:val="00CD7A99"/>
    <w:rsid w:val="00CD7FB8"/>
    <w:rsid w:val="00CE03C7"/>
    <w:rsid w:val="00CE080E"/>
    <w:rsid w:val="00CE1ED7"/>
    <w:rsid w:val="00CE1FE2"/>
    <w:rsid w:val="00CE217B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44"/>
    <w:rsid w:val="00CE56A7"/>
    <w:rsid w:val="00CE6E16"/>
    <w:rsid w:val="00CE7724"/>
    <w:rsid w:val="00CE79E3"/>
    <w:rsid w:val="00CE7BB0"/>
    <w:rsid w:val="00CE7DB6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0FC9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52BF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01E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A2B"/>
    <w:rsid w:val="00D31F81"/>
    <w:rsid w:val="00D3227D"/>
    <w:rsid w:val="00D323DA"/>
    <w:rsid w:val="00D32D8F"/>
    <w:rsid w:val="00D3377D"/>
    <w:rsid w:val="00D33DD0"/>
    <w:rsid w:val="00D347F0"/>
    <w:rsid w:val="00D34BA9"/>
    <w:rsid w:val="00D34C39"/>
    <w:rsid w:val="00D35086"/>
    <w:rsid w:val="00D3577F"/>
    <w:rsid w:val="00D35CC7"/>
    <w:rsid w:val="00D36158"/>
    <w:rsid w:val="00D36848"/>
    <w:rsid w:val="00D3699C"/>
    <w:rsid w:val="00D37195"/>
    <w:rsid w:val="00D374B1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3DE"/>
    <w:rsid w:val="00D637D1"/>
    <w:rsid w:val="00D63CD9"/>
    <w:rsid w:val="00D64090"/>
    <w:rsid w:val="00D64BE7"/>
    <w:rsid w:val="00D6545A"/>
    <w:rsid w:val="00D654A0"/>
    <w:rsid w:val="00D6567B"/>
    <w:rsid w:val="00D6604D"/>
    <w:rsid w:val="00D66D06"/>
    <w:rsid w:val="00D700D7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4AD"/>
    <w:rsid w:val="00D80B8E"/>
    <w:rsid w:val="00D80C74"/>
    <w:rsid w:val="00D81684"/>
    <w:rsid w:val="00D81982"/>
    <w:rsid w:val="00D819C8"/>
    <w:rsid w:val="00D81A49"/>
    <w:rsid w:val="00D82E22"/>
    <w:rsid w:val="00D84AFD"/>
    <w:rsid w:val="00D84C80"/>
    <w:rsid w:val="00D84DC7"/>
    <w:rsid w:val="00D86074"/>
    <w:rsid w:val="00D863B8"/>
    <w:rsid w:val="00D86547"/>
    <w:rsid w:val="00D8702C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97AD4"/>
    <w:rsid w:val="00DA0241"/>
    <w:rsid w:val="00DA1366"/>
    <w:rsid w:val="00DA19A0"/>
    <w:rsid w:val="00DA308A"/>
    <w:rsid w:val="00DA3611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1C0A"/>
    <w:rsid w:val="00DB2009"/>
    <w:rsid w:val="00DB2059"/>
    <w:rsid w:val="00DB2163"/>
    <w:rsid w:val="00DB218F"/>
    <w:rsid w:val="00DB24E2"/>
    <w:rsid w:val="00DB3C6C"/>
    <w:rsid w:val="00DB401A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D01"/>
    <w:rsid w:val="00DD0E72"/>
    <w:rsid w:val="00DD1183"/>
    <w:rsid w:val="00DD17C7"/>
    <w:rsid w:val="00DD1ED6"/>
    <w:rsid w:val="00DD28B8"/>
    <w:rsid w:val="00DD3A27"/>
    <w:rsid w:val="00DD443B"/>
    <w:rsid w:val="00DD476A"/>
    <w:rsid w:val="00DD47F9"/>
    <w:rsid w:val="00DD49C1"/>
    <w:rsid w:val="00DD59FE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2E46"/>
    <w:rsid w:val="00DE3222"/>
    <w:rsid w:val="00DE3258"/>
    <w:rsid w:val="00DE3A7D"/>
    <w:rsid w:val="00DE3B27"/>
    <w:rsid w:val="00DE3C03"/>
    <w:rsid w:val="00DE3D5D"/>
    <w:rsid w:val="00DE5CDF"/>
    <w:rsid w:val="00DE5F99"/>
    <w:rsid w:val="00DE7B83"/>
    <w:rsid w:val="00DF009D"/>
    <w:rsid w:val="00DF02CD"/>
    <w:rsid w:val="00DF0FDB"/>
    <w:rsid w:val="00DF2336"/>
    <w:rsid w:val="00DF2373"/>
    <w:rsid w:val="00DF27AE"/>
    <w:rsid w:val="00DF2E89"/>
    <w:rsid w:val="00DF3395"/>
    <w:rsid w:val="00DF3703"/>
    <w:rsid w:val="00DF6604"/>
    <w:rsid w:val="00DF6891"/>
    <w:rsid w:val="00DF7481"/>
    <w:rsid w:val="00DF7938"/>
    <w:rsid w:val="00DF7997"/>
    <w:rsid w:val="00DF7BE9"/>
    <w:rsid w:val="00DF7FCA"/>
    <w:rsid w:val="00E00BA8"/>
    <w:rsid w:val="00E00C7C"/>
    <w:rsid w:val="00E01346"/>
    <w:rsid w:val="00E019BF"/>
    <w:rsid w:val="00E01E17"/>
    <w:rsid w:val="00E02485"/>
    <w:rsid w:val="00E02A42"/>
    <w:rsid w:val="00E02CA1"/>
    <w:rsid w:val="00E02CD0"/>
    <w:rsid w:val="00E0302E"/>
    <w:rsid w:val="00E03167"/>
    <w:rsid w:val="00E031D0"/>
    <w:rsid w:val="00E04222"/>
    <w:rsid w:val="00E042E2"/>
    <w:rsid w:val="00E04676"/>
    <w:rsid w:val="00E04A7D"/>
    <w:rsid w:val="00E0515C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B3"/>
    <w:rsid w:val="00E179D6"/>
    <w:rsid w:val="00E2046A"/>
    <w:rsid w:val="00E21624"/>
    <w:rsid w:val="00E2178E"/>
    <w:rsid w:val="00E224F2"/>
    <w:rsid w:val="00E225D5"/>
    <w:rsid w:val="00E22A4A"/>
    <w:rsid w:val="00E22D6D"/>
    <w:rsid w:val="00E234C1"/>
    <w:rsid w:val="00E23B42"/>
    <w:rsid w:val="00E23F3D"/>
    <w:rsid w:val="00E248F7"/>
    <w:rsid w:val="00E24C44"/>
    <w:rsid w:val="00E2509F"/>
    <w:rsid w:val="00E2526E"/>
    <w:rsid w:val="00E2536D"/>
    <w:rsid w:val="00E260AC"/>
    <w:rsid w:val="00E260B1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8F3"/>
    <w:rsid w:val="00E32933"/>
    <w:rsid w:val="00E3304E"/>
    <w:rsid w:val="00E334A1"/>
    <w:rsid w:val="00E33506"/>
    <w:rsid w:val="00E33935"/>
    <w:rsid w:val="00E34F9A"/>
    <w:rsid w:val="00E36442"/>
    <w:rsid w:val="00E36631"/>
    <w:rsid w:val="00E366C1"/>
    <w:rsid w:val="00E36BB7"/>
    <w:rsid w:val="00E370D1"/>
    <w:rsid w:val="00E40881"/>
    <w:rsid w:val="00E4092A"/>
    <w:rsid w:val="00E41115"/>
    <w:rsid w:val="00E42C59"/>
    <w:rsid w:val="00E430A4"/>
    <w:rsid w:val="00E435FB"/>
    <w:rsid w:val="00E43D14"/>
    <w:rsid w:val="00E4489D"/>
    <w:rsid w:val="00E448DB"/>
    <w:rsid w:val="00E449BF"/>
    <w:rsid w:val="00E44E61"/>
    <w:rsid w:val="00E451F4"/>
    <w:rsid w:val="00E45B21"/>
    <w:rsid w:val="00E45BF9"/>
    <w:rsid w:val="00E45EB5"/>
    <w:rsid w:val="00E47662"/>
    <w:rsid w:val="00E47B1D"/>
    <w:rsid w:val="00E5133E"/>
    <w:rsid w:val="00E513D1"/>
    <w:rsid w:val="00E51887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3D2"/>
    <w:rsid w:val="00E615FE"/>
    <w:rsid w:val="00E61C79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1E1"/>
    <w:rsid w:val="00E81768"/>
    <w:rsid w:val="00E82174"/>
    <w:rsid w:val="00E8251F"/>
    <w:rsid w:val="00E8299A"/>
    <w:rsid w:val="00E83149"/>
    <w:rsid w:val="00E83D55"/>
    <w:rsid w:val="00E85AA0"/>
    <w:rsid w:val="00E85CC8"/>
    <w:rsid w:val="00E8795D"/>
    <w:rsid w:val="00E87A06"/>
    <w:rsid w:val="00E90288"/>
    <w:rsid w:val="00E907D8"/>
    <w:rsid w:val="00E90A56"/>
    <w:rsid w:val="00E90B22"/>
    <w:rsid w:val="00E910F4"/>
    <w:rsid w:val="00E922CE"/>
    <w:rsid w:val="00E92459"/>
    <w:rsid w:val="00E927CF"/>
    <w:rsid w:val="00E93750"/>
    <w:rsid w:val="00E93F6B"/>
    <w:rsid w:val="00E9412F"/>
    <w:rsid w:val="00E94145"/>
    <w:rsid w:val="00E94323"/>
    <w:rsid w:val="00E9449D"/>
    <w:rsid w:val="00E94573"/>
    <w:rsid w:val="00E965F7"/>
    <w:rsid w:val="00E96818"/>
    <w:rsid w:val="00E97B7A"/>
    <w:rsid w:val="00E97E7C"/>
    <w:rsid w:val="00EA01ED"/>
    <w:rsid w:val="00EA04AA"/>
    <w:rsid w:val="00EA2795"/>
    <w:rsid w:val="00EA2A41"/>
    <w:rsid w:val="00EA2E08"/>
    <w:rsid w:val="00EA43B3"/>
    <w:rsid w:val="00EA4CFC"/>
    <w:rsid w:val="00EA5F3E"/>
    <w:rsid w:val="00EA6718"/>
    <w:rsid w:val="00EA708B"/>
    <w:rsid w:val="00EA70A6"/>
    <w:rsid w:val="00EA72E1"/>
    <w:rsid w:val="00EA790D"/>
    <w:rsid w:val="00EA7915"/>
    <w:rsid w:val="00EB0935"/>
    <w:rsid w:val="00EB1702"/>
    <w:rsid w:val="00EB1E0F"/>
    <w:rsid w:val="00EB1E67"/>
    <w:rsid w:val="00EB23C4"/>
    <w:rsid w:val="00EB30D5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594B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1CA"/>
    <w:rsid w:val="00EF0469"/>
    <w:rsid w:val="00EF0E21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1ED"/>
    <w:rsid w:val="00F01575"/>
    <w:rsid w:val="00F02C7F"/>
    <w:rsid w:val="00F0303E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577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4C7F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37D56"/>
    <w:rsid w:val="00F40730"/>
    <w:rsid w:val="00F408BE"/>
    <w:rsid w:val="00F40B65"/>
    <w:rsid w:val="00F40DA9"/>
    <w:rsid w:val="00F4110D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6F7D"/>
    <w:rsid w:val="00F478B2"/>
    <w:rsid w:val="00F479BB"/>
    <w:rsid w:val="00F479F9"/>
    <w:rsid w:val="00F47AA4"/>
    <w:rsid w:val="00F47BAF"/>
    <w:rsid w:val="00F47C93"/>
    <w:rsid w:val="00F47D71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7CE"/>
    <w:rsid w:val="00F65801"/>
    <w:rsid w:val="00F66388"/>
    <w:rsid w:val="00F668A0"/>
    <w:rsid w:val="00F675D5"/>
    <w:rsid w:val="00F678F0"/>
    <w:rsid w:val="00F67CA2"/>
    <w:rsid w:val="00F67D03"/>
    <w:rsid w:val="00F703F4"/>
    <w:rsid w:val="00F71775"/>
    <w:rsid w:val="00F72957"/>
    <w:rsid w:val="00F733E8"/>
    <w:rsid w:val="00F7434E"/>
    <w:rsid w:val="00F75793"/>
    <w:rsid w:val="00F768B8"/>
    <w:rsid w:val="00F76AA3"/>
    <w:rsid w:val="00F771FD"/>
    <w:rsid w:val="00F804C4"/>
    <w:rsid w:val="00F80721"/>
    <w:rsid w:val="00F8077F"/>
    <w:rsid w:val="00F8085C"/>
    <w:rsid w:val="00F82244"/>
    <w:rsid w:val="00F843C9"/>
    <w:rsid w:val="00F8489D"/>
    <w:rsid w:val="00F84F52"/>
    <w:rsid w:val="00F867AA"/>
    <w:rsid w:val="00F868E9"/>
    <w:rsid w:val="00F86DF0"/>
    <w:rsid w:val="00F86FF6"/>
    <w:rsid w:val="00F874D6"/>
    <w:rsid w:val="00F902D3"/>
    <w:rsid w:val="00F9072C"/>
    <w:rsid w:val="00F919B8"/>
    <w:rsid w:val="00F91ACB"/>
    <w:rsid w:val="00F925BA"/>
    <w:rsid w:val="00F93EA1"/>
    <w:rsid w:val="00F9463E"/>
    <w:rsid w:val="00F94990"/>
    <w:rsid w:val="00F94A8C"/>
    <w:rsid w:val="00F94EB4"/>
    <w:rsid w:val="00F94FF0"/>
    <w:rsid w:val="00F95C6A"/>
    <w:rsid w:val="00F95CB1"/>
    <w:rsid w:val="00F964F3"/>
    <w:rsid w:val="00F96675"/>
    <w:rsid w:val="00F96AA2"/>
    <w:rsid w:val="00F97293"/>
    <w:rsid w:val="00F97616"/>
    <w:rsid w:val="00F9764B"/>
    <w:rsid w:val="00F97D49"/>
    <w:rsid w:val="00FA0484"/>
    <w:rsid w:val="00FA0488"/>
    <w:rsid w:val="00FA08F6"/>
    <w:rsid w:val="00FA0AED"/>
    <w:rsid w:val="00FA1124"/>
    <w:rsid w:val="00FA15B2"/>
    <w:rsid w:val="00FA1F95"/>
    <w:rsid w:val="00FA2ADE"/>
    <w:rsid w:val="00FA2CAD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5F11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12"/>
    <w:rsid w:val="00FD2AA8"/>
    <w:rsid w:val="00FD2DC9"/>
    <w:rsid w:val="00FD2E65"/>
    <w:rsid w:val="00FD372C"/>
    <w:rsid w:val="00FD3D6E"/>
    <w:rsid w:val="00FD41C3"/>
    <w:rsid w:val="00FD4BEC"/>
    <w:rsid w:val="00FD5254"/>
    <w:rsid w:val="00FD6094"/>
    <w:rsid w:val="00FD6808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0EA0"/>
    <w:rsid w:val="00FF11C0"/>
    <w:rsid w:val="00FF1900"/>
    <w:rsid w:val="00FF1CC7"/>
    <w:rsid w:val="00FF20DC"/>
    <w:rsid w:val="00FF2793"/>
    <w:rsid w:val="00FF29A3"/>
    <w:rsid w:val="00FF347D"/>
    <w:rsid w:val="00FF3780"/>
    <w:rsid w:val="00FF38AC"/>
    <w:rsid w:val="00FF395E"/>
    <w:rsid w:val="00FF3FEF"/>
    <w:rsid w:val="00FF4073"/>
    <w:rsid w:val="00FF410B"/>
    <w:rsid w:val="00FF559A"/>
    <w:rsid w:val="00FF579B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633371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0FF7C50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4917E2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5F2A6C"/>
  <w15:docId w15:val="{0102DD95-D31F-47D5-A308-10FE04FBB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unhideWhenUsed="1"/>
    <w:lsdException w:name="Body Text First Indent" w:unhideWhenUsed="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/>
    <w:lsdException w:name="Emphasis" w:uiPriority="20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0"/>
    <w:next w:val="a0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uiPriority w:val="99"/>
    <w:semiHidden/>
    <w:unhideWhenUsed/>
    <w:qFormat/>
    <w:pPr>
      <w:jc w:val="left"/>
    </w:pPr>
  </w:style>
  <w:style w:type="paragraph" w:styleId="a6">
    <w:name w:val="Body Text"/>
    <w:basedOn w:val="a0"/>
    <w:link w:val="a7"/>
    <w:uiPriority w:val="99"/>
    <w:unhideWhenUsed/>
    <w:qFormat/>
    <w:pPr>
      <w:spacing w:after="120"/>
    </w:pPr>
  </w:style>
  <w:style w:type="paragraph" w:styleId="a8">
    <w:name w:val="footer"/>
    <w:basedOn w:val="a0"/>
    <w:link w:val="a9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a">
    <w:name w:val="header"/>
    <w:basedOn w:val="a0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ac">
    <w:name w:val="footnote text"/>
    <w:basedOn w:val="a0"/>
    <w:link w:val="ad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ae">
    <w:name w:val="annotation subject"/>
    <w:basedOn w:val="a0"/>
    <w:next w:val="a0"/>
    <w:link w:val="af"/>
    <w:uiPriority w:val="99"/>
    <w:semiHidden/>
    <w:unhideWhenUsed/>
    <w:qFormat/>
    <w:pPr>
      <w:jc w:val="left"/>
    </w:pPr>
    <w:rPr>
      <w:b/>
      <w:bCs/>
    </w:rPr>
  </w:style>
  <w:style w:type="paragraph" w:styleId="af0">
    <w:name w:val="Body Text First Indent"/>
    <w:basedOn w:val="a6"/>
    <w:link w:val="af1"/>
    <w:uiPriority w:val="99"/>
    <w:unhideWhenUsed/>
    <w:qFormat/>
    <w:pPr>
      <w:ind w:firstLineChars="100" w:firstLine="420"/>
    </w:pPr>
  </w:style>
  <w:style w:type="table" w:styleId="af2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2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HTML">
    <w:name w:val="HTML Typewriter"/>
    <w:basedOn w:val="a1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3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1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4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styleId="af5">
    <w:name w:val="footnote reference"/>
    <w:basedOn w:val="a1"/>
    <w:uiPriority w:val="99"/>
    <w:semiHidden/>
    <w:unhideWhenUsed/>
    <w:qFormat/>
    <w:rPr>
      <w:vertAlign w:val="superscript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1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a5">
    <w:name w:val="批注文字 字符"/>
    <w:basedOn w:val="a1"/>
    <w:link w:val="a4"/>
    <w:uiPriority w:val="99"/>
    <w:semiHidden/>
    <w:qFormat/>
    <w:rPr>
      <w:kern w:val="2"/>
      <w:sz w:val="21"/>
      <w:szCs w:val="22"/>
    </w:rPr>
  </w:style>
  <w:style w:type="paragraph" w:customStyle="1" w:styleId="-">
    <w:name w:val="表头-表结构"/>
    <w:basedOn w:val="a0"/>
    <w:link w:val="-0"/>
    <w:qFormat/>
    <w:pPr>
      <w:spacing w:line="240" w:lineRule="auto"/>
    </w:pPr>
  </w:style>
  <w:style w:type="character" w:customStyle="1" w:styleId="-0">
    <w:name w:val="表头-表结构 字符"/>
    <w:basedOn w:val="a1"/>
    <w:link w:val="-"/>
    <w:qFormat/>
    <w:rPr>
      <w:kern w:val="2"/>
      <w:sz w:val="21"/>
      <w:szCs w:val="22"/>
    </w:rPr>
  </w:style>
  <w:style w:type="character" w:customStyle="1" w:styleId="11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f">
    <w:name w:val="批注主题 字符"/>
    <w:basedOn w:val="a1"/>
    <w:link w:val="ae"/>
    <w:uiPriority w:val="99"/>
    <w:semiHidden/>
    <w:qFormat/>
    <w:rPr>
      <w:b/>
      <w:bCs/>
      <w:kern w:val="2"/>
      <w:sz w:val="21"/>
      <w:szCs w:val="22"/>
    </w:rPr>
  </w:style>
  <w:style w:type="character" w:customStyle="1" w:styleId="ad">
    <w:name w:val="脚注文本 字符"/>
    <w:basedOn w:val="a1"/>
    <w:link w:val="ac"/>
    <w:uiPriority w:val="99"/>
    <w:semiHidden/>
    <w:qFormat/>
    <w:rPr>
      <w:kern w:val="2"/>
      <w:sz w:val="18"/>
      <w:szCs w:val="18"/>
    </w:rPr>
  </w:style>
  <w:style w:type="paragraph" w:customStyle="1" w:styleId="af6">
    <w:name w:val="文档主标题"/>
    <w:basedOn w:val="a0"/>
    <w:link w:val="af7"/>
    <w:qFormat/>
    <w:pPr>
      <w:spacing w:line="220" w:lineRule="atLeast"/>
      <w:jc w:val="center"/>
    </w:pPr>
    <w:rPr>
      <w:sz w:val="44"/>
      <w:szCs w:val="44"/>
    </w:rPr>
  </w:style>
  <w:style w:type="paragraph" w:customStyle="1" w:styleId="af8">
    <w:name w:val="次标题"/>
    <w:basedOn w:val="a0"/>
    <w:link w:val="af9"/>
    <w:qFormat/>
    <w:pPr>
      <w:spacing w:line="220" w:lineRule="atLeast"/>
      <w:jc w:val="center"/>
    </w:pPr>
    <w:rPr>
      <w:sz w:val="24"/>
      <w:szCs w:val="24"/>
    </w:rPr>
  </w:style>
  <w:style w:type="character" w:customStyle="1" w:styleId="af7">
    <w:name w:val="文档主标题 字符"/>
    <w:basedOn w:val="a1"/>
    <w:link w:val="af6"/>
    <w:qFormat/>
    <w:rPr>
      <w:kern w:val="2"/>
      <w:sz w:val="44"/>
      <w:szCs w:val="44"/>
    </w:rPr>
  </w:style>
  <w:style w:type="paragraph" w:customStyle="1" w:styleId="afa">
    <w:name w:val="版本号"/>
    <w:basedOn w:val="a0"/>
    <w:link w:val="afb"/>
    <w:qFormat/>
    <w:pPr>
      <w:spacing w:line="220" w:lineRule="atLeast"/>
      <w:jc w:val="center"/>
    </w:pPr>
    <w:rPr>
      <w:rFonts w:eastAsia="微软雅黑" w:cs="微软雅黑"/>
      <w:kern w:val="0"/>
      <w:sz w:val="24"/>
      <w:szCs w:val="24"/>
    </w:rPr>
  </w:style>
  <w:style w:type="character" w:customStyle="1" w:styleId="af9">
    <w:name w:val="次标题 字符"/>
    <w:basedOn w:val="a1"/>
    <w:link w:val="af8"/>
    <w:qFormat/>
    <w:rPr>
      <w:kern w:val="2"/>
      <w:sz w:val="24"/>
      <w:szCs w:val="24"/>
    </w:rPr>
  </w:style>
  <w:style w:type="paragraph" w:customStyle="1" w:styleId="afc">
    <w:name w:val="一级标题"/>
    <w:basedOn w:val="1"/>
    <w:link w:val="afd"/>
    <w:qFormat/>
    <w:pPr>
      <w:spacing w:before="0" w:after="0"/>
    </w:pPr>
    <w:rPr>
      <w:sz w:val="30"/>
      <w:szCs w:val="30"/>
    </w:rPr>
  </w:style>
  <w:style w:type="character" w:customStyle="1" w:styleId="afb">
    <w:name w:val="版本号 字符"/>
    <w:basedOn w:val="a1"/>
    <w:link w:val="afa"/>
    <w:qFormat/>
    <w:rPr>
      <w:rFonts w:eastAsia="微软雅黑" w:cs="微软雅黑"/>
      <w:sz w:val="24"/>
      <w:szCs w:val="24"/>
    </w:rPr>
  </w:style>
  <w:style w:type="paragraph" w:customStyle="1" w:styleId="afe">
    <w:name w:val="二级标题"/>
    <w:basedOn w:val="2"/>
    <w:link w:val="aff"/>
    <w:qFormat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d">
    <w:name w:val="一级标题 字符"/>
    <w:basedOn w:val="10"/>
    <w:link w:val="afc"/>
    <w:qFormat/>
    <w:rPr>
      <w:b/>
      <w:kern w:val="44"/>
      <w:sz w:val="30"/>
      <w:szCs w:val="30"/>
    </w:rPr>
  </w:style>
  <w:style w:type="paragraph" w:customStyle="1" w:styleId="aff0">
    <w:name w:val="三级标题"/>
    <w:basedOn w:val="3"/>
    <w:link w:val="aff1"/>
    <w:qFormat/>
    <w:pPr>
      <w:spacing w:before="0" w:after="0"/>
    </w:pPr>
    <w:rPr>
      <w:sz w:val="28"/>
      <w:szCs w:val="28"/>
    </w:rPr>
  </w:style>
  <w:style w:type="character" w:customStyle="1" w:styleId="aff">
    <w:name w:val="二级标题 字符"/>
    <w:basedOn w:val="20"/>
    <w:link w:val="afe"/>
    <w:qFormat/>
    <w:rPr>
      <w:rFonts w:ascii="Arial" w:eastAsia="黑体" w:hAnsi="Arial"/>
      <w:b/>
      <w:kern w:val="2"/>
      <w:sz w:val="28"/>
      <w:szCs w:val="28"/>
    </w:rPr>
  </w:style>
  <w:style w:type="paragraph" w:customStyle="1" w:styleId="aff2">
    <w:name w:val="四级标题"/>
    <w:basedOn w:val="a0"/>
    <w:link w:val="aff3"/>
    <w:qFormat/>
    <w:pPr>
      <w:keepNext/>
      <w:keepLines/>
      <w:outlineLvl w:val="3"/>
    </w:pPr>
    <w:rPr>
      <w:b/>
      <w:sz w:val="24"/>
    </w:rPr>
  </w:style>
  <w:style w:type="character" w:customStyle="1" w:styleId="aff1">
    <w:name w:val="三级标题 字符"/>
    <w:basedOn w:val="30"/>
    <w:link w:val="aff0"/>
    <w:qFormat/>
    <w:rPr>
      <w:b/>
      <w:kern w:val="2"/>
      <w:sz w:val="28"/>
      <w:szCs w:val="28"/>
    </w:rPr>
  </w:style>
  <w:style w:type="paragraph" w:customStyle="1" w:styleId="aff4">
    <w:name w:val="半括号标题（五级）"/>
    <w:basedOn w:val="a0"/>
    <w:link w:val="aff5"/>
    <w:qFormat/>
    <w:rPr>
      <w:b/>
      <w:bCs/>
    </w:rPr>
  </w:style>
  <w:style w:type="character" w:customStyle="1" w:styleId="aff3">
    <w:name w:val="四级标题 字符"/>
    <w:basedOn w:val="a1"/>
    <w:link w:val="aff2"/>
    <w:qFormat/>
    <w:rPr>
      <w:b/>
      <w:kern w:val="2"/>
      <w:sz w:val="24"/>
      <w:szCs w:val="22"/>
    </w:rPr>
  </w:style>
  <w:style w:type="paragraph" w:customStyle="1" w:styleId="aff6">
    <w:name w:val="文档正文样式"/>
    <w:basedOn w:val="a0"/>
    <w:link w:val="aff7"/>
    <w:qFormat/>
    <w:pPr>
      <w:ind w:firstLine="420"/>
    </w:pPr>
  </w:style>
  <w:style w:type="character" w:customStyle="1" w:styleId="aff5">
    <w:name w:val="半括号标题（五级） 字符"/>
    <w:basedOn w:val="a1"/>
    <w:link w:val="aff4"/>
    <w:qFormat/>
    <w:rPr>
      <w:b/>
      <w:bCs/>
      <w:kern w:val="2"/>
      <w:sz w:val="21"/>
      <w:szCs w:val="22"/>
    </w:rPr>
  </w:style>
  <w:style w:type="character" w:customStyle="1" w:styleId="aff7">
    <w:name w:val="文档正文样式 字符"/>
    <w:basedOn w:val="a1"/>
    <w:link w:val="aff6"/>
    <w:qFormat/>
    <w:rPr>
      <w:kern w:val="2"/>
      <w:sz w:val="21"/>
      <w:szCs w:val="22"/>
    </w:rPr>
  </w:style>
  <w:style w:type="paragraph" w:customStyle="1" w:styleId="a">
    <w:name w:val="参数列表样式"/>
    <w:basedOn w:val="a0"/>
    <w:link w:val="aff8"/>
    <w:qFormat/>
    <w:pPr>
      <w:numPr>
        <w:numId w:val="1"/>
      </w:numPr>
      <w:ind w:firstLine="0"/>
    </w:pPr>
  </w:style>
  <w:style w:type="paragraph" w:customStyle="1" w:styleId="aff9">
    <w:name w:val="图片样式"/>
    <w:basedOn w:val="a0"/>
    <w:link w:val="affa"/>
    <w:qFormat/>
    <w:pPr>
      <w:jc w:val="left"/>
    </w:pPr>
  </w:style>
  <w:style w:type="character" w:customStyle="1" w:styleId="aff8">
    <w:name w:val="参数列表样式 字符"/>
    <w:basedOn w:val="a1"/>
    <w:link w:val="a"/>
    <w:qFormat/>
    <w:rPr>
      <w:kern w:val="2"/>
      <w:sz w:val="21"/>
      <w:szCs w:val="22"/>
    </w:rPr>
  </w:style>
  <w:style w:type="paragraph" w:customStyle="1" w:styleId="PPT">
    <w:name w:val="PPT 样式"/>
    <w:basedOn w:val="a0"/>
    <w:link w:val="PPT0"/>
    <w:qFormat/>
    <w:pPr>
      <w:jc w:val="left"/>
    </w:pPr>
    <w:rPr>
      <w:rFonts w:ascii="宋体" w:hAnsi="宋体" w:cs="宋体"/>
      <w:color w:val="000000"/>
      <w:kern w:val="0"/>
      <w:szCs w:val="21"/>
    </w:rPr>
  </w:style>
  <w:style w:type="character" w:customStyle="1" w:styleId="affa">
    <w:name w:val="图片样式 字符"/>
    <w:basedOn w:val="a1"/>
    <w:link w:val="aff9"/>
    <w:qFormat/>
    <w:rPr>
      <w:kern w:val="2"/>
      <w:sz w:val="21"/>
      <w:szCs w:val="22"/>
    </w:rPr>
  </w:style>
  <w:style w:type="paragraph" w:customStyle="1" w:styleId="affb">
    <w:name w:val="集群规划等表格样式"/>
    <w:basedOn w:val="a0"/>
    <w:link w:val="affc"/>
    <w:qFormat/>
    <w:rPr>
      <w:color w:val="000000" w:themeColor="text1"/>
    </w:rPr>
  </w:style>
  <w:style w:type="character" w:customStyle="1" w:styleId="PPT0">
    <w:name w:val="PPT 样式 字符"/>
    <w:basedOn w:val="a1"/>
    <w:link w:val="PPT"/>
    <w:qFormat/>
    <w:rPr>
      <w:rFonts w:ascii="宋体" w:hAnsi="宋体" w:cs="宋体"/>
      <w:color w:val="000000"/>
      <w:sz w:val="21"/>
      <w:szCs w:val="21"/>
    </w:rPr>
  </w:style>
  <w:style w:type="paragraph" w:customStyle="1" w:styleId="affd">
    <w:name w:val="对象样式"/>
    <w:basedOn w:val="a0"/>
    <w:link w:val="affe"/>
    <w:qFormat/>
    <w:rPr>
      <w:color w:val="000000" w:themeColor="text1"/>
      <w:szCs w:val="21"/>
    </w:rPr>
  </w:style>
  <w:style w:type="character" w:customStyle="1" w:styleId="affc">
    <w:name w:val="集群规划等表格样式 字符"/>
    <w:basedOn w:val="a1"/>
    <w:link w:val="affb"/>
    <w:qFormat/>
    <w:rPr>
      <w:color w:val="000000" w:themeColor="text1"/>
      <w:kern w:val="2"/>
      <w:sz w:val="21"/>
      <w:szCs w:val="22"/>
    </w:rPr>
  </w:style>
  <w:style w:type="paragraph" w:customStyle="1" w:styleId="afff">
    <w:name w:val="代码样式"/>
    <w:basedOn w:val="a0"/>
    <w:link w:val="afff0"/>
    <w:qFormat/>
    <w:pPr>
      <w:shd w:val="clear" w:color="auto" w:fill="E0E0E0"/>
      <w:topLinePunct/>
      <w:adjustRightInd w:val="0"/>
      <w:snapToGrid w:val="0"/>
      <w:spacing w:line="220" w:lineRule="atLeast"/>
      <w:jc w:val="left"/>
    </w:pPr>
    <w:rPr>
      <w:rFonts w:ascii="Courier New" w:hAnsi="Courier New" w:cs="Arial"/>
      <w:color w:val="000000" w:themeColor="text1"/>
      <w:szCs w:val="21"/>
    </w:rPr>
  </w:style>
  <w:style w:type="character" w:customStyle="1" w:styleId="affe">
    <w:name w:val="对象样式 字符"/>
    <w:basedOn w:val="a1"/>
    <w:link w:val="affd"/>
    <w:qFormat/>
    <w:rPr>
      <w:color w:val="000000" w:themeColor="text1"/>
      <w:kern w:val="2"/>
      <w:sz w:val="21"/>
      <w:szCs w:val="21"/>
    </w:rPr>
  </w:style>
  <w:style w:type="character" w:customStyle="1" w:styleId="afff0">
    <w:name w:val="代码样式 字符"/>
    <w:basedOn w:val="a1"/>
    <w:link w:val="afff"/>
    <w:qFormat/>
    <w:rPr>
      <w:rFonts w:ascii="Courier New" w:hAnsi="Courier New" w:cs="Arial"/>
      <w:color w:val="000000" w:themeColor="text1"/>
      <w:kern w:val="2"/>
      <w:sz w:val="21"/>
      <w:szCs w:val="21"/>
      <w:shd w:val="clear" w:color="auto" w:fill="E0E0E0"/>
    </w:rPr>
  </w:style>
  <w:style w:type="table" w:customStyle="1" w:styleId="4-31">
    <w:name w:val="网格表 4 - 着色 31"/>
    <w:basedOn w:val="a2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110">
    <w:name w:val="无格式表格 11"/>
    <w:basedOn w:val="a2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b">
    <w:name w:val="页眉 字符"/>
    <w:basedOn w:val="a1"/>
    <w:link w:val="aa"/>
    <w:uiPriority w:val="99"/>
    <w:qFormat/>
    <w:rPr>
      <w:kern w:val="2"/>
      <w:sz w:val="18"/>
      <w:szCs w:val="18"/>
    </w:rPr>
  </w:style>
  <w:style w:type="character" w:customStyle="1" w:styleId="a9">
    <w:name w:val="页脚 字符"/>
    <w:basedOn w:val="a1"/>
    <w:link w:val="a8"/>
    <w:uiPriority w:val="99"/>
    <w:qFormat/>
    <w:rPr>
      <w:kern w:val="2"/>
      <w:sz w:val="18"/>
      <w:szCs w:val="18"/>
    </w:rPr>
  </w:style>
  <w:style w:type="paragraph" w:styleId="afff1">
    <w:name w:val="List Paragraph"/>
    <w:basedOn w:val="a0"/>
    <w:uiPriority w:val="34"/>
    <w:qFormat/>
    <w:pPr>
      <w:spacing w:line="240" w:lineRule="auto"/>
      <w:ind w:firstLineChars="200" w:firstLine="420"/>
    </w:pPr>
  </w:style>
  <w:style w:type="table" w:customStyle="1" w:styleId="afff2">
    <w:name w:val="标准表格样式"/>
    <w:basedOn w:val="4-310"/>
    <w:uiPriority w:val="99"/>
    <w:qFormat/>
    <w:tblPr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4" w:space="0" w:color="C9C9C9" w:themeColor="accent3" w:themeTint="99"/>
      </w:tblBorders>
    </w:tblPr>
    <w:trPr>
      <w:jc w:val="center"/>
    </w:trPr>
    <w:tcPr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4-310">
    <w:name w:val="清单表 4 - 着色 31"/>
    <w:basedOn w:val="a2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afff3">
    <w:name w:val="代码强调"/>
    <w:basedOn w:val="afff"/>
    <w:qFormat/>
    <w:rPr>
      <w:color w:val="FF0000"/>
    </w:rPr>
  </w:style>
  <w:style w:type="character" w:customStyle="1" w:styleId="a7">
    <w:name w:val="正文文本 字符"/>
    <w:basedOn w:val="a1"/>
    <w:link w:val="a6"/>
    <w:uiPriority w:val="99"/>
    <w:qFormat/>
    <w:rPr>
      <w:kern w:val="2"/>
      <w:sz w:val="21"/>
      <w:szCs w:val="22"/>
    </w:rPr>
  </w:style>
  <w:style w:type="character" w:customStyle="1" w:styleId="af1">
    <w:name w:val="正文文本首行缩进 字符"/>
    <w:basedOn w:val="a7"/>
    <w:link w:val="af0"/>
    <w:uiPriority w:val="99"/>
    <w:qFormat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package" Target="embeddings/Microsoft_Word_Document.docx"/><Relationship Id="rId39" Type="http://schemas.openxmlformats.org/officeDocument/2006/relationships/image" Target="media/image19.emf"/><Relationship Id="rId21" Type="http://schemas.openxmlformats.org/officeDocument/2006/relationships/package" Target="embeddings/Microsoft_PowerPoint_Presentation6.pptx"/><Relationship Id="rId34" Type="http://schemas.openxmlformats.org/officeDocument/2006/relationships/package" Target="embeddings/Microsoft_Word_Document8.docx"/><Relationship Id="rId42" Type="http://schemas.openxmlformats.org/officeDocument/2006/relationships/package" Target="embeddings/Microsoft_Word_Document11.docx"/><Relationship Id="rId47" Type="http://schemas.openxmlformats.org/officeDocument/2006/relationships/image" Target="media/image23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png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package" Target="embeddings/Microsoft_Word_Document10.docx"/><Relationship Id="rId45" Type="http://schemas.openxmlformats.org/officeDocument/2006/relationships/image" Target="media/image22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oleObject" Target="embeddings/Microsoft_Word_97_-_2003_Document.doc"/><Relationship Id="rId36" Type="http://schemas.openxmlformats.org/officeDocument/2006/relationships/package" Target="embeddings/Microsoft_Word_Document9.docx"/><Relationship Id="rId49" Type="http://schemas.openxmlformats.org/officeDocument/2006/relationships/header" Target="header1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4.emf"/><Relationship Id="rId44" Type="http://schemas.openxmlformats.org/officeDocument/2006/relationships/package" Target="embeddings/Microsoft_Word_Document12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image" Target="media/image13.png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package" Target="embeddings/Microsoft_Word_Document14.docx"/><Relationship Id="rId8" Type="http://schemas.openxmlformats.org/officeDocument/2006/relationships/image" Target="media/image1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6.emf"/><Relationship Id="rId38" Type="http://schemas.openxmlformats.org/officeDocument/2006/relationships/hyperlink" Target="file:///D:\dfs\data1,file:\hd2\dfs\data2,file:\hd3\dfs\data3,file:\hd4\dfs\data4%3c\value" TargetMode="External"/><Relationship Id="rId46" Type="http://schemas.openxmlformats.org/officeDocument/2006/relationships/package" Target="embeddings/Microsoft_PowerPoint_Presentation13.pptx"/><Relationship Id="rId20" Type="http://schemas.openxmlformats.org/officeDocument/2006/relationships/image" Target="media/image7.emf"/><Relationship Id="rId41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kiin\Documents\&#33258;&#23450;&#20041;%20Office%20&#27169;&#26495;\&#25991;&#26723;&#27169;&#26495;-&#31934;&#31616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文档模板-精简.dotx</Template>
  <TotalTime>1253</TotalTime>
  <Pages>21</Pages>
  <Words>2009</Words>
  <Characters>11452</Characters>
  <Application>Microsoft Office Word</Application>
  <DocSecurity>0</DocSecurity>
  <Lines>95</Lines>
  <Paragraphs>26</Paragraphs>
  <ScaleCrop>false</ScaleCrop>
  <Company/>
  <LinksUpToDate>false</LinksUpToDate>
  <CharactersWithSpaces>13435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王昊</dc:creator>
  <cp:lastModifiedBy>盾 铁</cp:lastModifiedBy>
  <cp:revision>20</cp:revision>
  <cp:lastPrinted>2014-02-13T02:31:00Z</cp:lastPrinted>
  <dcterms:created xsi:type="dcterms:W3CDTF">2023-05-12T02:32:00Z</dcterms:created>
  <dcterms:modified xsi:type="dcterms:W3CDTF">2023-07-10T07:17:00Z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D99A4541FF0B438398830A2855ED2189_12</vt:lpwstr>
  </property>
</Properties>
</file>